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0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607"/>
        <w:gridCol w:w="597"/>
        <w:gridCol w:w="2832"/>
        <w:gridCol w:w="263"/>
        <w:gridCol w:w="7041"/>
      </w:tblGrid>
      <w:tr w:rsidR="003D1B71" w:rsidRPr="00CA16E3" w14:paraId="62337B90" w14:textId="77777777" w:rsidTr="00866186">
        <w:trPr>
          <w:trHeight w:val="2112"/>
        </w:trPr>
        <w:tc>
          <w:tcPr>
            <w:tcW w:w="4036" w:type="dxa"/>
            <w:gridSpan w:val="3"/>
            <w:vMerge w:val="restart"/>
            <w:tcBorders>
              <w:bottom w:val="nil"/>
            </w:tcBorders>
          </w:tcPr>
          <w:p w14:paraId="37D8E2CC" w14:textId="2203DDE7" w:rsidR="003D1B71" w:rsidRPr="00665F95" w:rsidRDefault="00B449C4" w:rsidP="003D1B71">
            <w:pPr>
              <w:pStyle w:val="Textoindependiente"/>
              <w:kinsoku w:val="0"/>
              <w:overflowPunct w:val="0"/>
              <w:ind w:left="-1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val="en-US" w:eastAsia="zh-CN"/>
              </w:rPr>
              <w:drawing>
                <wp:anchor distT="0" distB="0" distL="114300" distR="114300" simplePos="0" relativeHeight="251659264" behindDoc="1" locked="0" layoutInCell="1" allowOverlap="1" wp14:anchorId="33A37D00" wp14:editId="5B3DED18">
                  <wp:simplePos x="0" y="0"/>
                  <wp:positionH relativeFrom="column">
                    <wp:posOffset>-85725</wp:posOffset>
                  </wp:positionH>
                  <wp:positionV relativeFrom="paragraph">
                    <wp:posOffset>7620</wp:posOffset>
                  </wp:positionV>
                  <wp:extent cx="1866900" cy="1869440"/>
                  <wp:effectExtent l="0" t="0" r="0" b="0"/>
                  <wp:wrapNone/>
                  <wp:docPr id="2069504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50473" name="Imagen 206950473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25000"/>
                                    </a14:imgEffect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908" b="25579"/>
                          <a:stretch/>
                        </pic:blipFill>
                        <pic:spPr bwMode="auto">
                          <a:xfrm flipH="1">
                            <a:off x="0" y="0"/>
                            <a:ext cx="1866900" cy="186944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3" w:type="dxa"/>
            <w:vMerge w:val="restart"/>
            <w:tcBorders>
              <w:bottom w:val="nil"/>
            </w:tcBorders>
          </w:tcPr>
          <w:p w14:paraId="16818F9E" w14:textId="0B991A7A" w:rsidR="003D1B71" w:rsidRPr="00665F95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  <w:color w:val="0072C7" w:themeColor="accent2"/>
              </w:rPr>
            </w:pPr>
          </w:p>
        </w:tc>
        <w:tc>
          <w:tcPr>
            <w:tcW w:w="7041" w:type="dxa"/>
            <w:tcBorders>
              <w:bottom w:val="nil"/>
            </w:tcBorders>
          </w:tcPr>
          <w:p w14:paraId="036F5C45" w14:textId="28559F8A" w:rsidR="003D1B71" w:rsidRPr="00665F95" w:rsidRDefault="007D01FB" w:rsidP="00310F17">
            <w:pPr>
              <w:pStyle w:val="Ttulo"/>
            </w:pPr>
            <w:r>
              <w:t xml:space="preserve">Jennifer </w:t>
            </w:r>
            <w:r w:rsidR="003D1B71" w:rsidRPr="00665F95">
              <w:rPr>
                <w:lang w:bidi="es-ES"/>
              </w:rPr>
              <w:br/>
            </w:r>
            <w:r>
              <w:t>Parra Jiménez</w:t>
            </w:r>
          </w:p>
        </w:tc>
      </w:tr>
      <w:tr w:rsidR="003D1B71" w:rsidRPr="00CA16E3" w14:paraId="764A857A" w14:textId="77777777" w:rsidTr="00866186">
        <w:trPr>
          <w:trHeight w:val="1589"/>
        </w:trPr>
        <w:tc>
          <w:tcPr>
            <w:tcW w:w="4036" w:type="dxa"/>
            <w:gridSpan w:val="3"/>
            <w:vMerge/>
            <w:tcBorders>
              <w:bottom w:val="nil"/>
            </w:tcBorders>
          </w:tcPr>
          <w:p w14:paraId="6C181B80" w14:textId="77777777" w:rsidR="003D1B71" w:rsidRPr="00665F95" w:rsidRDefault="003D1B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263" w:type="dxa"/>
            <w:vMerge/>
            <w:tcBorders>
              <w:bottom w:val="nil"/>
            </w:tcBorders>
          </w:tcPr>
          <w:p w14:paraId="73E3F5AF" w14:textId="77777777" w:rsidR="003D1B71" w:rsidRPr="00665F95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7041" w:type="dxa"/>
            <w:vMerge w:val="restart"/>
            <w:tcBorders>
              <w:bottom w:val="nil"/>
            </w:tcBorders>
            <w:vAlign w:val="bottom"/>
          </w:tcPr>
          <w:sdt>
            <w:sdtPr>
              <w:id w:val="1196195576"/>
              <w:placeholder>
                <w:docPart w:val="C4C90B7A8E8E4C6F97380965B4C54D60"/>
              </w:placeholder>
              <w:temporary/>
              <w15:appearance w15:val="hidden"/>
            </w:sdtPr>
            <w:sdtContent>
              <w:p w14:paraId="0B5521E7" w14:textId="77777777" w:rsidR="003D1B71" w:rsidRPr="00F20161" w:rsidRDefault="003D1B71" w:rsidP="00F20161">
                <w:pPr>
                  <w:pStyle w:val="Ttulo2"/>
                </w:pPr>
                <w:r w:rsidRPr="00F20161">
                  <w:t>Experiencia</w:t>
                </w:r>
              </w:p>
            </w:sdtContent>
          </w:sdt>
          <w:p w14:paraId="5C0260F9" w14:textId="3FFE93E6" w:rsidR="003D1B71" w:rsidRPr="00665F95" w:rsidRDefault="006430F2" w:rsidP="00665F95">
            <w:pPr>
              <w:pStyle w:val="Fechas"/>
              <w:spacing w:line="216" w:lineRule="auto"/>
            </w:pPr>
            <w:r>
              <w:t xml:space="preserve">01 de septiembre 2018 </w:t>
            </w:r>
            <w:r>
              <w:rPr>
                <w:rFonts w:eastAsia="Calibri"/>
                <w:lang w:bidi="es-ES"/>
              </w:rPr>
              <w:t xml:space="preserve">– </w:t>
            </w:r>
            <w:r>
              <w:t>25 de febrero 2020</w:t>
            </w:r>
          </w:p>
          <w:p w14:paraId="624F2A4A" w14:textId="2F865714" w:rsidR="003D1B71" w:rsidRPr="00665F95" w:rsidRDefault="006430F2" w:rsidP="00665F95">
            <w:pPr>
              <w:pStyle w:val="Experiencia"/>
              <w:spacing w:line="216" w:lineRule="auto"/>
            </w:pPr>
            <w:r>
              <w:t>Auxiliar del área de planeación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 xml:space="preserve">Facultad Nacional de Salud </w:t>
            </w:r>
            <w:proofErr w:type="spellStart"/>
            <w:r>
              <w:t>Publica</w:t>
            </w:r>
            <w:proofErr w:type="spellEnd"/>
            <w:r>
              <w:t xml:space="preserve"> UdeA</w:t>
            </w:r>
          </w:p>
          <w:p w14:paraId="12164010" w14:textId="0131702E" w:rsidR="003D1B71" w:rsidRPr="00665F95" w:rsidRDefault="006430F2" w:rsidP="00665F95">
            <w:pPr>
              <w:pStyle w:val="Fechas"/>
              <w:spacing w:line="216" w:lineRule="auto"/>
            </w:pPr>
            <w:r>
              <w:t xml:space="preserve">01 de octubre 2016 </w:t>
            </w:r>
            <w:r>
              <w:rPr>
                <w:rFonts w:eastAsia="Calibri"/>
                <w:lang w:bidi="es-ES"/>
              </w:rPr>
              <w:t xml:space="preserve">– </w:t>
            </w:r>
            <w:r>
              <w:t>28 de abril 2017</w:t>
            </w:r>
          </w:p>
          <w:p w14:paraId="7AA45DDB" w14:textId="74F0CA24" w:rsidR="003D1B71" w:rsidRPr="00665F95" w:rsidRDefault="006430F2" w:rsidP="00665F95">
            <w:pPr>
              <w:pStyle w:val="Experiencia"/>
              <w:spacing w:line="216" w:lineRule="auto"/>
            </w:pPr>
            <w:r>
              <w:t>Facturación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Auxiliar Administrativa (Practicante)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>INCARE</w:t>
            </w:r>
          </w:p>
          <w:p w14:paraId="0EB195AB" w14:textId="5BA202AE" w:rsidR="003D1B71" w:rsidRPr="00665F95" w:rsidRDefault="00B449C4" w:rsidP="00665F95">
            <w:pPr>
              <w:pStyle w:val="Fechas"/>
              <w:spacing w:line="216" w:lineRule="auto"/>
            </w:pPr>
            <w:r>
              <w:t xml:space="preserve">23 de septiembre 2021 </w:t>
            </w:r>
            <w:r w:rsidR="003D1B71" w:rsidRPr="00665F95">
              <w:rPr>
                <w:rFonts w:eastAsia="Calibri"/>
                <w:lang w:bidi="es-ES"/>
              </w:rPr>
              <w:t>-</w:t>
            </w:r>
            <w:r>
              <w:rPr>
                <w:rFonts w:eastAsia="Calibri"/>
                <w:lang w:bidi="es-ES"/>
              </w:rPr>
              <w:t xml:space="preserve"> </w:t>
            </w:r>
            <w:r>
              <w:t>Actual</w:t>
            </w:r>
          </w:p>
          <w:p w14:paraId="4DC78561" w14:textId="1730F4CC" w:rsidR="003D1B71" w:rsidRPr="00665F95" w:rsidRDefault="00B449C4" w:rsidP="00665F95">
            <w:pPr>
              <w:pStyle w:val="Experiencia"/>
              <w:spacing w:line="216" w:lineRule="auto"/>
            </w:pPr>
            <w:r>
              <w:t>Grupo Epidemiología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Auxiliar administrativa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>Facultad Nacional de Salud Pública UdeA</w:t>
            </w:r>
          </w:p>
          <w:sdt>
            <w:sdtPr>
              <w:id w:val="-1554227259"/>
              <w:placeholder>
                <w:docPart w:val="FCE5E83C2C84462293DEA3D55E14D582"/>
              </w:placeholder>
              <w:temporary/>
              <w:showingPlcHdr/>
              <w15:appearance w15:val="hidden"/>
            </w:sdtPr>
            <w:sdtContent>
              <w:p w14:paraId="2147B583" w14:textId="77777777" w:rsidR="003D1B71" w:rsidRPr="00F20161" w:rsidRDefault="003D1B71" w:rsidP="00F20161">
                <w:pPr>
                  <w:pStyle w:val="Ttulo2"/>
                </w:pPr>
                <w:r w:rsidRPr="00F20161">
                  <w:t>Formación</w:t>
                </w:r>
              </w:p>
            </w:sdtContent>
          </w:sdt>
          <w:p w14:paraId="570B3815" w14:textId="2915A789" w:rsidR="003D1B71" w:rsidRPr="00665F95" w:rsidRDefault="0034235C" w:rsidP="00665F95">
            <w:pPr>
              <w:pStyle w:val="Nombredelaescuela"/>
              <w:spacing w:line="216" w:lineRule="auto"/>
            </w:pPr>
            <w:r>
              <w:t>Centro Formativo de Antioquia</w:t>
            </w:r>
            <w:r w:rsidR="00570075">
              <w:t xml:space="preserve"> - </w:t>
            </w:r>
            <w:r>
              <w:t>CEF</w:t>
            </w:r>
            <w:r w:rsidR="00570075">
              <w:t>A</w:t>
            </w:r>
            <w:r w:rsidR="003D1B71" w:rsidRPr="00665F95">
              <w:rPr>
                <w:lang w:bidi="es-ES"/>
              </w:rPr>
              <w:t xml:space="preserve">, </w:t>
            </w:r>
            <w:r w:rsidR="00570075">
              <w:t>Medellín, Antioquia</w:t>
            </w:r>
          </w:p>
          <w:p w14:paraId="64736122" w14:textId="2B7A9DF0" w:rsidR="003D1B71" w:rsidRDefault="0034235C" w:rsidP="00665F95">
            <w:pPr>
              <w:pStyle w:val="Listaconvietas"/>
              <w:spacing w:line="216" w:lineRule="auto"/>
            </w:pPr>
            <w:r>
              <w:t>Bachiller y media técnica en</w:t>
            </w:r>
            <w:r w:rsidR="00570075">
              <w:t xml:space="preserve"> administra</w:t>
            </w:r>
            <w:r>
              <w:t xml:space="preserve">ción </w:t>
            </w:r>
            <w:r w:rsidR="00570075">
              <w:t>en Salud</w:t>
            </w:r>
          </w:p>
          <w:p w14:paraId="44934730" w14:textId="47C9ED19" w:rsidR="0034235C" w:rsidRDefault="0034235C" w:rsidP="0034235C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  <w:r>
              <w:t>Noviembre 2014</w:t>
            </w:r>
          </w:p>
          <w:p w14:paraId="4C314C75" w14:textId="77777777" w:rsidR="0034235C" w:rsidRDefault="0034235C" w:rsidP="0034235C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</w:p>
          <w:p w14:paraId="00D01FC5" w14:textId="77777777" w:rsidR="0034235C" w:rsidRPr="00665F95" w:rsidRDefault="0034235C" w:rsidP="0034235C">
            <w:pPr>
              <w:pStyle w:val="Nombredelaescuela"/>
              <w:spacing w:line="216" w:lineRule="auto"/>
            </w:pPr>
            <w:r>
              <w:t>Servicio Nacional de Aprendizaje - SENA</w:t>
            </w:r>
            <w:r w:rsidRPr="00665F95">
              <w:rPr>
                <w:lang w:bidi="es-ES"/>
              </w:rPr>
              <w:t xml:space="preserve">, </w:t>
            </w:r>
            <w:r>
              <w:t>Medellín, Antioquia</w:t>
            </w:r>
          </w:p>
          <w:p w14:paraId="4B5F7A3E" w14:textId="77777777" w:rsidR="0034235C" w:rsidRDefault="0034235C" w:rsidP="0034235C">
            <w:pPr>
              <w:pStyle w:val="Listaconvietas"/>
              <w:spacing w:line="216" w:lineRule="auto"/>
            </w:pPr>
            <w:r>
              <w:t>Tecnología en Gestión de procesos administrativos en Salud</w:t>
            </w:r>
          </w:p>
          <w:p w14:paraId="28E186C6" w14:textId="77777777" w:rsidR="0034235C" w:rsidRDefault="0034235C" w:rsidP="0034235C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  <w:r>
              <w:t>Septiembre 2017</w:t>
            </w:r>
          </w:p>
          <w:p w14:paraId="2AECDA57" w14:textId="77777777" w:rsidR="0034235C" w:rsidRDefault="0034235C" w:rsidP="0034235C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</w:p>
          <w:p w14:paraId="2899BEBC" w14:textId="7C2005FF" w:rsidR="0034235C" w:rsidRPr="00665F95" w:rsidRDefault="0034235C" w:rsidP="0034235C">
            <w:pPr>
              <w:pStyle w:val="Nombredelaescuela"/>
              <w:spacing w:line="216" w:lineRule="auto"/>
            </w:pPr>
            <w:r>
              <w:t>Universidad de Antioquia</w:t>
            </w:r>
            <w:r w:rsidRPr="00665F95">
              <w:rPr>
                <w:lang w:bidi="es-ES"/>
              </w:rPr>
              <w:t xml:space="preserve">, </w:t>
            </w:r>
            <w:r>
              <w:t>Medellín, Antioquia</w:t>
            </w:r>
          </w:p>
          <w:p w14:paraId="2D37064B" w14:textId="30DAC53A" w:rsidR="0034235C" w:rsidRDefault="0034235C" w:rsidP="0034235C">
            <w:pPr>
              <w:pStyle w:val="Listaconvietas"/>
              <w:spacing w:line="216" w:lineRule="auto"/>
            </w:pPr>
            <w:r>
              <w:t>Gerencia en Sistemas de Información en Salud</w:t>
            </w:r>
          </w:p>
          <w:p w14:paraId="32F9367A" w14:textId="774B9A9C" w:rsidR="0034235C" w:rsidRDefault="0034235C" w:rsidP="0034235C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  <w:r>
              <w:t>Noveno Semestre</w:t>
            </w:r>
          </w:p>
          <w:p w14:paraId="3B941113" w14:textId="77777777" w:rsidR="00866186" w:rsidRDefault="00866186" w:rsidP="00866186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 w:hanging="360"/>
            </w:pPr>
          </w:p>
          <w:p w14:paraId="066310C6" w14:textId="0D569041" w:rsidR="00866186" w:rsidRPr="00665F95" w:rsidRDefault="00866186" w:rsidP="00866186">
            <w:pPr>
              <w:pStyle w:val="Nombredelaescuela"/>
              <w:spacing w:line="216" w:lineRule="auto"/>
            </w:pPr>
            <w:r>
              <w:t>Digital House</w:t>
            </w:r>
          </w:p>
          <w:p w14:paraId="21872165" w14:textId="7F318674" w:rsidR="00866186" w:rsidRDefault="00866186" w:rsidP="00866186">
            <w:pPr>
              <w:pStyle w:val="Listaconvietas"/>
              <w:numPr>
                <w:ilvl w:val="0"/>
                <w:numId w:val="3"/>
              </w:numPr>
              <w:spacing w:line="216" w:lineRule="auto"/>
            </w:pPr>
            <w:r>
              <w:t>Professional Developer</w:t>
            </w:r>
          </w:p>
          <w:p w14:paraId="7079842A" w14:textId="262A9D3D" w:rsidR="0034235C" w:rsidRDefault="00866186" w:rsidP="00866186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  <w:r>
              <w:t>Primer bimestre</w:t>
            </w:r>
          </w:p>
          <w:p w14:paraId="64CBF1F2" w14:textId="295EE45C" w:rsidR="0034235C" w:rsidRDefault="00000000" w:rsidP="0034235C">
            <w:pPr>
              <w:pStyle w:val="Ttulo2"/>
            </w:pPr>
            <w:sdt>
              <w:sdtPr>
                <w:id w:val="2042632778"/>
                <w:placeholder>
                  <w:docPart w:val="107B0A54732E49C1979C8663530A6796"/>
                </w:placeholder>
                <w:temporary/>
                <w:showingPlcHdr/>
                <w15:appearance w15:val="hidden"/>
              </w:sdtPr>
              <w:sdtContent>
                <w:r w:rsidR="0034235C" w:rsidRPr="00F20161">
                  <w:t>Formación</w:t>
                </w:r>
              </w:sdtContent>
            </w:sdt>
            <w:r w:rsidR="0034235C">
              <w:t xml:space="preserve"> no formal</w:t>
            </w:r>
          </w:p>
          <w:p w14:paraId="00A44FAC" w14:textId="1BE27F10" w:rsidR="0034235C" w:rsidRDefault="0034235C" w:rsidP="0034235C">
            <w:pPr>
              <w:pStyle w:val="Nombredelaescuela"/>
              <w:spacing w:line="216" w:lineRule="auto"/>
            </w:pPr>
            <w:r>
              <w:t>Universidad Pontificia Bolivariana</w:t>
            </w:r>
            <w:r>
              <w:rPr>
                <w:lang w:bidi="es-ES"/>
              </w:rPr>
              <w:t xml:space="preserve">, </w:t>
            </w:r>
            <w:r>
              <w:t>Medellín, Antioquia</w:t>
            </w:r>
          </w:p>
          <w:p w14:paraId="3A913487" w14:textId="7EFEEC4E" w:rsidR="0034235C" w:rsidRDefault="0034235C" w:rsidP="0034235C">
            <w:pPr>
              <w:pStyle w:val="Listaconvietas"/>
              <w:spacing w:line="216" w:lineRule="auto"/>
            </w:pPr>
            <w:r>
              <w:t>Introducción a las ciencias de la salud.</w:t>
            </w:r>
          </w:p>
          <w:p w14:paraId="6F98FDFA" w14:textId="08FB60D7" w:rsidR="0034235C" w:rsidRDefault="0034235C" w:rsidP="0034235C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  <w:r>
              <w:t>60 horas, 2014</w:t>
            </w:r>
          </w:p>
          <w:p w14:paraId="55CD29F9" w14:textId="77777777" w:rsidR="0034235C" w:rsidRDefault="0034235C" w:rsidP="0034235C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</w:p>
          <w:p w14:paraId="65D69CA8" w14:textId="66D5EFC6" w:rsidR="0034235C" w:rsidRDefault="0034235C" w:rsidP="0034235C">
            <w:pPr>
              <w:pStyle w:val="Nombredelaescuela"/>
              <w:spacing w:line="216" w:lineRule="auto"/>
            </w:pPr>
            <w:r>
              <w:t>Universidad de Antioquia</w:t>
            </w:r>
            <w:r>
              <w:rPr>
                <w:lang w:bidi="es-ES"/>
              </w:rPr>
              <w:t xml:space="preserve">, </w:t>
            </w:r>
            <w:r>
              <w:t>Medellín, Antioquia</w:t>
            </w:r>
          </w:p>
          <w:p w14:paraId="7544C3A7" w14:textId="303745AC" w:rsidR="0034235C" w:rsidRDefault="0034235C" w:rsidP="0034235C">
            <w:pPr>
              <w:pStyle w:val="Listaconvietas"/>
              <w:spacing w:line="216" w:lineRule="auto"/>
            </w:pPr>
            <w:r>
              <w:t>Diplomado en cultura científica (Investigación)</w:t>
            </w:r>
          </w:p>
          <w:p w14:paraId="6A12C9B6" w14:textId="09DFF55C" w:rsidR="0034235C" w:rsidRDefault="0034235C" w:rsidP="0034235C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  <w:r>
              <w:t>90 horas, 2021</w:t>
            </w:r>
          </w:p>
          <w:p w14:paraId="39623795" w14:textId="2BEBA608" w:rsidR="003D1B71" w:rsidRPr="00F20161" w:rsidRDefault="006A76DF" w:rsidP="00F20161">
            <w:pPr>
              <w:pStyle w:val="Ttulo2"/>
            </w:pPr>
            <w:r w:rsidRPr="006A76DF">
              <w:t>Habilidades destacadas:</w:t>
            </w:r>
          </w:p>
          <w:p w14:paraId="0F43C0AB" w14:textId="77777777" w:rsidR="006A76DF" w:rsidRPr="00866186" w:rsidRDefault="006A76DF" w:rsidP="006A76DF">
            <w:pPr>
              <w:spacing w:line="216" w:lineRule="auto"/>
              <w:rPr>
                <w:rFonts w:eastAsia="Calibri"/>
                <w:sz w:val="12"/>
                <w:szCs w:val="12"/>
                <w:lang w:bidi="es-ES"/>
              </w:rPr>
            </w:pPr>
          </w:p>
          <w:p w14:paraId="354311CD" w14:textId="77777777" w:rsidR="006A76DF" w:rsidRPr="006A76DF" w:rsidRDefault="006A76DF" w:rsidP="006A76DF">
            <w:pPr>
              <w:pStyle w:val="Listaconvietas"/>
              <w:spacing w:line="216" w:lineRule="auto"/>
            </w:pPr>
            <w:r w:rsidRPr="006A76DF">
              <w:t>Excelente capacidad para interactuar con otras personas, detectando sus necesidades y brindando soluciones efectivas.</w:t>
            </w:r>
          </w:p>
          <w:p w14:paraId="690EA95B" w14:textId="77777777" w:rsidR="006A76DF" w:rsidRPr="006A76DF" w:rsidRDefault="006A76DF" w:rsidP="006A76DF">
            <w:pPr>
              <w:pStyle w:val="Listaconvietas"/>
              <w:spacing w:line="216" w:lineRule="auto"/>
            </w:pPr>
            <w:r w:rsidRPr="006A76DF">
              <w:t>Paciente y concreta en la comunicación, asegurando una comprensión clara de los mensajes.</w:t>
            </w:r>
          </w:p>
          <w:p w14:paraId="7283F7A0" w14:textId="77777777" w:rsidR="006A76DF" w:rsidRPr="006A76DF" w:rsidRDefault="006A76DF" w:rsidP="006A76DF">
            <w:pPr>
              <w:pStyle w:val="Listaconvietas"/>
              <w:spacing w:line="216" w:lineRule="auto"/>
            </w:pPr>
            <w:r w:rsidRPr="006A76DF">
              <w:t>Dedicada y comprometida, siempre enfocada en lograr resultados positivos en las tareas asignadas.</w:t>
            </w:r>
          </w:p>
          <w:p w14:paraId="4BBFA0B9" w14:textId="77777777" w:rsidR="006A76DF" w:rsidRPr="006A76DF" w:rsidRDefault="006A76DF" w:rsidP="006A76DF">
            <w:pPr>
              <w:pStyle w:val="Listaconvietas"/>
              <w:spacing w:line="216" w:lineRule="auto"/>
            </w:pPr>
            <w:r w:rsidRPr="006A76DF">
              <w:t>Actitud positiva y plena disposición para el aprendizaje continuo, buscando constantemente oportunidades para crecer y desarrollarme profesionalmente.</w:t>
            </w:r>
          </w:p>
          <w:p w14:paraId="1185ACC1" w14:textId="77777777" w:rsidR="006A76DF" w:rsidRDefault="006A76DF" w:rsidP="006A76DF">
            <w:pPr>
              <w:pStyle w:val="Listaconvietas"/>
              <w:spacing w:line="216" w:lineRule="auto"/>
            </w:pPr>
            <w:r w:rsidRPr="006A76DF">
              <w:t>Flexible y adaptable, dispuesta a enfrentar y adaptarse a los cambios necesarios para realizar un trabajo óptimo y eficiente.</w:t>
            </w:r>
          </w:p>
          <w:p w14:paraId="46470101" w14:textId="605ED49D" w:rsidR="00263464" w:rsidRDefault="00263464" w:rsidP="006A76DF">
            <w:pPr>
              <w:pStyle w:val="Listaconvietas"/>
              <w:spacing w:line="216" w:lineRule="auto"/>
            </w:pPr>
            <w:r w:rsidRPr="00263464">
              <w:t>Excelente capacidad de iniciativa y resolución de problemas.</w:t>
            </w:r>
          </w:p>
          <w:p w14:paraId="7A983DB0" w14:textId="77777777" w:rsidR="006A76DF" w:rsidRPr="006A76DF" w:rsidRDefault="006A76DF" w:rsidP="006A76DF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</w:p>
          <w:p w14:paraId="50412FE5" w14:textId="77777777" w:rsidR="006A76DF" w:rsidRPr="006A76DF" w:rsidRDefault="006A76DF" w:rsidP="006A76DF">
            <w:pPr>
              <w:spacing w:line="216" w:lineRule="auto"/>
              <w:rPr>
                <w:rFonts w:ascii="Corbel" w:hAnsi="Corbel" w:cs="Georgia"/>
                <w:b/>
                <w:bCs/>
                <w:color w:val="0072C7" w:themeColor="accent2"/>
                <w:sz w:val="24"/>
                <w:szCs w:val="20"/>
                <w:u w:val="single"/>
              </w:rPr>
            </w:pPr>
            <w:r w:rsidRPr="006A76DF">
              <w:rPr>
                <w:rFonts w:ascii="Corbel" w:hAnsi="Corbel" w:cs="Georgia"/>
                <w:b/>
                <w:bCs/>
                <w:color w:val="0072C7" w:themeColor="accent2"/>
                <w:sz w:val="24"/>
                <w:szCs w:val="20"/>
                <w:u w:val="single"/>
              </w:rPr>
              <w:t>Objetivos profesionales:</w:t>
            </w:r>
          </w:p>
          <w:p w14:paraId="6FD73E7A" w14:textId="77777777" w:rsidR="006A76DF" w:rsidRPr="006A76DF" w:rsidRDefault="006A76DF" w:rsidP="006A76DF">
            <w:pPr>
              <w:spacing w:line="216" w:lineRule="auto"/>
              <w:rPr>
                <w:rFonts w:eastAsia="Calibri"/>
                <w:lang w:bidi="es-ES"/>
              </w:rPr>
            </w:pPr>
          </w:p>
          <w:p w14:paraId="2F84C9CE" w14:textId="232C0B2A" w:rsidR="006A76DF" w:rsidRPr="006A76DF" w:rsidRDefault="006A76DF" w:rsidP="006A76DF">
            <w:pPr>
              <w:pStyle w:val="Listaconvietas"/>
            </w:pPr>
            <w:r w:rsidRPr="006A76DF">
              <w:t>Contribuir al éxito de la organización aplicando habilidades interpersonales y capacidad de detección de necesidades.</w:t>
            </w:r>
          </w:p>
          <w:p w14:paraId="4D200943" w14:textId="72FD185A" w:rsidR="00263464" w:rsidRDefault="00263464" w:rsidP="006A76DF">
            <w:pPr>
              <w:pStyle w:val="Listaconvietas"/>
            </w:pPr>
            <w:r w:rsidRPr="00263464">
              <w:t>Continuar desarrollando habilidades en la resolución de problemas, adquiriendo nuevas técnicas y herramientas que me permitan abordar desafíos de manera más eficiente y efectiva.</w:t>
            </w:r>
          </w:p>
          <w:p w14:paraId="4A201B1A" w14:textId="3BDDF580" w:rsidR="003D1B71" w:rsidRPr="006A76DF" w:rsidRDefault="006A76DF" w:rsidP="006A76DF">
            <w:pPr>
              <w:pStyle w:val="Listaconvietas"/>
            </w:pPr>
            <w:r w:rsidRPr="006A76DF">
              <w:t>Adaptarme a los cambios en el entorno laboral y aprovechar las oportunidades para crecer y alcanzar mis metas profesionales.</w:t>
            </w:r>
          </w:p>
          <w:p w14:paraId="242902A3" w14:textId="77777777" w:rsidR="006A76DF" w:rsidRPr="006A76DF" w:rsidRDefault="006A76DF" w:rsidP="006A76DF">
            <w:pPr>
              <w:spacing w:line="216" w:lineRule="auto"/>
              <w:rPr>
                <w:b/>
                <w:bCs/>
              </w:rPr>
            </w:pPr>
          </w:p>
          <w:p w14:paraId="5F400DCE" w14:textId="77777777" w:rsidR="003D1B71" w:rsidRDefault="00000000" w:rsidP="00263464">
            <w:pPr>
              <w:pStyle w:val="Ttulo2"/>
            </w:pPr>
            <w:sdt>
              <w:sdtPr>
                <w:id w:val="1374043770"/>
                <w:placeholder>
                  <w:docPart w:val="E499A660C95E49B18D0B2E9337196848"/>
                </w:placeholder>
                <w:temporary/>
                <w:showingPlcHdr/>
                <w15:appearance w15:val="hidden"/>
              </w:sdtPr>
              <w:sdtContent>
                <w:r w:rsidR="003D1B71" w:rsidRPr="00F20161">
                  <w:t>Referencias</w:t>
                </w:r>
              </w:sdtContent>
            </w:sdt>
            <w:r w:rsidR="00263464">
              <w:t xml:space="preserve"> personales</w:t>
            </w:r>
          </w:p>
          <w:p w14:paraId="4B836807" w14:textId="77777777" w:rsidR="00263464" w:rsidRDefault="00263464" w:rsidP="00263464">
            <w:r>
              <w:t>Alba Lucia Morales, Asesora en seguros</w:t>
            </w:r>
          </w:p>
          <w:p w14:paraId="6E736CC9" w14:textId="77777777" w:rsidR="00263464" w:rsidRPr="009209D5" w:rsidRDefault="00263464" w:rsidP="00263464">
            <w:pPr>
              <w:pStyle w:val="Prrafodelista"/>
              <w:numPr>
                <w:ilvl w:val="0"/>
                <w:numId w:val="21"/>
              </w:numPr>
            </w:pPr>
            <w:r w:rsidRPr="00263464">
              <w:rPr>
                <w:sz w:val="22"/>
                <w:szCs w:val="22"/>
              </w:rPr>
              <w:t>310 4332553</w:t>
            </w:r>
          </w:p>
          <w:p w14:paraId="4C60ED18" w14:textId="77777777" w:rsidR="00D64360" w:rsidRDefault="00D64360" w:rsidP="009209D5">
            <w:r w:rsidRPr="00D64360">
              <w:t>Andrea Jiménez, administradora de Distribuidora la Montaña</w:t>
            </w:r>
          </w:p>
          <w:p w14:paraId="78355D2A" w14:textId="15806225" w:rsidR="009209D5" w:rsidRPr="00263464" w:rsidRDefault="00D64360" w:rsidP="00D64360">
            <w:pPr>
              <w:pStyle w:val="Prrafodelista"/>
              <w:numPr>
                <w:ilvl w:val="0"/>
                <w:numId w:val="21"/>
              </w:numPr>
            </w:pPr>
            <w:r w:rsidRPr="00D64360">
              <w:t>310 500 95 91</w:t>
            </w:r>
          </w:p>
          <w:p w14:paraId="4AC6E823" w14:textId="35BEF90E" w:rsidR="00263464" w:rsidRDefault="00000000" w:rsidP="00263464">
            <w:pPr>
              <w:pStyle w:val="Ttulo2"/>
            </w:pPr>
            <w:sdt>
              <w:sdtPr>
                <w:id w:val="1688406893"/>
                <w:placeholder>
                  <w:docPart w:val="CA4A3D90E3E9407396E1AF744F771BF1"/>
                </w:placeholder>
                <w:temporary/>
                <w:showingPlcHdr/>
                <w15:appearance w15:val="hidden"/>
              </w:sdtPr>
              <w:sdtContent>
                <w:r w:rsidR="00263464" w:rsidRPr="00F20161">
                  <w:t>Referencias</w:t>
                </w:r>
              </w:sdtContent>
            </w:sdt>
            <w:r w:rsidR="00263464">
              <w:t xml:space="preserve"> laborales</w:t>
            </w:r>
          </w:p>
          <w:p w14:paraId="4BC460DA" w14:textId="7712B778" w:rsidR="00263464" w:rsidRDefault="00263464" w:rsidP="00263464">
            <w:r>
              <w:t>Carlos Rojas, Profesor Grupo Epidemiologia</w:t>
            </w:r>
          </w:p>
          <w:p w14:paraId="48F4E6E4" w14:textId="71577BA8" w:rsidR="00263464" w:rsidRPr="00263464" w:rsidRDefault="009209D5" w:rsidP="009209D5">
            <w:pPr>
              <w:pStyle w:val="Prrafodelista"/>
              <w:numPr>
                <w:ilvl w:val="0"/>
                <w:numId w:val="21"/>
              </w:numPr>
            </w:pPr>
            <w:r w:rsidRPr="009209D5">
              <w:rPr>
                <w:sz w:val="22"/>
                <w:szCs w:val="22"/>
              </w:rPr>
              <w:t>314 8632972</w:t>
            </w:r>
          </w:p>
        </w:tc>
      </w:tr>
      <w:tr w:rsidR="003D1B71" w:rsidRPr="00CA16E3" w14:paraId="7F9FF22E" w14:textId="77777777" w:rsidTr="00866186">
        <w:trPr>
          <w:trHeight w:val="1164"/>
        </w:trPr>
        <w:tc>
          <w:tcPr>
            <w:tcW w:w="607" w:type="dxa"/>
          </w:tcPr>
          <w:p w14:paraId="23EF928E" w14:textId="77777777" w:rsidR="003D1B71" w:rsidRPr="00CA16E3" w:rsidRDefault="003D1B71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3429" w:type="dxa"/>
            <w:gridSpan w:val="2"/>
          </w:tcPr>
          <w:p w14:paraId="38D62788" w14:textId="77777777" w:rsidR="003D1B71" w:rsidRPr="00CA16E3" w:rsidRDefault="003D1B71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263" w:type="dxa"/>
            <w:vMerge/>
          </w:tcPr>
          <w:p w14:paraId="0AB74CFF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35119C24" w14:textId="77777777" w:rsidR="003D1B71" w:rsidRPr="00CA16E3" w:rsidRDefault="003D1B71" w:rsidP="00222466">
            <w:pPr>
              <w:rPr>
                <w:lang w:val="es-ES_tradnl"/>
              </w:rPr>
            </w:pPr>
          </w:p>
        </w:tc>
      </w:tr>
      <w:tr w:rsidR="003D1B71" w:rsidRPr="00CA16E3" w14:paraId="7D63C021" w14:textId="77777777" w:rsidTr="00866186">
        <w:trPr>
          <w:trHeight w:val="543"/>
        </w:trPr>
        <w:tc>
          <w:tcPr>
            <w:tcW w:w="607" w:type="dxa"/>
          </w:tcPr>
          <w:p w14:paraId="361ADE80" w14:textId="77777777"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597" w:type="dxa"/>
            <w:tcMar>
              <w:left w:w="0" w:type="dxa"/>
              <w:right w:w="0" w:type="dxa"/>
            </w:tcMar>
            <w:vAlign w:val="center"/>
          </w:tcPr>
          <w:p w14:paraId="3FD69DDB" w14:textId="05B77284" w:rsidR="003D1B71" w:rsidRPr="00CA16E3" w:rsidRDefault="003D1B71" w:rsidP="006D79A8">
            <w:pPr>
              <w:pStyle w:val="Informacin"/>
              <w:jc w:val="center"/>
              <w:rPr>
                <w:rStyle w:val="Textoennegrita"/>
                <w:b w:val="0"/>
                <w:bCs w:val="0"/>
                <w:color w:val="666666"/>
                <w:lang w:val="es-ES_tradnl"/>
              </w:rPr>
            </w:pPr>
            <w:r w:rsidRPr="00CA16E3">
              <w:rPr>
                <w:noProof/>
                <w:lang w:val="en-US" w:eastAsia="zh-CN"/>
              </w:rPr>
              <mc:AlternateContent>
                <mc:Choice Requires="wpg">
                  <w:drawing>
                    <wp:inline distT="0" distB="0" distL="0" distR="0" wp14:anchorId="66707130" wp14:editId="02B33008">
                      <wp:extent cx="337185" cy="333375"/>
                      <wp:effectExtent l="0" t="0" r="5715" b="9525"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group w14:anchorId="09C201FF" id="Grupo 21" o:spid="_x0000_s1026" alt="Icono de gps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6A3ndsAAEzmBAAOAAAAZHJzL2Uyb0RvYy54bWyknV0PXceRXd8D5D8Q&#10;fAwQ65xzP49gexBkMn4ZJANMAkweORT1gUgkQdKW599n1aUj7X2N5Cw6I8AeWdqs2326d1dX7ar+&#10;7d/9+acfX/zpzYePP7x7+7uX62+Wly/evH397psf3n73u5f/47//w3+8v3zx8dOrt9+8+vHd2ze/&#10;e/lvbz6+/Lvf//t/99uf33/9Znv3/bsfv3nz4QV/yNuPX//8/ncvv//06f3XX3318fX3b3569fE3&#10;796/ecs//Pbdh59efeJvP3z31TcfXv3Mn/7Tj19ty3L96ud3H755/+Hd6zcfP/K//v3nf/jy948/&#10;/9tv37z+9N++/fbjm08vfvzdS37bp8d/fnj857/Of371+9+++vq7D6/ef//D67/8jFd/w6/46dUP&#10;bzH6yx/1968+vXrxxw8//NUf9dMPrz+8+/ju20+/ef3up6/effvtD6/fPMbAaNblaTR/+PDuj+8f&#10;Y/nu65+/e//LNDG1T/P0N/+xr//rn/7w4f0/v/+nD8zEz++/Yy4efzdj+fO3H36a/+ZXvvjzY8r+&#10;7Zcpe/PnTy9e8z+eTrf1fnn54jX/6MT/3S6fp/T198z7X6Fef/9f/p+4r/6P0a/qp/z8nsXx8dfx&#10;f/z/G/8/f//q/ZvHtH78mvH/04cXP3zD2j2fXr54++onFuk/zHJ78eMP//rhzdcvPv/Net5mYPNL&#10;gMx8zcx8fP+P717/r48v3r77z9+/evvdm//08T0rjj9r/l3GEP/y/M3Hv8D+9on9ZYJeff36jx8/&#10;/eHNu8cXevWnf/z46fNS/ob/77EQv/nLYF6/e/v24w+f3vwLy//bn35kdf+Hr14w2P10P734+cV2&#10;Pd8u6/75q333DPqfCdou+/28XV58D2jlb87/F9C/rGVpu7Gyjy0laLsul+V+O7a0PVliKMeWEjSW&#10;zosYE4vj19m7nLftKmYvQdvltNz27XhM57K0bNvlfjymBG2M6LSK2WPf/jqmM2O6iO+UICzd9pOw&#10;dC1LrL1dzF6C9JhuZem+nhZhKUF8p+tlEWPiZPt19uyKSJBeEXtaup6vp02MKUHbZVvu23q89tbc&#10;7+v1fLrfxYYqFLbWy2ps5Y7H1mU9iWGtiRpb21V8qzX3/H3f74sZVoLYGyyLk5jC3PT7eVvhsUOa&#10;XRO0Xdbb+WJGlbt+vy7b/SJMJQhT9/Oyi1Hltl8h9BvTfjysRLGFYSVBtWtu/HU5na6bsZUoTUxr&#10;bn1sXRYm/nhcicLW/byexRzm5l+X87Lt5nslys9hbv91YW3sZlyJmnHd9+V4XFuRxnJfTos4Rwq1&#10;XYZ1xeG45fZf13W/rdvx9yrUdrlu9/UuxpX7f103xiW+15aoscWxKmwlAazrlQ9mbCUKW/hnxlYy&#10;wAo/7Sczh4naLje+l7GVDMAU8gvN2kgUti6Xq1mHyQA4qOcrx/jhXt4Sha3b+WrGlQywnlZ+obGV&#10;KGxdL6zeQ3d6SwbAFie5OCgL5W0lA6ynDWIz3ytR2ILnxf46FW9wd+Qmcvy9CsWah6PEHJ6KN04X&#10;6Fd41YUaW9eL4PlTMsB6unKCmXEl6vNeNraSAbC13ZWtROm1cUoGWE9z6Ik1XyhvKxlgPbEr72Id&#10;nhLFvYmpF27UKRkAW6frzdhKFLdhzj3BUadkAL7Xuhn3sFDYgjcER52aN/hgm/leifK2kgG4dOE4&#10;mDlM1EQUrkQKDvnwXLyxnQkViPOrUNgiLCHm8Fy8gbsxjvnhmVIo1iEcZWwlA6wcKdyuha1EYYvz&#10;wcxhMgB+1OnKTjkeV6L0Xj4Xbyzn/b6JtVEo+BDnRuzlczLAuiz4vcZWovBFCdSY75UMMLbuJiZ0&#10;TtTYOt3E/eucvIHTe4MAjj9XgvCHVta82F5JAPv5spubwzlBXMsfft7xTs79vxMDMMR7TtBENvC+&#10;jkd1SdK43xmVWBcFIgKw3815cknOsMGGAulgwyU3/4rDe95FYKNQ25ljEgI9/FiX3PzrmYVx2o/X&#10;YKGwdZ+A3LGtoozTmQUlXN5LorbzfjoREDm2lZuf4/9+NtehS6KwxcEg3LVLbn5cqNtirpSFwhYH&#10;g6CMS+5+vteVKID4Xoma73VXayO3/3q+cI0S7vUlUbMOd+PKX3L/c0ouO5f5Qy4s1Ha+bcQAjtfG&#10;NVljvSwrE3Jsq1DY4sAT6/CatEEIlbu8+F6FYg4JUoi1cS3eIHh9N0mGQjGuy83sr2vxBnfDE4GD&#10;w+9VKGwti7lSXpMBVi7Yp024hoUiJIo3JPbyNRlg5WZ4uwkXqlDDUTCiWIfJGzduysa7viZo3OSb&#10;2crXJID7+Tr5neOvlSDNhtfc//ZMLpA+k69JGjusQX7seFQJ+uxpiHVxS87Af1qIyR2aKtDDf+Jw&#10;PTy6bkkZ+42gvFjtBXp4hVdjKhmDC+hi7ia3BD0Cchytx6NKwti5Lpgw3i1BmCIEZb5V8gWXtLlX&#10;H3+rBPGtMGVGlXRxJ2yllkWCYKbtuptR5cbn1j9Zl+NRJYh9hS1jKjf+fYEtzApMkPYxbskWtxsJ&#10;Q2MqQXNkzZ36eAXmxr9dmAlxEt8StJGl5T5zbOqebGGZvUCa2e/JFpwF61X4MgXazixAc4e858a/&#10;47+bI79AjIpTWFxX77nx79sNh/V4sRcIU3jvxlRu/BsRic2YShATiAZEsMVoqn5RF+hvlSD/rXLj&#10;T6zKqHXuCdqIOyPGE4s9N/71crqYoO49QduJO7gJztxz41/5VobZC0Tug6iYcNzvufGvrFoTgi8Q&#10;o7qhvzmewD3Z4oonbZi9QBuyL9wfYSrZwi6LPUF6WezJFreFnyicswJtZI9uF+HG7MkWY2q/HrNF&#10;gTA1lywxgbnxCTbzuYSpBG2n87qj9Tk8r/bc+JjaTTKyQJgiVGpWYG38ZQcnokB7oTaO1JM4G/fa&#10;+eQUdnMjbhS2LoZw9+QLYorbpHMOnaZGzYlvgu97EgY5hcn2C1uJYv6uKH6OlwZx6ThJ1p20vYnn&#10;Nmw7cbcwTi7KoLJGSNLEWRvG/n/IVQ6X/bokcax3AkFszMOP1jCsEZ8RKx91UI7tfj1v5mLSsO28&#10;nFeT5CJBXdYIShp/t2EcYdez2dXrkgyy3skU8LnFTCYMj+N+VwKvJekArcAKixhrCdvOqFxNCg+t&#10;Ws4kA3PatYJhjbGJq8O6JJFw89pVOLlh2vldlyQF7qHXRWnKCoa1fWJyx/uthJ5cHxCimlVSMC5h&#10;XCIMc5XUk4V8nszm8ZosGLdL4l5md5dEdL0uCG2EF4IsLBbX58iXmsnikpFRm+Ahkcm0horl5may&#10;uIQPcFM8uSZMBzrIXMePRCNCdknEHxqGNcQbapUkKVDXcCYwYFZJwlBis0rUdysuwdMn4W6sJWys&#10;zYVY7Lfikgm4X0V6D0lffABmkrCWmsnikjPqNMXKFI/8elX1q6T0n4+ArLm4IyEsa3YHlAKU3U0o&#10;Tdzd14L53V0aUJjrprLNa8E8c21JCrDybTmbNVkwz8pbkgInDkMz+61g/sTZiksmn+PGljB/mpYW&#10;lADycjX3ayKluSbPV0riRG4RHytgWKP+Qc1kwogzEpEzXFJ60HWkp0YByTaJH8lMbqwvwVxbksJK&#10;NviseLJg+FwEy8zYShOKNXJWhicLNtauRoqDYxBTgvdK0sD4JQXDGgplM5OtJr2TaFQzWTA8c+44&#10;ylpxyZ3D22iaWLkxJdw6iGap71ZcQlJkMal8bgtljVpB8l7Hp2mpQ7ktXlRYnyBbWjvt3ITV2JIU&#10;Vq6mFxNQIORY1riJmcg0spWAccvnE4jAVsO45Z8ndilmMklhpciJpL7wgkqQSnTwfle1W6fiEhYy&#10;EkdjLWHESyjtMWNrneiChMhEjpHJxwfgF5JTUNaSS5DoKI3O2vrS7bq5DUAN86+eGgmqq1ojhaLu&#10;9YJDI9bIlFP/ksHAKd9NWuFRhP0LaozB5cZYMcJiC/xaY8r6JxhnrBUjYE0VLrAkYka22W0q7NSC&#10;UW+tiARrKnXMdS1/JGHA/S7iu08wrM3nPiaSlo0SBiT0J7Z2w/xMFiNMQRfn/XFAoQWn1HPtyk1o&#10;8ejKFF0MJTeMLUCgUcxk60cJFCgtCDKz/Nwb6VO1A1pBunLYKEpuGIVx+CVmbEklJ4K1Jj+0tvKU&#10;SBxicGMsqYSQE6UCYo209BTFhQuolYqUQDQCAGOsiISg9+qmsRiBuj+lw19bfYprR67SzGMTCcFT&#10;dbsp1eooV5ZFWUuPZGquiWibmWzYVEIa2moxKWJ8CsOMteafnVJ+4yO0nJR17eLXDUPtwcVUfLcW&#10;lK4UARtp6NowrNEFwFhLl4TPLWeylahTlmP6XawtKtWr5Bm2bCqi3LJSvd+eYHa/lbCUs+Z0N6dN&#10;ofhkJy745rMllSB8nQk5PkhbkErMz/WkKEUqxvBbjbHmHwKupqkH4bM4EE+nMwpdYyxRlOeuztkq&#10;VeqJmjS31ZpGzkiezMYuiSlVqWdo/PibFWpbmY7VHNklMsWvHnGGMFbeyGjgV7MaS2aKlAZZjDH2&#10;RD1TSSCWfglNye1xZzPG0oVBLHVe7uZYu5UzwpdWEflCTf+BxYiJ+Uax9M9ER0xrhUZxq3lIq489&#10;/1sxyM40qm+WqLkeTnGaMJZccJ76efXNEoVrzJSoBZJcQNp4bnli6SdqLofkw8zIkguo8VHqx7Wl&#10;qvr+VLJTbaxQ/tpbwlNWPn+JaSwU32wbz+x4gZT0VC+QQvkFUuJT5BmU35mRNYPYpX9PBiF07PQB&#10;hRpxHXlVM43JIBAIcRgzskQRqCN4ZvZZSVAvN3qmGB+8UBgjUGFuhSVCveAVKJlFoTBGwFNNY3LB&#10;hTu5yi+0eNV/s2QQap/IL5hvlihUIARXzTSWFPXMN7sY76pQhF+4JphpLDEqC5jfKEZWKM5OSn7N&#10;EVNyVMqz5vpzzPqF8id1CVLp64CO1RhrBlkoQVEjSwYhaH9T+Se6Q/4a/t3IfyC2FQxSotTJRygG&#10;KRS3f7wrZSy9CVoSctc105goXDnS9moa05ugdco0kxMLJFEbF2QUwWYak0EQyvEzjbFEbSR7F6NJ&#10;X0vOioydtLkxVgxCHpslcjwyygxiXdlpbJSeRr5tGDtNLZ+YxkbpBbKVmJVGulg7nsZG6aVP6DtH&#10;NgeaoKtGwXB3VSjLbSeNyTt1o/SdeislK2oRSpvVPKYTslJziCLGLMciA6yp4AT5upiRsaa6B6A3&#10;DhhJ/XU32fknGC0HVOKJlqFtzc5kwojnPerzD11wWsOlNW7xyi1uGEl9IuiCILeWpJLknS59h3Tc&#10;MGozpoBErJKWpJ64lRgV01Yw0uy0OxR+Dy1RaybPp2mQIsaWML8DWpKKaJYu0cZaEhCUuSMkMzOZ&#10;VIIreL6dlLWCIRi5mUJkGC5nkvoYUi1mbAVDa6iSasTM2xoCMWWtYLO5uU8e77fqfMpM0vhErZKi&#10;ILz+aRwlrCUpII+4KpUu51lOCU419G6sNZegT1E8WUpWdgDfX7iRnPD5I4ncTNfU4/1WMHb2iWS7&#10;GFtLUh9N3YQjic8TP5LdRijXzGRLUqmWm66fYmzFJRRuTWvi41XyJEmdYJEaW3IJJw7OglmTT5JU&#10;hA4mLIhfnDN5H022WiVFCuedQIwaW8LIIVEqoKwVKQxLmiATEdUcG79xVATiuxUp+LEl7AvGVqTA&#10;DVF+t4Qhx7PfrbiEhuOcp2YHJIwb6SOIczyTLUklI8FZJawVbOVir+Li8HB8bgTnxFXM2AoGlzhl&#10;BVGiska/Z6MIaBgeL9WthiefJKkol9V3KxhX2/Vqwj/E9mpslzvNYs13S9iMjTZHYr+1JJWrswq0&#10;Mt3xIxGJ3gkSGmtJClyL2DpqTSaMVcIzG+q7JSlQckFfRWUtYetsG3WatiQVEMMz3625hHaCbmxJ&#10;CpTKSC5pAazmkpakUuR3M+I6vlOuEoqTueWIVdKa1POJngvmuxWMAr+raufM3Td+JLf8q+OSgmGN&#10;pJJZk6VlneIVuk6KVVIwNHJk58x+a1Uq5z26YGOtuORK9QpkfnzitCr1TFrPaDmYhPgAIwqDvIy1&#10;JAVKr/HVzH4rDSwe3k7AylhLUsCZpOpFyBCguBwbDRAJ0BhrSQoPaybhwLHb1kjRqf1WXILkQTUR&#10;gFDTGjFX9JRibK1K5dxQsgc8g7JGTNPUdNLoKmAjpmcxix1QMO5v3KjMmnxSpVIXou5vDVtQypla&#10;XIo/c2yIN9UrIM+waeqlvluSAufNlbk0M9kwJFduJpMUsDbZM2OtYVT5mfwePaFrJs/0PjB30ycY&#10;tWmEWY558kmYOkW1QtdBjVf9SBwTk0ln4gpGGZ4pn3iCESxRDfCROKe15UqrGrVKCobjQNMUMZMt&#10;TF3oLbQJJRoyifyR05BBRQxbmEo9z1wfjiMYDePBO1rdmLGVX7Kwb0xDZip4amxXOEEI34i9JYxG&#10;2JPRFWMr2EYFqfJeS5jK1WiashprxSWP7L1h5VKmrvs8AmP2W8F0HRZzEDOJtdPJvBDWsAlrTmOF&#10;Yy4pRStXo7uqxeWls/iRXGdP1Ccba8klWJtXrsx3S9hogNyNqjSt5P1HvmKsFZecJrdlxlbyVAIf&#10;1KuaHVAwrg70bTJrslStuKH0Mjf+ZMGIRc9jIeK7layVy8qOME3MZMHIT5G2MJ5C6VqntwvJXWOt&#10;uIRnRdGomrElKayEdOboOGauVraeaTvoVkk6GOQe6JCgrCVsDhzVAYj2QrFNmUnOYLMDCoY1WtCY&#10;O84tSQGnkBS02gEJ4wJNVbOylqTwuPYZ3S4cEFPC5Z2cidrdSQqoVulKpb5bwnBL6CZmxlZCVY5S&#10;6szNTBaMKy3ZVrMDSqlK8JtbpxlbwfjUsIIaWzoY8OR15MXH+60VrmTRXEasFK6kw4hHGy4pGKxM&#10;GbvxuUqsyokDmxueLBgB3P2uBEjVmXVOU3ejKhjWCAYZD6/kqoRsuS+q75YUxNnN84rGLym9qve5&#10;CgYBPR7dOfaCSrDKdf3q7jgF22gBx7koTpxquIr3ij+pdndxCURCTZCw1pLVBSZRsaCG2ZIDfOqk&#10;V259Izg43t0N4xZILMKMLbkEKdP05TTWCjZ5BMXKpXVFEsNLUGps5ZfMM8Gm2wqCkpxJhOjqgZZn&#10;GF07uNIe74Bn3ep16FV8t/JL+JHqXfHtqQnrfp9e6MJacQmKJ67CZmzlYBDRIUJmrCWMbQopqJks&#10;B0NHDKt/61xpXXSmFK/QK/dnNbbkEuiVTtFibLymm2sSKqEnzPFMNgx9ySS3jr8b996ydrlNm6LD&#10;VdIwDirkDSKqdirRK1ejReU6GsYhzNjEHYfrWo0N2aV5MKNho+6ZR4cPd/epZK80RWJG1HdLCppr&#10;H8kVY61IgfYzkIn5bgmb64PqlknkIWdy6s7MPaBh06qO3IoZW5LCvDs4SXmxJhOGWnnn1SdjrbiE&#10;12xVnwTevIwp4UpLCby447BRAsbYrLWEeWutex2ZgqkChvLjR1Ilfhpp4vEOKAErwekBiu9WMKwh&#10;The+Ml0w4kdiDXfSrJKCYe0+7UXE2IpLiGBw0TdjSxg3RZofmzXZrVhJ9c0jCMc7oGBYm7uwGVuS&#10;AoF3sk8izsXlMD4A1uwqKS5BPsxCMWNLGNaIqqnvlqTAKtlVyy10zTU2hInq7G4BK8/iEVcwYysu&#10;IY+2GJ0CpfnxI4cnL4SQxCpJ2GTtZuMc74ASsGLtMmm7Y2sFe1gz/WROJWAdazgmxlq6M1jj+Rqz&#10;A1r3yvswtJ0w1pKCUNjy0LiIKxOy6++2qLqOhpHbRd+jxpYOBj2Y4Ek1toTR8vKkNIaUhtbY0GKb&#10;Pr8Nm74khCjNmkxSgLbwFNTYEua5pDq4oudCPynULNBiTIk/u7sVK2343DvlBRunRL12QCggfiQE&#10;dCGQanZAwviJuHxmB5SAFZEKGkPz3QpG0xWCEYa5SsA6GkOlxaaOJqaEImRK981+e9K9wkAs5WOe&#10;LBjls4iQjK9cAla+20SkjbWkIDxzCqnMbbF1rxxTU1YgxlZcgt6AXSB2dwlYOaZYJcpaUhA7AN9c&#10;rZIkBXb3aDfM2BLmbx3VwRXmYmyGSwrmPbwn3StVu6bPEU8f5Q7AnYcVzHdLUpg3z3kr3cxkwjhx&#10;KPYz+60ErHgK9AAx1grGaTr3RTG2ErAyNiomlLXiEvxrVUlIXjw+wLyoSdxczGTBaH9PatHstxKw&#10;sgOWed7oeHcXDE0EXUfMKmndK54Tk2KsNZd8lpQee68lYIVLcDDNbbFgnDjz5qVZJUkKsDLfzXBJ&#10;6165PHATN9bSwSDSjl5ZWUsYbdQfHaDETCYpIFbmDFCrJGFa+U0wIHeA1WI3jK6ehGuMX1ICVpLy&#10;VFqYE6dgXPk4hc13KwEraXJeizS7u2Akd101AtydM2lr+xo2kV66u4k12brXE0JU0zP8VDBYi/Ck&#10;+m5JCqQkJ7QsuKTbuC5kVoyikfRqziSJFiL7xlrBFja3m8niknlMyVQjIHLKH4nHxYFqvluSAlXy&#10;6A3UDigY+lX66BhrSQok0Xb1IgAPidbYpDoahUHCWCbqpaInGBOpWkuyAssaLysYncITDDJxMfMn&#10;ASu7VEVDGzZNS5XP1QJWpDojqDv2FBpme9SiQ8mZJAGKPNRYKxjiGdUHgx4nZQ0tsLrjNAy1uqrc&#10;RR1Y1hBrmsZ3TzAa382UHJ/dpXulvQXXTPXdikuwNs3XhLUmBdQsipVb94rXS9bCWGtSuIAyrFwd&#10;YDk4XEPLU+leqWrCWzYnTsOombiomEILWJE34NGIHdAwfuSu4iUtYEWEMWVzx7u7YThd+JTiu7WA&#10;lfiFeoeMriq1cehMYVTtBPITxuIism/GVrCV7mEq0tsCVn4ie85Ye6IgvpvxJ6uj6zSoVD3Ykavm&#10;lPDE4TTrON7dLWAlRw91mbEVlyzEsCEFYa24ZN7rVbGgkstyoeURd+MFtYCVJk/sODO2pCCu6jf1&#10;4g0tjPIDzO3B7beEEZ3EmpnJFrASCULkJsZWMG4drm7x1ALWMwETtQMKxj2YPk/mu7WAlaAOi9KM&#10;LbkE4qKBnmGuFrBy3t9NtxQCtPG5uQnzsK3Zby1gxeGCKs3YkktgZA44Za1IgUahU8RwfAaU7pWY&#10;OYe3+m5FCnTn4hQw1hJG5IkXvtQOKC7RGbHSvRLBxjFXM5mkQMRwqo3M2BJGcIxzSllLUiAaKjOZ&#10;LZflsSh6+AhWbgErIWxitmJsBcMH4olsE1VrAavOCRcMa6SozO7uZq1ahVQwMtDXuzpNW/dK8wbe&#10;vjQzWVxCDwAae5nvlqSAKsK9/UpLzGSu+W5qd7fu9WFNdDpD8vK3WUtSIIDBTJr9VnJZQprMpNCZ&#10;UwAVPxJXhvYZhrkKhjt5me77x15QCVixxq80/mTBGBvFP4ZLWvfqrSUFaWtQd84krf45Go93QMOm&#10;wwpvCB3PJPLktuZUSA2DS3hmU+w3XLqyJlVIDUNscGPvmLElKWjNE25I/MjRwlOQY6wlKeg1yQYr&#10;a3omkxSw5pRxNCMqa7MD1NiKS9jdqkqSjshp7TSlRqKyiX0ZMCJIZFtFnKthvF/KY6xqbOlgjF+i&#10;ah/otR0/kvdLKYkSPHl+0r1OWYfgyYbBk5zdZneXgJWxcYMzXFKweZxwjo5DVqZRa0wJ1nC7xPnW&#10;MKxxPTVcUgJWrJHxFucb50v8SGZykGZsSQozk3fTwYdkT1qzJw4NvgOGNZddbxg+16IiT+cSsLLf&#10;6E2hvltzCYE/UltilSQpMDZOHLUmEzZZNPVuEQ+k1UxSaWFuVA1jldzJN5mxJSl45iq5rGeu1r0S&#10;reKME55CwRAA3Of5xePvVgJWYmM8Y2H2W8GwRmmTmcnWvfKIn4oYkgGLzz2srF4kIyESsC8YW8JY&#10;JTf00mYmkxSwhsbTnAEll115t/1m1Cyk03tsIM0qKRjFvjQ8Nqdp6165vOGsiTVZsHkBjV7hZiaT&#10;FOgLAwWpsSWMRCbJffXdiksoNJq2J4exINQM8QF4MZJ4ibJWXKI9vCfd67wlomYyLysc3LCy2t0J&#10;Qz+JdEDc31jwMSWwFqxsvlvBiHNxeJuZLAEr1oj1KmvFJYSCkIKJNVkCVu7d8kZVMKJqCFGVteYS&#10;mmmb+jeuh/EBsEb/GOMFte6V7lDSWlLQZ2tmTbbula4nnMNivxXMc8kpSQGJ8/jYxlrCuJsSMVRj&#10;S1KAuaiIMlzSuleY/ObWZHPJxFnM7m7dK34iHqbZAUkKnG/yxOl+r6QH8LqEtRKwYm06n4jvVjB8&#10;Ls5uZS1JwZ/dJZelwwppQjOTJWDFmvTwCuY9vBawnvje5hpQqGlFZWJqNFxNAqIxiClrahS2prDy&#10;2HNt8Sq21CW4UNhS2mH6F+W4qIZVDkmhCNxNq2kxruQQSiUoOzELP1HonOBVYysZZAqT3LgSRUeo&#10;3eh48VhyDimENWXPjRqPQo2rJauMypQOkjuJX0jLJLT2Yg5bsIqtq2gPRHahbbl1WCpX/b0KNXNo&#10;VDnU+8Uv1OuwUDeqTNT9oqSqdD1y+6tQNzT2bm1UgINSBZOKIrUfs4GtaVJ/vJdLpjolVtySj68W&#10;hcKWuzV1c1bKslR4tVDTisDoaMkMxGzMi0CcsmJcicKU0iEgik9bV2wZR6BQsLx6RYV+HWkLSaV5&#10;d75RMyq1NkqcSve5sxFzUCMTvxBb3HPFOixpqt7LhfJzWLyBv60c7lLB6rXRstR55s6clYWi1cHN&#10;dMNFbhMzT19EwvVizReKVsQ0djbfK/2NDQowslnasMUvRNiLqsLYSs9hozGqurKUjJWLzhTBHfNh&#10;y1GnbZy5jBWKaoR5kkrYKt4gquD2V6K0b1NSVAqFkS+JtVGoiV+oc7mEqGz/0X0fc2+h5hUAozpG&#10;9BUriofmR1sibCWK+pF57fz4e5V2deV2qdZGoyZhqsLeJV1dyXwaFTyd+3M6YLa7UWSdS4JKf4JR&#10;xIlZTL5ZeeD4ZhpZENKt3/hIFgljhUKxNA2XxDdL7sBtUxHvUq3yRjdL0eznUq0yG8q9KdA8uDeM&#10;I8aVLMBbysrlKKHrShta9YoIVajxwSh0MHU0DaJBH30qzbhKeDqyHLMQC7RS1+JimKVWRXCnQgEF&#10;ooKMFLXhjhadjv7B8FSjsEbhgVgcJVWFqGiXJLbzE4pW+iS2j1diS06nk7K5QTSKt3N4t9MYKxaA&#10;S5WL021dadxPZtsYS+5Y6UCkAnwtU0UiNlltMY159UCNgCzcfLNEoXOhLsLYSvLg3kH7F2MrUZNe&#10;UAu/tab07FdMVSielqFXqhhXK00R/SjHo1G46M57a6Ep2TWVcGwUN2Anlyt56sqRZKoLkVAGcaPx&#10;pZur4eCWmXLSGlk96b42hn5QGWsnYsWHE2uxtanaG2iRKXFBdWt5Qlk/pzWmlvKfUNaDa4npZEzM&#10;+dIo7ZuWMHXVe7r4QzrdNC/JZXVBDiC4qlH2MnEpUep00jDeYqPsJYlq8BzXHQGB+GCNspc/moeF&#10;Ld41mdbrhx53o+yl9lK6UhuEaJQNQpCvyHHhBZs3NBo1kXdTtkXVwrMttQ4T5W2l44FoYIQb4nsl&#10;ikpHOl8dn5k0L69xWVuJGltGpoZyLmxxe+ZmZcaVKGSa1P+LcZWW9Hylx5nwgblGxS/EFlc/YytD&#10;ntjicXExrpKtknamwaCxlbxB+fIIco/XRqlPSYdNauvQJ6VLT8wGqmbk18ZWoqhZoWG3sZXuA6kd&#10;XHtjK1HIC8jnGFvJGwja6BhjbBWKp80Ub6zJALj1dBw2thI1b5LyC8X3SgbAraf6z9hK1Jm14eYw&#10;GWBkDKZbGwwYK4r6pbMpcyOXFSiqPKlzM+NKFFIjtE1iDks3Skm10kjSfSB+ISwyNfTH36tUo+gc&#10;UbGJcRWKj0VtorGVvDFCfnNzJl8Z40J6i/DH2EoGGLGQ6SxGPW3amldNlK1kAM1RpTLVHFVqUc3z&#10;hdI8vxUD3KkFMrxRKBxz3u4136sY4E4LArUOE0Uz5OnkINZ8MgCB5xHvH59fpS7lWr/QQ1fYSgaY&#10;bgxGp07nyViHHMqIS4Wt0ohSwKuSVLwTlLZ4Y9CIEej8HChe456U3fEcFooyhulWfTyHpQ89T0s8&#10;870KRTsFJXzg0M9xLYQ5zJovFMymmmSi7glb+lwuFNWIqsE7qqW2RXs8870SRewRd9l8r+SNE3rq&#10;s/F7S4T6KHIRMkEOnhwXUnG3DhM1b8mbAm0Kn9IWiT7lixYK/5V9aeawGOBR0We+V6LIxJ3OZg5L&#10;D/p4Osx8r0JhC42mGFepQemvfDVpPkJJMfNE9ykVNbbSc6D/II2AxRyWghR5gHqWFFFx/ELt2xRK&#10;7+USkFIhTMrOjKvYZjhKxEZx32NcvGhDAyNjK1Gae0sKOsIM972KbThTmI3jM+VcDEDXECNwo1VU&#10;zAZH5UQCha3kDXaKypTSkyRtTTsUNa5iANp9qXtlyU7xo2hdJ8ZVUlBSFvxksTYKNQ9YK44qKSjy&#10;UW6xZtE3bO7ZZhJLC4os7qbeTaPqN74YAhfVmp4SrETRcmK6dB67Ug2bx3sNJZYaFE0izpSaxuQO&#10;gpWq1Inq4hyZ/2YF098saYC2Q3T7NUz1JCOdcvvjDV16UFSJLH1lK9mDL6ac3ycVKX2pTL9Grhk5&#10;9yt6ZuNplyD0CyYxSYeyHDWJLSMlBQwvinVfMGhARR5KEErukjiHoaqCEXlwtooFFoZlyq5pAhkf&#10;jFeDTHETqagAIZoisWIWYsGQ4qtIbAlCVx7BVc8VcJLET5ye94amShBKc7qr6W9AZjlNPR4DO97L&#10;pQfdCUqrhEChaKJKGyTBG6UH3VEUKPItFHlmFxwtPSgvo22mfeGlUOTBXXC0WpreqUIzTcwvhaJO&#10;g1JkMYelB52wuVEzU1QUSwNio4zF2MprB+9P4SUKhioV6VTVbOZMKRXpFZmgURjT+CPGxUWA6TDj&#10;Stq4cmlWbFgqUsR0SqXNpMUvpLT0pgIqhaL4WPXGoh1c2ELzRMdC870SRdvyEbYc80ZJSOe1KuWP&#10;FoopVO938YhcjIv0yE0FwAoFhfKsqBlXOg50flcKY46C+IW02lHdoUmVBYoE/FT0Hnu+heJar3ow&#10;UmiftuZ1aBPkKBTB22GA47VRYlCCFyNDOh5XoTgaLqajBpGQHBfBdiUYKRSPWY9MTYyreIM1r5Jg&#10;pSClB8GE9oWt4o0r+lGzNkpAyp0ZRjS2kgEoniKLa75Xouj/zRFrbOU9BenuvAAh1kai0OlQ621s&#10;JW/c7nTsVeNKFK4y730YW8kA9DBxCe17otAGTvNQsTaSN+b1E8Xz3eCU4I1KqrQMlCS4SiQWCkEh&#10;hbxiXCUDpVsQzxyItVGox73XcFSpQGkuvpmqy0uhcEVdoqNFoNMPUkURC3blI5u93BrQCfgoVVvB&#10;zlS6iEot+vgG9yIkIJZlNnPBOPZUMLsVoPS6nwdij4mjYPTvVHu5BaCTpjM1EIgbYjpogKd87NZ/&#10;UrpJJyMzriQOGpupK2yLRv3aSLqRa4OpjsngUUAiFYJ8GwbZmCqB65NodGprxTpsGBWDpsMJl4Uc&#10;F/EGHLDj79UwHswzAeZriUaR7aMCV+NKN2V6pAvupTtejst/r4Tp71W8QTkpNwEzhwmDRE38kIal&#10;OS5it/Og3CFvNIyiWdPbCkpKWwvdIZythMEb5ly+lmiUk+hGaYEZV/IGIXpzJyLeXeNar8rxbRiK&#10;Z3N+UZsStoiz8xPFsAolQ8skRMPUPGtocmCN+twd79i1gSTC1m0e4TBfq1DWFeUISVu4opuawkTR&#10;eFpdlykgT1tcKxXLF4o0zOSXDt1eqk3D1pXHdUzWoVFUQHK7MbaSNihmRCZklmGieAER58bYqv1P&#10;qZWbw0TRbG65qXHl/qc6iZavZlyJoghPNTrjxc/4XtM0lEPvmHkLxVtwi2nBzcUpbZFCNF3OGsUj&#10;NBfT5IF+pG2LG7MYV6ForDytV47XfKk/0d06li8UK55W48ZWMgBBx3Eqj79XaUb55irkgOIo5pDX&#10;fqaEV9hKFJ1hp75bzGHyxoZy0X2vRHH+IzY1tpIBqAUd1Z0YV6J475P+S8ZWMgDiHorJja1E3ZhB&#10;024VjzW+F7YWE3JoFKklWsKacSVv0InOedilGbUNrBCj5biYQRPeaBTtwJVGilhX2aJrvFnzhaJD&#10;+mqaL9F9N22deEDScG+h5t3NRdQyU35ftlx9caO4D80Le8d7udSfhL7RtYo1XyjigDgPxlYyAOo5&#10;9SYZDlDMBrkvNM/GVjIAmWx3gy3NqG2iwjjyF1JbbCiqQKxB10PlWupPxDbKxS4Q2WVWs5rD5A0K&#10;VEyAiA5NMRnI7un2aNZGqT8JVKrjq0AUg/MIu+HDUn8i61Fub4GIivLmltlfpf5kn5hGIwTjcw55&#10;llA9VUc9a8B2ulaYdVgg1iG1mWZtlGZ0QstC/0IVYfzAWfNcYsVeLs3oMJShqALNuGjPaWwlb8wc&#10;igw9jlOPa5ttecy9pf5kW04Lu2PfplA7PK+4t9SfCHzVS0j84TEwtheltGZcRQHkKng8RowrURwp&#10;iEaFrVJ/0p8XCZOwVShs3Uy4l+LemA26yiG+N7YSRRdQ1aCIMyRtTed5s+gLpf2oln5yTzHZlGuh&#10;tH/YgtELzX+ESI+35GI2sMXV16yN9BxwN2jJY75XorSPXbrPFeIwwjk0AzEuYnNogsy40t+gDRVh&#10;ETOuRPGQ9bTTOOao0n0S+qaE0dhK3uB9ExocGlvJABsaGBUjKo0pFyl4VNgq2SfpA/4S4yoUUiSK&#10;hI2tZABUqaq+/VpiUZIp5NqMreQNK7e5llj0EY8yPkDJPgksoRYzc5heysTZjISeUFfslCv1gSqm&#10;V6jHRlHjSgbAtVlUTK/UohMXNfXSZAxiXKMjdHOYKB3vLeEnD65MdevxuVyoRxxbzWEyAIp2VRdA&#10;hUPMho7Pl/CT/Dz5CjOuZBuddyjhJyF9goHCVqH4eaakiBfCczLw2E7mZZeGTZbIfK7SfY4keH7i&#10;8doo2GS/lK0kAG5S5I2Nb1NyUakGIKCZc0icjSSHGVfCbLay1KKI0oiMmvhhwdDA3oxrU7pPHudy&#10;Dc3QUcZ0oD3CITp2AUr3Oc/YjhBDrI30N8zRVZrPeegEYaqxk5wxnTTMkHrv71zzlKmEEX01oyrF&#10;J1UYaF+MqWeYOkxK8TkPpatKzmvBKLYxHfWI+MVSQmm3o5sTX6tgOGsq+FqKz2kU6MJeBZuVYdip&#10;FJ8Qxn5XEeyCkaUweko6VuccEs1X1ZUNQ7BsXonBwW1bUtNTsGnNbwIb3S9Ua18KRncAdXI9KT7R&#10;Dxm917Vgeg5z/4+6VFUvU1QWU/+o8hUU1YpP2sCpmlHk2mGLXnVGQ0x1SIBIEC3OWysYDdOMFhCh&#10;RtpC/Ta96o5Pk4aNmsLMYXka00lHebylE314vMZWugyU9i3OgyqdqLZVvEHmgOu8mcOC2Tks3qDP&#10;2m4Kv2gyl5+ZgmdzVpbgkwpO5HnmTCnYvJSs1ka6DTQnJvel1mHCLM8/6URpv6NueQWTXiiRlpx4&#10;+p7MIxGH+6thaEtMY5Zb60SxNRWtwlbSzXTgEkFlnsipcVE4YyKiDdNz2LxBusxkRfFK4icSezEJ&#10;otuTThTfxty8GkYNjPGjyJzED8QXpWO72F8NQ4VomgTyhFrZYg7NM2cNw9MxwSHeaChbqKlMQVvD&#10;xp0XHHVrnSgyANVKumF3IqLCj+L9vxzXFR/bZIgatnPlMOMqxSfVoqwwcabQFyF/Ij6byfZCL4nC&#10;1GpCG08wQmybYHryz0/G0NsJlmoYrRZN7otKyjJGx2WkR8eU2DBCoooTW/aJClYV+EC4+RtHYSay&#10;sJRfJIoud0SozcgKtvFyjvpmxR7zFpPa0dWZdMUVUBRcD9uvNwRcphEXbkZOCAWxxv+9VbtQHL45&#10;NM00pt8xvRJMhhlFf/5EKunJTBtjBeOeg+z+ME50K8kofXgYmfE8GsZjR0bfcyv1J/Ww6IKUsSYe&#10;V7dPJK+mcbo8C1/xCUYo1jimt9J/zqVKFWY1jPz+rpZ+yUZpeQ0Tq5Elg2wsfRMKQ4eZ00jAaDHX&#10;sYbRKnt0SGI1FoNgbBoaHRNxdRvFGMvYGEsqwI+gAtocMfWc/byA7BZIUgGESsGf2dStOOVpj5O5&#10;Q99KBjrWVBfQhqECQzEpKiDh61gi0xZ9nM3jr1awebqTl4/EZyspKLKHR0ceYa1IZEMXY6J9MHaN&#10;jaSriVQ1jJcp6BZv7kslIkW5w0t35m5WsGFwVd6BmqDGRpRAefsFw9o0DjDfLYmE6bDWEoY1Dmxl&#10;LZkEa+hCjeNTWlKUSctIk455q3ShY216YYs1mQw075fQXMJYKy4hsr6aikgavsfnnsjJ5E/E2NKv&#10;2K7z0pi5f7akVFsrdSiFVKRdzUwWDC5Z5rA/HlvpQ6dsazy04+9WMFYJa1JZKy5B2qTaF9JUNb+b&#10;3gGlEd14Xx5mNmOru9A0TFWsXCpRrCGNVt8tKWilL9joesV3S1LAGolHNbaEkRR9PI0orBWXTOrG&#10;RAK52eV3O28QpVolSQrsN1IIxkkuhenKhQ0dqJnJJIWxNrcvsQMShjVm0pxv1WIUa/RzMaxcMKzx&#10;M80qKcGoXyUFW/GtpzbgeJWU0NTvgIKxAxComlVSolGsyd1dMCQIpwV6FWNLUoAnJXOV2pSzG05Q&#10;1pIUPCuX3hRWxppaJUkK+POPFnTHO6D7mp5QCJOKEDOZpIA15Hdmv5Xm9AtmsrmEW4dpaoSgNZmL&#10;x0cmZSrGlqTAd4MnzWlaalWSOlOQa6y1X3LCLzEnTilP2d3IEs2aLBEpY4PxzIlTME6pR6nW8UyW&#10;jJTdTdmwWSUF440UThw1tnQwsPZo+Hi8A0p/SgKavp7KWnPJQoRFjS1hK9cHZkWskhaT0kBMtVTk&#10;8MwdcJmnz8yabDkp+2Y6nYqZTAqisQTZJGWtuIT2exg01hI2LSZdpLAkpURpEQ6a/VYwrBGSV2Mr&#10;LkEfQnsfM7aE8UwxYk/DyiVGHR+UMKCxlhTEM69c34y1EpaOZJ4orLBWsJWeVmgVxQ4oRSpjewg+&#10;j9dkwb5gbMUlOjpTmlT/3Upeykw+WiWJsRWX8PCii+GVLhVN4EN0J6wVlxDPn051x2dASUxHgTht&#10;XYW14hKeySEUbawlKYw1JP7GWsIQO9ORzNwDSp2KNeQfylr5JTOTpqE5SYYgc1YJkSe13xJGLsuu&#10;kiQF/HKYS1lLGIkYAu1md5fkdJYWFwHx3QpGHhfnVVnLIOrjgWqVLSqtKiuLnnnKWnHJdOVWq6TU&#10;qnglPMKrrCUp0OiCToNqJhNGAgelldkBJT3l5SF0+CYfUDCuz6gA1diSFHjEkTc+zX5rqSst2MfB&#10;OGaukp+SvpzOJmZNJpdsnG4T1hTWkhS4TuHTq7EVjE06gUZhLUkBa5QLmAhGKVehBARDapUkKUzl&#10;tep9dyvtKsFJ0opmbC1DPXHrUF5Qw9ZxgoyH10JUgt9wl1glDXvoXpW14hI/toIRMCGJL1ZJiVH9&#10;d2sYOTuXNSo56saLtfMBjj2FhhF6Opnej/SHytOUw5RXZ4y1gnGfncKo4/1WklSKAQm2myRtw3Ao&#10;ubIba0UKBMemVlTMZMFwlq9uBxSXkJIk42esFWxENqZ/4a2EqUNbeBjGWlEQjgka6eOZpLNXrhLq&#10;U8gjHFt7hlHIYc5u0j1pbUVLaLoKPcE2vpvJ5fOT2tqN3LUZW8HI5U9Z2+EOQG9R1vjcRvP8BCN8&#10;obo0o2Era6R2nbWC0cmU7nhmbE0KlNGZNXkvSSx7FKYU9Xf8SzU2WrSYt6KfYFjbSSWL79akoGey&#10;YPTG4C07Y+2vSMF9t4IRxMbLNtaaFObaIXiS4oX8ABzCu7ktopNOGK31TogpDln5CUbnj3mr6Pi7&#10;lcyV0BivWAgPjyhm/kiKDFC6GmtFClgjvWXGVjCsqSpeuCN/JPlP1cj+CUZVkxxbkQJu6G70oHSg&#10;zh+JBImUgJnJ4hImEn2hmcmC4cssJ8MlJVrFoT/jmxhrRUF4aurR9HupVtEJTsGcsVZcwvM5quUb&#10;LWjyA6AdQ4hnrBUMJekIRcR+S1Lg6KZpjtrdCeNpoJtqnUd9V4wNa1RTmLEVDGt31fyVPjlhDeUY&#10;KPPdGnZG8GpaRt5L8Trdoi5qvzVMf7cnyStaNfM+GymRnBJSwpCXWCXPmtftZHoCECIsaxceJRP3&#10;ANR6AaMx0ILXK3ZAwQghseFEpJfsalkjimf6VDYMa0RnjF9S+lXCY8ykWpPNJZwBRvPEGzA5NjKS&#10;u8l1NIwJwZxaJUkK3FXQIRkuabksSVr6LIk12QJWK9TnhIkpmVA7Ci9jLbmEUPtVPSlJAqCtkdxS&#10;1tLBWHHU7qa/GAmAskYsyCh1EBoHDGs0NRYRjIYRap+2xmYmkxQoHUHAqqwlDGuE1cz5Vq1QUU+S&#10;NzJcUjCSFts02D4+TVvASlkG6XzBXAUbabTKLd5L90rcg8opNZPFJbhAc10XYysuoZRH9ZXGfYzF&#10;NWJ4cmLGWnEJtbYnk+++l+4Va3hdxloLWOfOodZkwUjuUmZhdkALWEk9QHlilRQMa3PPFzPZAlbW&#10;8bzOfnx/KxgzyYljYgqle51XPucZQmEtKQhrnN3KWpICcUZazJpbR8tlL9xwTB6HF6liKbPfpjba&#10;jC1hjI0NYG5ULWBFEzNNS8RMpjsDcxE0VzOZpPC5oE/NZMJgZWqG1H5LUuDEoVmvspYwrDGT5jRt&#10;ASv5mUnbiZlMCmImx+kS+60FrChzp8nHsbWCjQhmkk3HrNwCVlrpc3oba+2XkDTCxRbW0sFg8kkj&#10;GC4p3StFQ6QfzA5oAatmroIhlYKVzSppASus7GIKBSOFwIGjxpakgLiBehCzJkv3ijU+m7KWpEBz&#10;/B3NuFklCcMaf5kTpwWshIJUW22aTQW9Yo2lrL5bkgJvWHNfNDxZulduilMlZnZAkgL9IGgWonZ3&#10;wsgrcuIYVm4BK/XjizpxCvYF1pIU0FchpzBjK90rM0kq2cxkC1jP8J3RGNJNK1cJb5DdlWdejVcp&#10;WuSIM/utYCOv4g4tVkkLWKkjVM8P8wLF09hu6iZcutcRqqE9Fru7YFR1sOXMGVDtV3UXoHvBmEl2&#10;t2GuFrBSj6ZeVaI9ec+kXZPFJbxaOA3Vjs/u6sHK2MiTq7ElKRCwJbdlWPlJLovI1mjoGUtMie4U&#10;1TC4ZO59Yge0gJU1OQ7G8UwWDGuTtjDWkhSmJBlBkbGWMJY/u9v4XKV7JZ7AGWC4pGBfMLYkBRQ3&#10;xNqVtYT507R0r/Tr481UZS3dGXwu2Fx9t3QwUKW4LpW8vR1LefzJearm2Hst3euU+2LQrJLiEu29&#10;lu4Vazd0l8ZaUtC8K7CuJhp6Ky6Zg0ploAv22TM3UbUWsE77OGWtYKwSiu3Md2sBKxE8ajTETBaM&#10;HTDPV4tV0gJW220RAWOtScsl1XCVEiXXo43OHG0NL0h9tyQFPIXdxZVL9+p5sgWs6CenVcHxGVCw&#10;4UluOea7JSlwvqGMM/ut5bJ+lSQp4AWhOVNjSxg7gC2gvluSAmFebkbKWsJ8dKYErOud76aYq2CI&#10;qok8me9WAtbpwTOv8xyvkoIhc6YluuGSErDq7j301c79Ni3HlVKnW7DCP46VC0YVGxlos0qeBKxU&#10;PiiebBjqSVVtR+PlnJKFGJ5SRTRMK6xa9zpJKrW7GwZ1TRrh2FNoAeu8TaVuwk8wsuubslakgFhW&#10;dRTh3psfgGbC6ok6DqaCUduH0yv2W8GGFdQt/0n3SoBSZVYaNkWZBBoPv9v+pHudchxxD3iCIfhA&#10;0GWsFSmwa5AhHc/k/iSX5cw3u5sSofpuiJDMHecJRt0uFzgztnIwWJKqUn5/lssS6VIzWVyyUftg&#10;VBHUCNWUTCpfrZK6rCAfm3afhzuAwqmyxiXTVIAS2E0Y7QvP5q2VJxiu+dnkOrgwp7WFEnSjQnqC&#10;Efom/GdWSZECZTxUKZmZLBjKmRFVi91ddxyyODiUxlrCpiZ8ZM7H1kr3iqcwijphrWBkaEmIiXjJ&#10;XgJWqByJifBeG4YXdB6hvxhbcglcTizO8GT1d8XDIwdquKR0r1Pyzl3YzGRREJxMHwAztiQFPHMX&#10;w9tb9zoRDKMe4y302G86htewR7zEWUsuwRrRUMNcLZe9zP1B7YDkkpXKJpXtI0IYU6KjM+zmgE3T&#10;PmjZrJKEfcFMJilM29u5iB2fAdUdFhThGbMmS8BK7+BZy8JawR6/0cRL9hKwTi25is40DGsub4qE&#10;Mb8b25vghBlbwlglRDDUTCYprOTsRpZy/N1a93q5ELQVOvO9BKxEXnk2wuy3gulcPrXSNZMnOtKK&#10;m3DD0JdQJalmsriEtPW0BhEzmbCxph4/5hHyHBtdbHm6x1hLGBEMIvSGuUr3SvdJ1QSA2vH4jRhz&#10;gkaanAcMW7TBMCNLFDpUsj/mLC356lTXKxeoUNO4YbpZHLsJpV4l6u44slC0KSC1br5ZiVenY6ui&#10;kUIhw15UsfVektc772KY7oyN0hEu9OSxQAhDq0erG/UFI0sS4YExJDpiNbbelUs6vdHMAkkyIALk&#10;juyWu5KqU+9x88fHNPLgIqVoamgJm24nSoKNr1PWyDEpB6FgcAiLX23rZIOVa9vk4o/J+EnuCh2Y&#10;8BbeX44N72cxT/k2bDq58JanWCSlW11XQuymXJEHSeJHYo0ojZAnEBkPGG/y4GuZQ7RgWHOSULTr&#10;ZY27pSL/gn2WhKqZTCLBsWOXitAdl7v4kVjjrDeE3HJXLs7Tq+94TRbsC8aWVMLWfuR0hbWEYW0G&#10;Z9ZkkgKXDeKSapUk7AusFZdQU4lLbmYyYVjjcDOk3HJXxEeoYYy1pCCsyVVSutXP0gtjrWBfYC1J&#10;QadL91LJYo3LhtkBpVvlCddlquWO12TBvmBsxSVTKaF48knualm5dKsIPXhsSn235hJZhkOlbVAQ&#10;6Q3ewjFOcsE4Tce9E7u7+7WiEcR3MN+tuYQIhHJcS7eK0MM9b0XNfkwJfsnj6Dj2yUu3uo6UWjFX&#10;webAV62H9+7XSjM7CkHMTBaXUNJ3Nw1geLgipoTikZMLXheM2w0enlklpVtlJqkrNoGLgs0FTLVo&#10;p9d2ju2Kg6H8yYKxSh6xnONVUrrVcYJQxInvVjB/KS3dKg4eB6pZJQVjdzOTxgsq3SrMhbxfjS0p&#10;yHNJ6VZpB0/PYmWtucQGLkq3irSQpkRqJptLZOHnXrpVf5oWbDxzpKuClUu3iqfAc+9qbMUl2tqz&#10;3HVqP8UOKBhnt/QnS7c6L5ecTEOK/X+Tdn47t+PIdX+VRr+Aj/5LA7cvcu3LXCSX7c7ANjCZGXg6&#10;ySRPn19tidqspf2dUwseDHD6q60ii9RSkaxVJJMatdU2fh75vNZXPKfUtt4FGbWleUmcKFh6b5Lu&#10;Wp1PpmNe66HypMbXXduIxmbI3ivD8tXmJUmt/gWkvFXWbwTUCon6R1KL2iJj48djQE53HWPvQiV4&#10;ndSojRGnsurI6a6v1WLFTyY1MBnT10rbeqdwroRLtfVq1FbbZsoxaBklcaNXwZcktaitdLjNkfJW&#10;iWBgZeW9JTXeW227IpxqahsfTuVIlqxW/95S3ipxLpj/Uk/2LojaipH5lLfK1InoWMVPJjVmQYS5&#10;Kt9bylslPokrKbWtd0H1dUDKWyVYxkFsFUimaclM2mppyrX384uI15Zmk0mLQwg5/qUyT0intXKZ&#10;Guu3SstSsIQ3Rv8XHElKWuWwgpjK/HiFn7QgAmhZxUemnFU6o3T6EVmj3Rdaz/FIKasbnV8iApIW&#10;lbFSrLyzlLHKfRmlG6HYJ9i3jN2GHORVeGcpYZXrr0uH2pCZlCrjHMnKxkHOjOrUuJMaZqoAkKTF&#10;EbSwOaVu7H0BbArRhEplvRYjb7Ube1+AZyS+Vams12LJBpde+c5SsirQD7/z4+8sacWxltH7P575&#10;pBRXHEHpfI0jaY3BAJRI0pSqSsCixtwkLa6DpWWFbhy4LbyDI9ephNoP+1HURk5jHCp74tHr463c&#10;PFW6K0PUSCaEOS2MoOj1DmHBZ1WSF0WNQ6fiYukfwwS93iXETW+VE0lFjWRVBptadb0rgYUkz7v0&#10;7no1qhvjSJUffgSY2bsFEtrmyuRH1KiOd1dwyuj1joGjcOKsgAoyezXmdbUzh6mun5Is30gFqlXX&#10;q8XVkaWNU1TXTy+4egTHV2pdrzayC7yUD011/UJl5uaqSmhS1Bg9CPKWkJmSVifG5cq4M3xLahzW&#10;ynym9JmnZNeJ1NqxcGYJ1fXOiPUsHrtwnCB6vVdhq1bp6G1RozpmULXW9V6FUFwpt5bqerW4+ra0&#10;ykevdw8TiUSVeZ6oEa9i41XpM08Jr+SElgKUVNc7o/L1Euj17oFRhIuXKt9dUour3ffKaQNU17uH&#10;OAGmkjwganHSKBv7Ki465bxyA3rp4HSq670KYaSdI2pL1fVeBQ8dG70KLjolvTKWMyyXqsvpq9wQ&#10;WNkkzMSkn+I41SX3EJ9dYfJMdb0ax/LjHWqt670K9z4Qc6x0Zk6XhQUqnV+Cmck9EBaqTfySGgms&#10;nBFZGhFSCitXNpUu/8HK3hkROGFrQa265B7qrevV4mCEUvYHZvZehfnpWtm4JWrkHkPR16DSexVW&#10;FqVT/amuV4tTlKpQ6d0DS7TSVUpU16sxVWFLZyHhCr3kVdgGuhSC2qIG9QpjUvKZOZeVeGUlPETo&#10;NXkVHCahtorPzNmskGSVnWlUl7wKW6gJZJWq673KwMK1smWe6pIaewNZK5eq671KXC5fOWWT6pJa&#10;HK5TOe4DveQeFrZ4lCZ+WY22sYOl1LrkHtgMWjmPGCuTGr6Bi0tL1fVehTltcTmZ0mHjSLGhkuiI&#10;mck9QE1XQumqxoXXLLNLrUvugeoq+UJUl9RihlPZnYBe71UYECZWMoW5SlbjWO7SYWS4yOQeeAe1&#10;7y6rxfnalR1xkbzchXECKpVETlXj7tK5kg+FXnIPbNurHB+haqSSc2J/BSopvRU4r5UkBqpLXsV4&#10;d8mr4OkrVAjVJTWjut49ELer5F9RW6/FNSMcfF3ry96pMA+r5M1RW6/F3m0Ota/V1vsUznuszdjn&#10;Xostl7yB0qxv7n0DCfaVQxZoW68VWy7Z5VBCZe9ROHGziJJey6gtJbjG4SSFzNHhW9LipnkCVKVV&#10;eUpwjRvjC/mO1Ja80ERufoXqR693JyxEapOGpBU+b6uhJCW44tArx8NgY3Im8OEcsVpBScqLXePq&#10;usqwk7TijqTiyiAluK5M2wqbGWlb8iWc/EHIodS23itwgXhleyG19VrEWbk3p+RLUoIrnGDlkDxq&#10;S76EKSk3EpXa1nuFem29Fhs8mSLW2tZ7hTomey16kraVPFdKcF046L8UtklatI372EsoSQmuhJ5r&#10;M6GkxXyNuGStbb0vYT1Qm+altFgu52ZLUclPpgTX8K61nky+hKMxNsKCBQYmJbiy7K/kFjBbSvMS&#10;FuKceVuqrfcKTA0re0xibpZmotDHxdp6r8DJQzW2J2fT1r1yyout15Z8CWeagOZST/ZegchezXOl&#10;tFjGbuYltffWe4X6e+u1yJTHK5T8ZE5w5Xq30heQtJhPsmAptS0nuOJLSou4pOXU1vsSRsWan8zZ&#10;tMwTSCipoCQluNZrS74El8zKtlRb7xUiyaM0w0tpscxLZk7nKNXWewW+t8qlAqRL9Fok809xSFvB&#10;T+YE1zJKeg8Uc67YoVuprfcKUDyVTBTa1muRkXmU7nxEr/clpGoXv4Bei3k5V5vU3lvvFTj8rDZX&#10;TqfAMppOpJlUejInuO5bJb+Y4FYKtZC8ywFEpdr61Qo3zddmCiktltfBRrcSSlJeLL68NnYnLZaq&#10;ZEGUoswpLxYk11jOpEVt9G3Jc6UE14mRo7Q2TVr0JO+tVlvvFcqYzNm07LEKFqPwdae82PLXnbT4&#10;Ajhws4bJ3itEOkmtJ3stY66cMmNhtWur/KQVOyq4OarUk8mXlNvWa8U+bvYwVWpLWa5xmVlpppC1&#10;uMSdPTSl2npfUq8taZFrQWZhqbZ+XlLGZMqOZRaEf63V1s8wyiNOSo91auvnJWVfkvJjWb7B/ZVG&#10;nHSea9lPJi32cZNEUuvJfoZRjqqlU2DJjyUzoFZb7xWwsDa+pRRZThF6HYpY8JMp25UgduXS09iw&#10;0a8WWaxDcpW+gN4rEPeonFpEbb0W3q5YG3lwvZX0ZIkZE7UNEggH++OuJB+nry6YsUomiKhxAF0t&#10;jg1z3ldHVlxpSilqG46hclYM7E3vTqqUQNYaVpY5pUkek5iucRw8Xkpmy1pMDEnqqQwDRBu72rba&#10;XfP0SK8FRjhvrbL0JtbS10bkpTLEZS1qI7GphsrenVRDlEzrOhtxJxGPKH0DvWOIU0grEyHmq6k2&#10;sFwih/EMnR5MQimIkbVi40IcC1f4vnOaa3FRBUw6G7m3hZlJ6b2lLNdqWIFLQvraOD2nxurzopJe&#10;HB34Y5ZdtQhH1L7ulONKDKMSe8K/9SaSRBgfTuW19a4kwqq1piUt7nerxTBAbm9lcf4qWnzdsUu9&#10;0rbelVBKKZGT8ay3sbzOhzvo9Krz16yFY2FzV+299U6hul6ETelsxEWz7Kh9br0rqcZ6CVqk2siB&#10;K62FiRt1ejjXEpuftYjPF0fulNlK4k3tA0hakdpc20OAx5emVbJvsxYzsI1N8ZUPIOW1cnpRKU+b&#10;TbKdjRxcujFTK3xtKau1yr+x9u0rW/kCSnOSdApsJDdUAr0s6vvKxoMBv9Sy3iPAB9eG7ZQ+G1vQ&#10;StQDubm9jUyTS+4/aZEmyu1upZb1/uBYS8fNMq71WpErXXxn2R0wHJZWAClzNvaIlgIzzPe7fiRY&#10;VTpJKJYJnRrjzF5KEeUsn07tlapWaltSw/UcJeqNtLu+NnazlHYAZjXOYCxdwEiX9P6AA6dqO/Ky&#10;2srsv0SZMpXo2kbKBidzVyZbSY2IUxzUVnBaKYt1ZDFbObmLLukdCb6O3LFSbb0jKae4k0/VdQlL&#10;jbjfttK23pOQs7FUzqygbb3aAvFQWyWmFFYyFPba+j6pcY3fXKIVh5TByk0oRc+V1JhXlC6owqje&#10;KYxEZiqnW4kaG0tLe+lR630J2y5IJap8AUktMvBL4TuSLDtwcbDMwF2ihcVNUuNkaDa5VTCZsldJ&#10;0antumAS3hk5n7eMFL6AlLxKrgFDd6ltvQvCKQOTUtt6pzCtLCRqtfVqcS46C75K23qnMO3UVkNJ&#10;UuO6nhLRRzZP9wJI0mEDWKknkxo3BdTiJCl5ldpYt5Rq6+clE5eVFN9bPy+JrI3Sljg8Vd8l67rV&#10;/GRKXuUkJ47dr7QtqTEH2msxoJS8CmHHjSGl2rILIjZf+gJS8ipHTBbnXEkNDj/2RhW+gJS8GjG4&#10;EhcwJDVWzrXdcESmutfNxb3TXvKTSY1tZsUvICWvlo8lIFzXGUlW7nrUerJ3Ctx1R4Z1CSW9Gske&#10;bK4pvbfeKXASLKenlWrr1eKwjBL5zEGbXZew7ZvLgku19WpMgsZa6CIdBcunXTpTN0JTnZHDThC2&#10;9N5S8iqBeRa0lbYlNU7qrCW0M+/vjISdIhO7VFuvRkuLs9eUvEqktnYeAWNuZyTnnrIluILJlPIa&#10;1EgtxJvUcBG13Zn4/M5Ijg+u7V/MarhXNuoV3GTKXWUbPBvoS6+tdyXzBo1cqqx3CQeHDI+lwEzK&#10;eOUCrcp99kE8dt1IEI5TK2r47/U45qe0k5DvJNXG+UAQWoWZctKL6EVpKM3nwLIXm3OfS7X1noTt&#10;wrU4UM5cZZpWpEuTHge+lGJ3OXF1IgrN6rnQkUmvSidK3iqHMtT8f9IjBFryxznZlTPHSzc9wgH0&#10;y5t1hagrfNc5a5UxGzq51I298xlrKVxch9qDf+b49tqgnfS2dSg5kZTpGhfZM4iXWtY7H+JPZGtU&#10;+rH3BqwZDo5rKdWW9NhsXfquU6Zr5PRwiE2ptuR9InZUalvvDVhFczlJyR+nXNeVtU2lspyySkiM&#10;5X2laVmPJWmpsjSrMCrr9YRp+4df//Cv/+Of//b7P/3jr3/49d/4j3+I//rt73++ZPzXT7/++V9/&#10;+fnbz/HDX//yt5/+/svPv/3lz3/+27///sf/RpDo/77//O/ffkadItG6ivmeMmb1yoOlzJynVx4t&#10;ZXxPrzxZyviSXnm2lPEpvfJiKfOt98qrpcyn2ytvljJfYq+8W8p8kL3yYSlHtkSvzd8WxhRkHsoi&#10;CyLV7uEsMhSSuoe0OMErqXtYi8yDpO6hLZICkrqHt8gNSOoe4oK2T+oe5oKHT+oe6oKO79X520Fd&#10;UOVJ3UNdMOZJ3UNdkNlJ3UNd0NNJ3UNdEM5J3UNdUMhJ3UNdkMJJ3UNd0LxJ3UNd8LZJ3UNdELG9&#10;On87qAtmNal7qAuGNal7qAvKNKl7qAsyM6l7qAt2Mql7qAu6Mal7qAv+MKl7qAtCMKl7qAuGL6l7&#10;qAumr1fnbwd1wcEldQ91QaoldQ91wZIldQ91wZYldQ91cXZLUvdQF4exJHUPdUFQJXUPdcE4JXUP&#10;dcEFJXUPdUHu9Or87aAuSJ6k7qEu6Jek7qEu+JSk7qEuCJKk7qEuGI+k7qEuju1I6h7q4hyOpO6h&#10;LriJpO6hLliDpO6hLmiAXp2/HdQFHZDUPdRFoD6pe6iLyHtS91AXEfik7qEuYupJ3UNdhLuTuoe6&#10;iHsndQ91EZBO6h7qIjKd1D3URci4V+dvB3URBE7qHuoirJvUPdRFoDape6iLkG1S91AXwdSk7qEu&#10;wqpJ3UNd7O1P6h7qIvCZ1D3URUQyqXuoixhjr87fDupif3xS91AXG96Tuoe62MGe1D3UxZb0pO6h&#10;LvaYJ3UPdbFpPKl7qIvrkZK6h7rY1p3UPdTFFUZJ3UNdbLzu1fnbQV1cM5TUPdTF1uik7qEu9jon&#10;dQ91sXk5qXuoi93ISd1DXWwvTuoe6mK/cFL3UBcbgJO6h7rY0ZvUPdS9tuj2+iFwcPfadJsL8JD3&#10;2kabC/Cw99oZmwvw0Pfa7JoL8PD32r+aC/AQ+NqSmgvwMPjaZZoL8FD42jiaC/Bw+NoLmgswkfgg&#10;LGzGQlxgbOG0oPwgLRB4BYgbJEHeLEAcIQneZgHiCmM/pNcEcYaxxdErQNxh7Fr0ChCHGBsRvQLE&#10;JcbeQqsAJTFiu6BXgCIRXsMrQIbj2NXnFaBIhNvwClAkwm54BSgS4Te8AhSJMBxeAYpEOA6vAEUi&#10;LIdXgCIRnsMqQImN2HLmFaBIhOvwClAkwnZ4BSgS4Tu8AhSJMB5eAYpEOA+vAEUirIdXgCIR3sMr&#10;QJEI8+EVoEiE+7AKULIj9jl5BSgS4T+8AhSJMCBeAYpEOBCvAEUiLIhXgCIRHsQrQJEIE+IVoEiE&#10;C/EKUCTChngFKBLhQ6wClAAhc8wsQJEIJ+JZoEiEFfEKUCTCi3gFKBJhRrwCFIlwI14BikTYEa8A&#10;RSL8iFeAIhGGxCtAkQhHYhWgpAhndJsFKBLhSTwLFIkwJV4BikS4Eq8ARSJsiVeAIhG+xCtAkQhj&#10;4hWgSIQz8QpQJMKaeAUoEuFNrAKUKOHELrMARSLciWeBIhH2xCtAkQh/4hWgSIRB8QpQJMKheAUo&#10;EmFRvAIUifAoXgGKRJgUrwBFIlyKVYCSJ9wibBagSIRP8SxQJMKoeAUoEuFUvAIUibAqXgGKRHgV&#10;rwBFIsyKV4AiEW7FK0CRCLviFaBIhF+xClBChcNBzAIUiXAsngWKRFgWrwBFIjyLV4AiEabFK0CR&#10;CNfiFaBIhG3xClAkwrd4BSgSYVy8AhSJcC5OARxMkzmaEHgFCBI5H8osQJDIfdFmAYJE7rc2CxAk&#10;cvq4WYAgkb1QZgGCxJHTQ723IEjkLCuzAEHiyGmdngWCRPbRewUox8IV82YBikSTY+EYWfkWTI6F&#10;8yO1ABOJujlkNDkWLkFRC0wk6gaR0eRYOK9KLTCRqJtERpNj4YY0tcBEonIsHPXvIfGxVcTkWDiZ&#10;T5pgcizjY7uIybGMjw0jJscyPraMmBwLp35oH5g+8bFtxORYxsfGEZNjGR9bR0yOhdNXpQ9MjoXb&#10;zrUAc3TWDSSjybGMuoUkBNbAoptIOLDALEB9osmxjLqRJAReE9QnmhwL26T1NZqjs24n4RBnrwnK&#10;sYwmx8KRQdIEk2MZdVNJCKy3oNtKuETKLEDniSbHMurWkhB4TVCfaHIso24vCYFngSLR5Fi4iUBx&#10;YCJROZbR5FhG3WYSAqsPdKMJh+yYBeg80eRYuPhGOtHkWLjBUQswkagbTkaTY+EUT7XARKJuOuEI&#10;NPMtKBJNjmVUjiUEFpB068lociyjbj4JgWeBItHkWEbdgBICzwJFosmxcDicAMnkWDjjVQswkagb&#10;UbijwuwDRaLJsXBouzTB5Fg4eVYLMH2ibkgZTY6FO4nUAnN01k0po8mxjLotJQQWlHVjymhyLJxO&#10;qX1gIlE3p4wmxzLq9pQQWH2gHMtociyjblEJgWeBrp1NjmXUbSoh8CzQ0dnkWDjMSnBgciwc7awF&#10;mCsW3a7CaaZmH+g80eRYRt2yEgLrLSjHwu27ZgHqE02OhQsK5S2YHMuoW1dC4PWBItHkWDgzWptg&#10;+kTdwMJlFWYT1CeaHAuXtWgTzNFZt7FwGp7VBC7YzRaEwHmNU9w51+9fCIFXgCCRe5DNAmR0nkyO&#10;hQNFtQnePJHjFbUAD4lTXMiWO9FD4hS3peUCPJ84xQVouQAPiVPchJYLMJGoHAsXr3o4iJvHkgUm&#10;x8Ltw1qAiUTlWCZzH8ukHEsIrI9JORaO/zcLUCSaHAu3G2gnmkhUjoXj1M0mKBLNfSwcFylNMDmW&#10;STmWEFivUTmWyeRYJuVYQuBZoD7R5Fi43Fw70USiciyTuY+FQ4DVAhOJyrFMJscyKccSAustKMcy&#10;mRzLpBxLCDwL1CeaHAsnxMpbMDkWTpjVAkyf+Diqy+RYONFVLTBH58dxXSbHMinHEgLvNapPNDkW&#10;bl+SPjA5lkk5lhBYTVCOhbPBzQIUiSbHwinm2gcmEpVj4V4GswmKRJNjmZRjCYH3FnSeaHIsk3Is&#10;IbAsUI6FuyvNAnSeaHIsXKMuODA5lkmP8wqB1weKRJNjmZRjCYFngSLR5Fi4WUQ70USiciyTybFM&#10;erRXCKw+UI5lMjkW7q+SPjA5Fi4b1QJMn6hHfE0mxzIpxxICrxN1nmhyLJNyLCHwLFAkmvtYJuVY&#10;QuBZoKOzybFMyrGEwLJAOZbJ3MfCPQyCRJNjmZRjCYHXBPWJJscyKccSAs8C9YkmxzIpxxICzwId&#10;nU2OZVKOJQSWBcqxcNGMWYD6RJNj4dYGQaLJsUzKsYTA6wNFosmxcIGWNsFEonIs3NpjNkF9osmx&#10;THooWAi8TlSfaHIsk3IsIbAs0KPBuO3QLECRaHIsk3IsIfCaoEg0ORauRRUkmvtYJuVYQuA1QZFo&#10;cixcga1NMJGoHMtkcixcJpwtCIHTB7NyLCHwChAkzibHMkOppNh6CDwLBIncJmMWIEjkMiazABmd&#10;uYXULECQOJv7WLgDTTvRQyIX12oB3ujMhcVSgMmxzMqxhMDCgXIss7mPhVvTtAkmEpVj4b5QswmK&#10;RJNjmXUfSwi8TlQkmmeFzcqxhMCzQJFociyzciwhsCxQjmU2OZZZOZYQeBYoEk2OhbsNBcomxzIr&#10;xxICrwnqE02OZVaOJQSeBeoTTY6Fq8O1E02fqBwLF4x6TVCOhQunzQJ0dDY5Fu6ckz4wORbuGtQC&#10;TJ+oHMtsciyzciwhsICkHMtscixc9619YPpE3cfCda5eE5Rj4dZUswBZO3PHqFmAItHkWGbdxxIC&#10;6zUqxzKb+1hm5VhC4FmgPtHkWGblWELgWaBINDmWWTmWEFgWKMcymxzLrPtYQuBZoEg0ORZuPJfP&#10;2eRYZt3HEgKvCTpPNDmWWfexhMCzQOeJ5llhs3IsIfAs0NHZ5Fhm5VhCYFmgHMtsciyzciwh8CxQ&#10;JJocC5fzCpRNjoVb5LUA0ycqxzKbHMus+1hC4HWi+kSTY5n1SpUQWBYoxzKbHMusHEsIPAvUJ5oc&#10;y6wcSwg8CxSJJscyK8cSAs8CHZ1NjmVWjiUEngWKRJNj4fZr+RpNjmVWjiUEVhN0H8tsciyzciwh&#10;8CxQn2hyLLNeuBICzwL1ieY+llk5lhB4FujobHIss3IsIfAsUCSaHMusHEsILAuUY5lNjmXWfSwh&#10;8CxQJJocy6yXsITAs0CRaHIss3IsIfAsUCSaHMusHEsIPAsUiSbHsijHEgLHgkU5lhB4BcjovJgc&#10;y6IcSwg8C2R0XkyOZdF9LCHwLJDReTE5lkX3sYTAs0BG58U8K2xRjiUElgXKsSwmx7IoxxICzwJF&#10;osmxLMqxhMCzQJFociyL7mMJgWeBItHkWBbdxxICzwJFosmxLHpWWAgsC5RjWUyOZVGOJQSeBYpE&#10;k2NZdB9LCDwLFIkmx7IoxxICzwJFosmxLMqxhMCzQJFociyLciwhsCxQjmUxOZZFOZYQeBYoEk2O&#10;ZVGOJQSeBYpE86ywRTmWEHgWKBJNjmVRjiUEngWKRHMfy6IcSwgsC5RjWUyOZdF9LCHwLFAkmhzL&#10;ohxLCDwLFIkmx7IoxxICzwJFosmxLMqxhMCzQJFociyLciwhsCxQjmUxOZZFOZYQeBYoEk2OZVGO&#10;JQSeBYpEk2NZdB9LCDwLFIkmx7LoPpYQeBYoEk2OZdF9LCGwLFCOZTE5lkU5lhB4FigSTY5l0X0s&#10;IfAsUCSaHMuiHEsIPAsUiSbHsijHEgLPAkWiybEsyrGEwLJAOZbF5FgW5VhC4FmgSDQ5lkU5lhB4&#10;FigSTY5lUY4lBJ4FikSTY1mUYwmBZ4Ei0eRYFuVYQmBZoBzLYnIsi3IsIfAsUCSaHMui+1hC4Fmg&#10;SDQ5lkX3sYTAs0CRaHIsi54VFgLPAkWiybEselZYCCwLlGNZTI5lUY4lBJ4FikSTY1l0H0sIPAsU&#10;iSbHsug+lhB4FigSTY5lgVJJOyhC4FmgSDQ5lkX3sYTAsWBVjiUEXgGSn7iaHMsKpZI6MQSeBcL2&#10;rSbHsupZYSHwLBC2bzU5llXPCguBZ4EgcTU5llX3sYTAs0DYvtXkWFblWEJgWaAcy2pyLKvuYwmB&#10;Z4Ei0eRYVt3HEgLPAkWiybGsuo8lBJ4FikSTY1l1H0sIPAsUiSbHsirHEgLLAuVYVpNjWXUfSwg8&#10;CxSJJsey6j6WEHgWKBJNjmXVs8JC4FmgSDQ5llXPCguBZ4Ei0eRYVuVYQmBZoBzLanIsK5RKHp1N&#10;jmVVjiUEXhNknriaHMuqHEsIPAtknriaHMuqHEsIPAtknriaHMuqHEsILAuUY1lNjmVVjiUEngWK&#10;RJNjWZVjCYFngSLR5FhW5VhC4FmgSDQ5llU5lhB4FigSTY5lVY4lBJYFyrGsJseyKscSAs8CRaLJ&#10;sazKsYTAs0CRaHIsq3IsIfAsUCSaHMuqHEsIPAsUiSbHsirHEgLLAuVYVpNjWZVjCYFngSLR5FhW&#10;5VhC4FmgSDQ5llU5lhB4FigSTY5lVY4lBJ4FikSTY1mVYwmBZYFyLKvJsazKsYTAs0CRaHIsq3Is&#10;IfAsUCSaHMuqHEsIPAsUiSbHsirHEgLPAkWiybGsyrGEwLJAOZbV5FhW5VhC4FmgSDQ5llU5lhB4&#10;FigSTY5lVY4lBJ4FikSTY1mVYwmBZ4Ei0eRYVuVYQmBZoBzLanIsq3IsIfAsUCSaHMuqHEsIPAsU&#10;iSbHsirHEgLPAkWiybGsyrGEwLNAkWhyLKtyLCFwLNiUYwmBV4BwLJvJsWzKsYTAs0DiiZvJsWzK&#10;sYTAs0DiiZvJsWzKsYTAs0DiiZvJsWzKsYTAs0DiiZvJsWzKsYTAskA5ls3kWDblWELgWaBINDmW&#10;TTmWEHgWKBJNjmVTjiUEngWKRJNj2ZRjCYFngSLR5Fg25VhCYFmgHMtmciybciwh8CxQJJocy6Yc&#10;Swg8CxSJJseyKccSAs8CRaLJsWzKsYTAs0CRaHIsm3IsIbAsUI5lMzmWTTmWEHgWKBJNjmXTs8JC&#10;4FmgSDQ5lk3PCguBZ4Ei0eRYNj0rLASeBYpEk2PZlGMJgWWBciybybFsUCqJ7QuBZ4Ei0eRYNj0r&#10;LASeBYpEk2PZoFSkD0wkKseymRzLBqUiFphIVI5lMzmWTTmWEFhvQTmWzeRYNiiV3Acmx7IpxxIC&#10;rwmydt5MjmVTjiUEngWKRJNj2ZRjCYFngSLR5Fg25VhCYFmgHMtmciybciwh8CxQJJocy6YcSwg8&#10;CxSJJseyKccSAs8CRaLJsWzKsYTAs0CRaHIsm3IsIbAsUI5lMzmWTTmWEHgWKBJNjmVTjiUEngWK&#10;RJNj2ZRjCYFngSLR5Fg25VhC4FmgSDQ5lk05lhBYFijHspkcy6YcSwg8CxSJJseyKccSAs8CRaLJ&#10;sWzKsYTAs0CRaHIsm3IsIfAsUCSaHMumHEsILAuUY9lMjmVTjiUEngWKRJNj2ZRjCYFngSLR5Fg2&#10;5VhC4FmgSDQ5lk05lhB4FigSTY5lU44lBI4Fu3IsIfAKEI5lNzmWXTmWEHgWyNp5NzmWXTmWEHgW&#10;yNp5NzmWXTmWEHgWSBRnNzmWXTmWEHgWSBRnNzmWXTmWEFgWKMeymxzLrhxLCDwLFIkmx7IrxxIC&#10;zwJFosmx7MqxhMCzQJFociy7ciwh8CxQJJocy64cSwgsC5Rj2U2OZVeOJQSeBYpEk2PZlWMJgWeB&#10;ItHkWHblWELgWaBINDmWXTmWEHgWKBJNjmVXjiUElgXKsewmx7IrxxICzwJFosmx7MqxhMCzQJFo&#10;ciy7ciwh8CxQJJocy64cSwg8CxSJJseyK8cSAssC5Vh2k2PZlWMJgWeBItHkWHblWELgWaBINDmW&#10;XTmWEHgWKBJNjmVXjiUEngWKRJNj2ZVjCYFlgXIsu8mx7MqxhMCzQJFociw7lEpieULgWaBINDmW&#10;HUpFLDCRqBzLbnIsO5SKWGAiUTmW3eRYduVYQmC9BeVYdpNj2aFUch+YHMuuHEsIvCYoEk2OZVeO&#10;JQSeBYpEk2PZlWMJgWeBItHkWHblWEJgWaAcy25yLLtyLCHwLFAkmhzLrhxLCDwLFIkmx7IrxxIC&#10;zwJFosmx7MqxhMCzQJFociy7ciwhsCxQjmU3OZZdOZYQeBYoEk2OZVeOJQSeBYpEk2PZlWMJgWeB&#10;ItHkWHblWELgWaBINDmWXTmWEFgWKMeymxzLrhxLCDwLFIkmx7IrxxICzwJFosmx7MqxhMCzQJFo&#10;ciy7ciwh8CxQJJocy64cSwgcCw7lWELgFSAcy2FyLIdyLCHwLJAVy2FyLIdyLCHwLJAVy2FyLIdy&#10;LCHwLJC182FyLIdyLCHwLJC182FyLIdyLCGwLFCO5TA5lkM5lhB4FigSTY7lUI4lBJ4FikSTYzmU&#10;YwmBZ4Ei0eRYDuVYQuBZoEg0OZZDOZYQWBYox3KYHMuhHEsIPAsUiSbHcijHEgLPAkWiybEcyrGE&#10;wLNAkWhyLIdyLCHwLFAkmhzLoRxLCCwLlGM5TI7lUI4lBJ4FikSTYzmUYwmBZ4Ei0eRYDuVYQuBZ&#10;oEg0OZZDOZYQeBYoEk2O5VCOJQSWBcqxHCbHcijHEgLPAkWiybEcyrGEwLNAkWhyLIdyLCHwLFAk&#10;mhzLoRxLCDwLFIkmx3IoxxICywLlWA6TYzmUYwmBZ4Ei0eRYDuVYQuBZoEg0OZZDOZYQeBYoEk2O&#10;5VCOJQSeBYpEk2M5lGMJgWWBciyHybEcyrGEwLNAkWhyLAeUSmJ5QuBZoEg0OZYDSkUsMJGoHMth&#10;ciwHlIpYYCJROZbD5FgO5VhCYL0F5VgOk2M5oFRyH5gcy6EcSwi8JigSTY7lUI4lBJ4FikSTYzmU&#10;YwmBZ4Ei0eRYDuVYQmBZoBzLYXIsh3IsIfAsUCSaHMuhHEsIPAsUiSbHcijHEgLPAkWiybEcyrGE&#10;wLNAkWhyLIdyLCGwLFCO5TA5lkM5lhB4FigSTY7lUI4lBJ4FikSTYzmUYwmBZ4Ei0eRYDuVYQuBZ&#10;oEg0OZZDOZYQOBYM35RkeUnMIoRmoQgPjSgIHF8S0wqZLlKEh0gUBJIviWmFTBkpwkMlCgLLl8S0&#10;QhYwFOEhEwWB5ktiWiGLGIpw0anEy/DNZF5QeKDT5F4o4oFOk32hiAc6Tf6FIh7oNBkYinig0+Rg&#10;KOKBTpOFoYgHOk0ehiIe6DSZGIp4oNPkYoZvSsa8JN43onQMRbi+UwkZivBW2ig80GlyMhTxQKfJ&#10;ylDEA50mL0MRD3SazAxFPNBpcjMU8UCnyc5QxAOdJj8zfFOC5iXx0KkUDUW46FSShiJcdMLKpPU7&#10;RbgjuxI1FOHFglB4oNPkaijigU6TraGIBzpNvoYiHug0GRuKeKDT5GyGb0ravCQeOpW2oQgXnUrc&#10;UISLTpgaQafJ3VDnw3ea7A1FPNBp8jcU8UCnyeBQxAOdJodDEQ90miwORTzQafI4wzclcl4SD51K&#10;5VCEi04lcyjCRaceS0YRru9UQociXN+pR5NRhLsqUlKHIrxYOgoPdJq8DkU80GkyOxTxQKfJ7Qzf&#10;lNx5STx0Kr1DES46leChCBeduo2GIlx0KslDES46dSsNRbjoVKKHIlx0KtVDEe6aXckeivDYHhQe&#10;6DT5nuGbEj4viYdOpXwowkWnkj4U4aJTaR+KcNEJzyOTA5P5oc7HyG5yPxTxGNlN9ociHr7T5H8o&#10;4uE7TQaIIh7oNDmg4ZuSQC+Jh06lgSjCRSe8j+DCZIKo8zHvNLkginig02SDKOKBTpMPoogHOk1G&#10;iCIe6DQ5IYp4oNNkhSjigU6TFxq+KTH0knjoVGqIIlx0wgUJOk12iDof6DT5IYp4oNNkiCjigU6T&#10;I6KIBzpNlogiHug0eSKKeKDTZIoo4oFOlysifi+4CImFTsKujyJMdBIbexRhjuwEMB5FmCM7q8xH&#10;Eea8k6XAowhz3sl87VGEOe9kUH0UYc478XyPIsx5J/B8FGFyRcODKwqJh84HVzS4XNHw4IpCYlrx&#10;QKfLFQ0PrigkphUPdLpc0fDgikJiWvFAp8sVDQ+uKCSmFQ90ulzR8OCKQuJZ8eCKBpcrGh5cUUhM&#10;Kx7odLmi4cEVhcS04oFOlysaHlxRSEwrHuh0uaLhwRWFxLTigU6XKxoeXFFIPCseXNHgckXDgysK&#10;iWnFA50uVzQ8uKKQmFY80OlyRcODKwqJacUDnS5XNDy4opCYVjzQ6XJFw4MrColnxYMrGlyuaHhw&#10;RSExrXig0+WKhgdXFBLTigc6Xa5oeHBFITGteKDT5YqGB1cUEtOKBzpdrmh4cEUh8ax4cEWDyxUN&#10;D64oJKYVD3S6XNHw4IpCYlrxQKfLFQ0PrigkphUPdLpc0fDgikJiWvFAp8sVDQ+uKCSeFQ+uaHC5&#10;ouHBFYXEtOKBTpcrGh5cUUhMKx7odLmi4cEVhcS04oFOlysaHlxRSEwrHuh0uaLhwRWFxLPiwRUN&#10;Llc0PLiikJhWPNDpckXDgysKiWnFA50uVzQ8uKKQmFY80OlyRcODKwqJacUDnS5XNDy4opB4Vjy4&#10;oiFzRf/w6x9++/uf//lvv//TP/76h//442+///SnX37+088//f7Lz7///NN//PLzf/z807/88vO/&#10;RLW//uGvv/7+b9ez8Z8//Z9ffh7XmcvuaOu/xX8P40KQPB79n3/533/8r395Kf3+099/+XmYJ3bm&#10;nyjlIU4BbrHG95N/+nPWGLn4+wz5jispMTen0p5r//71qmHkeqUzvhvPz3fme3vutz/95W9/fDXk&#10;Xeelu8zjeGUDjMsE0dc+wPeTv/2vf/n33/7LH/9fsnHBxit7Fb15PQ9ooqdOk5ZhXa7UKH7m7ORX&#10;se+fSZW9hukRe6d3bCnV9bHmmTP+LveF7sj/rnd0dQa3bV8Jrfy8BHV5vsLrZzSuiSM/cwnMHXMt&#10;1Jx0PxRNcuPpCCiaNr28yN3mwMHFzvCz2Wa6+wpYdLrvotelRWE/9fa8E1VoCJxWDG8fU6HNBy/y&#10;1v3wnpflbtQ0reck/jbsS3TlN/sdfK7zOt04G3m1jbV447Oh/ILeOk/tUMZxGZnQN432XPv3fn4Z&#10;rkzXeH68R/T23NfWcbJaXB8TnB2gomMbmfE2Ljf0rJJztHAYTQ0MJgRzrs9wsbsjxl9Xs7Yu5YSL&#10;4WJd+XWb37PjH77LA7hfHA6qHIievgyOC1juz+r5Kx/426imG070x9Vu23yFuejf9TgJ97s9HJxy&#10;BUeB7sL/0ueKH2x3Cp7fVHOeP6439jvMV/IwurigF+xbxdBZa+zOOV8ewM5vAaoKw+6fv3QUDSQX&#10;mMhWbulu1InfazOJ9lz7tz0/k3He+4zWvvZcbuettbZt/tTCAPEaHd8tW6b17vGZHpc+5V1e1GjY&#10;2J0z+cN3Ce9Fzc3e8IBSNNc5X8HEcQl4Spdz1dHFZfIznqgNNrmVre1Xa4eBneftc1nH9/0q7bn2&#10;b3t+pJZmI+C6B9z2XK6taeG7L/59XNb5isPefUpsoV0lx8/0aW4ZS4m2jYKfGeXbe8x15b9azdzG&#10;fte80adSNJ12N38brit634YxHN5dTve/F+0/fpvDwffWepYLkc+B4S6afmxT9HHhVttzAdv9TDuv&#10;acr755JPgP2g6PaOPhQ9Yc1tGKNb8pBMtl62np8u7uW9FPxxm8fowrvopvtu1MHPt2F8wPllTAPd&#10;0LwC16uehj3a3JB2veFpYNxqg2iv1Z5r/7bnRxzH3bP0VJuDt+c+4miKT+NkhHldD6BME2acc3N+&#10;xt29xsW74RNdfr+RFa/w+dv8XDMToytiDfqb7rvoeWvbXeNnJhTJx0/LnX3e/fzo0881L0vLFOl0&#10;3zUv+3vs+WAYXv8eIeKrbd4619V6vb0dfNCtVXmbMQx8wkwrN9fWauEOpSvyzetinpp9/IToHpC5&#10;JUeGgImv4lpFMdGmmS8YF/uUNt0jH0e7n3vk333K93EDBedzBuO7n6f1nkcw03lnqvz426SR7VIz&#10;lkqsMPLoMuFk77k7x1ydaQbvmplU3VMjRqk3bV6omRZfmzSpuem+i+4R/OFnVjh3j90/F3t7ZABu&#10;/gh/fMbn3jUzFbuXMx9+JvntHlHvLqnVPMa7vWtm5MiubqS3gc3pZJml6c8x77i127sq1jzGOrgV&#10;/fLH/RoNX8lcuv3cIHR3CdOBmPaehu14G2esjaVoq/kJ3gEncH/aXNQiMyecP2vGVnP76Gpthvdi&#10;wtl0mYxmbCM47vf8/NwHuuR+Gb3Pyb4j/3V5km+cknm/qS3W7cn9knre7m+LcUGnH+zqaRfM4WF5&#10;1vAkzDP3ofXXPRO7XyRbxLcrPYPp4GvE72HAmDFeeZn83Oaaj95uXrS1lh30d0CDFdkdfGrPtX/P&#10;55lavj/8WCO0QFN77FOXcqBVS3Fk0QIaZSXFpKphjFXEyUq1Vh88fc++4ztoFeaK8l+XrayP7v56&#10;rqRwXPdSggnEOe29qyXkfrvlmNjVPxpOrn77CeI62SvvdMY9IwKlecrPTQAxfpzfKtmUxji0457u&#10;yANbb/LyDbfXDmNh6Q060uf05cI8d+vXK3toVYB/Le1nBtA7Tfy9tG8IuYA382Kv/Zkjq6qIuIBm&#10;4Nqea/9ez7PeGFvoZD6mGM2///zGXOaC1RwusE1WWrm5ba0WVg/NccwMTfLxE5lkEXC+n48/M3O7&#10;f8b53bmBPx5SZzaktPX1jAs6J5QNj3D4DOaXb5g5mlwWVDMvoLlLenO/+z+3Mv91vwk81jXdRnc+&#10;D05/18zCtI31BBMjdNq7nRlXdIXBeY+vIfJ8L7mu72An5qRX8ts4byPT8uvNfomdhUMm2tSdKE0E&#10;ML+LhQjftBGSed50n+/xXSwsTDVaFDFqOTN07n5hQb5dewIwm+Hotep4/zwTAbqWF6wUunvUMxa+&#10;jjVv04AHu8AW4GjLmq/7ZSOc0FxpjIGK+dbe682ztNiuHTMj39T7JpT23NdvbcOPt5lUhI1vwL2N&#10;ywA4qwS3gc2Xg5tZYeRwMziMeOL5K/OJk95qXcpteBF/Pn/tv+hcUf7rrBa3Ot1DAcH0Ic3ddiIK&#10;raOJS6rr/E/45O86+8dAkdZ5B7MnzDyHghiB2rvM7ct/na1lZhT7wy9VhrZcMJ60dfKHACMv847K&#10;M96+k6AybNNfV7V9SPQR3D5WmtCMek4CmEndEYyY+tU9J2dHxuVyZ2sfBAdnW7bDZgmDxIyl917h&#10;4e8ZKi70DGo+5kwfOxmc3CvK+AJkUtOFh5/VMklsvv5NfdSqJbzRyK4Pcym++Tv4db+9+wNiQdQ8&#10;+RIRpc8xi/bxX58O3XsDIl5Mw2F77FPnMAOAgbneCXuWzv1atx301t3rMRlJ+GSpwxKn6VJjqzBX&#10;lP+6bCVQ25Zo7zH/rnbgZtfmex4jLHey34FBcwTd+Myb/4gg9pl03arF87dTKRkg2+Bz/7qh24wi&#10;VHDOB0tQ2IB2W0bPzMvPyeJdMC6vYWzmydzJxPSYlJ+dDGXUJZikD/tTJ8f8vb3bmYBRniJtfGIN&#10;n8y5IkbczRa+HDVyRd8ZdogMXikhhHtoVVsOfH/YIayCi7+aG7Rbnv7iau9pG58y3rGzmQuJg2Y5&#10;hx0GfWMFwm3KsZy5VLUzmPPSl+1XXn02amSkbPMHVnvnsqgEDHxLu2NsnJm55KUNk5Z2KcI444jz&#10;CuQFqlZtLLI/+4j8vs6vb2MYbSsQ4juX6o3HAHqbZT5//eq95oq+BsZCZzXcBUV2x9G+D4yVGUcb&#10;lSY+P6IZ3atfedstvjExVxkSMFaebkHDKUbKNgsVm9MXdXYV0aGprfOC287Bovha7y8MB3jOrVpH&#10;rvzcvDi8y3qaXAIGs5y5jVmsN65LWe6CwdjtMZ5G9X2BN6HXzjl3obVAuTneKaIrKTabXsGzk5kD&#10;t9EgVl98ieVqCZi00SAmHLkbcY9L62Rm8tGl3Zv/Ek7S2i9n75Hu0aKrrCi3OyHyjcc2gF5fDwrX&#10;Js6R1S3jxNXQ9lj7tz2+rI0jmWba+f3lM7HhOJP75YmmIFHb22ulfv1ljWySDfL7pUscbry3GXzV&#10;FPIOCK1cfg+NCO+cL+2u7cM3MXJsAeukqx4+5/xRjBwqs7fIL9GCIbtLZsj8fNUZ49kJstJnMXJy&#10;YsTxzt6JIFzCwkDk5I6/vjuvfTbEV4PNbH0L4dvenGDlQ5sHZg74qkuXESB/GsQamDxdQ8Tbq71r&#10;Jlp2280MGjxXPw4Qw1V7rc3BQ6ePkp+ZIDbDYEfOUe9dMxGf5sAAaxDk9ZqJdLTY2vuTvosGOzHY&#10;nS+DiaSQmVzTyMDZfn7FYss1EyMbmuucqOWMIb1rJqZ69zYHBeeRcdh5V2//yDTPeM87c/Vm9cw7&#10;Pd/Uu2bc6T0DeXh80DeRC3K2eQbb99dbQBhhC4LYly5fSZ6uwbRS9NWdMCfXkTJvw/gympckoNHd&#10;mZvQnO04PdQALO5kjZn1YJ6fDrjcO9o9P+ZkkLjsZ2qGMUaeYdTS9zwQjbnHbXo2JqRg5G4U3nht&#10;5EEEzvgA88/jnUQzsxR4Z4X+uM0bg9v9IlnZ5DGHHFVc9T3lY8qeHQ2jxDtm6U01SR6JSe71nsnI&#10;OL/Id5uDkbp/btPJ98+EF9+GMTTWh9lYj+73BJkGDmmWBEe03vGGCPmIi1uZJN9x2kjtML4qZkLt&#10;AlFCcEy184uk3uAHX54kVl4Cg5V1OcZcP/OyDO+Ju7xXxfPO5C+/yJW4fxvKPgRzcWqsvq+aI5Jl&#10;9HbQ081vE56WUBY7SLhF9mozX/N1d8D9niOH89aOg2qM3iZoEYuFV3+RAyjUBRHZyOZqP0eeWvqq&#10;iOzeHvA7wYePniRWt7fVD66GbIH+Z15kBiBEzjvFFZzfM6tcV5ubXN5rJku3rc6Y6F+MCf6nPdf+&#10;vZ9fljtv+c7M+87zzHWuHSv4dgIz7U20ctu/rXzw3fxh6r/2XG5N0yIc0XiBiILLJwDhd6/WP7zS&#10;iEC2NSgGWmiJlJo2Q/gERIjotrT6AGPIjrblmMi094WwoJjuGMEjzjOsvNjbXX34dPlCmt0sljyv&#10;wJT8HlhIzZBPYGWCe51BEYxBxH36cWfdt2/3+tn0hNAD083CPJ3sNkz8/3I4Txe9jTT5HpZM788a&#10;tL1IYp5XnOJ2OKwXAO5V84dhCcLibvPXI17D+IVqqIe1LQphU997Fdpz7d/7+c7GWF03f9ue+/jt&#10;MKISMG2dhqfNr2sj9nUPH59atrSNnyNvmpcbL7s4f4FG40s9RyYgqLMIcNQWDTNeWabu0HFz80Tv&#10;8M+j5tb21keRRdEYXAbTHyQC4BiIJTcbCfqdq7XO333uUy45uzm1R/CJ4ZgspdblzynjzrB6t4x1&#10;2hnMf7TsY808/GZIP0x0WXu2nDwC0Djk9G3uDCItTYIkR8jr+tsMmLRVxztgc38hrHNvx846+yIz&#10;3z8zo7zZUYLlp08pthkk3LM6PITMj3DBdxIN0SuWKLnNvKs24hCtYtZcbzMXiN/pO8/I2QC6Yx74&#10;AjhMfryY3hOyMoi53PUzL6ONjfnNCoJZsLVtYWNA65yTdYjU52eWuJdTZMDYz7Bv93yu7fpOIqns&#10;2tA9Tqwdzqjf/bq4d+we1yY++7PT3j+z3mpvk7hyd77sj9cW5MEwxbh6hb0xeUlOEINlTes04hl5&#10;qGdMjA/20iZ48tXb/DKixULp/oAY2d5A/CoMBK+wXtv02DTFFqdG5LT30P49e5bp1u30eBx3dMGt&#10;PfbdENV7ZwnvnpDMpfuVbQS12N9xdUeg5RGiarWexunzTxpMno9LRFr6MOVfb6MD1+N5jqy43t5H&#10;e77Teo7oibyt1+dC/v77wrEvW88xS4ClaZBj/P1XM5JLcNOzI9Hcu39bK9q/V2+xBlwbzNlQMN8H&#10;vbTnvm7NRHZdC5xGUvYZr6DjvmoMizhSua62xJK6ualWV/v3tG3C+JZFQCRpMEyLrUR3ch+DwMWp&#10;fce20IhF/uvVvFrzo47eWU3fz7+SFs5ZQ2vEJ5/EGpA7ZJtW5IEld8rP6703B9crGY38TGiraUfG&#10;QuvAXFf+q71oRqc2R4owaqbX4eqmCDWfyGQ1epIGzRuy2wxYXStKno3EuE9zpNb2VmeQGJcfRItS&#10;xFHo86l9EJStlvbc55bxgTQHQTQ0lgzdECVdzheRJofx3t/vkUCYEVtAdx8bE8DClv/nmmHTIXMb&#10;pK6F47tPv8JobuXXHyCeYWp5TbwgxrCre7/8AIkQttAS/Mx7z2Hr3/bv+f5Y+TAuXPbDrBJSFYh/&#10;OQRNE9Pda8QmgvJ2wm/TciuvT57Ya5uqsqq8sipbj7EcjLDm2Z8sZc7jJu9fYbAb2HCaRAMva3NF&#10;uYnMC96vCIvvU9jaY+3fyz7ecfNgbMBklqs9kiYHTQmd1heRDpzwyWA/tz3OfISS9jLhAlt4iqrJ&#10;v/vYqNzE6+1xTGibFDJLk41dzKjaQdBj7JbKSyZim8whmjcgDN6cYa4o/3VV+5qTX6osrDM3xCrn&#10;3loFnULIOtrTXmH+lZCH0dqIXDQHBXLyft1Y1rWQa6TTnEi+q2We2HJxRkal4TNyPrYWRLZ5O4tH&#10;piqpPRC37XtjnRK76vvW4qsaS0E/dXf9JRB9rJahsX0nBGIjRakvmNa3gTl2hcm7jS1b7d0Cxi8S&#10;uDLwia7HxOscHpi2/cCTE6u/UyI+zpG0dO/xyE1s75rt4/cw2Ept/16I/KrB7bHPPUwftqHrQx/y&#10;2tuv2J43fkUcuUWPzBfLPm2mOlc/s5LLcSkQtLa1bRDseQxnwX0zA7Hp7WZ/c/vyX2cXkRh8z2kn&#10;Fiznh9e+D+iIe47Iyo1MlR5tEVBpfTFxOoCRSs24ffMRrzWWFMzKs62iYk2TQE7Ucm1zIfi/4wQ5&#10;M7zcvvzX1VpmIs0zvlXv1uKPW8xmglQ6Z9z3r4xr7YN//1qrloyKtnD40FoGtHd7Hp3MVL598O67&#10;JR7WJrZslVxzjinOjjH3BBy8fGR/dJ6EbfrEcdqvLIJfv5ZaG9Gudr4Bi/fYC98VjDtp918xEAGa&#10;9OahCUjZaV8BDuz1a63a1/a6S5XpXM5nTH7p+d2+3sqly9d0Dk61aiPo2CyGcM+ENEzbzVC8B5gG&#10;KbKzY2Z8+lYiKMaoF9T4PU4PLEJSN5ImDmqugnkF+VwEtvbdB52QB8JUNV5QqbWsYfFwV8G8vTMZ&#10;t7Un5nCNj4ktbUP6bonfbM3DvZc4tWoZ4RuS2fErG7p6o54zmggzNS8Fu/Le9pIdRP7rdBfTHl/B&#10;2doP1UZzrjf/oVpCTC0G9V51lVo7kxTVyBFiOLIiIyns3tAXZ3vINIuwUdsowgIIKrv8bvuJIcGg&#10;Q77MV8LO9ebvqVJ78+Se3DkyzIa6q8/SjKaNu9fwPI+xkeWEP5/OCRe6qD3W/r0e/6pp7bFPrzD3&#10;FvO/9J18v6fTN3YvnEuvkHjq97DBvKSFXj7gilhz8/guYPtP7F40tJdE3jnrjAvOUCw5lgxc70A0&#10;xwvCHZeRw1C6N8aAWQA+ovf4TBxufpPR9zqN5jbqq/Vifptfr4XhpkjyP33SwIQY2u4y/L3ibAg5&#10;gRQabXkbGs99Z/o8C6XWcaSOPAOR37OOUFmzjrQAwuY/so6VX5tEBjgibHi652ZV7pmrTTHFuHzv&#10;cLDRLy+RSXQk3H+6Mnwvs7q0IOFnEgDbz6zOjJEIXe77O2FFEIZxR4omsnUN6YxTzLDSoMAaAbub&#10;Nki59y7kVua/WpvXOADiBWgcMEVLzYSuruU374/81vTtkyOJdmtzj5tcV/6r1Qzkb6vx9Jn9I1mG&#10;pdf1pQEYAnb9BxHrUFbl54fI5cEwu9cbznXlv1rNRMUbixw5fXkdzZSKaUYrmo8tr08IPM/M96+a&#10;Cet8sZmmIe2qk/ggUdimFaAURD6eJ5hxP0/aXMN8e679e5cPMX6Ns8w0ryy0biD4oifwJk2L2EMm&#10;qOgJDiFoPzN46StiEdHmKszCIrWvOgmKdDwigFd/MByfOxyaRyM1GNw1hwQuz3jU+2cG2vt7YSQw&#10;pta8W76WVnSkoOcoMpNtcshehvFBvBLju6k33xrvrmmzYDu5xtKAhi476Ztu5JknHy9OAA+WQl38&#10;zG6D9pUzYz4jYcWaYzHYdNHkpaZGJcdHbpr+jPu5uiS4VHBWfs/AC+99difT5Nh019ccZ6A0zwYG&#10;Ys9X+pn03NZmVlfQM59r/jKUSlYNCThXn0NBx7ax0/b3yPbxy5hZHDRvToxky9N/iiVacHVo7Ks8&#10;Qzo3PvPPZKO1WnNd+a/rS/7/nJ0Lsuwmr4WnlPMnJ4/5T+x+C2kJhOne+FZStdMxtkAIvSWoLkb6&#10;GGOkSnaOTJTdET0oEQ2pE5F4U9r9fAUiegV5/bSl5lzUDxNrKHm55vbuAZ0/bMaHPe74/aJhwIuQ&#10;ZIlzNDG0jSsqwYvtsg2CS8iNvhmkxjgrSJESwlONunFIu3MNwRD0jQ/U3fT/pBIsFOcjDQ0H30g7&#10;OBSEpv2jLARVtrfHzKZkL1ZzRR83jJ0g4y4iMS8ZJOJxC3bhfkBNyscoFD1r53+E3eDA+Ri/bUic&#10;Oy5GNF8HTcYOpvEoLWqLAp9pLqKS8umObZJZECv59n+//v7goNjkqrLnC5FKvfUeeVzHmM/w3xQB&#10;e6ZPIUKhontyoayNqqG2EJIrUrdB3VNme1Jjh9V/GfJ6/glEdM8Rij2uPyMBj1X3bvMYeraEwrKs&#10;c9Bh9V+GTM5HeujkmiDAvZHcZGv/Yc1EEHQyFxoWlWwE7hu5qpr+zCM7ssTlLBDA/PvXQGdBBhbL&#10;DrrAGa2KHjbjjiJR/ySHB0X+i3tlW1Q7/1iOITgn5E9cp+P3C99Sjapxruh3neMp3Uyn3iXaZaX3&#10;6RdpaLOhm8f57xxf51UFl6EtgR2P81+PB4HpAFY8fgYSPe7bav6BPST1/U34DQ4VO/F5NfgkM0ak&#10;RAVS8PONgnbkYOhRNUckT9wLWduCv8MREtXgZISkHhM1tuYKz8fFc7Y8PIPEC/5QuJ2pjKQ+U5nH&#10;+e8yPjVzWAWK+DhNC947jdRbqM2mxyeps/eYTckC65DNlcFfM9C3nOC7k/AnKo/1LKyxh/KKoucj&#10;SvFHqs0TMgkSdfpLaFxCBjnI3ZAKxIDjDMxPo0KaqCjoVobIymvxnjvQi9DgbVNQx2//ZWxz+k1H&#10;SofbOB55iIicMTHqdGnm0hkiKXVVW0biJPi75zsqLnVyAVfI/453a80suTqqgg9kXVszVF0VS8ip&#10;Tw0SjmvG/ado0XA4Ynap7ntFJ14vSfx4/AjIw+8QjE6KID/iA7a3syBZWl5ver9URMPj/Df3RaRm&#10;u5S0EnSdxKzH+a/Hqy7Ba0Ilq9ifx/mvx5NdkcSMxxZNzPLZ446YQxm3bMV6IxWvYw6nOpsWmMNi&#10;ShW0tpQWu7J+BmIRzIqFnaSUZ5Az/YMCX8Ia+RaJ3uZVHue/Ho+PKw8L7muugTQH9jj/rfFyx+X3&#10;/xZFf8c04Q6FSmI+uE9L1vq7Z8yhJDmGMOtsJ2oos+ToxUcxMfdUVTSs5C34boiH3Z9wOIIcTflp&#10;jjia60LteMSWLFiiDD15CveBioLjbYj2Uy6q1x445S3oIHGKz0XVRLHTHue/Hg8xOkqCTTDvqfc4&#10;/63xs4AJ1XJqWh7nvx6PI8qepT/hFmWleNxpz7AB1Ow/105gAqpaMQeZqWfG2DM6vdIOqz9GzzB/&#10;Q6tS1t/P1I40JhqaKZIqGf7BZ/brX9kLngRCKybxg4xFq4Gh5MpgNBzqNnVEDFk6sTJad/Bve0wd&#10;IHGBfIyb+kNykHGbeyBjJvU8VCTlviY+PM5/czza9R8O0rfaTo877plKTFL+R0ON5nKFFKnFT3Sh&#10;d6k7yrqliCQcXLky9LgXYTNS3Kit9KcVbdxwiursZB9lV/W4NNRDMCJPKY19KYtN7PRV9l+JKTTB&#10;Svl9dvMQm6403VE33FEinbMmRk5yWYcdVv9lyDD0mrV6XjY/D4UnBKSNTjLSQ+iZ6ZEKS/pXigvF&#10;wIuzd1j9V0LGQVSN4kd9eF8UecbqPxFnk0ykyHEqyFTX4bn3Y9z/4+2HrmZKM0x0e88XppNereWs&#10;7ePXGnZEfnl4Pc5//X2qNp1Nij5EYOL7CaERBmczV4GT8NcPJ4omIqW5kEpJLvkP30fSOdyO2Eg3&#10;yLLe487QKrJaLMHKlTW8HjHYlQyH2BncNoGU2pkmb7AFP2iUG+b++/fv0mYoP5cLJXitx/lvYnrU&#10;Z6wy0fvvcaeVoQCT3mf1RlK40RyT5QzndihQsjmVuEJFbZ9DxH9OuztDhivhCop3H2kr//uDyvnS&#10;u9TBtXE1qXeK1cTb0FXl0XdY/VdgineB7Flj1fTdJC0ByJ4YJNjj6jxGXfPbeChenHCiRXza7xJp&#10;6EeYWliyC7yoSpoxHRFYp6WvH1d6xOOEH9dMWyx5fga+6CiiTV0omIfQV5KBygw2bBP5rr4CJAjT&#10;6zxpscPqvxLbXINXrWiUpNplCBo3JrghY+buKIHfWALN+PvdmqUqV54xav4WrKIir+rPKPyjxqah&#10;BF+A2qENjOFB1t3rcf76Kn26crUcEVfbgWZOsDHlcf47x087FybzsHE6NL+1Gs+yjvupVeg4VUPp&#10;wv9sOCUT0g3HIpTmOXZY/ZchrxE+7MyenEXgGcUqnXZQVC6/KBh2oU7Hwim2gzx8VzglVzP3Eb8r&#10;dsQPdqPy38u1sHrRjfvzylB2yl9xSCNYg4QI9jAu58qUKRDnS4HITE++o1O2Q0UxAytE8jPDqD6N&#10;38t3PiO7OC796Kqlh73vaM6oPkecHteMVsY2BGTyXLY8fZRNwlhxBPBPKfepnZDV74+u96ZWXWnl&#10;cPiEjA0WfuW5Zt3Xlm45ed17+0B0bQKnOTHlBX3i/p/jj7jUFGkYOP+NJCkb46NPk55prr769Zs4&#10;RTisFs3B1JUn5cfxXzyuCm5kkQ01MEq5yD39PDv8O6ZemMiPFj8OCGykXD8LC964rOZIL2yafLmB&#10;NTJaoJ1ViiCH3Zwe9ZNJ7I/Rz4LV85gOO4OQ784ISSXql5SQmUfTwEjcJC+oPi3Fu01MIUD7X5nY&#10;p7jatoO89TvtVua77ILH+a93/DjHn3FKSVKtzHOrkwCpKbEqF66UmrYyaNdlsSpno0QpKaXv3zda&#10;o8YrDWM59NQbK+TcZ1rDi4wVOabEG6KjeMP48F/jhVQC5GCNj8O84OU5Hobv8TTZNJ14XF/bhDLf&#10;gg7BaaNN+Hd9FNrcNFkqmIhcJkw8ty+8UcimyRnU52/LWwIuqnx+mljQpoYoh8E5M0RNZOkHNvsq&#10;+y+vmSwxx4tV5h/+mEk7FGY5JEz9xq7okr7DxWkxMWVol/eiw+q/DBmPsWOhIEtqa8M2HnYLFv5L&#10;PZD7Y2KSJmqyM8uX1mF5vw2TOIn3CGmUPGCho/52vUUU0ueLYN+mf2IB/pdZZSiLTGUjG3ivg9eN&#10;63dY/ZchK10qV4lKoltCGxKwccwOUVS3HnecK3mLYncQNmKs93SBJ9waEApFZoBNusDQ8MarMn5f&#10;MwasM7EozcmmbJd8esl/IATIJvU1Y62nVUfaGuHmThdYWxymXDOMraRSx2//ldjGzVCpFXhPUWYa&#10;ZE48IYr4NCcONWp7PBOHyJRAsT1ie6NIEoIrusZHUb/yLY/zX1MEcsj5XpiR/xS39rjjytacEhqj&#10;ZK+TuZvrduGf7V44cfSKhROsQHc5ruwMGavHGWbq6dZ9YZDozKMhs1Hup0bgSxYOHe9mEnyH1X8Z&#10;U1g4lvcYkGkXzTWTpmjGh5jeDSDSZQkXJWdbtbsOq/8yZHKuTShIBXmi26JYpbk5DS8yqXdOjFk7&#10;a+Fe02CkbxeRvsfaNjo6zxRrikhNqAbo3zv6V/YOCjeTn7pbLt/Jt2ERoVhcnnLUZ2cP4vuC9DuO&#10;SCYy00TPoxtIf9wEorTvXG1fZf/l3ZFTzLoBHGJjIL8XgQh1qgy6bd4yb1S7V7nglLqWMMVxhd+s&#10;fxrDuEQaQWeU8QZ5kZcoq/gGXqxZ3S9yzX9jXm/mPBLMzhlCO4Rkt1O4ihm813c2NzId/AR1AFGZ&#10;FSxnkbXmWN4XTNRftshghDHHZfx5N3FL/RVRF9Wv4K/pSONcZ2cRPJN8cxcm6CBm6ZjGIV/vKBh1&#10;yF0cRrFgj4PpKplK9sRZuDWuw2U+c+1IIFGhdWCnr7L/SkytqV4E8LZSFT498/TU2T8U0eIv6jdm&#10;2dzyhDqs/suQlxw/tYfbbCj8F27iptaoRAPaZqBwVQYR4de8be0S2zguzVOxNdUpeT0cuL3o4xHE&#10;pn73+5pV8uHHaDMftMXzmklwsQpMWa5iHQ3yUmBzyASligvNKyf2MgdN3aAqtQYtoYe/VR72y9rf&#10;fwhoDvg6MZpxV263blL49YJHtoIYOeG2T6+eLByym1yglIpIUqxZUbSY2N0+L/494jK821kRHgrC&#10;rOPT9Ax61i1MryY8a2TQXZ8q6jWrV6ScuZuuTQClylGZlhqLrdim4UndHUBCfvaQvVszrpOqeCMx&#10;g1PSP80Zd7wQdgbw/himlrlK8u/njV+XkFHn8lSpyoOkn+3TxBpiI3kM5O2xUtjjVPHYbUkuIdOF&#10;LLUzQgf4Wzd0UspRRXOEjbfNUJa+a0w4na/ynND6dFebdB6JDvDd10xQyR0O6GWC73t7zMS85rX5&#10;S+cdm2wj5EOCRcKknV55Gz3Of5PPEm62bw256WAKmPW4Di3fkis+PZIErOki0leGR79uYJuVzSUX&#10;1h5MX3oZnSHjYU1rkVg5J2mDrNhjLp8Uh3RQTMhwZ0dZECCzgrDD8tq9WmS9jwWOiVmJ4XH+6/Ek&#10;x6DYjH2n/YggBm/wOP+t8SiludOMV1eF7+MJmRQOKia47Nn+fd0snXTIMZvtVTyur96zkuMsGeAh&#10;mQwnezV9YifoLNaoF3NKF4sEDsDeBxv1DBl9x3zmWXgNwREB9LEi33ITk2IQLvpjFm+uFWUZ7V2V&#10;ajbW2x67hr2oS9XE6QURPrIb1SWXUljTpx0a2JxQ0DIBujzWz5xI2Z+OjM+MykvIjUupvqqvuTFA&#10;5TX3x6gpVX3PtoT8voSMDysd4aweebJhm1NnEqJhDqe1QwZHqbOwbezzmPclZOW+Gp28/WtbFF5m&#10;F3fi98mm43Of8b9CGcHX0U0jsnAJmai6z+4hrXaUeCZtU9mze35aWSnMLSyBO8iKCjtJAfMEU7eh&#10;U7d1WliR8okJ3h+TO5aef/QdbtMajy8hQ50W7mSdbm1b4UhVTAnLcHlAYZsScY7dwDb8iEIXc9PO&#10;O/qv5GF4U2WUaKcILtPaYFsUfjY7JYgtJqMuyFLf8zyPiuo32CbgpOujA/KhVAV3q81k0hX2CC0e&#10;FvIe4u2Wud9X2X/lmv8C24574cuXsbLyMPwM5Djkp+W37ccdWlcB5Zj3DODe7XOzulCZQ+5NdK42&#10;Gwd2O89rVZdut6yYZV9l/+U1c54LX0ibbZ+h1yqGInFt61uCGYt9nXtFaDy5/uWaMakd8qLKHex1&#10;bEOAJl75M4JJTZQgJb0ZhHTQ8vT2JeTVK0AUaDuw0nRMYXg7t+t5cYdiuicZ4JlTkcE1ZCR7BQMO&#10;3uu1oFHFOxujwbcHhQaF0fRWLP4e8uLvpGxgLybHDeTKAbz1unW4bUaLIZGWzfm8h7x6PfHlbRov&#10;+15OxuFp3SDDW1w3OCKfbyAj5+yg5OKBh2uUHfCB1Q0sGwG2WOHfxM3O+2xNMM8TbmGlGA0uwGma&#10;+UQe5781fglYsi8Pjfd4ate8BtI3sgaiDkd7rDtxOqdqj5XP+wGnX/IqyDZyHgKZLOnd4vR9jiZT&#10;yGWPlvBSp8b48F/jReMjD19c6efxmlHy/TGj3ZP5JTbOrdaKnY094xxMP99czXEXiPa50AcVFMHe&#10;ZeSajqDo3MbB1mQGKYcfztSGl49veZz/Go+6VyylEuqqhHacXI87rkwXxGN3BBUjkHc3d3uM579l&#10;2UujrCyOGSl/8GbPwDNdchzoOMEVNNtMv40nY+URZdvGN8xV/J5ZedwRE0r9dggK/eB/W6ihfZTC&#10;gC8ZKWOPHfHpsDyDxAT06CoF6EpO2g0TX2gZBQapnLRMwKnywyctb9B+Y0kU9aOe/lC3QbUWEes6&#10;LXCsnaIe30cPTQrEAaxT2inwMZ7QZ558ZVxEvGvZp8f4GbEhmDE1AY/ruDa1YX3VrAjR/urah3zI&#10;fnw4uyjl/1p3+XJ2P0Ce88VntturK3rRwPfIwCouKWL7ZCl77V4ttX7ceB/nGVMBz+8Pe8AJNtdA&#10;cj4i3h9Whqw21xBH28Ny62OEVmeXCH/3FxfVZ4rwg2ucIaMgOzGMTi3JC6Y8VLwwJ/Yn1VD7xD6d&#10;mQ7ry6nDkHUDZ3gltei2tOap69/ySScaYxWE5HaSBbQvNW9Sx78/pqtFyrz59h3G8MXNd2HSm6rZ&#10;IFMr9qsfj/a4EHoLeVkU2Uybq7xNDK2sN/HDZbDMu87tLWRyUZJzEfxIql6wPT+tmtctB4+b3HQ/&#10;YMpEqPtFbHelD8JgxKy3fSYbwMpLlNF1MkAGpcWh9JbKrOs01X+ZwrAYfDIOSi5JQXZCkWTg5LCJ&#10;EhFzrhnjBG9D8o0Oq/8qyJj+uSgyNfaaE1xx8zGcbPPhgwVHD4iXoLv7RHVY/Zch4yKwc+KQ20EF&#10;H/wlNnIme801kyBWyUus+U3egop2nTZySJUhFkuJdkDm1kAKEDsZ4M2w54PEYHKZ7rHNJlfOLkGb&#10;/7aM/TW/lPypLNKrNWO1uMabeJ1SgF5A7u9m5eHyabh+khC+BhlHK20jZiDLREllPd2dZ0Sa0unG&#10;iSSyByvpn8bBUBupzpGbFYQ/0WTAVuju05CJnab6r6SwNR935jzNNeMd87ER4AhlL4+nfkwLEYmm&#10;E+RNhkNbVXPCbqcdDaY8zn99CvbxpiaPO64Ml4xDa+rSzfFpOFWpjXE6E59qZe1oveUXBP2crigH&#10;xdb4j+RIN+GkQohU1G1i5ILZd8fFZNnN/o6O2B8096AjPFrEqfqaFyaoytpdVBIOL11Jhst5N8/Y&#10;JtfVHp2/SK3bLUhSguzkOkkkGasWG1IVvcMdVv9l6pCRbGlWFvzcSD5mkUPRGP7JjpL1MdgOlFxi&#10;e4Gs9W25XeTCTMhgZ8vgpGrPoQ0kOHr7G2xjAFvMIlFo+rEtannMAd4yrFb5Tzo2rbf09u2ap+5A&#10;snDmnS7YXtRHVNUt6WzVHpp22Xf2s35KyTBh8kHgaFSZo8LMp3ZqnhDUwXinojFeFSexUo/y3zk6&#10;jw+jZ86bR32ZFwU2aUbhmFB/joAz59VXmPCkAoXIgMuyZ+suYiw7fwlP3FabQvaZE5SI12d3rqsd&#10;JJSl0lyJGhw12RPM+wdfgmsGevEoBgOoh1L34k1K9OcVXX1lxlWukETYTBKQeKyIkUf5r0eTyBUu&#10;R6rDSWv9vlvM5u9IxmP0c7f2by+zJ11up4S+Cs8HxS7YEur9jo6viFz2h9TeF3pu23bdI9hpAhoO&#10;/o5KkEVQtT8rDeJm9Ar7yjasaIFhT/5DqB8t4uv5IM88b2lj9NSh/c3P54P0Kbk/RHWqY6uakR/O&#10;B65IuOZ4i7rtrvaQyUzkLh/qLsOGKJJ0YajxJhlj4+Hd+VDGaX6Wk4VNC0YKxZxEJMQ4PMpG7jAJ&#10;qKYJDO/41GPUuDIHIDQUNKxZ/oR/VOnUQBmt5gpfd2uhwXU+nkGnC88HjMfq1dFlW6C0kWAAkMF2&#10;kwGhJCWt/IBxww5oRPiIosc7qPJE7/p6vtATnDONQbLtM2HrixwgO4lwfkCiouPhh9zmxdpTESKT&#10;Slnn27xO3eBki8TRRNNRRuJCN+rlkqxTubnhODRRkeyj3nADczhmWVZA6/vTfyX+1KUnYWIn7X0B&#10;IMfcSvnpOq1ioOQ+f+HlJ5gqrM2YIjdv6bq6ZZ1kPaNXj6UgsrYeacSZ3ZxFBktx4A6l/0qqVPp6&#10;rJO4dtqxRh8FIm5/QKa5gjnrhHB/wgiF23FN3As+gCsJq1Zv0maSr7TPEtnOo04Imzh1fziCX+NN&#10;mF2coTveQ7wyvXsKPGxbhpcBPqbPqu8CCkoDiq5pq0HGd7x7B1UGpT+MSsfurhiURREYlATcwup4&#10;favVPec/E6UfYPvx4gAovh4rkRrnXfGwIw0o7uR5aJv78rmnw9YcKTVKv25rGO7lAZBApkiUp49Z&#10;nsBi1Lo1HwC2np/E+u3zxJJjr1egSGM72cjr1Dm9hjlc6TFbwgZdC1P1ShwFVB7qfZt8ApkOmfBe&#10;dpy8WufyWQSLeOuCv2UptNKg5U17OJGA3Zvx9gdMb20caLJs7MXGhZXlfrzjUf7r0ZXAQ6rodDJ4&#10;1HHfdJtukJh0j65GYeXhF0oES9Fv6+GYJXGSEZ8K8mM9J5i/ViIclT3rd0mmduca3Q+b2lNxMUUZ&#10;csJq4vTBDvWSky8SUM5mRYrP656DoDEP898cToME6lzi3MmMc5W+h/mvhyPuk9TIfs+0lo+7RF51&#10;2bPwJ0Vpvk4GSYd1qMkQGCRp8IfRnMPYlckZl6kct4NC3Ty7NHVSg5GFpHXDfUoq0kfV+LM9nOy9&#10;Ht6RgJIQYhtJ1sxMyNpj0lbtI8GcIKregKL5p6iCg1Glds8wIJj5au1UgW1PqWpsbIocNaVuJ1Fg&#10;hr4Bi6fGggOx3JkGRO5umGSXw7A7/lehoyZa9yz5V3sV+7LxKvF3J3KpUH2TE+2pLk5PsusE1H/l&#10;cVhE3UnELKebkbD+laBWzvBOAAGq5N4J7CJKn6vFTE+tVzfIT0Hb17cd+4UTNZHuYf1lc6IF608t&#10;gdxcjLegsaeGIYefyeil6kK6dZqvJ51oOYxPdWpR4V5qaZByppQclD9avWTEBn4sx+RKBgiFPGtv&#10;tdHFMfNUcnH7pjg9qMdq0RDn+63W/VWZl+sqNo20DvVOWNep1g758LOn6ERHBImlRolS1P+ia8AU&#10;0n0xd2RixZuURr3hnsTnVVMmmKxpz30CCal1K/S+JZV+sEL7yr5YsSiQ2cQT81RBAZCInJleEZ+5&#10;OGXUXDsC1cZ7lP969Aj5aV1kySsuEF/3KP89jn7Ww37MocPuQMEd+ONsk8L/wyr+wnGWPg85kFFg&#10;vs2L0fT5zq/jq/qu4lBkojQerRkPpVyPX7/9m9Ma/gdCA3nh6qJVdAwR7kYhym//1rVC/dt91wOr&#10;JPwBI9/ZKxtJyOXa4PFQzTYIGfFBS22cW75eiGxk1foEtA6l/0qY+AVTb8NS33o/UrDiukMgbCms&#10;HBtaw8SEONNRBXKl9yz3WOoa2K5u4+Mm6zk+q3K0pvbgi3G9IZaFmiLdrhMFn+/GZ1Ehe9IruaJI&#10;4fGQNmBbuYHCLRk+ISGT0uojzL77pIcri3mcJjy6FUv3KP+NPaD4yykWmIjKF/2ZVuiviKzPKdOC&#10;sKMJ91KCV1C7qxfqdJvGAwgkufi4nhOtkMZG6UvgkFLXrkop4SJ5n7pfhbvR9ImJqPp24YNElrxY&#10;64pW6I3pFoLj2oW2ThxDNg0PxAsYNmvAVFvS8zr7TpA3+OaM/8BtPvNyFHauIh5zU6Vw8c/Jy0/4&#10;Z0HIEL9FdYp2zijmfl73uqXaTzcutIe/1P5ucDqYe+UidigbLtDus1QaeyEZzmd+p2KEXBHp+tWn&#10;z9/skJL3IEuNBZyenQ8gKGi4FlNWj/cWnObeQvtc6UL0JjNIaUip8cOgabPa0ISFnL4mQp3yP644&#10;5MilA4c0m7wZ/kHDXm+uUI0bcseISQQz+4zDeX8sU7vrk0Iyje8NxDBFRK5TVmPf9P/ga0Fbbg8X&#10;/i2BMt78YT3wfMK0Y1Mw35Hk+uDH9cDKLc9G3pkjx8bRiSbYS65oCAhUBfcoOUmMrDYeSlgNV7sP&#10;AIXazhr8S3dmjwPw03rE92N/OPgQ1ff16KrVBK/L2vf1eF3J1SE0rwQuFQT8GVfwAS+Nnv7l0fE3&#10;j7gikJmWEoSL5Gjbi2FllvuU3UrPSd7I5YIlnzqU/itXtcgAlcx0epv3LutGhM6DVhnwmd6OMMn3&#10;4CwO7gUZh3ysbSfsl0t5HgBkpC9LGSfqhiZoOapmAwPaxZlFJTF4uAIiuZ+I03oQZHLIDwgkffR9&#10;QwTR1Cof4hprCEa/dRvXwffO6znCRP9Js4+gcFZ0G4dKLjWCn4yY1tfmeyrE8go7lP4ruZ+axyQm&#10;8fb2Swno30SpS6xzNDtYiZeMaLs/VWZaZ6dD8dlIaJRPWprQ8/FxOj9LYzID5NEecyEyorSm2MTv&#10;4litcJHI8ZoSMtpWKcSpVhvaZU6plLVFmOiqI3Lt8ymxkLN20tcb64Q8mW2+iuK9OQYRYKovHmDR&#10;w5hBA6sNjKOEaKLbf660A+q/CiyVjv4wDuHtw1Bq6obc2QCZNrD/4jxzxIVQ8Is8S1wDCt0nkkc6&#10;0boe/PF4JOOpiGYD+2Ff+/q+EAYhehd6kuDGNK7oAobqTuf1lo8a7lUYbqCR7elNh7n5ASKOh+zO&#10;m8ss1LXUvmRMmL45mD7VsJJAffdL/IKjq7JxUAwTCpXoITg7zpImUBHdWIIlhxiZK1VBb5yqWszy&#10;8IjZDuXLzhAUgS2NSbPJZcT8cGLVziXL6/C8xTmvKaEhw/njk6hfQ7eZD9kbZ0IpJ+D+3IBS/I7j&#10;s+x95+dytJJpFg9NYAWTDgYuKKONbbCXu31Rk6D0bBBlhXuvZ0b9w5Ohsy8bX0K8uMyJfKlyiWz7&#10;ckhpwN2Mdya3G9x2Zig5nFyJ1tgbeVJr5raCROc/GNh9Bkl/hOqUWibSfdKfCD3zRNEaOpukWB59&#10;OF4cvaLjYHcgXb4ouTk9V7gsVFER73iU/8bUuFTDyVcEGaanwqM6pHyHSTqlVldGtUOson9369L1&#10;MA2/OIv4f2M5BJ4/+ShOMNX9zp+F43TWwAXv1Umh5KLJkzu+6L0QMEv6XZGnGrmnavqUjGoL55AM&#10;/AOdeKFdebnyuOg2jxe6CLEqm0Jiwd09oVsSHdZ6yExcyyhdsU5YMtLmRCsn3KqK3onKMJSoWzf6&#10;aKrgjHPq2dRoY1knjSeICg2YOjgffBcnmHSQJISdb4oq2mfVEC04PWHrrT8KjR1cNk6UfWZJdSj9&#10;V9Ctmqcmo+f4EhFqMDnQbr7DMQ+zzEhQeo7bqsD+gvquaIgEWrcf5t55qbYL+lRd4Lv74H+dhog1&#10;o5sFhjAwX+CWuKMujxO3UVfKHm+AvJzQx6FRLHmdEJZjYgjUInD18LFO84bAKg5O35oLr8pLAnjH&#10;o/zXozG1Y2txdT47Qp32jW1zuxI1n+5ZaJBrOZvIPu/8Bi+pEv4HJhA1Ebj6YT3Edyn+iXdItAoH&#10;9sf1EOVzcvG0V5bRp/VQQ+psM7nAojLapEZxrVMOR2So+ZPIfuGABk3g2y8/TYfSfyXtq/lhKKBy&#10;+vbcekQMjpX4rC7q2w4G5krgkKq7vJ3igcMjTCVy5GfR+nqRAvFs15PGfWorHYIBpdJp3zDlINMj&#10;HR5hotOj1Mebktfts2jeSXyk/JBj3h5CZale0uQqOdLVOtGjqTcImBBjL4mk8Z7dPXTqwYJcYUK5&#10;ZXv9y5vn83ZaJ4qWPdXTQDINIRvcaJGWdLi0G0xUufTgoCumfXS1TgKgqjQVbmH7uNHXz8qVbrNL&#10;SdwN8Wo3mrtCVkQWmd3B1DbFfqrPdedlaH42v+moReFwmxAz9Js4IcrT27HZf8VZkQz0bBE/vd82&#10;6WmOSyPBUAlXmJiAauE8MKTUoYGExzo7R6QiURUl4x3ZGt9jger8l9nqqGtP32v/NnEgCDIYBq2C&#10;quuwR30xXOReSOcPLntc5iEJfjBcGEqO2lgMyUmhe5oqiUmhwsVekkPQNQkeKjAw3hyxrYTX96f/&#10;it2idIbPBtLVdKgRHtYILZHzId2E94eI1ZgQno8XEpbPIq0DrxjzXUtjQvJ/xVJQ2tsxoYxX7VLi&#10;IbrzEL8PCjmuE5zZU8pdk9tSFIH0hCC8JtV1sbA7ocBz3xhLyGp1+hBxqpF56wzNeVRS5ceHR/rp&#10;K/tCfyidjnEMH+0d/aEbcqNYTAntqTEE0t9YTtCCChT6vpAQ4bQiQiovavWoPfrrl8na2C2aR5A5&#10;X++5aViwaCVjtrDMD97DjrGkedZhxaYod8KkXUbKempEuzgCCWxpnjOfljv6wxr3fb9FRQUTyjSH&#10;5xj3pGGKqo972Vf2hRbYUtTR2FW017GrzPkHXkQRUG23vPwro0a1Jksh/DJPWsDaUx/zQfUonPdS&#10;WemBFfinlqkJB2Wz2gn4ZFSgjwEDJirgC2klI189njVb8aIOk6A+1t14WCRWm6bG7smLaA3+pp7r&#10;D/xTmfVJy/h+2YU8LGKmmhC2W+/mAQ/hzaD58ive0d/wk8SbGEv9bHN0FTkXSGzfTSir82w+e+Ws&#10;VEfwFJ5MG+G1UhDaRSXRc476Vqv1vlP4Smu5WiVtIN3MEoUK7WOFudr/8jm0rf5HzStjp1/qdauK&#10;CtF238pwDgTWD7qkml4Gan+Na++SS28n++CGIw1OThxt2EF/xfWRDEzVkF1PpwTOEUh1ovygY/UZ&#10;BNek5EPOqgGTHoJdAKyuDIir66/041OmiN4kS4XJXa+TglYFPMebxCE7DdEtxUVSBz8H5zZjEeQI&#10;ohPdw8T7Y8/B088x+EVMiIrRrp3QGkwFu2O28JIXd0WTrKD20eNNvLVd6BDG04WJevg0eGkH5Dxa&#10;9JZPnQGsscZOKhCIuBwfhNf80FsM/5sdrH9SHvyoyNu+rQS2oBISiZ79rU6UxaUj5BCM+VAtsql8&#10;qGPydGqy9HDZPKIY42bBOtAvdlkNF4rt82bjFHBgaYiCiYr76KgEX8mHsLUX1jXKhATp+Cw02WUN&#10;/j9ioPmQz/YJEX/GeBtvUtP34tSiwCtCP97EOup1Ldwu68AOJ23vCUQ6kJFAAPKFfgUPxO4LmIjU&#10;zimWst9/CCt1twauAKXPaLa4MCkPP57aTnHKT0g9+h8wU118PMp/rftV3eAsl0a2eNSJPtHA7LHn&#10;88LY4vSDs7mc8FA8T/JM8mnVugcmriSZ0ueSZ2I5pNVRqgepBQ78EKbajDawkQeGAtNPWR9eb2IF&#10;LTvNVUJFeQIXrGyjUQ1hGtol5W6GXbOMPuIQcZ+mkKz07iBGM3btJNj9vSlE60Ow8sLmW96EO3Tv&#10;MUUCTtlH+9nCMDg7fSm4bqmPMNfdvi31mmQDdImFA8i1CWhHKo1aCYnUoDS+CD9kSOQO5qyl+A+P&#10;fmCoaGXWbuA1yIa+82FVg6hWMQjpCqY6ggZbIXFbcZ5lJagVqRcfKjBwqKUVCZkRPht87gokXjEH&#10;sPEhbf5+YpF2V6G0o06tEyIrwfqk3N1RdnQHkx2MZWJ+7HVFBJKTWVF/hGeusWycKrmbaGokMNyb&#10;QYrPBa/XV1VSseB2WQr424pa1Rww39S94EF8j3X2w8xpTD5DmNp+Jd7xKP8NRsFZ4Bjp5ENnzM2r&#10;8qjT0VfWTZhmMDIcLW09Sx0pXkMV7C6LxSEIywxourbDwdgOxbBjhnIIZrxS/dN/KDnUMff+Elv9&#10;ofBA88kYIZ4S0RSTXXDV55XzqYOi7Eu2bF3gUvZ8KDnUyY2lEC3NJoaP3TzBHOVw+aaqDRrGoSk8&#10;LgOruuu42ys4ZXV2hHIIiGKRXGGH0jEuV23meMErf7q2efDdQCKj/yl3mr/ZIaV4mmWbMIFsZlY8&#10;DM6e0UWOWWa6nx4SXsMejR3rUPovw5yfJb7b3fU4KuyX4jzsqRdqbhdE9UUAH2F+l+tTI8BbH0ys&#10;1omxm8b2F0XDOM4V6oqjbJxE9gp9czo1b6NVURb7dq84IcUIkYqauNKDlveN9mFliSb5OcKXW+tR&#10;OljgEP9Ddi+/on166uLeCJhoHF1ZG5ppLEKhwE0zHYbieJN7cbJ7zB1McjYy+YfY236PgHIG47wR&#10;Gd1CrPJ9pNzCnBWfvKVP4ui+1Rd3+d5/e2QKx1Io/t2sG5Lj0zQmmJSB/Lt1kuuYeuff4LbzFVbm&#10;trp4bcnTXjcb/yz/jAkRPqXY5nqdYM/p2E/7b61OUqp6SyMhc6wKv9ChX+D2L3lNgoZmmN2kidfv&#10;f5mdwtSU/sOW1UN0nzyHwxy/5zeUGjjzZ1j5bSn4nN0VTNfPde0ZEx7jceBWyeCh+lztJ7aJ86NU&#10;l9rRh7vFBukp34OKyjif49Tcr3NNI8FM7DyB0+OkNdo67P4eXOQOiKt/1v1Z0R1r6WCA4DfvFB5Y&#10;+nYP9LHeza+l9KPE7Vt3GbLeqoUirY1MOCrI2YDJfoYiYRqiByXWfj5ktve4JUnd6YsE9basYFCN&#10;hRGfffop0S+SJ7x1f2I2pMaAb1qhxOU48Kii5Q9/LBEu1h4TeufmlePNCWLioO2soFE6C+fpdybB&#10;hqM0YAI70neujsp//xLwyBfx+jSI8JY/zYsPiZjy0MYy5bK/3030ewzTgDkk5IpZNEfaUFjOKZqw&#10;oF2piFqcBK9CE29gwhPM4mHa22chsKRMxUq2h+zK/y80i7pqgn9GdriVyIl5EEnfapW3OFUDnl3W&#10;SNet+q/UfbgzytUZ8HDIcEWfbsPLMjcadvbWXNhmWH0Zt8UIstbUoWy6E9LQHSgw+1GjgAbZedSX&#10;4B2jLXLN734I3KHcK3N5qPCRTWzGwlJUUhcnjv1ra4ZxKEaj15TilDPsq+q/EpPIO4feiA81Nseh&#10;wEwPgITlNoD/MZkAyL56cR1E/2W1lUBgOmCZaOM3JA8gHHOFLLfPRk0ofqV9TGT3DUhCtylAiIsD&#10;YKUW6r9kYg3McWS2h2gheRLJmXpjf0CBTpGtN2snYaYumB0psn1CBGenuPuQhnhGLeZ5BvtoD9DV&#10;RpqqsdWBWwQ3iFyRoFSQ9LGIfMZWXzHWNa8Ag6A7bnS+pTELt6MUqsPEJZCeTlTs0CQuYR7eLNxi&#10;J9ZnyRTpVEsY2ElT3DIcD9/DhIY63S6frXyNZUIzuQICG29ewlxyNpBanTTXbI9HhL8lHegKleBY&#10;nWr6Lx9PQvHessc6sRCqkE46edtPyAZdNjb7HW6pQFFrvEEmpoRCH445JGk8xNDcYEJhVtihsBd8&#10;T3Wfpj5YTd9P0hjq2KNU9rOyMgxY34v95EtOYX8eQSwIlYkNPqS0z45bvHvJ+utk39EQ4T9gxWch&#10;k34ccDgSihgPn4yRzAZXrv5SfPtIQ5aBlibYT6vym+941JHicNTYMCg4tfvIQnTbmKEnsTykkVKK&#10;Cz+8wworoxzi02fJUqtiglx4wcTn7Wt3a7YPmF5vYoWoKPWAAY2KwkHCvONR/uvRRI7SeVJUsow+&#10;4pA5YUYOCCPDuREP4JWUNI6Xsl76Q0jNxrLP3mM9R5j4e9UsdHz2wSlUaJju/meKETEv5yl/1vs2&#10;rFCcrratgkYA/Ieidt0fby2K0ZVQ5G+e1/M/sBhoUmpC690iNVLVSQM8nG/LBUTFTV/Y5/WcYbId&#10;yb+e6jH6g+3eZ84Z50w9Q8aEFr9/h9J/+YzOc40bdPOMUm6AK2F89pmyhyeq+pmAhDecj/OWGEJG&#10;7JoJWkJ6Bk4Pi2dSlBrq2R19kp7pWlii4782Jk54JflKmVh1xmnqRRb8QEJVIF7CnDJQqWGd23J9&#10;OIUI47NPg5B8bbUY1n5KnzaP6DvYf+V+EnvFZIg3OYd9nTiIHOlTblifEGFg2zX0OPxgf/nMGBra&#10;qcMaaOSep0f5r0ezZFdXse8VRvMw/83hDKafxFiKouYheBfe9xyOuuXh5P1s4mYfTtEzOQlCMSjD&#10;yN6GH7HLJJYawe1eBqVqcQFVfFIpwb0elay0ym5Xrok7YnZA+yxJwfk7P8k9ED/iQH3DUpIhLsJm&#10;WlDWYRnP5Hha7sOmQyIV+ZMy44JNgkOyAFdTgcsnuMQklowyGGf57nTAVUuw4v3Y3BN0CycxLj6s&#10;/g5dA6L+ApaeT1nnC+aDp4pGivkqq90+DGvyemRW9tWS20ikMN7F/R86+N1qlXXincHf0uPLqoyj&#10;J2x8GG1584zAot17iOm9yibA7JwXOT2L/PETpCefGhrx5HVv6abD9sak3pVuUgcGGv0qRLN9mCT8&#10;ND6JyIvbN7DqN5d6XDk+L5H8rxzYMeOHnxafr5rrxNOHc1gWsrItxA8IAmZ15x1YerPbc8Ul91u0&#10;RJ0F3FFI1yKHWVLHCyHmHkVoHASikw31k9p/5bll6wg0x4w5Ir1mklwh0opiC6hf3LIb5TFTm/qx&#10;WvkfzmA3ZiQ3m/0C8miYg3mY/8b8EFtkPAdDppfOjMF52GlRCCiFnsbEYCzZr8jYggMiR2PaNCqi&#10;enClnPUpnj0k/o2VorfcmYrkDrbPBT6ep//msijuci2f7shI1gSleNxxXUoKdQ6JasK64k10ATkf&#10;6iYfVd5DXxkFG2kTS81OrnVFncqMsnMZrflPaHv7tAK2A+E8RitpKgNvD/1jiEliWQSlrglU9ooz&#10;OskUELl2yFBo5r9zapCc25qJxmfOotjfp1RjY927g3XlaAyVbmnLL7vzdTwCzKLE4/y3vk9yVQpk&#10;6dxhGXz7Pvp4buxoGDVY4TL+SC0cV1dgKuEo+9vUMVjvcybvPOXf8hj/rIkJWfPCE/I/ZDLN7IMc&#10;BiE21s1jyPjbY1KykpgwJN9BpkrF7Fkh5u5oIZY3eh0MQiTXYdMXSIQnBFQTo7TizNHO2CYZzGEv&#10;WJaK7xaBxKfn49F9rMkrpeBrA+KEwMA/8NIPkOes54VZcyOXC90UO+9ufiDjj0iBRpuSSbsdVv+V&#10;dIxjVCiMWXO6utYHtlFf/Wl4VzfSeIy277dJJHjh9+JdfPnGl6Bs6FzIQFG9jR8hIqsgAp6Rce4H&#10;J9xOLbqaEw+oAx23KLDDP55C8k/Sp4EPAc9U0xVZyPp4pIY1ssGjDFYHhrkLTp7mgNn3Y5+pUrxS&#10;c0LdJ1cs3/I4//U+ctLTjCQnh5WZP3uc/9Z4lV57VlyVsfOjffyKOXVX/4E/9v2RN2+bf1+9Z9U2&#10;3df0zXPQSAYusTGlRo0Q11nuf4C8Erqv6VsgL8cEW6yryNsJhDDfQG6HG8jbOVi5DmynGyob1wGy&#10;97Gvsv8ytjH30sunDD6F/BvhomSVRiATYMM23i9n/UqqhxP+cQLPkNd3yfXrkRO0xOXT0gh2yMMi&#10;S571Ets6wCkfpE3s/G59TE5VuLMmGawoQWkJY/Vyzbr80vwOn2IPWrCRy2YgPXcms76tnOD/7z4r&#10;33Xb5wWy1tctEyY2mgwE/yLbJEzW2zVPmUgjzS3JiU9PiYr7F129E+ByMtT5OI77LeQpEyn2xtDc&#10;Po3fKclg3KC6PV7EHhEPGkgl9+rU3H/5VC1ciNuCtlxvpMUUXLhO/31I1ClMlD72TmcDhymNSbDb&#10;4jrobFNEEOjaIliY3yhWKadI7JQZcpJT5zXjz8soHyFlUhE3CUnRmBkNjXhkwqyMhhYk7pnE2yRP&#10;vqBtem6ofGRQJ9ucjWDrwGLHuEyRFdGssZM+R1hZwPG22nK/gaybCxLbGEeq3WyLUs5uUhiVeVLQ&#10;2uPF6GHxb3xI2FOcSK+ZdN+NPWJCOmSx3I09UdIeg79Xa1aWcuDrH/U87scGbw9pDfmYlK1NPhMJ&#10;dok00WRiCgMld+dZQQ/r5sjIXQCvdjNaePZtn2vmucs68Nxiut/TNt7dqicg7LjzbXi6irUGCaGm&#10;Qb59n7EKHI3ksKu45PpUKRPVmuPp0zR6gnsE5MPEMNkzYqhUrHdr/gnbGLMmg8NmLF6K9/s8ojKx&#10;KG62DN/N3EjlbuWhU7+5nfSxhGzx0qV2+po619p0W/XftA2EazcvOIIuPc5/k8OTcSRDaMyRLuHz&#10;vh2P8985nhRej4fR7rp5n129NRKPEgrm5OYWIYnOjmQkp66javwFZm//h9YUPpfLs4ZB47MmT+ru&#10;hEKSWC/EMNuKf7irDs9Lcqcve3BeMxLfTnm0K9Jy+qIQrXb3k0GolL225nXeJAi8iEWSRbagE26+&#10;iyj6cmYvPPra4kzvkKEZDOHcYXUke3HKkdNKo4t9Rnb2nk1sHbF7Ew9xpW0z8NyzWfE2fIpp3PMX&#10;mDG8K98lbXxfFD1fHIxQF+DeXAFG/4/vwlakQpkG15ztL4p67VZgSVtiC59mzYkSmnGSF972mbYO&#10;rjJhU3jf56nTVP+Vp4rYpm9ExSMP5P3TrNmQUZeierLYj+6dMX2itBC9O655O//cbANdJ57Z4So9&#10;9bjzTOnslzjChY5Z2A84TlFaoY6PEqfgo9tCUDMzKVpHVH7A+91hNKJbFKnK7q3dF7YXsTM/5hQ+&#10;a95di6bzmP67B+fx2r0vOs3hj+AtMgq8px7nvzleNxQkp8c3RJjG6/O4I04VXUsbjLf+3Bq2/Y8C&#10;oQrC0MRwi+AoJiEP18ALGE/3w08rQz6qpDPeIocozOjP0qVDQdG5W9k6dXY8SvuLcPvCUWk6MTVs&#10;wjffePe56sy1oGixQB5nYkJGlKSnWJVa9I9tZxmHv5vkwXS5H3KQ8QOn590kEGFCJC2ZPPb+aSgz&#10;uQj0T6FRy88hGEepZB4gvI/K5z+dENOT6Y6M2MwUp5SFFJU97/sxHnYTugLjoShr2x7nv/l9ojqO&#10;e6nn4rwgxeP8t8aDg5C2jOdomiN53BFzeHNE+0GTsJHQSmvPWJXjp+P+8U3Lgj/L2hlvg4xXcha0&#10;q99HvEsYdnNnUc5Cmk0+JvqxadNcXW+jCrWDZF2fjb5Krz1xRAxUYjNgEmiO5Xw+gcJ7mqssj7Co&#10;adLf7dAMhWNufo2fLuVh4ZRaclU6jElA5btMU7apYdLZi64vN9SoWgXvPs4qmizlW56p/3qOFHjn&#10;jViQJbbcD6HbPisO6hV1cdhUt5FLVVi5nUu16Uz1GeXyiaiGfVVQHjFx3gNK6tIbwKep7um8CPeA&#10;kxNFhyQc9olJjcuzChfOZnl3vEgUk2lE+LCp8enMhm4YpG0nSgjS9xYpMEasmgyRyx2K5/+CF+kS&#10;xeykz26qDVO+5V3339p9DDPvC/kW5Sv2uCNO1YAo7Uixst15QwsFq3IkLrCQvtkEWdz/k8dQkOfY&#10;YXkGOVMkuqukeMsb9fnEop37znmlVpCPvmGiQzOU3yotyU1Rb86eRoDPyvcoy0uEWtKo5Q+aj6QX&#10;hsccq/PKzpBxfFrDIk00tbPiFUQuSsPC0vwvskHmY7JlzGnopfumlYlSWlCBY81wma3OjsdMLIUi&#10;xciZOTYhkzSV+TzUKiNwLc36KvtuwrRJuEnqxiRPJ9zH3WQ82Z2hLwNF6Trbbvbvq/zT9RuMpzOr&#10;d8Lj+uy8++y31YOJxbnUFVHw2S3+SKknJmPi8TMmPkBWRVO+CyNiLznthszy+XSKdNr4b1F9Unbo&#10;TWTIaEzFkzus/ivWjCDEpPC7fLvrauoAyfdyYtB+JEHMiakrth/Ld23dp8PqvwyZGgBrwbooacsw&#10;hsUgmhIyTCYcdBMycYlKYlKF89l/5/02TIzn7GlErytMpO/STtmFbnLJeOU1b3R3XBknQur0kHby&#10;I/U4trwFrqaI/KvmMoUQsOm92WR9f7Cit5XRU7i0UIBjt2wz3cfPhMVRLxda13ICzyvDxEwfEm9x&#10;Scg2dWSk94yzsLUOkPnkRHXeJkBv3aHD6r9y58hKdi0A/iRxwHZClB5vtYeKDbC2PVYTstiRcWng&#10;mUsdISO5afDhd6mb7mte0lHxRZH1vE+MTm6GjK/3TRofXb1L5qFyYiv1RcEUMi1GkJUzvjIN4ol2&#10;jPKYab5ZMyRqX8Fv9PkeE6VMpDJ/j5uh+4sKY+DE3Lfjt//KfUYbrWYFc6fq2MvRZkb5G22tq3Nw&#10;Rt7Os4Mb/pNvfTsLih7UHqmQyPP1OP/1HJWbmloTiRxq+Bu6mcedV4b/wEouvXkys3KuDL3XBhhu&#10;fjWkarupOyqSpxDJU++ogNlh9V85X26oU7xy8CMx3R621xVf7ipD1gxHq0OWRmkRMBJCzQM7LK/d&#10;MP8mCp9yBU0I+2XD0T6ePIW5c5rFNr5D805ge9fchLSmkOGHp9fVgxwmylHAiyuA0vCzXmn3GPr4&#10;B+rTpoH5aRicFesTneKhhPvFjhQZ30ImHGGOUtQ3IWPGWFeYR2B5rNIj04Ixdgl5PXwHyNCWTS10&#10;3+0uC5iGrByvGeHgHe472395n3H82w4jmsD1Xf1wqHWqN+MgHFSKYGzjW67z3WH1X4Y8r1s7sndc&#10;LXWocXl3nZBmwEysIDPxFxJPDWgKnSfBsoq0J0okOwxZ8vAFv8CN796nOMxMI5OEsJmLtnHn9uRd&#10;ZgJ9msIQ8lf2HW8hrtIc5h3V8HWeuvGLdv6kwu4WwXk3xYMtmcQWN2E964oIqcODBtJq4QiyyaMo&#10;+PmgmR0hY7LiBUjqB7+b4MI74kagQEaubZBBuS3Lcb+MV9th9V+TEyseGbyGYrZo7TsXxVZnXzdB&#10;fjwm1p3xfTV+ysjfg19su0PgyIEi3uKfn7g/Wu+EAiX4nPi7x5WRVyLdIlbGfwel1cpwr5UFQRIJ&#10;3KcxjaXuT8oTGexJcR1W/5U4RQOtegcV2PewI+3pqpEEn0ZGdXaFv1HRiZy3J/bA6RnyrJDEde53&#10;55qx0IvVHR6jZBT3r8d3kJfLR1gUCkgnURgB1lIsSpUrPTaIE4G4XK6ZOWDi3GMbS9BZTEDWHaJt&#10;I5cSVx4zjW1isBPHBObjyzXPutvjpxGC1kbR3rDc+sQgA3s95+MHZNN40hZhPN+WJZg0nk9MeZz/&#10;ejxXS9pnpbY+FbXwuCMdUZBI9lNul5TRjrRRC56MUlnc4X4sMiMyXr7puSOPlZ0hH99dPs21U8ko&#10;J6H88PgWMr4gL4r+Lj2US7gfJ0tqEZMhLJAJaqX+Mg/1JWSo3zRIBS9KQSMUbpFFJOwMYUJGfGct&#10;rcJlaFlJER2//VdSB8mZyvpLXiPjaoNMBNMC8clCieTNHgO0B3hjsf9JaZkjC2QP5rtzUVjsJdKe&#10;j3Fyuo6fNXPoX2iLSE9nlXEcOJadtkmer/Zzp8ezlcTy9mOffbp8ColRoA8knpf5epz/5nj1KCpG&#10;rXuRzQ897ribq2BRmV3PqlRI043YkOWSjm2zf6NFO5TGtnJT0j0dwULlf4j1PVUj3RlXZPZUrNa+&#10;QYhlXSJ0b71COmXQlKZXdERWqppEx8QOj3VxgmVtPf5pN8nRJXHGH2WvfuDB4u6O1UntKF/L993E&#10;SV06emGlVrb0AaDYDjLudrmaMxVMmEJw8MfKznQ0u9qc1E06iKuqIHBKPhuG7uqLwLT13V2cEGS5&#10;tbsOq/8y3c+rvXjXdF9rVopyLUqmRV/z0mvm29k8Ql61iNOxX9SE0+NF1CNic2J32CYT2v1nmLXf&#10;nWvGlTCx/WRX0FYJh+Jmd5CR8k5FFRdFf28bSYaDE/OOjzFEil/U25eQuaWh/CPPNZNeMj/9JAPC&#10;pVNevqSwVTc58Eh5W8oZhiqy+dmG1DLpswYwf82pVh2XTDHFktqxWVko1LaZKwhqXzGBpwGUveCR&#10;4HpKed1D3iGT0+b8byIO+AK6EsC9LC7r4WJvPDMvzjMSRW0HBqsgTL23LyDqXYYS3miVu6woIUtL&#10;Hc/jbbTdXy/WTIDPObeqslfVYfs0stAqF22cVK7XHi/V9bpNIayZO9puQTH0yE2nIv2l2DoV5CqD&#10;aJA5SWZxtJ6RbcLjK8gEY3k38UVUG4G/fpokLySKH+vGs+0xJzKzx4mhM/gNZGqbiWePnSJUnXmO&#10;5mHc+sFTP4aCwpiej9eUANxkL/RIdlYlgAmZ+XfzjtSdP4qHUaQvr+uCbTKsyA/Kt2G+WXtzh20i&#10;derkOtaMP1dXQrdP0wTfa+bcbLc0EOkhtSRRQjoAobH7fSZtDpU4If/J1WwdMnldLh3H9wDkvmZy&#10;0JQ/EPMmpy3I4G7NJEu4NpUVcCPtmHVtJPFTV0nRYO6QJkYOREIGe+lfu4RMHq71PDlOI1I2IStr&#10;JDeDrVCC4boZNMosPqQ6k1BZHpCtj4U2olwuiCIwRVxJXTHjLHqc/87xpHh4PFB8gjzOfz2etAxn&#10;RxBaz6AOs/K4k6ZCHptwl1DwcHUliN3lfkpPAhG15+KR0mMzFjp5o2tjeZNpkSYwqQGbG5KDSNuO&#10;hEydfRotc4uYuHeQteruhMBmX2X/ZUzhMTRXZBqbbU7OISjJieEJla+07T5Zgw70kOUsOXoNmRwH&#10;104BGP7SCYtsk7IWQc+/MIQV8i9YambMcxKJeL+BTLKRN5ImQGS4908j1opdUw+2nfI/iOk53wTv&#10;sJSa6zWjj7pbFf9Bdlk/5eos5UVhCmQ7tdpncrg5+kGf5FAoM/IeMhLflhX2qfTiFZ1UkFUiDKWL&#10;SLT1MRyHx4b8H3lO95DJkiEjwXJE97A0bEPtfDopTLGtTTsjMVLZxKGpwBdf7DNRL2UW5ruVjWR0&#10;Qvh82pBh1+Esn4+Vl5jzhiCyqvDB2U6nSs3EVKQds9Z9Xm2fIW0yUTyxZ/KP9HL7ywj9ib/e7jMx&#10;SBqgeFFsZGdSESRKyChQWZhfa2ZjscBj3jOp4m7NWKQkIuW7asLaSQgdSBgeKJEJvWEbc6m8fPKR&#10;fMgrOmK7WS31bi2Ke78gQUP2p+fj1ctXb9+tGY1rpkVUZGr5tFiqIT/iWuouVY9lhrw4VSoz8T5P&#10;z8eErGokb+TTxUGu/4yi1+PLNcNJZizv4R5RMn+RwQElnHarE2/3mU4wcAOj8xHLUyTPrILK2z3U&#10;h8Ol8i3n47s1s03Si5J4HySk/pgzyGiXUG0GqjQc12/78SVk7JyJzodtqxxEi341ZNz4tnqoWbrP&#10;x3eQ4X5oe57148DyP3B7+vGDtql3pjVZPi7H5AOy9bHQRhBCKiHKt35zq/uePbyPl7PVkyjTHige&#10;57/+vppt2cuAM63sIY/zX48nf6uotTJ4lu8f+RGqjNv0EcdXkKcJU7HdIgds865T0YERvmBqqRyw&#10;B+bOkGWKGuvP3AVSJspmeya2EZmariPlcN2zI1Kb1Lc/zgcMoFvmKLS4ZfxUP1Z8AJVSYT+FGd9L&#10;OwR8qWL4qreCcFjc5EQ6Rk3xUKGkVRqFWF+4cXGuIFJixujlWwU8cVBp4CH7EeVw6UXT+pd0HGtD&#10;Eolh217tLjZFMSGMrq3/DGxVZk6AhaX31apNnI8jDEhh8FuVgiR+tiw/DLF2dzheJrbMT/ds4n/R&#10;cSHvmNQ7DxeJCWygX1XbhoZG1N/sk4kLgN1rygaeS9/tR/rwu9XC1ixjZuaxWbkqmSeS4XB9bzkF&#10;NeXaoLu9ZXd8RJ6py6iTckUkSe1KHfK2RKrSgsIHdAUWKnG1NMdh8PuFVonKkmlsVoQ7fFNj5W6z&#10;nvo2r5iSjumbRy3tPEFXWaKixIpVGhLHxNugchsCX/kYh0/VkXWu2H8lT5cR613C85G+h/lpNrG0&#10;CMy7zWeL9adI/9gKUJeJZ1fIxkbHivCintyZuqQZgylHdE0MT+sfJvmRi3fmk7sEQy23T4rMmx/z&#10;u3SjcmUErRmS/u4Rp3IMlSYrK64dVsQ6H/V2PQUiIrkqEmYK7iVOxX/T83VIu5Qsun5sSX0HWV46&#10;YgVBCZXzXNuFV0LOsI+PIe/KCKq040vIglboBNlNsHEmRyA0IQvdK+fUY/mmtseXkGW4lf40Frjy&#10;i6Gg1+MHZGYqP83/C7LappQ2Sryjc14SpfGBFUqej4nAVzRa6Ln3FuGQIQ74f5ydfY8cN3KHv8pC&#10;/zs6OYlkCycDiY0cDFwCI5cvMBqNpMXt7ixmR5Yvnz7Pr1lVrGK3JHYOMFZz7G6SxXp/Y6x69WlY&#10;k5rXf+mcySriHlYf3odhROq8r9GWHsktkGTqj58OBKQ8MCp0uxY6d87pBghmXh0k3rrIvyL52MDZ&#10;Zy7DxDrnFUkCZjivg2zA1Irb6pvcOclqYeSvqgrLDmMftEt0XdRZZ4bZo/bZpxlsGlTsWfUInc9K&#10;oE0rWOovqT6FbdVoW9XhqIIddVFqw2EQ9JnJUY2F7aw3IZCCZ9U/LbdgYRUyGT2u1d1BfWYyWMPJ&#10;IBN4xzkjRKPAjT4go5hViqVrPBtCmvw8tB5bd6gHc7hNqXrPayGrszqW1ZtMpfsN2qBjjXcQAEAr&#10;dKJDqjVv5uTMEDTM2D49miss5YUSBdowo0OSkdJbgnuG6241s8tp03ZIGZLGvnwUHdruTeEtf87/&#10;+vPEE11HUVJIc9Ol54+f3t4e//30v/9zToWSMjecarsxFYhS3IqksA6kRVM2nA2+cYh6B3fmMGiQ&#10;7O+uHZoqonV1TQK7EjWtHsMa6wbkCqbbe4YUu4rqmND3TLKxg0SsZcQjmFPXnR0LJ2emy0wkD66s&#10;bRr38WlH0bWCSx571I52J8DczPKbRW5haL+x55IatTGsq8L8MPbyC+7Hc5t7ixX1+2JS0V1fGDIs&#10;dOdgoZN7hpl3dw3nXNUpoXsc5LoCkoi892WmZE+sfF4uqKwnlBqkefOJx6Yo3vXLvPj0SmAVIR3D&#10;c3su8j/e7TOzkSDYreGkt8Tw5MzEZNzC7lpLzEz1f684WismJaE3hudm1uG4Cd6tkD4zrCKQNxT2&#10;PowVGv74sAbmZlYDxq7byvNWpDDU3FncemYFR4Pc986M5tHttvXMUrSdMUvZKu4OLIlsh/jw5J5l&#10;DDgvWOM2gRHa7BtbX1NV8aiHqTw5s0Srs0e8VwM9k+tDfNNndoKNcyZq3XWeL+P2IFV5C2+zf5To&#10;3sJDWK8/539NCn+PsyXOJTTC9PymRMIxpCNqCoTQudZrkHURQdyFXwzD2o1vXGi2DE/CNB9XvBtA&#10;W/qCOcgDRWN4MdJjZilVmzxygBHx256pjhW26jQyPo+WEQI5FPhvwZQ7b+k95zDVa4U2SfkgHObD&#10;rvb3nYGbEb3ZiaeKyIc6GNKyf1p2gtPmukhd3rqQWiLsHbr54tiIT7t3LWYW/QTprtUPCghSMwL3&#10;7M3hESl98FEDZ3Qq6DPjQg4mu9apaEWI39Dfdo1scualgZO9i9uz+hdwJ0cunGzMWkWobHLnKMvF&#10;PvMyPl2njiuVDxf0ontlKMY0alRqfHK3yNXr54D8sK7wU9slNMcFL2231CWPwQL6iTgfUXuLulsu&#10;N8FCsnejQcjctErFildXoQRs6thPBAv88MnkkEneDBme3OHlxtEcLJ1WQdbhOT6sdFb/8CpXA6j2&#10;Djj7skDUZNg9yT2BxKel2JecX9uPXLvlbKlADrajFKs2OgVkrNueXAINtayCmBbHTYS9wPOWeRej&#10;pPC5LkHZIMDa5MRb0gerMRzjqmKrXkeSCCMkqlTvilLqLuysmbwEpW+C53O73Xw19gOeuE7XP9xH&#10;iZXYySuHhJ1PTwvfc0a1sR9EtpPXBiyI1Dle7AUyJoTbnEieIVkKjFKnnEYikSsVuyXu4fKE3EXD&#10;izkgAxw3snuzqfgwjc9dcVh3qoKA6GLpi8LDtAPIcCZXAnWbbc0oYjthl20BGbo18lIYY0fAU5E7&#10;50N0VLO2JLFb5IrLXZkbbT8xmqlA/rR5sfuSqKVb9WRKqQdBYvYv4clBmetRKD4ICLunhUOnzhaD&#10;PhK15WSv4Wru//ArIdV0VdkDeVHgeUwLRbT44Ny0dGV0DZcCviHJEgETKVt4UVTzmqZViwD3UZHu&#10;oM4zs3Sr5DgnIK4rUI5U/jCJpI6rNLwke6aMckWGc2x5WNoBTe1WbV5dM+mvOtIQcfZexqmXZh9V&#10;WnkjIIxfdU6Z3y1KpMlbZUdVwxLnr/d2ZlocvcWxQXJWNBuUV3lHyAR3NRUBtmLiiS1/se8nARkx&#10;32K3MarESeNhMlh2YLKyPeP0kPLVmU25AhcQ2qKItNYUlX9VAqxPi9DY4dalwiX0Id2wWKNxVM6p&#10;KnHhydKVa9iAUL/SyNvovpxxaXzOzlk6mJFxlbSL8J/LKqnhdS5Ui2wQet6ZXT+FybrRyjPK6Emq&#10;2tREQGymN/qFUVYXti7jdcFHoQWieROTq932z2QAe8E83QW17ob+/pj/baYzwji68CoPK1iSP7al&#10;u4jLuzQnssh55k2hdkYSGBF48mHKKJB2acHlg920rxPVX7ZWpLnrYuRD6Ma7BEtdwOiRBkS99ZZ0&#10;OtFFnG6X/gnLfQedEMH4wRVenFbWpDE+TFqp69lAYuh4WRYFjTW8WmGOA9v2SfWPExf5d/hLv36E&#10;FBp4wJWGknCm4fFNWOrGmRa2IVsdsVVKsCVhLP7L/Cy7EItuGLSIOI4aJM82Xm5Nq2sRLbxLujn5&#10;hGVaXZBo4Uhlm/NfPmA4nUrBRPzSJtElbJ91ogpLLqDzjsj1JX+svtwOAOvHWxqRmo5hUbdPowlj&#10;uUg83dtRVin0bnwTWQJtba9yc1oEpnE3qkgATsFvxL/3paIcA/ZbpwUxTffDD0JQeMe0S01tg6uS&#10;16qMl1wwmUhaCun1FRagkWk01EIhT5Ylr/B7c7eQsAkYtRjAFZfBKLSzigB15OJXHSXvpglquUUt&#10;kXFqWrA9ro5QK/Fq0NGK2PPA1T2QQ8jTUt3TdxtLnpoWQ949Iir1U0Q18S4qljwfFNlEmWudVu1O&#10;HaWUWr3jbMUx41VFHcu0uIccyLi/hlY5gMmbp3wNpZyQjHRQpk3vBkPRHb/eH4siqJfW1QlthIjA&#10;yLuGr4OK5ksBGbElvt7vQDc/mh0GioEnX5eF1NZIbVsYDAVxpNkKWByvL2ILjWEB3pyPI6b2pHA0&#10;NhXgoHAHZpHhD4p5NaquWoAObcI6kU/fIMxt6FxI11bJGslIGFY5Po4d2FLEhUU0wBger3PZHKj1&#10;Zm0QHl0unEvYqruOTTuXzxHfWNkU3NPpmlQE0n1mNoUiZO5XXVOKrjasctgUj79omQE8jnRe0Ppb&#10;J5VfQpWoijQ8vX+SwFZV1CQtzVWAH1WK2eamNmEJAzX1gdo35dxVaNGPuSnS9PwBcsMoCZCGkWq3&#10;2yyDKYaDGSFGsSAzmTh24YBrLcSivAIbiYvfvLAjRXQsC5AeYXCQea5OMoI3AOfD7KdydaJFvlvg&#10;P5hQ5AvpPoe2ZJS0HTKsnB5O4vFsOW0HI7KmKo6gqKeo7D5b/OdWH5FeDSCrD7ufbSBNH+WATJ3Z&#10;i1Lc94dAXACFU3TEZGwz8/pDHICxnC2S1LJiKEGn964TWkXd+qsxBW6EdNWNhH1ahmU8JkTonBbv&#10;/mA/cSCW90T8x6/pnMJi9Bgz2rimgP63ZU6UNNcHSTocApN08zO7i4xEID2Pwj+wNzsXpNNQmwEB&#10;OybhzRqyVHAPA8/lWDCCLHlmap+6VdUOtL/pmMIdk45GG4PA01e7c84FKrZa9lzQRM3U/LPgV0OT&#10;WBBP+2r33dqNwuXqIqIWj0nGIV1L6+DjsbqgPAi172DA6U1a1illPMmytCCuZRm6b6DsWZ6hOKJd&#10;KTB3nh22mPDKSklz8n84fVLVP7hp4RNO2mSpqNa86SCVIqs4pCunawS6Zzr0Q3/K/zY6posyDQCX&#10;c5cfsbF+duVP1Zn8Hc/dJibMtVrFMAM/MR+XD2KyDReIJMxG/1F33G/vR4Rl+IWKZDedpRX6Stva&#10;ytPKZrIZ/KnN/XRKlfFRm3EkelOBXRXJ6Xwww2Svbe1nc86OTdIEq5mV8BDNVv39EsKgjjBPAzCd&#10;Gr+AE1tzIhyc81JzgI+yfFb3tdhnYejwmDQnLi/XPDgNVe1u7dNh3E4CvdSVJMQh2bD2jj/lf/1p&#10;jyNSyUF4b3x6az8qK3fMiFU5W8KCeeH7gZarlMeYMTeNTGdlqG/tZ2tOlHpn+bJKq22GduSOEl1n&#10;O8yZBulJsWdOjsZOXI0Pmucv9smhGhAgdxX2pHODq7pzYpp/pHfoz8DJD+e2CZU+D31jsR2/sAis&#10;XmR+GezLJ0Szp/xKFwyFUOJajGJMpZPg/sGh9ioPvuI83cysO6u/GpZCeSHT4RTVXZAAR5wPczfv&#10;E5HhkhkzDaPNoFpnqb/anOq+Zgfc3/TT//ogVOsa5745kQTOY/AJiNsnpMqDMPShk3Z6k2vDd0jm&#10;/FnBuaCJNAADAskXQz1jehN2aP0ipiQzjM6VDCJL/C/vM82JU3sIF0PBoQ1AIy9cztQTrDxOOo7Z&#10;6qLG5rP7oiSDjvz0OmGnp+tMhiv4aoNTsJ3CxLEBYzAYUCBSGuRCtSYb5mDY38QlOV412sG0Fq1p&#10;h0CX2Mg8TXTYYFiqCjPhZ6KJLkpin52aiMCYqTu3z07BULc6QOQ5oQOXNpB681jEnPhvjQ5xY+PN&#10;nd5nYimq6qzKB/46q/JQg7Wh3Rb+YZe+XK7HdzbnrPgJ/3WpyN2lNP6zd/wp/2sSG93UdkVppkxQ&#10;4PEN/JR9YPhJm11VDyQYJon9JxIHqic9yV1S6Cw8OXVuyBwXkGrG1Sg1jmZhUU2Zon3T4IhNuAIz&#10;+ILWs0mHCT+/52jKPhPrwBrF6ZmBkIgUNcs8JlP7zG+S8zTECzr/xEs3xjDSYOhRc3OmN1eKKiqQ&#10;m3drVSlzXoxLtMuGPRWa9ZfxuMSzIbVhn31OAGu5UHHYfbXUcVJb8P+ac2XBgYwWcSNsgV24fNbn&#10;xIvlrhDubLRWknOw7ftEHA5F+umzOMqVmpQIKQ+GuT41Z35T/ouCt3lQ3payz4R96oMWOdr1BOuv&#10;lczqbzr4Eq1sDHYq64NT+0TWOEfGTBkiLInprj1miQ/hp1Nnylm8TTbH2vObTJm14xe13jmtcjfD&#10;HV6hWX8Zj2afpjatHbvJHCSjXQlFCYeSnwR+0e3oOkv91ebsPUplAelGrvRZxedMThJ/UAlYGmRn&#10;LrNUzkd0fwu2VQrhwLS78dDkUHJdzvlT/retDRvdcga2n97aD55GZ2M49Ejyyksmv8tvksSkJgG0&#10;EAVhc2+lgY+M4XnJL4+bS3d4iinSThbYyF56B1Uqp7gsStGLCIgSk3eg1O3VXw1ANA33fBxlvgw5&#10;KPjGvVqGaZUwWaZNruZX6HbNJzxFj0T/3d5QKmz1BKLSewgJ/++YUN09u9zHi19uE2e2toq88hi5&#10;8gOrBya5mrksfcwdh+84eGNBq31WzOPGSrvjFiwgmu82pz/lf9sxgMlut6OK97QYf2prP8m3xmVZ&#10;dl+9I4ycwU53uNPqwSUvlorid/C0xELIGhl6CsucN2WP1HXUjowsieGhcijRY4vWt/aZ1F6qMZV8&#10;kVhI4t0kqQ2es2SDL3lH87w7mYL0sFXsPs2ZBzFFB32u65A9xrXCla19JtGHfDerwc8z6VYkyemi&#10;vLSgZA/TrqKHT+ss9ZeRf9dWyHS3Ozt8TqKe7iFEIqkYO8+JN8a9FKx8Bx3CVFxGrYNF2Fz+Vdzk&#10;TUv09WBauv9HLGL+NL+DtZnlAr4MfYi+U+adOcRRo+uUaa1UKHcLvsKy/nLG6nczYAKimFY5sQQ/&#10;BpeubzOpXbAOXbkC2KcwSFqjQQh/ClhRDmzRGtucYGZzz8acPO9v7rOS5fhyW3dlCEOt/tm1xZo0&#10;SEpZ1AVsdp+JUtA3xrSWriTCn4b4Z3IVYF4bSk/BFk3fGSrtPCS9EjFg8gHsBbYQLvVjeTDbo+pl&#10;N8/5uk1P8fxwTy16lVERzhuhd1pO59J4nfeI5a4EovjI25o+igHlGQV4URQfzIOxmheKDrbg3Qqu&#10;Ls0ahWiVRnhqtUfFJx/kHX/K/9rTSyxWIKbLiW4Dqg9vkWDezdIUJC2YTBhyYZbPkU1eb73vARey&#10;ae0agtVetiZEsJnTkkDYoBr2sB+5jah3GXpdWP8IJrVkzKkJu9rwI86tdvuQkzQkZfokLXkGBQBb&#10;zgIpqoTY4Q9XmWTjE3iOzKD2CbsKhYAC7/IOu75Hnhe9duz0KhDrgeNFMXVNiYXfiCYltVylSeFd&#10;8E/WiYxDd2Ud3xdNt/KCk14Mg2HNdTC0cdjzD5EpVmepv1wqRDoQOWbfcyNawsklaafpmZhN9Pmo&#10;g6jiPkgIdgHvFJJIvzaDhoKIV0NODkOW4KlrBIY5SZu20hFcA3ZB4NycIIeZsDhH7T5GRxTdc2Fb&#10;QXEdu7AS0DXTgKbIum+xEXqFZv1lsCUj0CqroKFVRimfbeCj8/yQ1kEUXNUr4gaEexRGnJ0TJ6Gn&#10;sSJw7RZ03yfqKKGo9ll4VlORYhCNzlIl4TcWJJuCLVLLy33gamqzlHBIt1AY2VCpZLwk5sQl4fsk&#10;62uHdarEArPJ6KbH8ZU5e+Yynnks4DKo/8uAgC+8UdncPsEh08xoMonyVz4LZM13rTaSVZsBy/0y&#10;dJLfLK1jbs6e+01GE16SMifs1jRQ3DJDiQEd1ZxfEXTfc1NLSlIHmdBYypyyeJqURPu07P44T+XT&#10;N9jiYdpTCLqIGfssrvd66ShZ4HipF7yVSTBoM1gFptMpvXaHb4r0V3h6+yxI1KINvhWSnKmatEFi&#10;CwUIZH6RuG2DMONlcHWezusbN2ACz71VH2wqaRpN+1P+155WL9amwdGDzm4aYAZ/aovfKDBvPI7r&#10;NiynIPaDNeVg0uqLtkQZF8jS9kMBwY7YGzl4eC7sTWi50ATN6KnpXwaVblB1Qi6comeWDZLVsizo&#10;WzBU8n/DL/kLw0/gUPG/BkNy4o3Fwn7J6RggvglDDDnjSAtvKnwFXcN96fQ8sZo6B7BC41ZpQcAf&#10;n43NVmepv9o61YTeFE+SCHSdfeKfnKRHrMhptIsyYk6w1AQXOoZF51Yw3JxzufupQR//fb0BXjnM&#10;xuiQsVbEF3Mqw9rOAK9JQLXOUn/ZPnvNG8x7sJJypR24Um17MNe9jTjOlaI/Kw/pgBNd2V5Ro1Pw&#10;k4pKdJEFCHDo4coD+aHMGYyRZtJ7BduKcYg/XMrtg5zqN/Cz1GhSLO278m9uwZCAnELG0gzw+tDY&#10;IuMKKQuio2VQ6c4FefGKe1EHL5LfPg1DuJVYwvJZRFtVPUXW7nfRDeYFeWm357eVqr54KttONSDG&#10;F3QRR1inDhX/23BKYVq3An+gKnEGhuAPqLDsh3w+qDbDkDtcMEBskL3V/VBLaCWQVPTtyfokCuE9&#10;tySWKx5SNIEZ3ubkmFpNhNMbWjYpkm0Q7vAFHWmACtWIEbDB2/p1WSOfth+hsutnYIhAVjBBOAHU&#10;da1W4llLA+82iE+g6mY/QiLmUVuUi00srLuhqE+XV2su2qiEsPWH/G9DCO4TU6xID5MhEfff+kNb&#10;NIXSIInY3tEd7HkvDJLxafwO2ivxInwLyNmmmeCDmast4TjoJ9JmU49Yg4Cv0P+27dALAL+AyVAx&#10;6uHp7f2o90cjWDZWc4oQukixNviKzZa9IlI9V5/a5nkJRj4yLpa2J9qBFoKChOGJ7UT8o47bTIa1&#10;akfbQxJ1U/WXgQW4ScQuODHcACUHoOzj7TFkgKvpgMagWacYTkBRfJOGeGZcTfGH/K+tC2YYHRd6&#10;7oQ/VOfxVwhMuNpmQA/4UPiE1r9sBR9TRcx/IX3FVC8/yJV42p5Q3sL2UdT74aOU9DvnIAWnkDVJ&#10;tLxofApcnILecrunuSLhcyP+OmQcFri73WMMHjkG+lPb2/nqkqEwS77hOAozx+pGe22I+RKNbRMX&#10;tmekk5AxzBVGI/ahhUbdCKRCXhjVqVTXMalOUX85WNYvdhTpY5zml+b7gi/77vx0aqrU4+H6cfF2&#10;6h9/fbqah//p+pfT+V69Yp/Od7fv/uP27m75cfx4uj/9fHe5+f1w9+bZ4Xg8PVw9W6s8efdw8xkX&#10;6aKXHA+Pb569vztcn+kbD2d9rYmNy9P1l8PTx/a15f22kfvb6+nSFnj3wJI+Pz69fnr87fLTn/Wv&#10;t+d3//jtcnO53v18ZhVwycPD8eP58ubZ8XrRB5bnPz89/vTnx9vja/67+eP+7uFJ/3rz7OP1+vj6&#10;+fMnbeXw9E/nx9MDo+/Pl/vDlZ+XD8/fXQ6fbx8+3N89xyHz8jlvXT9dTs/sI/dT37g/XP7+6fG7&#10;4/kewN6+vb27vf5j+Rww0KIefv/t9qgN6cfxv35nP7fvUO7YzMPh/vTm2a/3hw+nhxvZv+9OT0c2&#10;9+vx/HDmx81ffvubdulvtu+AGLfHv56Pf3+6eTj//PHw8OH0b0+Pp+MVSb3ApD6uXdVFvL27ffRz&#10;1r9tu0z8bYid37+/PZ5+OR8/3YMQDWyXEyd+e354+nj7+PTs5vL6dP/2xBYvv75Dzzo+XQ9XtsnO&#10;TqcHLRBUuxz/mwW3f18vp+sR1Dy8fg+62P8Po3vygWUHfdHaj1Dk5u3n/zy/48uHT9fzgnB/vL8s&#10;mMwib/4AJxcFXVICVQ6et0x3+uN6c2RQjQMlJ44Mw0CkkTLOtP6RR1BWpHGjf7AZ1rtMcvgd4mmP&#10;+iMDsguRE/bzzQW1fd3Mon/y34K/H15//gD+8tSHy+Hx4+3xl8P1kH8vT70+fX/+eL57d7r89H8A&#10;AAD//wMAUEsDBAoAAAAAAAAAIQDyaLf34gIAAOICAAAUAAAAZHJzL21lZGlhL2ltYWdlMS5wbmeJ&#10;UE5HDQoaCgAAAA1JSERSAAAAGQAAACEIBgAAACzAAKMAAAABc1JHQgCuzhzpAAAACXBIWXMAABcS&#10;AAAXEgFnn9JSAAACh0lEQVRIDa2Wv2sUQRTHszEhIUGJCILI+QMNCAZNYZMQi4A/ajv/CQUrLRSE&#10;FFpYRQsRUTGFIaAYSJ0maBFsYhVFREXUIv7gxEAUPT/fzVw2Mzszu3vcg8/NvPd9897u3tzsJR0R&#10;azQafcg74AgcNxxiXIYFw0vGr0mSrDJWMxoMwwz8hJhJV95w6Q4k98A5+AJV7DPJWtcTbUbCPngC&#10;a9CKaZ3W7/U2QuiDWWiHPaWIvk/bCF6BVu/AvTDVuWx1IDAEn9xMx/+B/wwemlF+zFRvKG3EpBce&#10;RLJX0W7CbuiCTjPKvwXSQ3YfobeDjxr8Ap/pti9at+040iH0mFW3pianIGSPEbqdupYrHbSjQnay&#10;kxWj1irbmeSX/McO2Z7RJ+2o5Y2qyYgVypw601eZG53pmFG+z0bU5JhPIbYCawHNDStP+T5Lmyz6&#10;FGI12BrQ3PA2AnvcoPG7dSdTIZH4eEBzw8rrcoPGr2t37YKPga2xTPxAYHEalg7KC9lrNdGpezeU&#10;QXwO9OhyprjRGYL2ItFK5LMMj3JVssASU21T7aLvsB308joPRyFm11ORJoPwIXgtmaBfsPJCJ0SW&#10;uT77xjCoL172FqbTWfxDx7ceXf4Y96+bI/x+Q6LjTlhcv4C2fOrgPLHRoDkhOAZF7/QyV/CbpAnY&#10;0qxtjQjXylQpyNHB2m8V3uwg6j3xvKBITF5Sjc01vXOSTkMrj+0d62KnetaPRL0Bb0MVq5N8JqtS&#10;YsaCAZgv2UVvxgslyuZTWHgY3hQ0+os+kV9dIUKBcViJNLqK5t+qFfrobLsE/zyN7rWlgS6GQtoI&#10;d5wm+pM9UOViC3Mp2A9TplH7GzSvgAb74QYcbMbKjP8B/fgwab7Hkx0AAAAASUVORK5CYIJQSwME&#10;FAAGAAgAAAAhAGyt/OfaAAAAAwEAAA8AAABkcnMvZG93bnJldi54bWxMj0FLw0AQhe+C/2GZgje7&#10;SUtE0mxKKeqpCLaCeJsm0yQ0Oxuy2yT9945e7GUewxve+yZbT7ZVA/W+cWwgnkegiAtXNlwZ+Dy8&#10;Pj6D8gG5xNYxGbiSh3V+f5dhWrqRP2jYh0pJCPsUDdQhdKnWvqjJop+7jli8k+stBln7Spc9jhJu&#10;W72IoidtsWFpqLGjbU3FeX+xBt5GHDfL+GXYnU/b6/chef/axWTMw2zarEAFmsL/MfziCzrkwnR0&#10;Fy69ag3II+FvipcsY1BH0UUCOs/0LXv+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MvoDed2wAATOYEAA4AAAAAAAAAAAAAAAAAOgIAAGRycy9lMm9Eb2MueG1s&#10;UEsBAi0ACgAAAAAAAAAhAPJot/fiAgAA4gIAABQAAAAAAAAAAAAAAAAAA94AAGRycy9tZWRpYS9p&#10;bWFnZTEucG5nUEsBAi0AFAAGAAgAAAAhAGyt/OfaAAAAAwEAAA8AAAAAAAAAAAAAAAAAF+EAAGRy&#10;cy9kb3ducmV2LnhtbFBLAQItABQABgAIAAAAIQCqJg6+vAAAACEBAAAZAAAAAAAAAAAAAAAAAB7i&#10;AABkcnMvX3JlbHMvZTJvRG9jLnhtbC5yZWxzUEsFBgAAAAAGAAYAfAEAABHjAAAAAA==&#10;">
                      <v:shape id="Forma libre: Forma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3" o:spid="_x0000_s1028" type="#_x0000_t75" alt="Icono de GPS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3" o:title="Icono de GPS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32" w:type="dxa"/>
            <w:vAlign w:val="center"/>
          </w:tcPr>
          <w:p w14:paraId="757FAA3C" w14:textId="28CFE8C3" w:rsidR="003D1B71" w:rsidRPr="00CA16E3" w:rsidRDefault="007D01FB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Medellín, Antioquia</w:t>
            </w:r>
          </w:p>
        </w:tc>
        <w:tc>
          <w:tcPr>
            <w:tcW w:w="263" w:type="dxa"/>
            <w:vMerge/>
          </w:tcPr>
          <w:p w14:paraId="3DB2AEB1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0AE48F8D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9209D5" w:rsidRPr="00CA16E3" w14:paraId="5C973B84" w14:textId="77777777" w:rsidTr="00866186">
        <w:trPr>
          <w:trHeight w:val="183"/>
        </w:trPr>
        <w:tc>
          <w:tcPr>
            <w:tcW w:w="607" w:type="dxa"/>
          </w:tcPr>
          <w:p w14:paraId="2E135C0C" w14:textId="77777777" w:rsidR="009209D5" w:rsidRPr="00CA16E3" w:rsidRDefault="009209D5" w:rsidP="0022246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3429" w:type="dxa"/>
            <w:gridSpan w:val="2"/>
            <w:vAlign w:val="center"/>
          </w:tcPr>
          <w:p w14:paraId="37BF053D" w14:textId="77777777" w:rsidR="009209D5" w:rsidRDefault="009209D5" w:rsidP="00222466">
            <w:pPr>
              <w:pStyle w:val="Sinespaciado"/>
              <w:rPr>
                <w:noProof/>
                <w:lang w:val="en-US" w:eastAsia="zh-CN"/>
              </w:rPr>
            </w:pPr>
          </w:p>
        </w:tc>
        <w:tc>
          <w:tcPr>
            <w:tcW w:w="263" w:type="dxa"/>
            <w:vMerge/>
          </w:tcPr>
          <w:p w14:paraId="3638B693" w14:textId="77777777" w:rsidR="009209D5" w:rsidRPr="00CA16E3" w:rsidRDefault="009209D5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38C0EED5" w14:textId="77777777" w:rsidR="009209D5" w:rsidRPr="00CA16E3" w:rsidRDefault="009209D5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494A7E35" w14:textId="77777777" w:rsidTr="00866186">
        <w:trPr>
          <w:trHeight w:val="792"/>
        </w:trPr>
        <w:tc>
          <w:tcPr>
            <w:tcW w:w="607" w:type="dxa"/>
          </w:tcPr>
          <w:p w14:paraId="76CE9CC2" w14:textId="77777777" w:rsidR="003D1B71" w:rsidRPr="00D64360" w:rsidRDefault="003D1B71" w:rsidP="00222466">
            <w:pPr>
              <w:pStyle w:val="Sinespaciado"/>
              <w:rPr>
                <w:color w:val="666666" w:themeColor="accent4"/>
                <w:sz w:val="20"/>
                <w:szCs w:val="17"/>
                <w:lang w:val="es-ES_tradnl"/>
              </w:rPr>
            </w:pPr>
          </w:p>
        </w:tc>
        <w:tc>
          <w:tcPr>
            <w:tcW w:w="3429" w:type="dxa"/>
            <w:gridSpan w:val="2"/>
            <w:vAlign w:val="center"/>
          </w:tcPr>
          <w:p w14:paraId="28A9BEF9" w14:textId="3CAC143C" w:rsidR="00D64360" w:rsidRDefault="00D64360" w:rsidP="00222466">
            <w:pPr>
              <w:pStyle w:val="Sinespaciado"/>
              <w:rPr>
                <w:color w:val="666666" w:themeColor="accent4"/>
                <w:sz w:val="20"/>
                <w:szCs w:val="17"/>
                <w:lang w:val="es-ES_tradnl"/>
              </w:rPr>
            </w:pPr>
            <w:r w:rsidRPr="00D64360">
              <w:rPr>
                <w:noProof/>
                <w:color w:val="666666" w:themeColor="accent4"/>
                <w:sz w:val="20"/>
                <w:szCs w:val="17"/>
                <w:lang w:val="es-ES_tradnl"/>
              </w:rPr>
              <w:drawing>
                <wp:anchor distT="0" distB="0" distL="114300" distR="114300" simplePos="0" relativeHeight="251662336" behindDoc="0" locked="0" layoutInCell="1" allowOverlap="1" wp14:anchorId="4AA268AE" wp14:editId="1464135C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73660</wp:posOffset>
                  </wp:positionV>
                  <wp:extent cx="291465" cy="294640"/>
                  <wp:effectExtent l="0" t="0" r="0" b="0"/>
                  <wp:wrapNone/>
                  <wp:docPr id="1966744040" name="Gráfico 4" descr="Inform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744040" name="Gráfico 1966744040" descr="Información con relleno sólido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" cy="29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64360">
              <w:rPr>
                <w:noProof/>
                <w:color w:val="666666" w:themeColor="accent4"/>
                <w:sz w:val="20"/>
                <w:szCs w:val="17"/>
                <w:lang w:val="es-ES_tradnl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3DE9750" wp14:editId="6DEA50D3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52705</wp:posOffset>
                      </wp:positionV>
                      <wp:extent cx="337185" cy="346075"/>
                      <wp:effectExtent l="0" t="0" r="5715" b="0"/>
                      <wp:wrapNone/>
                      <wp:docPr id="274" name="Forma libre: Forma 273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7819D08A-7F81-4EEC-970C-E8ECE319DA2A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337185" cy="346075"/>
                              </a:xfrm>
                              <a:custGeom>
                                <a:avLst/>
                                <a:gdLst>
                                  <a:gd name="connsiteX0" fmla="*/ 2554038 w 2731203"/>
                                  <a:gd name="connsiteY0" fmla="*/ 843497 h 2794134"/>
                                  <a:gd name="connsiteX1" fmla="*/ 2554990 w 2731203"/>
                                  <a:gd name="connsiteY1" fmla="*/ 843497 h 2794134"/>
                                  <a:gd name="connsiteX2" fmla="*/ 2574040 w 2731203"/>
                                  <a:gd name="connsiteY2" fmla="*/ 889217 h 2794134"/>
                                  <a:gd name="connsiteX3" fmla="*/ 2554038 w 2731203"/>
                                  <a:gd name="connsiteY3" fmla="*/ 843497 h 2794134"/>
                                  <a:gd name="connsiteX4" fmla="*/ 2630238 w 2731203"/>
                                  <a:gd name="connsiteY4" fmla="*/ 810160 h 2794134"/>
                                  <a:gd name="connsiteX5" fmla="*/ 2631190 w 2731203"/>
                                  <a:gd name="connsiteY5" fmla="*/ 810160 h 2794134"/>
                                  <a:gd name="connsiteX6" fmla="*/ 2651193 w 2731203"/>
                                  <a:gd name="connsiteY6" fmla="*/ 858737 h 2794134"/>
                                  <a:gd name="connsiteX7" fmla="*/ 2630238 w 2731203"/>
                                  <a:gd name="connsiteY7" fmla="*/ 810160 h 2794134"/>
                                  <a:gd name="connsiteX8" fmla="*/ 2475759 w 2731203"/>
                                  <a:gd name="connsiteY8" fmla="*/ 697568 h 2794134"/>
                                  <a:gd name="connsiteX9" fmla="*/ 2489267 w 2731203"/>
                                  <a:gd name="connsiteY9" fmla="*/ 717767 h 2794134"/>
                                  <a:gd name="connsiteX10" fmla="*/ 2488315 w 2731203"/>
                                  <a:gd name="connsiteY10" fmla="*/ 717767 h 2794134"/>
                                  <a:gd name="connsiteX11" fmla="*/ 2444909 w 2731203"/>
                                  <a:gd name="connsiteY11" fmla="*/ 651438 h 2794134"/>
                                  <a:gd name="connsiteX12" fmla="*/ 2454977 w 2731203"/>
                                  <a:gd name="connsiteY12" fmla="*/ 665379 h 2794134"/>
                                  <a:gd name="connsiteX13" fmla="*/ 2466407 w 2731203"/>
                                  <a:gd name="connsiteY13" fmla="*/ 682524 h 2794134"/>
                                  <a:gd name="connsiteX14" fmla="*/ 2475759 w 2731203"/>
                                  <a:gd name="connsiteY14" fmla="*/ 697568 h 2794134"/>
                                  <a:gd name="connsiteX15" fmla="*/ 382337 w 2731203"/>
                                  <a:gd name="connsiteY15" fmla="*/ 565367 h 2794134"/>
                                  <a:gd name="connsiteX16" fmla="*/ 363287 w 2731203"/>
                                  <a:gd name="connsiteY16" fmla="*/ 599657 h 2794134"/>
                                  <a:gd name="connsiteX17" fmla="*/ 345190 w 2731203"/>
                                  <a:gd name="connsiteY17" fmla="*/ 635852 h 2794134"/>
                                  <a:gd name="connsiteX18" fmla="*/ 336617 w 2731203"/>
                                  <a:gd name="connsiteY18" fmla="*/ 653949 h 2794134"/>
                                  <a:gd name="connsiteX19" fmla="*/ 328045 w 2731203"/>
                                  <a:gd name="connsiteY19" fmla="*/ 672047 h 2794134"/>
                                  <a:gd name="connsiteX20" fmla="*/ 311852 w 2731203"/>
                                  <a:gd name="connsiteY20" fmla="*/ 709194 h 2794134"/>
                                  <a:gd name="connsiteX21" fmla="*/ 134687 w 2731203"/>
                                  <a:gd name="connsiteY21" fmla="*/ 1227354 h 2794134"/>
                                  <a:gd name="connsiteX22" fmla="*/ 132782 w 2731203"/>
                                  <a:gd name="connsiteY22" fmla="*/ 1502627 h 2794134"/>
                                  <a:gd name="connsiteX23" fmla="*/ 189932 w 2731203"/>
                                  <a:gd name="connsiteY23" fmla="*/ 1772184 h 2794134"/>
                                  <a:gd name="connsiteX24" fmla="*/ 469015 w 2731203"/>
                                  <a:gd name="connsiteY24" fmla="*/ 2242719 h 2794134"/>
                                  <a:gd name="connsiteX25" fmla="*/ 919547 w 2731203"/>
                                  <a:gd name="connsiteY25" fmla="*/ 2553234 h 2794134"/>
                                  <a:gd name="connsiteX26" fmla="*/ 1458663 w 2731203"/>
                                  <a:gd name="connsiteY26" fmla="*/ 2645627 h 2794134"/>
                                  <a:gd name="connsiteX27" fmla="*/ 1987300 w 2731203"/>
                                  <a:gd name="connsiteY27" fmla="*/ 2503704 h 2794134"/>
                                  <a:gd name="connsiteX28" fmla="*/ 2407353 w 2731203"/>
                                  <a:gd name="connsiteY28" fmla="*/ 2153184 h 2794134"/>
                                  <a:gd name="connsiteX29" fmla="*/ 2642620 w 2731203"/>
                                  <a:gd name="connsiteY29" fmla="*/ 1658837 h 2794134"/>
                                  <a:gd name="connsiteX30" fmla="*/ 2679767 w 2731203"/>
                                  <a:gd name="connsiteY30" fmla="*/ 1776947 h 2794134"/>
                                  <a:gd name="connsiteX31" fmla="*/ 2382588 w 2731203"/>
                                  <a:gd name="connsiteY31" fmla="*/ 2277962 h 2794134"/>
                                  <a:gd name="connsiteX32" fmla="*/ 1903480 w 2731203"/>
                                  <a:gd name="connsiteY32" fmla="*/ 2604669 h 2794134"/>
                                  <a:gd name="connsiteX33" fmla="*/ 1332932 w 2731203"/>
                                  <a:gd name="connsiteY33" fmla="*/ 2697062 h 2794134"/>
                                  <a:gd name="connsiteX34" fmla="*/ 779530 w 2731203"/>
                                  <a:gd name="connsiteY34" fmla="*/ 2538947 h 2794134"/>
                                  <a:gd name="connsiteX35" fmla="*/ 347095 w 2731203"/>
                                  <a:gd name="connsiteY35" fmla="*/ 2162709 h 2794134"/>
                                  <a:gd name="connsiteX36" fmla="*/ 116590 w 2731203"/>
                                  <a:gd name="connsiteY36" fmla="*/ 1640739 h 2794134"/>
                                  <a:gd name="connsiteX37" fmla="*/ 129925 w 2731203"/>
                                  <a:gd name="connsiteY37" fmla="*/ 1072097 h 2794134"/>
                                  <a:gd name="connsiteX38" fmla="*/ 228032 w 2731203"/>
                                  <a:gd name="connsiteY38" fmla="*/ 804444 h 2794134"/>
                                  <a:gd name="connsiteX39" fmla="*/ 382337 w 2731203"/>
                                  <a:gd name="connsiteY39" fmla="*/ 565367 h 2794134"/>
                                  <a:gd name="connsiteX40" fmla="*/ 2429260 w 2731203"/>
                                  <a:gd name="connsiteY40" fmla="*/ 494882 h 2794134"/>
                                  <a:gd name="connsiteX41" fmla="*/ 2434975 w 2731203"/>
                                  <a:gd name="connsiteY41" fmla="*/ 497739 h 2794134"/>
                                  <a:gd name="connsiteX42" fmla="*/ 2441642 w 2731203"/>
                                  <a:gd name="connsiteY42" fmla="*/ 501549 h 2794134"/>
                                  <a:gd name="connsiteX43" fmla="*/ 2468312 w 2731203"/>
                                  <a:gd name="connsiteY43" fmla="*/ 534887 h 2794134"/>
                                  <a:gd name="connsiteX44" fmla="*/ 2494030 w 2731203"/>
                                  <a:gd name="connsiteY44" fmla="*/ 569177 h 2794134"/>
                                  <a:gd name="connsiteX45" fmla="*/ 2526415 w 2731203"/>
                                  <a:gd name="connsiteY45" fmla="*/ 616802 h 2794134"/>
                                  <a:gd name="connsiteX46" fmla="*/ 2564515 w 2731203"/>
                                  <a:gd name="connsiteY46" fmla="*/ 678714 h 2794134"/>
                                  <a:gd name="connsiteX47" fmla="*/ 2582612 w 2731203"/>
                                  <a:gd name="connsiteY47" fmla="*/ 711099 h 2794134"/>
                                  <a:gd name="connsiteX48" fmla="*/ 2591185 w 2731203"/>
                                  <a:gd name="connsiteY48" fmla="*/ 727292 h 2794134"/>
                                  <a:gd name="connsiteX49" fmla="*/ 2598805 w 2731203"/>
                                  <a:gd name="connsiteY49" fmla="*/ 743484 h 2794134"/>
                                  <a:gd name="connsiteX50" fmla="*/ 2596900 w 2731203"/>
                                  <a:gd name="connsiteY50" fmla="*/ 742532 h 2794134"/>
                                  <a:gd name="connsiteX51" fmla="*/ 2578802 w 2731203"/>
                                  <a:gd name="connsiteY51" fmla="*/ 709194 h 2794134"/>
                                  <a:gd name="connsiteX52" fmla="*/ 2559752 w 2731203"/>
                                  <a:gd name="connsiteY52" fmla="*/ 675857 h 2794134"/>
                                  <a:gd name="connsiteX53" fmla="*/ 2518795 w 2731203"/>
                                  <a:gd name="connsiteY53" fmla="*/ 611087 h 2794134"/>
                                  <a:gd name="connsiteX54" fmla="*/ 2486410 w 2731203"/>
                                  <a:gd name="connsiteY54" fmla="*/ 566319 h 2794134"/>
                                  <a:gd name="connsiteX55" fmla="*/ 2458787 w 2731203"/>
                                  <a:gd name="connsiteY55" fmla="*/ 530124 h 2794134"/>
                                  <a:gd name="connsiteX56" fmla="*/ 2444500 w 2731203"/>
                                  <a:gd name="connsiteY56" fmla="*/ 512027 h 2794134"/>
                                  <a:gd name="connsiteX57" fmla="*/ 2280670 w 2731203"/>
                                  <a:gd name="connsiteY57" fmla="*/ 458687 h 2794134"/>
                                  <a:gd name="connsiteX58" fmla="*/ 2296862 w 2731203"/>
                                  <a:gd name="connsiteY58" fmla="*/ 465354 h 2794134"/>
                                  <a:gd name="connsiteX59" fmla="*/ 2400566 w 2731203"/>
                                  <a:gd name="connsiteY59" fmla="*/ 585131 h 2794134"/>
                                  <a:gd name="connsiteX60" fmla="*/ 2444909 w 2731203"/>
                                  <a:gd name="connsiteY60" fmla="*/ 651438 h 2794134"/>
                                  <a:gd name="connsiteX61" fmla="*/ 2442595 w 2731203"/>
                                  <a:gd name="connsiteY61" fmla="*/ 648234 h 2794134"/>
                                  <a:gd name="connsiteX62" fmla="*/ 2418782 w 2731203"/>
                                  <a:gd name="connsiteY62" fmla="*/ 613944 h 2794134"/>
                                  <a:gd name="connsiteX63" fmla="*/ 2393065 w 2731203"/>
                                  <a:gd name="connsiteY63" fmla="*/ 581559 h 2794134"/>
                                  <a:gd name="connsiteX64" fmla="*/ 2379730 w 2731203"/>
                                  <a:gd name="connsiteY64" fmla="*/ 565367 h 2794134"/>
                                  <a:gd name="connsiteX65" fmla="*/ 2366395 w 2731203"/>
                                  <a:gd name="connsiteY65" fmla="*/ 549174 h 2794134"/>
                                  <a:gd name="connsiteX66" fmla="*/ 2338772 w 2731203"/>
                                  <a:gd name="connsiteY66" fmla="*/ 517742 h 2794134"/>
                                  <a:gd name="connsiteX67" fmla="*/ 2280670 w 2731203"/>
                                  <a:gd name="connsiteY67" fmla="*/ 458687 h 2794134"/>
                                  <a:gd name="connsiteX68" fmla="*/ 1399608 w 2731203"/>
                                  <a:gd name="connsiteY68" fmla="*/ 153887 h 2794134"/>
                                  <a:gd name="connsiteX69" fmla="*/ 2618808 w 2731203"/>
                                  <a:gd name="connsiteY69" fmla="*/ 1373087 h 2794134"/>
                                  <a:gd name="connsiteX70" fmla="*/ 2612513 w 2731203"/>
                                  <a:gd name="connsiteY70" fmla="*/ 1497743 h 2794134"/>
                                  <a:gd name="connsiteX71" fmla="*/ 2595954 w 2731203"/>
                                  <a:gd name="connsiteY71" fmla="*/ 1606243 h 2794134"/>
                                  <a:gd name="connsiteX72" fmla="*/ 2598805 w 2731203"/>
                                  <a:gd name="connsiteY72" fmla="*/ 1612164 h 2794134"/>
                                  <a:gd name="connsiteX73" fmla="*/ 2620713 w 2731203"/>
                                  <a:gd name="connsiteY73" fmla="*/ 1667409 h 2794134"/>
                                  <a:gd name="connsiteX74" fmla="*/ 2408305 w 2731203"/>
                                  <a:gd name="connsiteY74" fmla="*/ 2112227 h 2794134"/>
                                  <a:gd name="connsiteX75" fmla="*/ 2041592 w 2731203"/>
                                  <a:gd name="connsiteY75" fmla="*/ 2439887 h 2794134"/>
                                  <a:gd name="connsiteX76" fmla="*/ 1578677 w 2731203"/>
                                  <a:gd name="connsiteY76" fmla="*/ 2599907 h 2794134"/>
                                  <a:gd name="connsiteX77" fmla="*/ 1091950 w 2731203"/>
                                  <a:gd name="connsiteY77" fmla="*/ 2569427 h 2794134"/>
                                  <a:gd name="connsiteX78" fmla="*/ 656657 w 2731203"/>
                                  <a:gd name="connsiteY78" fmla="*/ 2353209 h 2794134"/>
                                  <a:gd name="connsiteX79" fmla="*/ 339475 w 2731203"/>
                                  <a:gd name="connsiteY79" fmla="*/ 1987449 h 2794134"/>
                                  <a:gd name="connsiteX80" fmla="*/ 188980 w 2731203"/>
                                  <a:gd name="connsiteY80" fmla="*/ 1529297 h 2794134"/>
                                  <a:gd name="connsiteX81" fmla="*/ 186849 w 2731203"/>
                                  <a:gd name="connsiteY81" fmla="*/ 1498705 h 2794134"/>
                                  <a:gd name="connsiteX82" fmla="*/ 186703 w 2731203"/>
                                  <a:gd name="connsiteY82" fmla="*/ 1497743 h 2794134"/>
                                  <a:gd name="connsiteX83" fmla="*/ 186492 w 2731203"/>
                                  <a:gd name="connsiteY83" fmla="*/ 1493576 h 2794134"/>
                                  <a:gd name="connsiteX84" fmla="*/ 180586 w 2731203"/>
                                  <a:gd name="connsiteY84" fmla="*/ 1408776 h 2794134"/>
                                  <a:gd name="connsiteX85" fmla="*/ 181167 w 2731203"/>
                                  <a:gd name="connsiteY85" fmla="*/ 1388115 h 2794134"/>
                                  <a:gd name="connsiteX86" fmla="*/ 180408 w 2731203"/>
                                  <a:gd name="connsiteY86" fmla="*/ 1373087 h 2794134"/>
                                  <a:gd name="connsiteX87" fmla="*/ 183073 w 2731203"/>
                                  <a:gd name="connsiteY87" fmla="*/ 1320311 h 2794134"/>
                                  <a:gd name="connsiteX88" fmla="*/ 183979 w 2731203"/>
                                  <a:gd name="connsiteY88" fmla="*/ 1288077 h 2794134"/>
                                  <a:gd name="connsiteX89" fmla="*/ 185178 w 2731203"/>
                                  <a:gd name="connsiteY89" fmla="*/ 1278633 h 2794134"/>
                                  <a:gd name="connsiteX90" fmla="*/ 186703 w 2731203"/>
                                  <a:gd name="connsiteY90" fmla="*/ 1248431 h 2794134"/>
                                  <a:gd name="connsiteX91" fmla="*/ 1399608 w 2731203"/>
                                  <a:gd name="connsiteY91" fmla="*/ 153887 h 2794134"/>
                                  <a:gd name="connsiteX92" fmla="*/ 823345 w 2731203"/>
                                  <a:gd name="connsiteY92" fmla="*/ 112930 h 2794134"/>
                                  <a:gd name="connsiteX93" fmla="*/ 690948 w 2731203"/>
                                  <a:gd name="connsiteY93" fmla="*/ 207227 h 2794134"/>
                                  <a:gd name="connsiteX94" fmla="*/ 431868 w 2731203"/>
                                  <a:gd name="connsiteY94" fmla="*/ 411062 h 2794134"/>
                                  <a:gd name="connsiteX95" fmla="*/ 228985 w 2731203"/>
                                  <a:gd name="connsiteY95" fmla="*/ 670142 h 2794134"/>
                                  <a:gd name="connsiteX96" fmla="*/ 93730 w 2731203"/>
                                  <a:gd name="connsiteY96" fmla="*/ 971132 h 2794134"/>
                                  <a:gd name="connsiteX97" fmla="*/ 35628 w 2731203"/>
                                  <a:gd name="connsiteY97" fmla="*/ 1294982 h 2794134"/>
                                  <a:gd name="connsiteX98" fmla="*/ 55630 w 2731203"/>
                                  <a:gd name="connsiteY98" fmla="*/ 1623595 h 2794134"/>
                                  <a:gd name="connsiteX99" fmla="*/ 72775 w 2731203"/>
                                  <a:gd name="connsiteY99" fmla="*/ 1704557 h 2794134"/>
                                  <a:gd name="connsiteX100" fmla="*/ 83253 w 2731203"/>
                                  <a:gd name="connsiteY100" fmla="*/ 1744562 h 2794134"/>
                                  <a:gd name="connsiteX101" fmla="*/ 94683 w 2731203"/>
                                  <a:gd name="connsiteY101" fmla="*/ 1784567 h 2794134"/>
                                  <a:gd name="connsiteX102" fmla="*/ 153738 w 2731203"/>
                                  <a:gd name="connsiteY102" fmla="*/ 1938872 h 2794134"/>
                                  <a:gd name="connsiteX103" fmla="*/ 230890 w 2731203"/>
                                  <a:gd name="connsiteY103" fmla="*/ 2084605 h 2794134"/>
                                  <a:gd name="connsiteX104" fmla="*/ 325188 w 2731203"/>
                                  <a:gd name="connsiteY104" fmla="*/ 2219860 h 2794134"/>
                                  <a:gd name="connsiteX105" fmla="*/ 434725 w 2731203"/>
                                  <a:gd name="connsiteY105" fmla="*/ 2343685 h 2794134"/>
                                  <a:gd name="connsiteX106" fmla="*/ 558550 w 2731203"/>
                                  <a:gd name="connsiteY106" fmla="*/ 2452270 h 2794134"/>
                                  <a:gd name="connsiteX107" fmla="*/ 693805 w 2731203"/>
                                  <a:gd name="connsiteY107" fmla="*/ 2546567 h 2794134"/>
                                  <a:gd name="connsiteX108" fmla="*/ 730000 w 2731203"/>
                                  <a:gd name="connsiteY108" fmla="*/ 2567522 h 2794134"/>
                                  <a:gd name="connsiteX109" fmla="*/ 748098 w 2731203"/>
                                  <a:gd name="connsiteY109" fmla="*/ 2578000 h 2794134"/>
                                  <a:gd name="connsiteX110" fmla="*/ 766195 w 2731203"/>
                                  <a:gd name="connsiteY110" fmla="*/ 2587525 h 2794134"/>
                                  <a:gd name="connsiteX111" fmla="*/ 803343 w 2731203"/>
                                  <a:gd name="connsiteY111" fmla="*/ 2606575 h 2794134"/>
                                  <a:gd name="connsiteX112" fmla="*/ 840490 w 2731203"/>
                                  <a:gd name="connsiteY112" fmla="*/ 2623720 h 2794134"/>
                                  <a:gd name="connsiteX113" fmla="*/ 994795 w 2731203"/>
                                  <a:gd name="connsiteY113" fmla="*/ 2682775 h 2794134"/>
                                  <a:gd name="connsiteX114" fmla="*/ 1155768 w 2731203"/>
                                  <a:gd name="connsiteY114" fmla="*/ 2721827 h 2794134"/>
                                  <a:gd name="connsiteX115" fmla="*/ 1808230 w 2731203"/>
                                  <a:gd name="connsiteY115" fmla="*/ 2681822 h 2794134"/>
                                  <a:gd name="connsiteX116" fmla="*/ 2108268 w 2731203"/>
                                  <a:gd name="connsiteY116" fmla="*/ 2545615 h 2794134"/>
                                  <a:gd name="connsiteX117" fmla="*/ 2367348 w 2731203"/>
                                  <a:gd name="connsiteY117" fmla="*/ 2341780 h 2794134"/>
                                  <a:gd name="connsiteX118" fmla="*/ 2570230 w 2731203"/>
                                  <a:gd name="connsiteY118" fmla="*/ 2082700 h 2794134"/>
                                  <a:gd name="connsiteX119" fmla="*/ 2705485 w 2731203"/>
                                  <a:gd name="connsiteY119" fmla="*/ 1781710 h 2794134"/>
                                  <a:gd name="connsiteX120" fmla="*/ 2731203 w 2731203"/>
                                  <a:gd name="connsiteY120" fmla="*/ 1908392 h 2794134"/>
                                  <a:gd name="connsiteX121" fmla="*/ 2695960 w 2731203"/>
                                  <a:gd name="connsiteY121" fmla="*/ 1988402 h 2794134"/>
                                  <a:gd name="connsiteX122" fmla="*/ 2675958 w 2731203"/>
                                  <a:gd name="connsiteY122" fmla="*/ 2027455 h 2794134"/>
                                  <a:gd name="connsiteX123" fmla="*/ 2655003 w 2731203"/>
                                  <a:gd name="connsiteY123" fmla="*/ 2065555 h 2794134"/>
                                  <a:gd name="connsiteX124" fmla="*/ 2610235 w 2731203"/>
                                  <a:gd name="connsiteY124" fmla="*/ 2139850 h 2794134"/>
                                  <a:gd name="connsiteX125" fmla="*/ 2586423 w 2731203"/>
                                  <a:gd name="connsiteY125" fmla="*/ 2176045 h 2794134"/>
                                  <a:gd name="connsiteX126" fmla="*/ 2560705 w 2731203"/>
                                  <a:gd name="connsiteY126" fmla="*/ 2211287 h 2794134"/>
                                  <a:gd name="connsiteX127" fmla="*/ 2322580 w 2731203"/>
                                  <a:gd name="connsiteY127" fmla="*/ 2464652 h 2794134"/>
                                  <a:gd name="connsiteX128" fmla="*/ 1702503 w 2731203"/>
                                  <a:gd name="connsiteY128" fmla="*/ 2764690 h 2794134"/>
                                  <a:gd name="connsiteX129" fmla="*/ 1358650 w 2731203"/>
                                  <a:gd name="connsiteY129" fmla="*/ 2793265 h 2794134"/>
                                  <a:gd name="connsiteX130" fmla="*/ 1186248 w 2731203"/>
                                  <a:gd name="connsiteY130" fmla="*/ 2777072 h 2794134"/>
                                  <a:gd name="connsiteX131" fmla="*/ 1143385 w 2731203"/>
                                  <a:gd name="connsiteY131" fmla="*/ 2769452 h 2794134"/>
                                  <a:gd name="connsiteX132" fmla="*/ 1101475 w 2731203"/>
                                  <a:gd name="connsiteY132" fmla="*/ 2760880 h 2794134"/>
                                  <a:gd name="connsiteX133" fmla="*/ 1017655 w 2731203"/>
                                  <a:gd name="connsiteY133" fmla="*/ 2738972 h 2794134"/>
                                  <a:gd name="connsiteX134" fmla="*/ 976698 w 2731203"/>
                                  <a:gd name="connsiteY134" fmla="*/ 2726590 h 2794134"/>
                                  <a:gd name="connsiteX135" fmla="*/ 935740 w 2731203"/>
                                  <a:gd name="connsiteY135" fmla="*/ 2712302 h 2794134"/>
                                  <a:gd name="connsiteX136" fmla="*/ 854778 w 2731203"/>
                                  <a:gd name="connsiteY136" fmla="*/ 2680870 h 2794134"/>
                                  <a:gd name="connsiteX137" fmla="*/ 815725 w 2731203"/>
                                  <a:gd name="connsiteY137" fmla="*/ 2662772 h 2794134"/>
                                  <a:gd name="connsiteX138" fmla="*/ 776673 w 2731203"/>
                                  <a:gd name="connsiteY138" fmla="*/ 2643722 h 2794134"/>
                                  <a:gd name="connsiteX139" fmla="*/ 700473 w 2731203"/>
                                  <a:gd name="connsiteY139" fmla="*/ 2602765 h 2794134"/>
                                  <a:gd name="connsiteX140" fmla="*/ 663325 w 2731203"/>
                                  <a:gd name="connsiteY140" fmla="*/ 2580857 h 2794134"/>
                                  <a:gd name="connsiteX141" fmla="*/ 627130 w 2731203"/>
                                  <a:gd name="connsiteY141" fmla="*/ 2557045 h 2794134"/>
                                  <a:gd name="connsiteX142" fmla="*/ 609033 w 2731203"/>
                                  <a:gd name="connsiteY142" fmla="*/ 2545615 h 2794134"/>
                                  <a:gd name="connsiteX143" fmla="*/ 591888 w 2731203"/>
                                  <a:gd name="connsiteY143" fmla="*/ 2533232 h 2794134"/>
                                  <a:gd name="connsiteX144" fmla="*/ 556645 w 2731203"/>
                                  <a:gd name="connsiteY144" fmla="*/ 2507515 h 2794134"/>
                                  <a:gd name="connsiteX145" fmla="*/ 426153 w 2731203"/>
                                  <a:gd name="connsiteY145" fmla="*/ 2395120 h 2794134"/>
                                  <a:gd name="connsiteX146" fmla="*/ 309948 w 2731203"/>
                                  <a:gd name="connsiteY146" fmla="*/ 2268437 h 2794134"/>
                                  <a:gd name="connsiteX147" fmla="*/ 210888 w 2731203"/>
                                  <a:gd name="connsiteY147" fmla="*/ 2128420 h 2794134"/>
                                  <a:gd name="connsiteX148" fmla="*/ 168025 w 2731203"/>
                                  <a:gd name="connsiteY148" fmla="*/ 2054125 h 2794134"/>
                                  <a:gd name="connsiteX149" fmla="*/ 148023 w 2731203"/>
                                  <a:gd name="connsiteY149" fmla="*/ 2016025 h 2794134"/>
                                  <a:gd name="connsiteX150" fmla="*/ 128973 w 2731203"/>
                                  <a:gd name="connsiteY150" fmla="*/ 1977925 h 2794134"/>
                                  <a:gd name="connsiteX151" fmla="*/ 111828 w 2731203"/>
                                  <a:gd name="connsiteY151" fmla="*/ 1938872 h 2794134"/>
                                  <a:gd name="connsiteX152" fmla="*/ 103255 w 2731203"/>
                                  <a:gd name="connsiteY152" fmla="*/ 1918870 h 2794134"/>
                                  <a:gd name="connsiteX153" fmla="*/ 95635 w 2731203"/>
                                  <a:gd name="connsiteY153" fmla="*/ 1898867 h 2794134"/>
                                  <a:gd name="connsiteX154" fmla="*/ 80395 w 2731203"/>
                                  <a:gd name="connsiteY154" fmla="*/ 1858862 h 2794134"/>
                                  <a:gd name="connsiteX155" fmla="*/ 67060 w 2731203"/>
                                  <a:gd name="connsiteY155" fmla="*/ 1817905 h 2794134"/>
                                  <a:gd name="connsiteX156" fmla="*/ 43248 w 2731203"/>
                                  <a:gd name="connsiteY156" fmla="*/ 1735990 h 2794134"/>
                                  <a:gd name="connsiteX157" fmla="*/ 33723 w 2731203"/>
                                  <a:gd name="connsiteY157" fmla="*/ 1694080 h 2794134"/>
                                  <a:gd name="connsiteX158" fmla="*/ 25150 w 2731203"/>
                                  <a:gd name="connsiteY158" fmla="*/ 1652170 h 2794134"/>
                                  <a:gd name="connsiteX159" fmla="*/ 3243 w 2731203"/>
                                  <a:gd name="connsiteY159" fmla="*/ 1482625 h 2794134"/>
                                  <a:gd name="connsiteX160" fmla="*/ 21340 w 2731203"/>
                                  <a:gd name="connsiteY160" fmla="*/ 1142582 h 2794134"/>
                                  <a:gd name="connsiteX161" fmla="*/ 28960 w 2731203"/>
                                  <a:gd name="connsiteY161" fmla="*/ 1100672 h 2794134"/>
                                  <a:gd name="connsiteX162" fmla="*/ 38485 w 2731203"/>
                                  <a:gd name="connsiteY162" fmla="*/ 1058762 h 2794134"/>
                                  <a:gd name="connsiteX163" fmla="*/ 48963 w 2731203"/>
                                  <a:gd name="connsiteY163" fmla="*/ 1017805 h 2794134"/>
                                  <a:gd name="connsiteX164" fmla="*/ 61345 w 2731203"/>
                                  <a:gd name="connsiteY164" fmla="*/ 976847 h 2794134"/>
                                  <a:gd name="connsiteX165" fmla="*/ 67060 w 2731203"/>
                                  <a:gd name="connsiteY165" fmla="*/ 956845 h 2794134"/>
                                  <a:gd name="connsiteX166" fmla="*/ 73728 w 2731203"/>
                                  <a:gd name="connsiteY166" fmla="*/ 935890 h 2794134"/>
                                  <a:gd name="connsiteX167" fmla="*/ 88015 w 2731203"/>
                                  <a:gd name="connsiteY167" fmla="*/ 895885 h 2794134"/>
                                  <a:gd name="connsiteX168" fmla="*/ 104208 w 2731203"/>
                                  <a:gd name="connsiteY168" fmla="*/ 855880 h 2794134"/>
                                  <a:gd name="connsiteX169" fmla="*/ 120400 w 2731203"/>
                                  <a:gd name="connsiteY169" fmla="*/ 816827 h 2794134"/>
                                  <a:gd name="connsiteX170" fmla="*/ 157548 w 2731203"/>
                                  <a:gd name="connsiteY170" fmla="*/ 740627 h 2794134"/>
                                  <a:gd name="connsiteX171" fmla="*/ 177550 w 2731203"/>
                                  <a:gd name="connsiteY171" fmla="*/ 703480 h 2794134"/>
                                  <a:gd name="connsiteX172" fmla="*/ 199458 w 2731203"/>
                                  <a:gd name="connsiteY172" fmla="*/ 666332 h 2794134"/>
                                  <a:gd name="connsiteX173" fmla="*/ 222318 w 2731203"/>
                                  <a:gd name="connsiteY173" fmla="*/ 630137 h 2794134"/>
                                  <a:gd name="connsiteX174" fmla="*/ 245178 w 2731203"/>
                                  <a:gd name="connsiteY174" fmla="*/ 594895 h 2794134"/>
                                  <a:gd name="connsiteX175" fmla="*/ 269943 w 2731203"/>
                                  <a:gd name="connsiteY175" fmla="*/ 560605 h 2794134"/>
                                  <a:gd name="connsiteX176" fmla="*/ 295660 w 2731203"/>
                                  <a:gd name="connsiteY176" fmla="*/ 526315 h 2794134"/>
                                  <a:gd name="connsiteX177" fmla="*/ 533785 w 2731203"/>
                                  <a:gd name="connsiteY177" fmla="*/ 287237 h 2794134"/>
                                  <a:gd name="connsiteX178" fmla="*/ 823345 w 2731203"/>
                                  <a:gd name="connsiteY178" fmla="*/ 112930 h 2794134"/>
                                  <a:gd name="connsiteX179" fmla="*/ 1879668 w 2731203"/>
                                  <a:gd name="connsiteY179" fmla="*/ 109120 h 2794134"/>
                                  <a:gd name="connsiteX180" fmla="*/ 1932055 w 2731203"/>
                                  <a:gd name="connsiteY180" fmla="*/ 124360 h 2794134"/>
                                  <a:gd name="connsiteX181" fmla="*/ 1984443 w 2731203"/>
                                  <a:gd name="connsiteY181" fmla="*/ 142457 h 2794134"/>
                                  <a:gd name="connsiteX182" fmla="*/ 2406400 w 2731203"/>
                                  <a:gd name="connsiteY182" fmla="*/ 459640 h 2794134"/>
                                  <a:gd name="connsiteX183" fmla="*/ 2376873 w 2731203"/>
                                  <a:gd name="connsiteY183" fmla="*/ 432970 h 2794134"/>
                                  <a:gd name="connsiteX184" fmla="*/ 2346393 w 2731203"/>
                                  <a:gd name="connsiteY184" fmla="*/ 407252 h 2794134"/>
                                  <a:gd name="connsiteX185" fmla="*/ 1879668 w 2731203"/>
                                  <a:gd name="connsiteY185" fmla="*/ 109120 h 2794134"/>
                                  <a:gd name="connsiteX186" fmla="*/ 1596775 w 2731203"/>
                                  <a:gd name="connsiteY186" fmla="*/ 107215 h 2794134"/>
                                  <a:gd name="connsiteX187" fmla="*/ 1618682 w 2731203"/>
                                  <a:gd name="connsiteY187" fmla="*/ 107215 h 2794134"/>
                                  <a:gd name="connsiteX188" fmla="*/ 1658687 w 2731203"/>
                                  <a:gd name="connsiteY188" fmla="*/ 114835 h 2794134"/>
                                  <a:gd name="connsiteX189" fmla="*/ 1698692 w 2731203"/>
                                  <a:gd name="connsiteY189" fmla="*/ 124360 h 2794134"/>
                                  <a:gd name="connsiteX190" fmla="*/ 1718695 w 2731203"/>
                                  <a:gd name="connsiteY190" fmla="*/ 129122 h 2794134"/>
                                  <a:gd name="connsiteX191" fmla="*/ 1738697 w 2731203"/>
                                  <a:gd name="connsiteY191" fmla="*/ 134837 h 2794134"/>
                                  <a:gd name="connsiteX192" fmla="*/ 1777750 w 2731203"/>
                                  <a:gd name="connsiteY192" fmla="*/ 146267 h 2794134"/>
                                  <a:gd name="connsiteX193" fmla="*/ 1930150 w 2731203"/>
                                  <a:gd name="connsiteY193" fmla="*/ 206275 h 2794134"/>
                                  <a:gd name="connsiteX194" fmla="*/ 2206375 w 2731203"/>
                                  <a:gd name="connsiteY194" fmla="*/ 381535 h 2794134"/>
                                  <a:gd name="connsiteX195" fmla="*/ 2185420 w 2731203"/>
                                  <a:gd name="connsiteY195" fmla="*/ 371057 h 2794134"/>
                                  <a:gd name="connsiteX196" fmla="*/ 2175895 w 2731203"/>
                                  <a:gd name="connsiteY196" fmla="*/ 365342 h 2794134"/>
                                  <a:gd name="connsiteX197" fmla="*/ 1532005 w 2731203"/>
                                  <a:gd name="connsiteY197" fmla="*/ 108167 h 2794134"/>
                                  <a:gd name="connsiteX198" fmla="*/ 1574867 w 2731203"/>
                                  <a:gd name="connsiteY198" fmla="*/ 108167 h 2794134"/>
                                  <a:gd name="connsiteX199" fmla="*/ 1399607 w 2731203"/>
                                  <a:gd name="connsiteY199" fmla="*/ 81497 h 2794134"/>
                                  <a:gd name="connsiteX200" fmla="*/ 1348172 w 2731203"/>
                                  <a:gd name="connsiteY200" fmla="*/ 89117 h 2794134"/>
                                  <a:gd name="connsiteX201" fmla="*/ 1334837 w 2731203"/>
                                  <a:gd name="connsiteY201" fmla="*/ 91022 h 2794134"/>
                                  <a:gd name="connsiteX202" fmla="*/ 1321502 w 2731203"/>
                                  <a:gd name="connsiteY202" fmla="*/ 93879 h 2794134"/>
                                  <a:gd name="connsiteX203" fmla="*/ 1295785 w 2731203"/>
                                  <a:gd name="connsiteY203" fmla="*/ 99594 h 2794134"/>
                                  <a:gd name="connsiteX204" fmla="*/ 853825 w 2731203"/>
                                  <a:gd name="connsiteY204" fmla="*/ 217704 h 2794134"/>
                                  <a:gd name="connsiteX205" fmla="*/ 482350 w 2731203"/>
                                  <a:gd name="connsiteY205" fmla="*/ 483452 h 2794134"/>
                                  <a:gd name="connsiteX206" fmla="*/ 626177 w 2731203"/>
                                  <a:gd name="connsiteY206" fmla="*/ 327242 h 2794134"/>
                                  <a:gd name="connsiteX207" fmla="*/ 802390 w 2731203"/>
                                  <a:gd name="connsiteY207" fmla="*/ 219609 h 2794134"/>
                                  <a:gd name="connsiteX208" fmla="*/ 896687 w 2731203"/>
                                  <a:gd name="connsiteY208" fmla="*/ 176747 h 2794134"/>
                                  <a:gd name="connsiteX209" fmla="*/ 945265 w 2731203"/>
                                  <a:gd name="connsiteY209" fmla="*/ 158649 h 2794134"/>
                                  <a:gd name="connsiteX210" fmla="*/ 993842 w 2731203"/>
                                  <a:gd name="connsiteY210" fmla="*/ 142457 h 2794134"/>
                                  <a:gd name="connsiteX211" fmla="*/ 1194820 w 2731203"/>
                                  <a:gd name="connsiteY211" fmla="*/ 95784 h 2794134"/>
                                  <a:gd name="connsiteX212" fmla="*/ 1399607 w 2731203"/>
                                  <a:gd name="connsiteY212" fmla="*/ 81497 h 2794134"/>
                                  <a:gd name="connsiteX213" fmla="*/ 1362475 w 2731203"/>
                                  <a:gd name="connsiteY213" fmla="*/ 222 h 2794134"/>
                                  <a:gd name="connsiteX214" fmla="*/ 1783465 w 2731203"/>
                                  <a:gd name="connsiteY214" fmla="*/ 57685 h 2794134"/>
                                  <a:gd name="connsiteX215" fmla="*/ 1748223 w 2731203"/>
                                  <a:gd name="connsiteY215" fmla="*/ 51970 h 2794134"/>
                                  <a:gd name="connsiteX216" fmla="*/ 1711075 w 2731203"/>
                                  <a:gd name="connsiteY216" fmla="*/ 48160 h 2794134"/>
                                  <a:gd name="connsiteX217" fmla="*/ 1612015 w 2731203"/>
                                  <a:gd name="connsiteY217" fmla="*/ 28157 h 2794134"/>
                                  <a:gd name="connsiteX218" fmla="*/ 1561533 w 2731203"/>
                                  <a:gd name="connsiteY218" fmla="*/ 21490 h 2794134"/>
                                  <a:gd name="connsiteX219" fmla="*/ 1511050 w 2731203"/>
                                  <a:gd name="connsiteY219" fmla="*/ 16727 h 2794134"/>
                                  <a:gd name="connsiteX220" fmla="*/ 1460568 w 2731203"/>
                                  <a:gd name="connsiteY220" fmla="*/ 12917 h 2794134"/>
                                  <a:gd name="connsiteX221" fmla="*/ 1410085 w 2731203"/>
                                  <a:gd name="connsiteY221" fmla="*/ 11012 h 2794134"/>
                                  <a:gd name="connsiteX222" fmla="*/ 1359603 w 2731203"/>
                                  <a:gd name="connsiteY222" fmla="*/ 11965 h 2794134"/>
                                  <a:gd name="connsiteX223" fmla="*/ 1333885 w 2731203"/>
                                  <a:gd name="connsiteY223" fmla="*/ 12917 h 2794134"/>
                                  <a:gd name="connsiteX224" fmla="*/ 1309120 w 2731203"/>
                                  <a:gd name="connsiteY224" fmla="*/ 14822 h 2794134"/>
                                  <a:gd name="connsiteX225" fmla="*/ 913833 w 2731203"/>
                                  <a:gd name="connsiteY225" fmla="*/ 98642 h 2794134"/>
                                  <a:gd name="connsiteX226" fmla="*/ 931930 w 2731203"/>
                                  <a:gd name="connsiteY226" fmla="*/ 89117 h 2794134"/>
                                  <a:gd name="connsiteX227" fmla="*/ 946218 w 2731203"/>
                                  <a:gd name="connsiteY227" fmla="*/ 82450 h 2794134"/>
                                  <a:gd name="connsiteX228" fmla="*/ 982413 w 2731203"/>
                                  <a:gd name="connsiteY228" fmla="*/ 66257 h 2794134"/>
                                  <a:gd name="connsiteX229" fmla="*/ 1013845 w 2731203"/>
                                  <a:gd name="connsiteY229" fmla="*/ 54827 h 2794134"/>
                                  <a:gd name="connsiteX230" fmla="*/ 1060518 w 2731203"/>
                                  <a:gd name="connsiteY230" fmla="*/ 40540 h 2794134"/>
                                  <a:gd name="connsiteX231" fmla="*/ 1128145 w 2731203"/>
                                  <a:gd name="connsiteY231" fmla="*/ 24347 h 2794134"/>
                                  <a:gd name="connsiteX232" fmla="*/ 1171008 w 2731203"/>
                                  <a:gd name="connsiteY232" fmla="*/ 16727 h 2794134"/>
                                  <a:gd name="connsiteX233" fmla="*/ 1194820 w 2731203"/>
                                  <a:gd name="connsiteY233" fmla="*/ 12917 h 2794134"/>
                                  <a:gd name="connsiteX234" fmla="*/ 1220538 w 2731203"/>
                                  <a:gd name="connsiteY234" fmla="*/ 10060 h 2794134"/>
                                  <a:gd name="connsiteX235" fmla="*/ 1362475 w 2731203"/>
                                  <a:gd name="connsiteY235" fmla="*/ 222 h 279413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  <a:cxn ang="0">
                                    <a:pos x="connsiteX232" y="connsiteY232"/>
                                  </a:cxn>
                                  <a:cxn ang="0">
                                    <a:pos x="connsiteX233" y="connsiteY233"/>
                                  </a:cxn>
                                  <a:cxn ang="0">
                                    <a:pos x="connsiteX234" y="connsiteY234"/>
                                  </a:cxn>
                                  <a:cxn ang="0">
                                    <a:pos x="connsiteX235" y="connsiteY235"/>
                                  </a:cxn>
                                </a:cxnLst>
                                <a:rect l="l" t="t" r="r" b="b"/>
                                <a:pathLst>
                                  <a:path w="2731203" h="2794134">
                                    <a:moveTo>
                                      <a:pt x="2554038" y="843497"/>
                                    </a:moveTo>
                                    <a:cubicBezTo>
                                      <a:pt x="2554038" y="843497"/>
                                      <a:pt x="2554990" y="843497"/>
                                      <a:pt x="2554990" y="843497"/>
                                    </a:cubicBezTo>
                                    <a:cubicBezTo>
                                      <a:pt x="2561658" y="858737"/>
                                      <a:pt x="2568325" y="873024"/>
                                      <a:pt x="2574040" y="889217"/>
                                    </a:cubicBezTo>
                                    <a:cubicBezTo>
                                      <a:pt x="2568325" y="873024"/>
                                      <a:pt x="2560705" y="858737"/>
                                      <a:pt x="2554038" y="843497"/>
                                    </a:cubicBezTo>
                                    <a:close/>
                                    <a:moveTo>
                                      <a:pt x="2630238" y="810160"/>
                                    </a:moveTo>
                                    <a:cubicBezTo>
                                      <a:pt x="2630238" y="810160"/>
                                      <a:pt x="2631190" y="810160"/>
                                      <a:pt x="2631190" y="810160"/>
                                    </a:cubicBezTo>
                                    <a:cubicBezTo>
                                      <a:pt x="2637858" y="826352"/>
                                      <a:pt x="2645478" y="841592"/>
                                      <a:pt x="2651193" y="858737"/>
                                    </a:cubicBezTo>
                                    <a:cubicBezTo>
                                      <a:pt x="2645478" y="841592"/>
                                      <a:pt x="2636905" y="826352"/>
                                      <a:pt x="2630238" y="810160"/>
                                    </a:cubicBezTo>
                                    <a:close/>
                                    <a:moveTo>
                                      <a:pt x="2475759" y="697568"/>
                                    </a:moveTo>
                                    <a:lnTo>
                                      <a:pt x="2489267" y="717767"/>
                                    </a:lnTo>
                                    <a:cubicBezTo>
                                      <a:pt x="2489267" y="717767"/>
                                      <a:pt x="2488315" y="717767"/>
                                      <a:pt x="2488315" y="717767"/>
                                    </a:cubicBezTo>
                                    <a:close/>
                                    <a:moveTo>
                                      <a:pt x="2444909" y="651438"/>
                                    </a:moveTo>
                                    <a:lnTo>
                                      <a:pt x="2454977" y="665379"/>
                                    </a:lnTo>
                                    <a:lnTo>
                                      <a:pt x="2466407" y="682524"/>
                                    </a:lnTo>
                                    <a:lnTo>
                                      <a:pt x="2475759" y="697568"/>
                                    </a:lnTo>
                                    <a:close/>
                                    <a:moveTo>
                                      <a:pt x="382337" y="565367"/>
                                    </a:moveTo>
                                    <a:cubicBezTo>
                                      <a:pt x="375670" y="577749"/>
                                      <a:pt x="369002" y="589179"/>
                                      <a:pt x="363287" y="599657"/>
                                    </a:cubicBezTo>
                                    <a:cubicBezTo>
                                      <a:pt x="357572" y="612039"/>
                                      <a:pt x="350905" y="623469"/>
                                      <a:pt x="345190" y="635852"/>
                                    </a:cubicBezTo>
                                    <a:lnTo>
                                      <a:pt x="336617" y="653949"/>
                                    </a:lnTo>
                                    <a:lnTo>
                                      <a:pt x="328045" y="672047"/>
                                    </a:lnTo>
                                    <a:cubicBezTo>
                                      <a:pt x="322330" y="684429"/>
                                      <a:pt x="317567" y="696812"/>
                                      <a:pt x="311852" y="709194"/>
                                    </a:cubicBezTo>
                                    <a:cubicBezTo>
                                      <a:pt x="216602" y="866357"/>
                                      <a:pt x="155642" y="1044474"/>
                                      <a:pt x="134687" y="1227354"/>
                                    </a:cubicBezTo>
                                    <a:cubicBezTo>
                                      <a:pt x="124210" y="1318794"/>
                                      <a:pt x="123257" y="1411187"/>
                                      <a:pt x="132782" y="1502627"/>
                                    </a:cubicBezTo>
                                    <a:cubicBezTo>
                                      <a:pt x="141355" y="1594067"/>
                                      <a:pt x="161357" y="1684554"/>
                                      <a:pt x="189932" y="1772184"/>
                                    </a:cubicBezTo>
                                    <a:cubicBezTo>
                                      <a:pt x="247082" y="1946492"/>
                                      <a:pt x="343285" y="2108417"/>
                                      <a:pt x="469015" y="2242719"/>
                                    </a:cubicBezTo>
                                    <a:cubicBezTo>
                                      <a:pt x="594745" y="2377022"/>
                                      <a:pt x="749050" y="2484654"/>
                                      <a:pt x="919547" y="2553234"/>
                                    </a:cubicBezTo>
                                    <a:cubicBezTo>
                                      <a:pt x="1089092" y="2622767"/>
                                      <a:pt x="1274830" y="2654199"/>
                                      <a:pt x="1458663" y="2645627"/>
                                    </a:cubicBezTo>
                                    <a:cubicBezTo>
                                      <a:pt x="1642495" y="2638007"/>
                                      <a:pt x="1824422" y="2588477"/>
                                      <a:pt x="1987300" y="2503704"/>
                                    </a:cubicBezTo>
                                    <a:cubicBezTo>
                                      <a:pt x="2150177" y="2419884"/>
                                      <a:pt x="2294958" y="2298917"/>
                                      <a:pt x="2407353" y="2153184"/>
                                    </a:cubicBezTo>
                                    <a:cubicBezTo>
                                      <a:pt x="2520700" y="2008404"/>
                                      <a:pt x="2601663" y="1837907"/>
                                      <a:pt x="2642620" y="1658837"/>
                                    </a:cubicBezTo>
                                    <a:cubicBezTo>
                                      <a:pt x="2656908" y="1696937"/>
                                      <a:pt x="2668338" y="1735989"/>
                                      <a:pt x="2679767" y="1776947"/>
                                    </a:cubicBezTo>
                                    <a:cubicBezTo>
                                      <a:pt x="2618808" y="1962684"/>
                                      <a:pt x="2516890" y="2136039"/>
                                      <a:pt x="2382588" y="2277962"/>
                                    </a:cubicBezTo>
                                    <a:cubicBezTo>
                                      <a:pt x="2249238" y="2419884"/>
                                      <a:pt x="2084455" y="2533232"/>
                                      <a:pt x="1903480" y="2604669"/>
                                    </a:cubicBezTo>
                                    <a:cubicBezTo>
                                      <a:pt x="1722505" y="2677059"/>
                                      <a:pt x="1526290" y="2708492"/>
                                      <a:pt x="1332932" y="2697062"/>
                                    </a:cubicBezTo>
                                    <a:cubicBezTo>
                                      <a:pt x="1139575" y="2685632"/>
                                      <a:pt x="949075" y="2631339"/>
                                      <a:pt x="779530" y="2538947"/>
                                    </a:cubicBezTo>
                                    <a:cubicBezTo>
                                      <a:pt x="609032" y="2447507"/>
                                      <a:pt x="461395" y="2317014"/>
                                      <a:pt x="347095" y="2162709"/>
                                    </a:cubicBezTo>
                                    <a:cubicBezTo>
                                      <a:pt x="233747" y="2008404"/>
                                      <a:pt x="153737" y="1828382"/>
                                      <a:pt x="116590" y="1640739"/>
                                    </a:cubicBezTo>
                                    <a:cubicBezTo>
                                      <a:pt x="79442" y="1452144"/>
                                      <a:pt x="84205" y="1257834"/>
                                      <a:pt x="129925" y="1072097"/>
                                    </a:cubicBezTo>
                                    <a:cubicBezTo>
                                      <a:pt x="152785" y="979704"/>
                                      <a:pt x="185170" y="889217"/>
                                      <a:pt x="228032" y="804444"/>
                                    </a:cubicBezTo>
                                    <a:cubicBezTo>
                                      <a:pt x="270895" y="719672"/>
                                      <a:pt x="322330" y="638709"/>
                                      <a:pt x="382337" y="565367"/>
                                    </a:cubicBezTo>
                                    <a:close/>
                                    <a:moveTo>
                                      <a:pt x="2429260" y="494882"/>
                                    </a:moveTo>
                                    <a:cubicBezTo>
                                      <a:pt x="2431165" y="495834"/>
                                      <a:pt x="2433070" y="496787"/>
                                      <a:pt x="2434975" y="497739"/>
                                    </a:cubicBezTo>
                                    <a:cubicBezTo>
                                      <a:pt x="2436880" y="499644"/>
                                      <a:pt x="2439737" y="500597"/>
                                      <a:pt x="2441642" y="501549"/>
                                    </a:cubicBezTo>
                                    <a:cubicBezTo>
                                      <a:pt x="2451167" y="512027"/>
                                      <a:pt x="2459740" y="523457"/>
                                      <a:pt x="2468312" y="534887"/>
                                    </a:cubicBezTo>
                                    <a:cubicBezTo>
                                      <a:pt x="2476885" y="546317"/>
                                      <a:pt x="2486410" y="557747"/>
                                      <a:pt x="2494030" y="569177"/>
                                    </a:cubicBezTo>
                                    <a:cubicBezTo>
                                      <a:pt x="2504507" y="584417"/>
                                      <a:pt x="2515937" y="600609"/>
                                      <a:pt x="2526415" y="616802"/>
                                    </a:cubicBezTo>
                                    <a:cubicBezTo>
                                      <a:pt x="2539750" y="637757"/>
                                      <a:pt x="2553085" y="657759"/>
                                      <a:pt x="2564515" y="678714"/>
                                    </a:cubicBezTo>
                                    <a:lnTo>
                                      <a:pt x="2582612" y="711099"/>
                                    </a:lnTo>
                                    <a:lnTo>
                                      <a:pt x="2591185" y="727292"/>
                                    </a:lnTo>
                                    <a:lnTo>
                                      <a:pt x="2598805" y="743484"/>
                                    </a:lnTo>
                                    <a:cubicBezTo>
                                      <a:pt x="2597852" y="743484"/>
                                      <a:pt x="2597852" y="742532"/>
                                      <a:pt x="2596900" y="742532"/>
                                    </a:cubicBezTo>
                                    <a:cubicBezTo>
                                      <a:pt x="2591185" y="731102"/>
                                      <a:pt x="2585470" y="720624"/>
                                      <a:pt x="2578802" y="709194"/>
                                    </a:cubicBezTo>
                                    <a:lnTo>
                                      <a:pt x="2559752" y="675857"/>
                                    </a:lnTo>
                                    <a:cubicBezTo>
                                      <a:pt x="2546417" y="653949"/>
                                      <a:pt x="2533082" y="632042"/>
                                      <a:pt x="2518795" y="611087"/>
                                    </a:cubicBezTo>
                                    <a:lnTo>
                                      <a:pt x="2486410" y="566319"/>
                                    </a:lnTo>
                                    <a:cubicBezTo>
                                      <a:pt x="2477837" y="553937"/>
                                      <a:pt x="2468312" y="542507"/>
                                      <a:pt x="2458787" y="530124"/>
                                    </a:cubicBezTo>
                                    <a:lnTo>
                                      <a:pt x="2444500" y="512027"/>
                                    </a:lnTo>
                                    <a:close/>
                                    <a:moveTo>
                                      <a:pt x="2280670" y="458687"/>
                                    </a:moveTo>
                                    <a:cubicBezTo>
                                      <a:pt x="2285432" y="460592"/>
                                      <a:pt x="2291147" y="462497"/>
                                      <a:pt x="2296862" y="465354"/>
                                    </a:cubicBezTo>
                                    <a:cubicBezTo>
                                      <a:pt x="2334010" y="502978"/>
                                      <a:pt x="2368538" y="542983"/>
                                      <a:pt x="2400566" y="585131"/>
                                    </a:cubicBezTo>
                                    <a:lnTo>
                                      <a:pt x="2444909" y="651438"/>
                                    </a:lnTo>
                                    <a:lnTo>
                                      <a:pt x="2442595" y="648234"/>
                                    </a:lnTo>
                                    <a:lnTo>
                                      <a:pt x="2418782" y="613944"/>
                                    </a:lnTo>
                                    <a:lnTo>
                                      <a:pt x="2393065" y="581559"/>
                                    </a:lnTo>
                                    <a:lnTo>
                                      <a:pt x="2379730" y="565367"/>
                                    </a:lnTo>
                                    <a:lnTo>
                                      <a:pt x="2366395" y="549174"/>
                                    </a:lnTo>
                                    <a:cubicBezTo>
                                      <a:pt x="2356870" y="538697"/>
                                      <a:pt x="2348297" y="528219"/>
                                      <a:pt x="2338772" y="517742"/>
                                    </a:cubicBezTo>
                                    <a:cubicBezTo>
                                      <a:pt x="2319722" y="497739"/>
                                      <a:pt x="2300672" y="477737"/>
                                      <a:pt x="2280670" y="458687"/>
                                    </a:cubicBezTo>
                                    <a:close/>
                                    <a:moveTo>
                                      <a:pt x="1399608" y="153887"/>
                                    </a:moveTo>
                                    <a:cubicBezTo>
                                      <a:pt x="2072953" y="153887"/>
                                      <a:pt x="2618808" y="699741"/>
                                      <a:pt x="2618808" y="1373087"/>
                                    </a:cubicBezTo>
                                    <a:cubicBezTo>
                                      <a:pt x="2618808" y="1415171"/>
                                      <a:pt x="2616676" y="1456757"/>
                                      <a:pt x="2612513" y="1497743"/>
                                    </a:cubicBezTo>
                                    <a:lnTo>
                                      <a:pt x="2595954" y="1606243"/>
                                    </a:lnTo>
                                    <a:lnTo>
                                      <a:pt x="2598805" y="1612164"/>
                                    </a:lnTo>
                                    <a:cubicBezTo>
                                      <a:pt x="2606425" y="1630262"/>
                                      <a:pt x="2613092" y="1648359"/>
                                      <a:pt x="2620713" y="1667409"/>
                                    </a:cubicBezTo>
                                    <a:cubicBezTo>
                                      <a:pt x="2580707" y="1828382"/>
                                      <a:pt x="2507365" y="1979829"/>
                                      <a:pt x="2408305" y="2112227"/>
                                    </a:cubicBezTo>
                                    <a:cubicBezTo>
                                      <a:pt x="2309245" y="2244624"/>
                                      <a:pt x="2183515" y="2357019"/>
                                      <a:pt x="2041592" y="2439887"/>
                                    </a:cubicBezTo>
                                    <a:cubicBezTo>
                                      <a:pt x="1899670" y="2523707"/>
                                      <a:pt x="1741555" y="2577999"/>
                                      <a:pt x="1578677" y="2599907"/>
                                    </a:cubicBezTo>
                                    <a:cubicBezTo>
                                      <a:pt x="1415800" y="2621814"/>
                                      <a:pt x="1250065" y="2611337"/>
                                      <a:pt x="1091950" y="2569427"/>
                                    </a:cubicBezTo>
                                    <a:cubicBezTo>
                                      <a:pt x="933835" y="2527517"/>
                                      <a:pt x="785245" y="2453222"/>
                                      <a:pt x="656657" y="2353209"/>
                                    </a:cubicBezTo>
                                    <a:cubicBezTo>
                                      <a:pt x="528070" y="2253197"/>
                                      <a:pt x="419485" y="2128419"/>
                                      <a:pt x="339475" y="1987449"/>
                                    </a:cubicBezTo>
                                    <a:cubicBezTo>
                                      <a:pt x="259465" y="1846479"/>
                                      <a:pt x="208030" y="1689317"/>
                                      <a:pt x="188980" y="1529297"/>
                                    </a:cubicBezTo>
                                    <a:lnTo>
                                      <a:pt x="186849" y="1498705"/>
                                    </a:lnTo>
                                    <a:lnTo>
                                      <a:pt x="186703" y="1497743"/>
                                    </a:lnTo>
                                    <a:lnTo>
                                      <a:pt x="186492" y="1493576"/>
                                    </a:lnTo>
                                    <a:lnTo>
                                      <a:pt x="180586" y="1408776"/>
                                    </a:lnTo>
                                    <a:lnTo>
                                      <a:pt x="181167" y="1388115"/>
                                    </a:lnTo>
                                    <a:lnTo>
                                      <a:pt x="180408" y="1373087"/>
                                    </a:lnTo>
                                    <a:lnTo>
                                      <a:pt x="183073" y="1320311"/>
                                    </a:lnTo>
                                    <a:lnTo>
                                      <a:pt x="183979" y="1288077"/>
                                    </a:lnTo>
                                    <a:lnTo>
                                      <a:pt x="185178" y="1278633"/>
                                    </a:lnTo>
                                    <a:lnTo>
                                      <a:pt x="186703" y="1248431"/>
                                    </a:lnTo>
                                    <a:cubicBezTo>
                                      <a:pt x="249138" y="633642"/>
                                      <a:pt x="768346" y="153887"/>
                                      <a:pt x="1399608" y="153887"/>
                                    </a:cubicBezTo>
                                    <a:close/>
                                    <a:moveTo>
                                      <a:pt x="823345" y="112930"/>
                                    </a:moveTo>
                                    <a:cubicBezTo>
                                      <a:pt x="776673" y="141505"/>
                                      <a:pt x="733810" y="172937"/>
                                      <a:pt x="690948" y="207227"/>
                                    </a:cubicBezTo>
                                    <a:cubicBezTo>
                                      <a:pt x="596650" y="265330"/>
                                      <a:pt x="509973" y="333910"/>
                                      <a:pt x="431868" y="411062"/>
                                    </a:cubicBezTo>
                                    <a:cubicBezTo>
                                      <a:pt x="354715" y="489167"/>
                                      <a:pt x="286135" y="575845"/>
                                      <a:pt x="228985" y="670142"/>
                                    </a:cubicBezTo>
                                    <a:cubicBezTo>
                                      <a:pt x="171835" y="765392"/>
                                      <a:pt x="127068" y="866357"/>
                                      <a:pt x="93730" y="971132"/>
                                    </a:cubicBezTo>
                                    <a:cubicBezTo>
                                      <a:pt x="62298" y="1075907"/>
                                      <a:pt x="42295" y="1185445"/>
                                      <a:pt x="35628" y="1294982"/>
                                    </a:cubicBezTo>
                                    <a:cubicBezTo>
                                      <a:pt x="28960" y="1404520"/>
                                      <a:pt x="35628" y="1515010"/>
                                      <a:pt x="55630" y="1623595"/>
                                    </a:cubicBezTo>
                                    <a:cubicBezTo>
                                      <a:pt x="59440" y="1651217"/>
                                      <a:pt x="67060" y="1677887"/>
                                      <a:pt x="72775" y="1704557"/>
                                    </a:cubicBezTo>
                                    <a:cubicBezTo>
                                      <a:pt x="75633" y="1717892"/>
                                      <a:pt x="79443" y="1731227"/>
                                      <a:pt x="83253" y="1744562"/>
                                    </a:cubicBezTo>
                                    <a:cubicBezTo>
                                      <a:pt x="87063" y="1757897"/>
                                      <a:pt x="90873" y="1771232"/>
                                      <a:pt x="94683" y="1784567"/>
                                    </a:cubicBezTo>
                                    <a:cubicBezTo>
                                      <a:pt x="111828" y="1836955"/>
                                      <a:pt x="130878" y="1889342"/>
                                      <a:pt x="153738" y="1938872"/>
                                    </a:cubicBezTo>
                                    <a:cubicBezTo>
                                      <a:pt x="176598" y="1989355"/>
                                      <a:pt x="203268" y="2036980"/>
                                      <a:pt x="230890" y="2084605"/>
                                    </a:cubicBezTo>
                                    <a:cubicBezTo>
                                      <a:pt x="260418" y="2131277"/>
                                      <a:pt x="290898" y="2176997"/>
                                      <a:pt x="325188" y="2219860"/>
                                    </a:cubicBezTo>
                                    <a:cubicBezTo>
                                      <a:pt x="358525" y="2263675"/>
                                      <a:pt x="396625" y="2304632"/>
                                      <a:pt x="434725" y="2343685"/>
                                    </a:cubicBezTo>
                                    <a:cubicBezTo>
                                      <a:pt x="474730" y="2381785"/>
                                      <a:pt x="514735" y="2418932"/>
                                      <a:pt x="558550" y="2452270"/>
                                    </a:cubicBezTo>
                                    <a:cubicBezTo>
                                      <a:pt x="601413" y="2486560"/>
                                      <a:pt x="647133" y="2517992"/>
                                      <a:pt x="693805" y="2546567"/>
                                    </a:cubicBezTo>
                                    <a:lnTo>
                                      <a:pt x="730000" y="2567522"/>
                                    </a:lnTo>
                                    <a:lnTo>
                                      <a:pt x="748098" y="2578000"/>
                                    </a:lnTo>
                                    <a:lnTo>
                                      <a:pt x="766195" y="2587525"/>
                                    </a:lnTo>
                                    <a:lnTo>
                                      <a:pt x="803343" y="2606575"/>
                                    </a:lnTo>
                                    <a:cubicBezTo>
                                      <a:pt x="815725" y="2612290"/>
                                      <a:pt x="828108" y="2618005"/>
                                      <a:pt x="840490" y="2623720"/>
                                    </a:cubicBezTo>
                                    <a:cubicBezTo>
                                      <a:pt x="890020" y="2647532"/>
                                      <a:pt x="942408" y="2665630"/>
                                      <a:pt x="994795" y="2682775"/>
                                    </a:cubicBezTo>
                                    <a:cubicBezTo>
                                      <a:pt x="1048135" y="2698967"/>
                                      <a:pt x="1101475" y="2712302"/>
                                      <a:pt x="1155768" y="2721827"/>
                                    </a:cubicBezTo>
                                    <a:cubicBezTo>
                                      <a:pt x="1371985" y="2761832"/>
                                      <a:pt x="1597728" y="2746592"/>
                                      <a:pt x="1808230" y="2681822"/>
                                    </a:cubicBezTo>
                                    <a:cubicBezTo>
                                      <a:pt x="1913005" y="2648485"/>
                                      <a:pt x="2013970" y="2602765"/>
                                      <a:pt x="2108268" y="2545615"/>
                                    </a:cubicBezTo>
                                    <a:cubicBezTo>
                                      <a:pt x="2202565" y="2487512"/>
                                      <a:pt x="2289243" y="2419885"/>
                                      <a:pt x="2367348" y="2341780"/>
                                    </a:cubicBezTo>
                                    <a:cubicBezTo>
                                      <a:pt x="2444500" y="2263675"/>
                                      <a:pt x="2513080" y="2176997"/>
                                      <a:pt x="2570230" y="2082700"/>
                                    </a:cubicBezTo>
                                    <a:cubicBezTo>
                                      <a:pt x="2627380" y="1988402"/>
                                      <a:pt x="2672148" y="1886485"/>
                                      <a:pt x="2705485" y="1781710"/>
                                    </a:cubicBezTo>
                                    <a:cubicBezTo>
                                      <a:pt x="2715963" y="1822667"/>
                                      <a:pt x="2725488" y="1865530"/>
                                      <a:pt x="2731203" y="1908392"/>
                                    </a:cubicBezTo>
                                    <a:cubicBezTo>
                                      <a:pt x="2720725" y="1936015"/>
                                      <a:pt x="2708343" y="1961732"/>
                                      <a:pt x="2695960" y="1988402"/>
                                    </a:cubicBezTo>
                                    <a:cubicBezTo>
                                      <a:pt x="2690245" y="2001737"/>
                                      <a:pt x="2682625" y="2014120"/>
                                      <a:pt x="2675958" y="2027455"/>
                                    </a:cubicBezTo>
                                    <a:cubicBezTo>
                                      <a:pt x="2668338" y="2039837"/>
                                      <a:pt x="2662623" y="2053172"/>
                                      <a:pt x="2655003" y="2065555"/>
                                    </a:cubicBezTo>
                                    <a:cubicBezTo>
                                      <a:pt x="2640715" y="2090320"/>
                                      <a:pt x="2626428" y="2116037"/>
                                      <a:pt x="2610235" y="2139850"/>
                                    </a:cubicBezTo>
                                    <a:lnTo>
                                      <a:pt x="2586423" y="2176045"/>
                                    </a:lnTo>
                                    <a:lnTo>
                                      <a:pt x="2560705" y="2211287"/>
                                    </a:lnTo>
                                    <a:cubicBezTo>
                                      <a:pt x="2492125" y="2305585"/>
                                      <a:pt x="2411163" y="2390357"/>
                                      <a:pt x="2322580" y="2464652"/>
                                    </a:cubicBezTo>
                                    <a:cubicBezTo>
                                      <a:pt x="2144463" y="2613242"/>
                                      <a:pt x="1929198" y="2718017"/>
                                      <a:pt x="1702503" y="2764690"/>
                                    </a:cubicBezTo>
                                    <a:cubicBezTo>
                                      <a:pt x="1589155" y="2788502"/>
                                      <a:pt x="1473903" y="2797075"/>
                                      <a:pt x="1358650" y="2793265"/>
                                    </a:cubicBezTo>
                                    <a:cubicBezTo>
                                      <a:pt x="1300548" y="2792312"/>
                                      <a:pt x="1243398" y="2785645"/>
                                      <a:pt x="1186248" y="2777072"/>
                                    </a:cubicBezTo>
                                    <a:cubicBezTo>
                                      <a:pt x="1171960" y="2775167"/>
                                      <a:pt x="1157673" y="2772310"/>
                                      <a:pt x="1143385" y="2769452"/>
                                    </a:cubicBezTo>
                                    <a:cubicBezTo>
                                      <a:pt x="1130050" y="2766595"/>
                                      <a:pt x="1115763" y="2764690"/>
                                      <a:pt x="1101475" y="2760880"/>
                                    </a:cubicBezTo>
                                    <a:cubicBezTo>
                                      <a:pt x="1072900" y="2753260"/>
                                      <a:pt x="1045278" y="2747545"/>
                                      <a:pt x="1017655" y="2738972"/>
                                    </a:cubicBezTo>
                                    <a:lnTo>
                                      <a:pt x="976698" y="2726590"/>
                                    </a:lnTo>
                                    <a:lnTo>
                                      <a:pt x="935740" y="2712302"/>
                                    </a:lnTo>
                                    <a:cubicBezTo>
                                      <a:pt x="908118" y="2702777"/>
                                      <a:pt x="881448" y="2691347"/>
                                      <a:pt x="854778" y="2680870"/>
                                    </a:cubicBezTo>
                                    <a:cubicBezTo>
                                      <a:pt x="841443" y="2675155"/>
                                      <a:pt x="829060" y="2668487"/>
                                      <a:pt x="815725" y="2662772"/>
                                    </a:cubicBezTo>
                                    <a:cubicBezTo>
                                      <a:pt x="802390" y="2656105"/>
                                      <a:pt x="789055" y="2650390"/>
                                      <a:pt x="776673" y="2643722"/>
                                    </a:cubicBezTo>
                                    <a:cubicBezTo>
                                      <a:pt x="750955" y="2630387"/>
                                      <a:pt x="725238" y="2618005"/>
                                      <a:pt x="700473" y="2602765"/>
                                    </a:cubicBezTo>
                                    <a:cubicBezTo>
                                      <a:pt x="688090" y="2595145"/>
                                      <a:pt x="675708" y="2588477"/>
                                      <a:pt x="663325" y="2580857"/>
                                    </a:cubicBezTo>
                                    <a:lnTo>
                                      <a:pt x="627130" y="2557045"/>
                                    </a:lnTo>
                                    <a:lnTo>
                                      <a:pt x="609033" y="2545615"/>
                                    </a:lnTo>
                                    <a:lnTo>
                                      <a:pt x="591888" y="2533232"/>
                                    </a:lnTo>
                                    <a:lnTo>
                                      <a:pt x="556645" y="2507515"/>
                                    </a:lnTo>
                                    <a:cubicBezTo>
                                      <a:pt x="510925" y="2472272"/>
                                      <a:pt x="467110" y="2435125"/>
                                      <a:pt x="426153" y="2395120"/>
                                    </a:cubicBezTo>
                                    <a:cubicBezTo>
                                      <a:pt x="384243" y="2355115"/>
                                      <a:pt x="346143" y="2312252"/>
                                      <a:pt x="309948" y="2268437"/>
                                    </a:cubicBezTo>
                                    <a:cubicBezTo>
                                      <a:pt x="274705" y="2223670"/>
                                      <a:pt x="240415" y="2176997"/>
                                      <a:pt x="210888" y="2128420"/>
                                    </a:cubicBezTo>
                                    <a:cubicBezTo>
                                      <a:pt x="195648" y="2104607"/>
                                      <a:pt x="182313" y="2078890"/>
                                      <a:pt x="168025" y="2054125"/>
                                    </a:cubicBezTo>
                                    <a:cubicBezTo>
                                      <a:pt x="160405" y="2041742"/>
                                      <a:pt x="154690" y="2028407"/>
                                      <a:pt x="148023" y="2016025"/>
                                    </a:cubicBezTo>
                                    <a:cubicBezTo>
                                      <a:pt x="141355" y="2003642"/>
                                      <a:pt x="134688" y="1991260"/>
                                      <a:pt x="128973" y="1977925"/>
                                    </a:cubicBezTo>
                                    <a:lnTo>
                                      <a:pt x="111828" y="1938872"/>
                                    </a:lnTo>
                                    <a:cubicBezTo>
                                      <a:pt x="108970" y="1932205"/>
                                      <a:pt x="106113" y="1925537"/>
                                      <a:pt x="103255" y="1918870"/>
                                    </a:cubicBezTo>
                                    <a:lnTo>
                                      <a:pt x="95635" y="1898867"/>
                                    </a:lnTo>
                                    <a:lnTo>
                                      <a:pt x="80395" y="1858862"/>
                                    </a:lnTo>
                                    <a:cubicBezTo>
                                      <a:pt x="75633" y="1845527"/>
                                      <a:pt x="71823" y="1831240"/>
                                      <a:pt x="67060" y="1817905"/>
                                    </a:cubicBezTo>
                                    <a:cubicBezTo>
                                      <a:pt x="57535" y="1791235"/>
                                      <a:pt x="50868" y="1763612"/>
                                      <a:pt x="43248" y="1735990"/>
                                    </a:cubicBezTo>
                                    <a:cubicBezTo>
                                      <a:pt x="39438" y="1721702"/>
                                      <a:pt x="36580" y="1708367"/>
                                      <a:pt x="33723" y="1694080"/>
                                    </a:cubicBezTo>
                                    <a:cubicBezTo>
                                      <a:pt x="30865" y="1679792"/>
                                      <a:pt x="28008" y="1666457"/>
                                      <a:pt x="25150" y="1652170"/>
                                    </a:cubicBezTo>
                                    <a:cubicBezTo>
                                      <a:pt x="14673" y="1595972"/>
                                      <a:pt x="6100" y="1539775"/>
                                      <a:pt x="3243" y="1482625"/>
                                    </a:cubicBezTo>
                                    <a:cubicBezTo>
                                      <a:pt x="-4377" y="1369277"/>
                                      <a:pt x="1338" y="1254977"/>
                                      <a:pt x="21340" y="1142582"/>
                                    </a:cubicBezTo>
                                    <a:lnTo>
                                      <a:pt x="28960" y="1100672"/>
                                    </a:lnTo>
                                    <a:cubicBezTo>
                                      <a:pt x="31818" y="1086385"/>
                                      <a:pt x="35628" y="1073050"/>
                                      <a:pt x="38485" y="1058762"/>
                                    </a:cubicBezTo>
                                    <a:cubicBezTo>
                                      <a:pt x="42295" y="1045427"/>
                                      <a:pt x="45153" y="1031140"/>
                                      <a:pt x="48963" y="1017805"/>
                                    </a:cubicBezTo>
                                    <a:lnTo>
                                      <a:pt x="61345" y="976847"/>
                                    </a:lnTo>
                                    <a:cubicBezTo>
                                      <a:pt x="63250" y="970180"/>
                                      <a:pt x="65155" y="963512"/>
                                      <a:pt x="67060" y="956845"/>
                                    </a:cubicBezTo>
                                    <a:lnTo>
                                      <a:pt x="73728" y="935890"/>
                                    </a:lnTo>
                                    <a:lnTo>
                                      <a:pt x="88015" y="895885"/>
                                    </a:lnTo>
                                    <a:cubicBezTo>
                                      <a:pt x="93730" y="882550"/>
                                      <a:pt x="98493" y="869215"/>
                                      <a:pt x="104208" y="855880"/>
                                    </a:cubicBezTo>
                                    <a:cubicBezTo>
                                      <a:pt x="108970" y="842545"/>
                                      <a:pt x="114685" y="829210"/>
                                      <a:pt x="120400" y="816827"/>
                                    </a:cubicBezTo>
                                    <a:cubicBezTo>
                                      <a:pt x="132783" y="791110"/>
                                      <a:pt x="144213" y="765392"/>
                                      <a:pt x="157548" y="740627"/>
                                    </a:cubicBezTo>
                                    <a:cubicBezTo>
                                      <a:pt x="164215" y="728245"/>
                                      <a:pt x="170883" y="715862"/>
                                      <a:pt x="177550" y="703480"/>
                                    </a:cubicBezTo>
                                    <a:lnTo>
                                      <a:pt x="199458" y="666332"/>
                                    </a:lnTo>
                                    <a:cubicBezTo>
                                      <a:pt x="207078" y="653950"/>
                                      <a:pt x="214698" y="641567"/>
                                      <a:pt x="222318" y="630137"/>
                                    </a:cubicBezTo>
                                    <a:lnTo>
                                      <a:pt x="245178" y="594895"/>
                                    </a:lnTo>
                                    <a:lnTo>
                                      <a:pt x="269943" y="560605"/>
                                    </a:lnTo>
                                    <a:cubicBezTo>
                                      <a:pt x="278515" y="548222"/>
                                      <a:pt x="287088" y="536792"/>
                                      <a:pt x="295660" y="526315"/>
                                    </a:cubicBezTo>
                                    <a:cubicBezTo>
                                      <a:pt x="365193" y="437732"/>
                                      <a:pt x="445203" y="356770"/>
                                      <a:pt x="533785" y="287237"/>
                                    </a:cubicBezTo>
                                    <a:cubicBezTo>
                                      <a:pt x="623320" y="217705"/>
                                      <a:pt x="720475" y="158650"/>
                                      <a:pt x="823345" y="112930"/>
                                    </a:cubicBezTo>
                                    <a:close/>
                                    <a:moveTo>
                                      <a:pt x="1879668" y="109120"/>
                                    </a:moveTo>
                                    <a:cubicBezTo>
                                      <a:pt x="1896813" y="113882"/>
                                      <a:pt x="1914910" y="118645"/>
                                      <a:pt x="1932055" y="124360"/>
                                    </a:cubicBezTo>
                                    <a:lnTo>
                                      <a:pt x="1984443" y="142457"/>
                                    </a:lnTo>
                                    <a:cubicBezTo>
                                      <a:pt x="2144463" y="219610"/>
                                      <a:pt x="2288290" y="328195"/>
                                      <a:pt x="2406400" y="459640"/>
                                    </a:cubicBezTo>
                                    <a:lnTo>
                                      <a:pt x="2376873" y="432970"/>
                                    </a:lnTo>
                                    <a:cubicBezTo>
                                      <a:pt x="2366395" y="424397"/>
                                      <a:pt x="2356870" y="415825"/>
                                      <a:pt x="2346393" y="407252"/>
                                    </a:cubicBezTo>
                                    <a:cubicBezTo>
                                      <a:pt x="2213043" y="277712"/>
                                      <a:pt x="2053975" y="174842"/>
                                      <a:pt x="1879668" y="109120"/>
                                    </a:cubicBezTo>
                                    <a:close/>
                                    <a:moveTo>
                                      <a:pt x="1596775" y="107215"/>
                                    </a:moveTo>
                                    <a:lnTo>
                                      <a:pt x="1618682" y="107215"/>
                                    </a:lnTo>
                                    <a:lnTo>
                                      <a:pt x="1658687" y="114835"/>
                                    </a:lnTo>
                                    <a:lnTo>
                                      <a:pt x="1698692" y="124360"/>
                                    </a:lnTo>
                                    <a:lnTo>
                                      <a:pt x="1718695" y="129122"/>
                                    </a:lnTo>
                                    <a:cubicBezTo>
                                      <a:pt x="1725362" y="131027"/>
                                      <a:pt x="1732030" y="132932"/>
                                      <a:pt x="1738697" y="134837"/>
                                    </a:cubicBezTo>
                                    <a:lnTo>
                                      <a:pt x="1777750" y="146267"/>
                                    </a:lnTo>
                                    <a:cubicBezTo>
                                      <a:pt x="1829185" y="163412"/>
                                      <a:pt x="1880620" y="182462"/>
                                      <a:pt x="1930150" y="206275"/>
                                    </a:cubicBezTo>
                                    <a:cubicBezTo>
                                      <a:pt x="2030162" y="251995"/>
                                      <a:pt x="2122555" y="312002"/>
                                      <a:pt x="2206375" y="381535"/>
                                    </a:cubicBezTo>
                                    <a:cubicBezTo>
                                      <a:pt x="2199707" y="377725"/>
                                      <a:pt x="2192087" y="374867"/>
                                      <a:pt x="2185420" y="371057"/>
                                    </a:cubicBezTo>
                                    <a:cubicBezTo>
                                      <a:pt x="2182562" y="369152"/>
                                      <a:pt x="2178752" y="367247"/>
                                      <a:pt x="2175895" y="365342"/>
                                    </a:cubicBezTo>
                                    <a:cubicBezTo>
                                      <a:pt x="1990157" y="222467"/>
                                      <a:pt x="1764415" y="131980"/>
                                      <a:pt x="1532005" y="108167"/>
                                    </a:cubicBezTo>
                                    <a:lnTo>
                                      <a:pt x="1574867" y="108167"/>
                                    </a:lnTo>
                                    <a:close/>
                                    <a:moveTo>
                                      <a:pt x="1399607" y="81497"/>
                                    </a:moveTo>
                                    <a:lnTo>
                                      <a:pt x="1348172" y="89117"/>
                                    </a:lnTo>
                                    <a:lnTo>
                                      <a:pt x="1334837" y="91022"/>
                                    </a:lnTo>
                                    <a:lnTo>
                                      <a:pt x="1321502" y="93879"/>
                                    </a:lnTo>
                                    <a:lnTo>
                                      <a:pt x="1295785" y="99594"/>
                                    </a:lnTo>
                                    <a:cubicBezTo>
                                      <a:pt x="1142432" y="111977"/>
                                      <a:pt x="991937" y="151982"/>
                                      <a:pt x="853825" y="217704"/>
                                    </a:cubicBezTo>
                                    <a:cubicBezTo>
                                      <a:pt x="715712" y="282474"/>
                                      <a:pt x="589030" y="373914"/>
                                      <a:pt x="482350" y="483452"/>
                                    </a:cubicBezTo>
                                    <a:cubicBezTo>
                                      <a:pt x="525212" y="428207"/>
                                      <a:pt x="572837" y="375819"/>
                                      <a:pt x="626177" y="327242"/>
                                    </a:cubicBezTo>
                                    <a:cubicBezTo>
                                      <a:pt x="681422" y="286284"/>
                                      <a:pt x="741430" y="251042"/>
                                      <a:pt x="802390" y="219609"/>
                                    </a:cubicBezTo>
                                    <a:cubicBezTo>
                                      <a:pt x="833822" y="204369"/>
                                      <a:pt x="865255" y="190082"/>
                                      <a:pt x="896687" y="176747"/>
                                    </a:cubicBezTo>
                                    <a:lnTo>
                                      <a:pt x="945265" y="158649"/>
                                    </a:lnTo>
                                    <a:cubicBezTo>
                                      <a:pt x="960505" y="152934"/>
                                      <a:pt x="977650" y="148172"/>
                                      <a:pt x="993842" y="142457"/>
                                    </a:cubicBezTo>
                                    <a:cubicBezTo>
                                      <a:pt x="1059565" y="122454"/>
                                      <a:pt x="1127192" y="105309"/>
                                      <a:pt x="1194820" y="95784"/>
                                    </a:cubicBezTo>
                                    <a:cubicBezTo>
                                      <a:pt x="1262447" y="86259"/>
                                      <a:pt x="1331027" y="81497"/>
                                      <a:pt x="1399607" y="81497"/>
                                    </a:cubicBezTo>
                                    <a:close/>
                                    <a:moveTo>
                                      <a:pt x="1362475" y="222"/>
                                    </a:moveTo>
                                    <a:cubicBezTo>
                                      <a:pt x="1504681" y="-2323"/>
                                      <a:pt x="1647020" y="16965"/>
                                      <a:pt x="1783465" y="57685"/>
                                    </a:cubicBezTo>
                                    <a:cubicBezTo>
                                      <a:pt x="1771083" y="55780"/>
                                      <a:pt x="1758700" y="53875"/>
                                      <a:pt x="1748223" y="51970"/>
                                    </a:cubicBezTo>
                                    <a:cubicBezTo>
                                      <a:pt x="1735840" y="50065"/>
                                      <a:pt x="1723458" y="49112"/>
                                      <a:pt x="1711075" y="48160"/>
                                    </a:cubicBezTo>
                                    <a:cubicBezTo>
                                      <a:pt x="1678690" y="39587"/>
                                      <a:pt x="1645353" y="33872"/>
                                      <a:pt x="1612015" y="28157"/>
                                    </a:cubicBezTo>
                                    <a:cubicBezTo>
                                      <a:pt x="1594870" y="26252"/>
                                      <a:pt x="1578678" y="23395"/>
                                      <a:pt x="1561533" y="21490"/>
                                    </a:cubicBezTo>
                                    <a:cubicBezTo>
                                      <a:pt x="1544388" y="19585"/>
                                      <a:pt x="1528195" y="17680"/>
                                      <a:pt x="1511050" y="16727"/>
                                    </a:cubicBezTo>
                                    <a:cubicBezTo>
                                      <a:pt x="1493905" y="15775"/>
                                      <a:pt x="1477713" y="12917"/>
                                      <a:pt x="1460568" y="12917"/>
                                    </a:cubicBezTo>
                                    <a:lnTo>
                                      <a:pt x="1410085" y="11012"/>
                                    </a:lnTo>
                                    <a:cubicBezTo>
                                      <a:pt x="1392940" y="11012"/>
                                      <a:pt x="1376748" y="11965"/>
                                      <a:pt x="1359603" y="11965"/>
                                    </a:cubicBezTo>
                                    <a:lnTo>
                                      <a:pt x="1333885" y="12917"/>
                                    </a:lnTo>
                                    <a:cubicBezTo>
                                      <a:pt x="1326265" y="13870"/>
                                      <a:pt x="1317693" y="13870"/>
                                      <a:pt x="1309120" y="14822"/>
                                    </a:cubicBezTo>
                                    <a:cubicBezTo>
                                      <a:pt x="1173865" y="22442"/>
                                      <a:pt x="1040515" y="51017"/>
                                      <a:pt x="913833" y="98642"/>
                                    </a:cubicBezTo>
                                    <a:cubicBezTo>
                                      <a:pt x="921453" y="94832"/>
                                      <a:pt x="927168" y="91975"/>
                                      <a:pt x="931930" y="89117"/>
                                    </a:cubicBezTo>
                                    <a:cubicBezTo>
                                      <a:pt x="936693" y="87212"/>
                                      <a:pt x="941455" y="84355"/>
                                      <a:pt x="946218" y="82450"/>
                                    </a:cubicBezTo>
                                    <a:cubicBezTo>
                                      <a:pt x="955743" y="77687"/>
                                      <a:pt x="965268" y="72925"/>
                                      <a:pt x="982413" y="66257"/>
                                    </a:cubicBezTo>
                                    <a:cubicBezTo>
                                      <a:pt x="990985" y="62447"/>
                                      <a:pt x="1001463" y="58637"/>
                                      <a:pt x="1013845" y="54827"/>
                                    </a:cubicBezTo>
                                    <a:cubicBezTo>
                                      <a:pt x="1026228" y="51017"/>
                                      <a:pt x="1041468" y="45302"/>
                                      <a:pt x="1060518" y="40540"/>
                                    </a:cubicBezTo>
                                    <a:cubicBezTo>
                                      <a:pt x="1079568" y="35777"/>
                                      <a:pt x="1101475" y="30062"/>
                                      <a:pt x="1128145" y="24347"/>
                                    </a:cubicBezTo>
                                    <a:cubicBezTo>
                                      <a:pt x="1141480" y="22442"/>
                                      <a:pt x="1155768" y="19585"/>
                                      <a:pt x="1171008" y="16727"/>
                                    </a:cubicBezTo>
                                    <a:cubicBezTo>
                                      <a:pt x="1178628" y="15775"/>
                                      <a:pt x="1186248" y="13870"/>
                                      <a:pt x="1194820" y="12917"/>
                                    </a:cubicBezTo>
                                    <a:cubicBezTo>
                                      <a:pt x="1202440" y="11965"/>
                                      <a:pt x="1211965" y="11012"/>
                                      <a:pt x="1220538" y="10060"/>
                                    </a:cubicBezTo>
                                    <a:cubicBezTo>
                                      <a:pt x="1267687" y="4345"/>
                                      <a:pt x="1315074" y="1071"/>
                                      <a:pt x="1362475" y="22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A0831EE" id="Forma libre: Forma 273" o:spid="_x0000_s1026" style="position:absolute;margin-left:-5.4pt;margin-top:4.15pt;width:26.55pt;height:2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1203,2794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vH67DAAAMb5AAAOAAAAZHJzL2Uyb0RvYy54bWysnVtvJblxx98D5DsIegxgT98vg501Ei/s&#10;FyNewA5gP2o1mp1BNJIgyTvrfPr8qsnqU0UdqYtB/GDtme5iNcl/FetG8rvf/fr19uKXm8enL/d3&#10;Hy7b3zaXFzd31/cfv9z9/OHyv/76h98slxdPz1d3H69u7+9uPlz+8+bp8nff/+u/fPft4f1Nd//5&#10;/vbjzeMFjdw9vf/28OHy8/Pzw/t3756uP998vXr67f3DzR0PP90/fr165ufjz+8+Pl59o/Wvt++6&#10;ppnefbt//PjweH998/TEv/6QHl5+v7X/6dPN9fOfP316unm+uP1wybc9b///uP3/T/L/777/7ur9&#10;z49XD5+/XOfPuPo/fMXXqy93MN2b+uHq+eriH49fXjT19cv14/3T/afn317ff313/+nTl+ubrQ/0&#10;pm2K3vzl89XDzdYXBufpYR+mp/+/Zq//85e/PPz4KJ/+9PCn++v/frq4u//956u7n2/+/emB4WNS&#10;ZZDefXt4er+/LD+eMtmvnx6/Cjl9ufh1G9h/7gN78+vzxTX/2Pdzu4yXF9c86oepmcetzav3Snz9&#10;j6fnP97cbw1d/fKnp+c0Lx/5r21UP17cXX0FPtf3d3dPX55v/sZcfvp6y1T927uLbhyHpl8uvl10&#10;c992TZ9ntST6uyVahn5Y54vP0KxD2w+v0PytLRita3PMyBJFGXWO0Tw0Q4CRJVqWtWsDPeodo+DQ&#10;WaJojwbLaOqbLjJHlmhpm3ZqjucIZJ3AMPVtG5kjSxRlNDlGI4z6YzBYomVc5j4wR7NjFBw6SxTt&#10;Eer5NHTDPM7jetwjSzSt8zgtx3O0OkZAdZqPGVmiuZ1naI4F1kp5NyxL347HnFpLFWZl5bwbhmFt&#10;AqPXWqppbAfE4rhXVtK7YUR3BcavtVTTNPbzGmBlZb0bpmloIqws1bR0YzcEWFlp76Lway1VFH+t&#10;lfd+6ViSAqiwRCPjFwKgFfh+6rslwskSjes6jRGoW4nvhzGk91pLNPXjMnaBibIi3/fTxEJzuNy2&#10;lojBW4cI+qzMM3bNEJFeSzTNXTMERq+zIs+iIQNx2CdHNDdruwZg3lmJx9aYIojwRB2mzRhhZSW+&#10;7bt5iXTKEY1NN3WR8bMS3y7r2kdYOaJ57tol0isr8cO0NhGV3lmirhu6uQ3gr7Miz/SOQOkYFZYI&#10;c7Tv+kivrMy3w7hMU8Cc6CxVNw1jbLKs1LcrVkgTMS8tVTc2/dxE+mXlvmP16MdIvxxVO/YxZFjJ&#10;ZzSAbqRflqqdRoyEAOB7qzCwX1axRw6x4ajEhlkjyqm3KgPDueMbA7wcVTfP6xRQ7r0T/7XphyUw&#10;ho6qmxoMhYB49U7++74LaQ1H1bHkN6F+WQXAWIx9pFuWqBv7JTZdVgH0AwtDYNXqLVHXIseYj4eW&#10;YG/lvwW8EWfHE4lF10dYWfFvu3XtIr1yRA2LccTN7p30s+xHFhNHhKXA/wLjZ2U/agj2lihqCA5O&#10;XwwdPk8AgI5qWHFgAiI8OMHfQhuBqXJU4lFEQDFYbYHT06J0jzWToxpZvyO24GCVBZ4IrlyElaUa&#10;UWZYW4dSNTixZ9ibiLJwVOO0ot4DrJzYjyxaEWtmsFRTOy1NBBZWV3QjxkKIlaWa5mVuA2I1WLFn&#10;teqm0FxZqrltmzWglganK8ZVTPcAAi3V3M2IY2CurNx347osTYSVpZqRxoiNOzptMa5YuQFt4ajm&#10;gQUr0KvRaYtxplcBuXJUUddndNpiHIkWRVhZqmnGRw3I1WjlvhvbhRX/GBaOagKBEW0xem2xIMKR&#10;ubJUI8Z+xB8ZrdwT+FmQx0CvLBV2TxuJxoxW7iWcNYYQaKlGwu9dZK6s3Hcs99McGUBLJf5SaK6s&#10;3HfdOi3YjodW+2ipBoIXEed7tHKP49MwyQFWlgqot317rJgmpy2ioUdHFQ09Tk5bDOiYiFw5qmkg&#10;4BZYRCYr992ACEfCF45qaokzRVg5bdGvfTMFtMVkqcalRaEF5srKfUcMFuf7GBaTpYqanJOV+444&#10;XR+aK0uFZdbOkQG0ck84dSGYE+iVpRqxlzAeD42zycp9WFs4qqi2mKzcA6V1agJ+t6fCaYwopsnK&#10;PeYSq3CElaVqe6AU4TU7dYFphpY5nixH1YqDMPTHszU7fYGyIIYW4GWpyPpNXYiXUxhR+2y2VC2j&#10;gQ8T6JeVfYkzzaExtFTtNJHYDaiM2Qo/K8nSR+xOT9W2HVHjQL+s9BM6b0cs48MFkhS+zRz2mMYR&#10;Xlb8WyzPKZLGmi0Vyw85+AgvqzXwLIjlBtTubKlwmVbixoExtGpjYtnHYD0eQkvUESQlVBJgZRVA&#10;z2I3B9at2RJJ+Jdc5TGrxWoN9NMaiQt6ohE3KxL/WZz4Y9nxfYcD6IkGuoWUHK4mi5N+ENgEVKEn&#10;iqrCxQk/bkJEsjzRsPbjPAV6ZTVGi5u6BEzPxRGhZghPB1hZ0W8XYpABsEv5z15p0LJCtoQijufK&#10;Sj694hMDsHBE0SVysYLfonDnCCwcEQJMHjHQKyv4sFpJyx+D3RF1WAuRYNPiBB/nYo4MoCMihzj1&#10;gXV/9doiJleeiHKNIeL9rE5bRK00TxW00larLaRsIJKPdkSsw3gXx6hYrbIg+kPo9xgVjgiTJLTi&#10;r1bsGXDUbYCTIyJQEknBrFbqsdzXSKTOEQGjNuIjrFboVxH6QJccDeHHSPBstSLfk32NjJ2lAQ4s&#10;VQG3Z7USP45U0AW6ZGlIKfXirB+q2dUKPLHRiEnhaFoSw2MkSNc2VkssPQHL4055IrxTSXof94rq&#10;QbPmrJI/iPCyRKhLeAUMwLaxeoLs9RwpdiyoVnEcQx2zqqLDBYzkAFsKY09LcNcsFOIGsNE2VvCZ&#10;MAzByDBaqq7D5oxUcraNVRhEzudIytFTEWnqJ/TMIepRYWZARkJvEQfBUxGRReUGtHvbWB0wMdUR&#10;j85TdSORyBgarRqQWo9IJJfYtxkPfB9i9SE0Ou1B8cAaAoil6nAF5RuP58wXalKIFglwsVq5ni30&#10;LAIQV6pJThpkBaDvqMj54gyGmFkNslD/HRJqV+JJVKIn4R4ZRqsLVpzI2DBaqo4qT1kpAnNmdQF2&#10;Pw5NBCGuzpOEXQu/CDerQvAZMNoCCyefZSEyLXCLgL+1OqRDhBiWCEYc2cgiE3GHWle8SXx3JrcY&#10;4WZ1D/qRZS0EEq8PZir4QyPpyBiROSbZTiHgyg8RY5EafDNvdKydycUdY9IVcuZ9I4GRdGTU2+K8&#10;RVDiijkpYCK9GxlJR8YSilYIcbOahEI1bMAISjpHRh4Pky4ykl4psIhGAipt58hQkvwvws3qEqLm&#10;YDIQ/yL/aVDSEdhfWOsDKHFKgZjK0EVWAFdEyqYcquNCffNKgX1SIRvBV4R2+JuRUGzbeaXQUbQR&#10;wqQjGyZMkhAmrVLAXZBq0oi8WbJuhhurYmDenFKgyH0KmXadJWNjWN+RFDzm5ks8caeJYwT65shY&#10;Smfc9wg356CwfaQP6UlfUSplqKF5c2We2FFtKN6MJ23lDQEgXhXpm1UKMJtRC5GRtGQo82WNjaRV&#10;ClTzTiHDlb2Cxo2agUgIkq7aU4K6kf19raOigp0VOIQRq0kWatgjYb/WVYlixxAPDk2a1QjkxGM+&#10;W2+puonq19icWYVAuBoTKAIQS0XFHVZyaBitPsCKGWLMLBX2P2orokVc4SeZe1ztQM8clajwUK1U&#10;60o/Gfs2ZNk5KvY5SNQnINWu+HNqqDCPzJmjwvUNmsiuaJTiwCUUrnBUBKXYwREBiC8AJe8XiQ63&#10;joqFcJayzONlxpWAstOBKFMEIM6EoR6EEq0IM6tBeuoyQ0vaYKk6VAiSFmHmdAFOVGzOPFW3DLGe&#10;WV2wFdKG5MxSdTgn1FBEemZ1QUtsJGQ/DpaKgwHQIRFmrhgUK5BCowBAPBVFHlLmf4xGVw7aUoMb&#10;CYS3nioc8HRlpAQy0T2RnlkjpBVVEFrPXEnoStw9xMuaIOyGW0gsR0bRGhNEmEJhGFd+SvEzvCLK&#10;ypWSklcJuaCOiGTvvIaCxq6WdOhjBrEjatk2JoctBJBo9QD7ekMiNlqiFmu4CRmori6UWHjIrXBE&#10;7NjBIwz1y2oBhjAkzJYGfUNEMCLMrjAU9zhkmzqiliwdVf+B6XKVoSipEAwdEW4IBcMhXlYD9Ess&#10;ouTqScktLHNIvFxt6EC/IvPliMThkbTAMeRdcSglryGzwxHh7iyRjYjA1bg7Ua3hiFChZNEivbLW&#10;A+dkhFaUyRLhV0kuLDCAVvzxTSP7YqhzMUOxEFQLZZl8cWiDkRIJDjgqMlMx/9nVlGLoUYMeWCcd&#10;1YJJ1EWWLl8dSo4jZCE6Knzg0O5lYrpm5KkajmXqHBVlXrKv9RgavjoUwzcUPHVU0+a+RXhZq4Fy&#10;TWoxAvM1WyrKAigDjvCypgZ5S3RNhJelGvECIvUEra8OnRjEiDJ0VCOJs5Au9NWhKJvQguKo2IQn&#10;p8QEsGE1AF7iHAq9+ZpSUvyx+bIeR7TyiEm1khIsPcKqs1TsnJpCWSxPRoltyAHzFaIEWZuQNe/J&#10;MIeY5+MZ8zWi68JWmQgUPdmAuEREzFWJUrbNRuuI/nVkA7khzK9Az6wWAFLshgr1zJJhmbOZPsLM&#10;qgEyiGwsCTGzZOw651igCDNrcsg+vhgafYlpGI3WfqD2nYr0iL+3ODJ6FtIfvsiUPR+stQEl7MnC&#10;zJwq4JSL0LkzeMlWF+BD4P8G0Og0CJH0KVLrjKNsmUWF2leNcrYgGdXAMHqyDnUVQaMvGyW5wPkT&#10;EWbOZMH2CCl9XzlKTmgOeZiebJjkdLXjOXPFo5xlhxUcUVeOrBMLLgIQV3TaQdaH5MyR9WQXQmh0&#10;JaQUjowSGjwssaaWyKCRMyubkNZ3paf49rggITRaDdKzxTRS5tq68lNGg0NQQ8ys4UKAVWr2AwBx&#10;qoCUlQS1AsPoyMLMnCrYirpDzCzZIrvUjjvGoJmJxn0mrhXQw55s4eCBEC+vCJImOBxEor7mE1fq&#10;HAK6is3XhogkLAId6pclIygbOSZQzlk95UExNCnhCyDRk61UwgS23uHIGl4LpftEtQJDaKkQzNjp&#10;Vb4EFcM7ohSxYc0XouxD2XW0oKFCa8sBIoF+WSrOeONsswjmrQqQRASBkgAvS0UZL+m7CC+rAQiF&#10;hSwPAiNmNMj9z5EAFZvmDJVUNUQ2cnuqVip7Iv1ydaSceEfKKTCGjoo4aciZoI7H9IsyN4K5kQlz&#10;ZCKUEflyVaRp23MEiI4sqntbpzd6imUihgBBaTMchEoCKHQFpHjGuC0RteHIpFY1YN6gac3nsUWB&#10;6tGAg+TJOMAz4oyxXdnxIhweG0FLxpIX8Z/RmpYXe6VDoVJP1klRSGS+nPxLvj9SKIB5Zz6xwwII&#10;OLRoMkNEWhJbLyRdjowkRKRfvmhUtl1EoivYyPYTcVdCvJzW4FwaCkICKspXmpKIiMiXKxilVInF&#10;IYJ5T8aSEpEvVy7a9hS9xfpltQZGSmwMrd1AZcwW1zpeKl2NqeTeQmNo9cbKxtgQ5F2BKb52yABw&#10;daIrpw9Fan4o4jAojNq8rraUnVfIaASEVtcsLJMRQe6s9LOvjsP8I6wsFcVnIf3kykOREZb/kGxZ&#10;nUGWJKQzXHEoe44a9l0F+uXIBspUIkPoSkOlfJjDaCO8rKohdBOy1lxhKA6UKKgIL+uh4LzGxtAJ&#10;f9iCcqeNRnWGqwolsNTgpET65VQNae3QfFmdQdVm0ILytaSldnrH5SV638bVZ72C4/rXu3wHB/91&#10;wbUgcreHXMnxcP8k133YCzm43EN//n27WYUmoZK3D4gBkiVON45EiUGGJe7y1SIxziDEEm9Xh4Q/&#10;m7mzxNsdImFi5tAS640osc9GJ1viqarPaFlLPFcRozct8VJFjCK0xGsVsXhRlprfcjFNFCbiFzny&#10;OpSJq+PI63Am3osjr0OauCSOvA5r4pw48jq0ib/hyOvwJi6EI69DnJj3jrwOc2LoO/I61IkRbsn5&#10;XYM6sasdeR3qxFR25HWoE6PZkdehTgxaR16HOjFSHXkd6sTwdOR1qBMT1JHXoU7MSkdehzoxFR15&#10;HerEjLPk/K5BnRh0jrwOdWKjOfI61In95MjrUCeWlCOvQ51YOY68DnWyB8aR16FOdrU48jrUyYnm&#10;jrwOdXJMuSOvQ53sJbHk/K5BnewOceR1qJP9Ho68DnWyg8OR16FO9mQ48jrUyd4MR16HOtk34cjr&#10;UCeHbzvyOtTJgdqOvA51slvBkdehTvYfWHJ+16BOdhQ48jrUyc4CR16HOtkr4MjrUCeV/I68DnVS&#10;nO/I61An9faOvA51UkLvyOtQJ1XxjrwOdXLYsiOvQ50Ur1tyftegTurRHXkd6qTE3JHXoU6qxh15&#10;HeqkENyR16FOirsdeR3qpGDbkdehToqwHXkd6qSu2pHXoU5KpR15Heqk+tmS87sGdVLQ7MjrUCc1&#10;yo68DnVSduzI61Anp9M68jrUSXGwI69DndT7OvI61EkJryOvQ51U5TryOtRJna0jr0OdVM5acn7X&#10;oE5qYR15HeqkutWR16FOjkN15HWokyNOHXkd6qSm1JHXoU6qRB15Heqk7tOR16FOKjkdeR3qpDbT&#10;kdehTqotLTm/a1AnZZeOvA51UhHpyOtQJzWOjrwOdVK16MjrUCd1iI68DnVSkOjI61AnJYaOvA51&#10;cmylI69DnZwr6cjrULedFWnp5R9qcEdez3+A/ENdAwX05JTHugYK8MnJjXUNFPCTMxzrGigAKCcs&#10;1jVQQFBOTaxroAChnIRY10ABQzndsK6BAogcIV/XwIuERXXGokQiOYyqLrxIWvAPdQ2USCSPUddA&#10;iUQyGXUNlEgkl1HXQIlEshl1DZRIJJ9R10CJRDIadQ2USCSnUdVAmcSgiquygRKJ5DXqvqDUiWQ2&#10;6hookUhuo66BEolkN+oaKJFIfqOugRKJZDjqGiiRSI6jroESiWQ56hookUieo6qBMrFBdVVlAyUS&#10;yXXUfUGJRLIddQ2USCTfUddAiUQyHnUNlEgk51HXQIlEsh51DZRIJO9R10CJRDIfdQ2USCT3UdVA&#10;mexoK7Md2xFaztAk/1H3BSUSyYDUNVAikRxIXQMlEsmC1DVQIpE8SF0DJRLJhNQ1UCKRXEhdAyUS&#10;yYbUNVAikXxIVQNlAoRNO5UNlDqRnEjdF5RIJCtS10CJRPIidQ2USCQzUtdAiURyI3UNlEgkO1LX&#10;QIlE8iN1DZRIJENS10CJRHIkVQ2USRG2CFQ2UCKRPEndF5RIJFNS10CJRHIldQ2USCRbUtdAiUTy&#10;JXUNlEgkY1LXQIlEciZ1DZRIJGtS10CJRPImVQ2UiRJOzKpsoEQiuZO6LyiRSPakroESieRP6hoo&#10;kUgGpa6BEonkUOoaKJFIFqWugRKJ5FHqGiiRSCalroESieRSqhookyfcKFDZQIlE8il1X1AikYxK&#10;XQMlEsmp1DVQIpGsSl0DJRLJq9Q1UCKRzEpdAyUSya3UNVAikexKXQMlEsmvVDVQJlS4fqCygRKJ&#10;5FjqvqBEIlmWugZKJJJnqWugRCKZlroGSiSSa6lroEQi2Za6Bkokkm+pa6BEIhmXugZKJJJzqWlg&#10;OwfBur7yD3UNFEiU0w7qGiiQKCcf1DVQIFHOJahroECinFFQ10CBRDlCoK6BAolymkBdAwUSuT+w&#10;soECibKDv+4LCiTKtvyqBsocCzfwVDZQIrEyx9KVORb5h7oulEiszLGw49knLOUf6r6gRGJljmXb&#10;kO70QWWOZdsu7huoRGK5SUQ2hdeNQYnEyhzLtlvbdaEyx8IdecU0VuZYOBOhbKASiS+2i1TmWLoX&#10;G0YqcyzcQVN2oVInvtg0Uplj4TK/8gsqkfhi40hljqV7sXWkMsfCFSFFFypzLJxCWjZQuTqXG0i4&#10;TKFOGsstJNy7W9lAqRMrcyyc+lOOgUNi2naYt8Y+3lw/X9x+uLy9vHj+cPl8efH44fLx8uKnD5c/&#10;yVezWfbqWXbU6n9efPtwma8cu7z4LP+9smt92PbVfr3/5eav99ubz7LBlpPuhyZvC+E2BY63ygNx&#10;evH6Hz99uf6Pm/85JuNL9kY5W33r4anRt59Kjx0j/0sbnjgwOlkFnEvPGc55ADJbrmDNIs6zJmmH&#10;E1uOA85ZGe6alzUha/AI2zcb3m7SSr0981GvDLDv3/Xt/dPNNpmngc995gTeTmeIYqE9Znp60Tf1&#10;Ftk+GBxIK/6dlEIte6NvP43NEOfuMTOpYY69TZH+U8MDlwXlpwOnYW5ye3rKOSm5Mu40u0G2bzfc&#10;c69XkjiOrH/xUa8MsB/WN2aIE4a4BG/rM4c3cvrKCxm6vXPSwzHHHKG4EcycybXHT/U1zzlP6Fmi&#10;feyGZeGM4aLJt5++HNnXQci5tlwZnro4cinYcRdHdEnq4sThg3tYTLuof7Vz3G0jV9iCR84sHfeF&#10;XV/Tv/r6KyOur70+WZztxrnKG6OR79qH/m1p4jBJzqZPVByamVJwOroCLjkZj2/nbEY57Dhp5U0p&#10;9VPPfXnp4cpZNHGtwx1e3HW1Ucq5SCkBvfMcuecoTTeXsnJtnePJ6dtZuAH7csq2OU2nY5WGtO+5&#10;7DZPwNhzhXjGsL6lf/Pb3cLdTOnbuBF2T4rqW+cA3HNkVbYdOLB/SGbH3h/OtcwSMa3cjuoUA7pK&#10;OiEDPHNazikm4/pzjieuA5fbbJQLh6an0Vee3BTLyTbbQyoYhyHFv/enjGqeOM7b4LaQ3es55Mp1&#10;kOIoyve2HLnO8mtnh0vWOA8mPR3kZhu3iHGq4pxL2uV0RU4/zRPhu+d/pUmhZKDPW7ZQrRwP7Rvm&#10;HgdlKxcmpP7svV04bi6PBTeltacI7GFvOR6ES1hTfziLZ/BKnTuNu1zlLtfXcjesHQu5bzFrLax7&#10;7glT2Pn++V+pt/SQG0Q3tpxOzY2PDjKIKCdupacDV5H73oIh1qH0dOSQ05P1dthb+oAiTN1ldrh8&#10;zXWIay85nTEzhmubYl/7MHPaPzhMnLnNq2p6AeuQS7dZxLjQ2nPmbKIh+2hclcLtG/7xKiZR/jAu&#10;x+SwyjCw5JxPlqk8mttFsXYScSn4rrSq89+iAt1jFHufNzLSEgJRwXkkaKRfzVE+WHCu6Ql7KA9n&#10;ywnIqx8SbuJjirIgYjfyRrzPXIXO/btbn7m/hxvVfac4c5JDwtJjuUooRdt1nlnduQElCzkLPFit&#10;4MwZ2cp55dTONF570yM3aGTtzqmFnInmdD+mosx+misuPaSBOGfwpaYmB13JhcButBl/9EZqOt1h&#10;Zx+z5MgVGOkxV9Jy32WYM+fjclFdbpoj0ptUWqB9bjl1s9M+o20KHcN5bZ1qL24/5uqpeJ9bjqNk&#10;oc1fvXAdl9MjIJvTD/PTHkZusBneUYWdA5lqZnm7pzCrEZYebumzYzmgrFXUe5LTKeSmw8FRWI0+&#10;bVEhp6jmofoS40c130t5QjrFp9oWLi5cA0r2o1p8rzwJrVhrp5K4Q7YsgbrScoKq3FBoTCS5WC8N&#10;MZfeyTGa9iEHZHFhXPokTqZvdgfVrwn+V14PR5bSRLoijl51YFFI0l+6evIGdYA7zJu8GmLn8D/5&#10;opfmsut24slkcDz31iyLGQeJ2b5YC4hTkNO0Kc/XDFPfs9cNW5ZPnIrUo4HTXPcs7tuWLQerybxu&#10;Xyxa3I8+T3sUcH46zd5WkUPZ8Hfy07kGEJBOaLlMypUUbtJ5yuWCCYjc9z2mSdeRYp0Df0l2WJhw&#10;NOLTg2W83bMktjpGdbKuTg3DKYcIRowCby522IN9Dsdzmjq3/VWw5ZjXDMWRyy3KBZITFrO9yKWn&#10;Ip9GOtDJRGjSSLEkyTocBuOIkZ69qhHdXbDlejlZ1UQEJjkazqk2fDA+Ks0tQRcOdK5gy+xl44tw&#10;AF6M6w8GF4eGJrb01mv6DpOc70pPgdsp1+CETf2MLHTcDIeLtBHNHLW65xv1Nf2rr3O0ev4CTvpD&#10;bHLX9DX9u78OUtMnzSB+N1/0NS+hOxG6J3/STrQDDZydnnIfrFMTHSed4lGm7nDtXXoaUz/cSLt3&#10;DcFOs3ZiK3c154blZgUvdOhemWbBwxtulvZa+0lXcj8nriZIc8236mvnBwc3ATBuyNudzdNXonOy&#10;Q8FqzI1mHj7iUCkuscbPi4Oyz1/JzQK7hGEw7m6Gvnb2K+Vaa1VCfCX/6cTSaAMmya/fHC66iLKU&#10;HgJ3HMIMMc9I2etXYl7leT8pJzuWr8dnWLA0QCEuxj4qB8of1wz/bPtMOTfYu27Y8ly7mDrBGas5&#10;NrxPU4efng+awL+q8Y8xQoZGFV7DFUFbNGlvmJUBYyqNHYtaqiban3LnEXdwpaes4af9GW8piNfC&#10;VzoB+nefCGQwY4wDVXf3UF/Tv/o6kFTAYrft5oK+pn/z60CpySvuyNHVexWtvqZ/9XVsl13/m4iV&#10;vqZ/9XXwnb+dlZGjwgvl5hGoRAQtNb613UDjoI7OY5LSkHeLnG1tBQE3iIhBesrqlMQ1pq0QRAz/&#10;jVSihd64JtEk13CmpwTdCvl7DfG+f6/bS+kY+uzBgbeoyGCEYvRvX4W5nMl2dHLnkvpuXEs3pz0b&#10;555yqR5a7rzy8l3IU2RaJtCD8bolzUzT3FWfxILjdVHFXluxPCIr6atlqE9bOd4SG4SAQEmi4r48&#10;zLICTAX2cIN1pWzhiJVWvH++Z1xkpia+JDuS92Z6xhHZCQY0yHVRHn44+Fwvn7+ROx1qnCHus5+z&#10;fSQXTBf+jih1Ls5JTeNBIAQO+Nzp26vPyrHGxIJyb30v/S8VOLqk0Svs2XIpJpihVhCpQvw/z7lJ&#10;uRNZXcRUPmHX8/K/EmeuxMItSTYANh5xIAcU9AUaKfUZZ2xei/gVNgLu+TYkqEiSfPE+C2oJWiVa&#10;ObLbO7UAFHnPnCfcci/vWHUE7fS7CahUjPaKisoJV7o8Izt2HsUS06kYMLZ8IJEwkATtt6EmimUq&#10;iJzgnBvqERWlI40VJ3crGb1JfIX7glPDnInNT/uUQANBge0pcZiZ7EscW0RGFbVEPgefj6CGSr0J&#10;iSMVrgjaa81eGTGXVbT+OWfDi71cM8f3yRBxOwLriKay9TX9qwgEf+dUkb6mf/fXJdyTW0cYtApN&#10;X9O/+jo3KqseRMEevr77g5y3vrS4HqnD2qr+3VtH6tPHOAWur+lffR3vOXcV6GCQH7SO45QHskOT&#10;7q6etqp/tXW5ZDV9DJGOaS9i0Nf0r75+GncuTMfvLz7mHIax+hiXjQfti9dtIIxTS5IkfcCLpfDV&#10;9dWzeX2BTneSptaJAmECpZl526RlwicdchROwqKuJTOKQBMzLONew+BzIZEbP5aUGm2OvzapasIS&#10;Tl+qPEnUYb9tzXKtBDdt2RFkEhCe7SGpoJq4Jfb2nP1kEsMS0zAT0y2S7NmaJbZJssc95FJ09b8l&#10;sqjebzEvTr1lBHEVYm52pp/eWyDz0eSuvEy1MdTZhF1x0CscWjIs+cAXuYWmiO+T7siWrji9OE+2&#10;mz3JFRUOorh7OOy4m9ul8dvgsWmXcKWbMdMsK7R4MWbcSSjmbhKWxVBRZXLME52dA08E47Cc3HQi&#10;tzmwxzzjpLuHRDB0oSDESfxIPihkfpNxzYVQGJMzJQm2KxKxzZprJurlA2VSDaMPGfaKcDurg+Zr&#10;MFEXvySSb1HRnWdJk9oPYlHLZ3XxrWLhhvspOVaFwkKyPm3dVPnkiAC8tzTdrH5ck2i5bhHx/JT7&#10;uLhcOc4WGVHskh6S1KyBCqsBmZ2NLf/JhaYOSPg+e46HdAeueZgtMeAhl6uSHkIqHVrIoiD9iS1X&#10;oKGa7Ecxrdv9rGJX4uYte63RMYC3OoNszpCdxAFxDaMhs4lP14iAukEmPsbVvemjyBfj/od7Sw5Y&#10;NQuZK5Dh2FKpQm4uNcygSI7ITAG33nPRe346AvFtCkKiQ96RZHsmXbAR3exhc2G+pqcs0SQwLFtS&#10;ieokdQSDX0OyX7zpJP/LTTK4yUg1saHidRJxOs2ImZAmraCv6d+k2Fkzt8tJZd4JXI1MxluvY0Ey&#10;TeljcAslfeZf93BJPOSSLp1kfENJ55m5QEDlBKXNzMbTJcbjnqKHNf2HYiUNlBl6Rv5XZiu1Oep0&#10;YFJ7COBGqD3XsYaL9jYfxb3yGmpEVjc9m/rpGflfealsuAFNoYd043PZllnrgWZGpqg6H6jFDJWL&#10;4dJwSDVGhbNDYAHJ1aYZS99jYv5Ea7Rp4OfBydBjd+l4LXCuUHiYijJxaRKxML0wsgkH81abJvWC&#10;k2IGW6pDdo04ouB3U9yPr/+VRpvqeBIHKugA2NcPkc7D21Zxlby254y2IsSVvrsnMJ10cUgR4Lvv&#10;MVvusir1ngRdcLhS0y/1LR42tZ35Md2XUocowgiTcFl0opUuDR5CVCCQZ02dQqcTOPF9xktT95MO&#10;y0VJcc4Ynquu4gAEg9tNJGJOdmzrM9atpHv8YxYl9f9YjbIZGRttJF+VCJWiaOGyUzgkaZ5Jvraz&#10;hz6lAXKHXPqw04jFOOMd7FGChmoY7zuIetgXOFkbvNHIZGAMZoSBfKmiiM8zdk92wRg3wuF+tFlY&#10;UYkJYdwKRSWFG23Gv8mjTcaH0E4NZ5L82ccg7oHB4icSxoNqErxoaoo8Z7JPqgGR/IWl9lyf/UrE&#10;8kOjuTsIjFQZJip9T/9myWfplYDDpnO401RqLf37Z/UFEQXiTYmKGB6GgPt0KcvTKi3usS3qBjFM&#10;+cwstQRYplcKLM9ypvYB8ydxxkkja285t4RcEOb0GG8LoLnHqAtqt/JjOKdFNIRggm8ry0qmRQV6&#10;fSGWEj3Nj9HT3oBjLUOUc59nDKmkvGOcZVVQ/TpTYeS1M8kx/GLtMxU43o/DeCc6qo8pDaoxwdFr&#10;KvGyfBduMsssRVra55kPcwAn+YXg6YgRcqyYZ5xcOq3jhWmRfMHd6dhYK+d9Ik+PrXkwNcSCMqo9&#10;pvwvtTyIbKipKPaOt02pdJWymDzP2CDFaIM4tER+TEnTK6PtpZBaN2ycTAQ0dljqa/o3fSK+kJZZ&#10;UPKpxg9Y0tfO9YulAihkHuhQ79cQuhsUJBRJ4FBYuZG0t/aZUgZJdZ1TRefYEphVR1i0uEgQpDpR&#10;pATUNWcZxOLxbK3Jy3L9ylieZbtdoJ16i12aD0hVtjjOKC19yqLgcGtCYGhorOW4CUfZhrjHyYLr&#10;2Rjk+sPSu5cHvjTSMV7QIZl2N+9CGkJKgdS+R1JIYNlBZtipqkoNvyxsJd2pm35EK58qEPywKrQS&#10;ApkMBDQ3SesHq8xWrJe75kxTbVX/ptYpwli0BPNUJ2nwXbxOioEP2AadlJMkfo6XsJGEiK5geM+U&#10;sdghGyapg0lNDqSSkkOn8KEqlrhGekquOBsroZmSK8nVkiaikePl2jDRYHRmbhgfLynM/SmRUJVR&#10;DCaQmfvpZ8r/SiOKyXRa5TusbAd4fDhCvYntGSMbx0JnQxItFc4jTjGGc26YsEWRK8NT0iBAQ1jO&#10;S+FWM5U/iuUvT0FokLGluFs1saVnOaWuw0jBm6z7G1wa+lN8FJ6/2k+yWSzNfIztaf8AJy6UwX50&#10;KmK6saWovS2XFVwsjd3hYAo0z2lYD3wbmHPBNX3tHBSYTfUicQHkJlQLfGLoLL35K9nc6G1STrrm&#10;3/JTZPSVdUDZ59WKsECmIXRG+jP3TN/Sv+ltYiMak2YPmxTIHMuyCcTKxgwfa8UKzPOJK4+t5JBv&#10;IsP4cLIj6NyonxtGgjbaq5nZ5L+hVIiNjWYlEKdeSuvMQwqGskzgBZEDjq+l5DT3knlC3N4AJdOu&#10;3izaHhG3PEkG6yBgh4lHHe0n7rcmQ6Um30c7SNBqNm8SHex44rtnA46QvHxumGeL+s0YZDXLJpSO&#10;LWt5El5UMJLixp2RzXRU3Ig/Ge3lb1CmKUnNjoAVS8MOHrHILLc45rC0zwgRa96BTBB1lGdZeoib&#10;/Ah9yTXOZnU7BzfyXNl4Q37ZvOK7fUrVkC4Vs9nAjRUn2+AYQcu8C5Tn4n8lUTTpIRb4XDCg0yBV&#10;pnmsJS/rxYqMmsY3sIclWntuIvyo4MzlRRxrmN03mURfOveBhMEzwtBobQK1fh9ZoKyp+JQinnWS&#10;etannN17oeGVcRoL4hXZVcf4ziuVmTL/MtZYXk6pZc/BMvPyua6cEnwUnktU3czgSnVAGuoFbCbr&#10;RruJOyKnushiRjC+zs/Z1wHW9NKNQQQzajDR86ktO09qSrMMLqzSVbFVXKfUFZSmWFimm/gJSNPW&#10;lTPZUfRt1pq4PpifZxF1bmSl1D3PBlMoMSjLE1WpH4SD7yunKMbT/AYFF7I15xjFLO3Uj26dQCNi&#10;WWcaBci5L5QtWtm7kqywn3yCkOoaSj25V+vU2qAYEjeqZF8xCJV3QjIjgEhuNCRNZbNF6pW+pX/z&#10;26S4sk4lUnTKo+lbZ/tDFimPOHNW1AMRYGLIE3sWqWI9QR5zgJHyedmPfW7Ez/Fk9dOt76LKfeCS&#10;ELNGTEk/EwKRZhXNOBiS9drMQdKTr4zhOZ6EDSWkt1GCFW9Ibbt6s9mTQj+G52ulGZ7L66UdUsKN&#10;u7yxlsKu3SR/u7aDDB5bg7PWlnIdZ5e0K9VH2emRoFEhKdiK6jNLxClFRQ60JqE4wnWZIY7Pnlx/&#10;Ez42xCdhaDdd5CIkaLB1nZ2xknYzA4t5x86q9HQgWJ2WpYOvZM6p3k1fiXEm1nGC3ZtfyX5vtVTF&#10;pfOJYOzBvSBYyva8/ygbzili3vqA+5HdvBdf6dGQ5REV2aiLSAzHm5bMEB+SUcdG2iI4+hpqPKM3&#10;YMeI7sUSfPcunyfY6ZClr6WIFUM4F59ZAn1N/+rrSAohE5EoTAqplfETUb5Ohh0Fsr1uIamv6d/c&#10;Op4AGYz8OkIT0c2kAygZzzyIb3rfQjIkezVg2kNpwMhTGKpZSXfOL1rlVzKr2apB9RMzK8bAT1bu&#10;GiKh21YIvOMsW6HAUWPFzEYzK2CxylEZpoa67GlJFnUMjPSdQp1tRLH210IWJYCRbTBJWXl3BceT&#10;vU1pNig8EGcqzbXvn/+VektlhcTXN7boeklomVHnKRaRPmXjyjaAqu3JBWPJZvVB0m7XSJ6R/6Vs&#10;EePcW5wE6js9W/ar8E8CRtY1NvUXT7Eac29Z5GuKxvAQiYOmQWaTv+8P/iX70jKoKZH1RjDDyrjn&#10;p8R/dzD5/hUIJLgso7aJlSXS195QED3F0XlmCCgnnQiUXtUPWFWScBNWZFfaEuvKMaOcqgndUMRC&#10;9UJ+y7fRT2BO2iY4cnCACgWS1HmkkQLH+xEZ2qYfsPw9eHy6+wdjtvAMifFIgeQ2isiGX2tlgw6w&#10;lYd4xjVnCZBQFKW/USLL/swN8UxyWJaCQdZzi0HZiJMVC8NYk4yhnkXPUSRhiblqm6UqRScFeWZB&#10;tg/RX3Rv+1rO5cjJupBuwVDZT2PALvc76SmyH/bws7hAlqfE7zS+J9mreOW35IlB1Ta2LLL+UBjC&#10;IKfYF2EPz1PMsTzZpMR279XDRsGU4CP5MA2tsO7tFer6lqfNNFjgKs/Ul/vNxgBQU4wsnkUim+NJ&#10;xBzY4GgtMc/F/8owZ1+bFoeg0okE2NEmZUyOMDeM+eF3wSIVwC6pWxEw3c/i+fhfmSvxG/b1bx/M&#10;/PtNK0RktqVYerPrGVXxqXA6Uxol5Lm8pcTgnFem7Lw4FebbyV/LTmEQu33tb8hvb/t89g+ink1r&#10;qOQoDLdc4YthDSZVIDVL8WUQwSIWlKxIyp0KzY8o6sEf6Jq0qO8fhILHc9y+FtW027u+Z/5X7icR&#10;SyLmiXLbbmJWXhCHWkleCZ5EYYRIQiWPKuB8xX04y5Nt8xqwx+L2KTW8e0yH1BWk12dxZA+VRmJw&#10;FSrWejn/R6LbmyoAfU7YaYj1MfUTF9BbPbjorLrpg/DdK6K75CUI72anjn56mLAZRksMWfOLySaP&#10;pMly1via4AiRJT0Hi24VMCHpu28Nw8B0ah/blH2k+Wv14QvNrroso4c9xLp1nS9OAIFG3zo7+9Q3&#10;EbHeZmKn2YGM5waW88NSsgiuU1TjHx59IVsM9KABTILU5cMvRFWpIgeCzl2lgpgq4fwRLx8m3z0p&#10;ZVl6oiYwphK+RTYg0JMen5L90gAMw+zmTbajZHjiPVXYoUQBEbVtNJENH2AhYk4gMD1DnzjkskVK&#10;9p5sqtqYeH6u/a+EFurTdOSQa69NOJBTT9IhD4qTYdQQhe5Y+Ykhq5U6856F/5UZokWza81K6vUM&#10;2NLiSjnwwDPEDstRFanSViPWs/C/MkN2zGSbMy12phdICiKWxhvrIPmOO+6J9UncWgZVQmxxliyb&#10;bAlJo0MKvHXYwJKCZ3rIXHuHjcwgqMoPScjGxxW9L3H27WupXPEJFJFpXW0p+Sl8U/LNUsywqWGp&#10;cq8QELqCltwoXwiIKQ9GqRaaVmo596xWlTJlLd/3zLxQpqYMi8krtIQxk6za8aDxv7JKpXJ33/mC&#10;teuAyT6Y7Z9kEF7qTkn9amKLga+YT4ISau0yKZ4lQdsGp2RjSfWjFUxSa2cMK98rNcvQuXIq77YT&#10;Zz+ed1PeT89/vLn/KvHbp/vbLx//8OX2dvtx/fnm683vbx8vfrnirN+r6+ubu2c1N92bt3dywO8q&#10;RfoX11cPHy4/3V49b4f73t1La0kIH5+ef7h6+pxa2+hTV75+eb55TGr69o7P+/bw9P7p4cfH77+T&#10;//rp/uM/f3y8eHy+/f09XwH+ru6uP99z4PD18+MGXnnr29PD1rGfH68ePn+5/uHq+cr+3lp9f9Pd&#10;f76//Xjz+P3/AgAA//8DAFBLAwQUAAYACAAAACEA3FPMId0AAAAHAQAADwAAAGRycy9kb3ducmV2&#10;LnhtbEzOz07DMAwG8DsS7xAZiduWrsBUuqYT4s8O3Oh4gKzx2m6NUzXJWnh6zAlOlvVZn3/Fdra9&#10;uODoO0cKVssEBFLtTEeNgs/92yID4YMmo3tHqOALPWzL66tC58ZN9IGXKjSCS8jnWkEbwpBL6esW&#10;rfZLNyBxdnSj1YHXsZFm1BOX216mSbKWVnfEH1o94HOL9bmKVkF8P1VNPO7ky94+mgcbX6fv3Vmp&#10;25v5aQMi4Bz+juGXz3Qo2XRwkYwXvYLFKmF6UJDdgeD8PuV5ULBOM5BlIf/7yx8AAAD//wMAUEsB&#10;Ai0AFAAGAAgAAAAhALaDOJL+AAAA4QEAABMAAAAAAAAAAAAAAAAAAAAAAFtDb250ZW50X1R5cGVz&#10;XS54bWxQSwECLQAUAAYACAAAACEAOP0h/9YAAACUAQAACwAAAAAAAAAAAAAAAAAvAQAAX3JlbHMv&#10;LnJlbHNQSwECLQAUAAYACAAAACEAjLLx+uwwAADG+QAADgAAAAAAAAAAAAAAAAAuAgAAZHJzL2Uy&#10;b0RvYy54bWxQSwECLQAUAAYACAAAACEA3FPMId0AAAAHAQAADwAAAAAAAAAAAAAAAABGMwAAZHJz&#10;L2Rvd25yZXYueG1sUEsFBgAAAAAEAAQA8wAAAFA0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<v:stroke joinstyle="miter"/>
                      <v:path arrowok="t" o:connecttype="custom" o:connectlocs="315313,104474;315430,104474;317782,110136;315313,104474;324720,100345;324838,100345;327307,106361;324720,100345;305649,86399;307316,88901;307199,88901;301840,80686;303083,82412;304494,84536;305649,86399;47202,70025;44850,74272;42616,78755;41558,80997;40499,83238;38500,87839;16628,152017;16393,186112;23448,219499;57903,277778;113524,316238;180082,327681;245345,310103;297204,266688;326249,205460;330835,220089;294146,282143;234997,322608;164559,334052;96238,314468;42851,267868;14394,203218;16040,132787;28152,99637;47202,70025;299908,61295;300614,61649;301437,62121;304729,66250;307904,70497;311903,76396;316606,84064;318840,88075;319899,90081;320840,92086;320604,91968;318370,87839;316018,83710;310962,75688;306964,70143;303553,65660;301790,63418;281564,56812;283563,57638;296366,72473;301840,80686;301554,80289;298615,76042;295440,72031;293793,70025;292147,68019;288737,64126;281564,56812;172791,19060;323309,170067;322532,185507;320488,198946;320840,199679;323544,206521;297321,261616;252048,302199;194898,322018;134808,318243;81069,291463;41910,246161;23331,189415;23068,185626;23050,185507;23024,184991;22295,174488;22366,171929;22273,170067;22602,163531;22713,159538;22861,158369;23050,154628;172791,19060;101647,13987;85302,25667;53317,50913;28270,83002;11572,120282;4399,160393;6868,201095;8985,211123;10278,216077;11689,221032;18980,240144;28505,258194;40147,274947;53670,290283;68957,303733;85655,315412;90123,318007;92358,319305;94592,320485;99178,322844;103764,324968;122814,332282;142687,337119;223238,332164;260280,315294;292265,290047;317312,257958;334010,220678;337185,236369;332834,246279;330365,251116;327778,255835;322251,265037;319311,269520;316136,273885;286738,305266;210185,342428;167734,345967;146450,343962;141158,343018;135984,341956;125636,339243;120580,337709;115523,335939;105528,332046;100707,329805;95885,327445;86478,322372;81892,319659;77423,316710;75189,315294;73072,313760;68721,310575;52611,296654;38265,280963;26036,263621;20744,254419;18274,249700;15923,244981;13806,240144;12748,237667;11807,235189;9925,230234;8279,225162;5339,215016;4163,209825;3105,204634;400,183635;2635,141518;3575,136327;4751,131136;6045,126063;7573,120990;8279,118513;9102,115917;10866,110962;12865,106007;14864,101170;19450,91732;21920,87131;24624,82530;27447,78047;30269,73682;33326,69435;36501,65188;65899,35577;101647,13987;232057,13515;238525,15403;244993,17644;297086,56930;293441,53627;289678,50441;232057,13515;197132,13279;199837,13279;204776,14223;209715,15403;212184,15993;214654,16701;219475,18116;238290,25549;272392,47256;269804,45958;268629,45250;189136,13397;194428,13397;172791,10094;166441,11038;164794,11274;163148,11628;159973,12335;105410,26964;59549,59879;77306,40531;99060,27200;110702,21891;116699,19650;122696,17644;147508,11864;172791,10094;168207,27;220181,7145;215830,6437;211243,5965;199014,3487;192782,2662;186549,2072;180317,1600;174084,1364;167852,1482;164677,1600;161619,1836;112819,12218;115053,11038;116817,10212;121285,8206;125166,6791;130928,5021;139277,3016;144569,2072;147508,1600;150683,1246;168207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<o:lock v:ext="edit" aspectratio="t"/>
                    </v:shape>
                  </w:pict>
                </mc:Fallback>
              </mc:AlternateContent>
            </w:r>
            <w:r>
              <w:rPr>
                <w:color w:val="666666" w:themeColor="accent4"/>
                <w:sz w:val="20"/>
                <w:szCs w:val="17"/>
                <w:lang w:val="es-ES_tradnl"/>
              </w:rPr>
              <w:t xml:space="preserve">            </w:t>
            </w:r>
            <w:proofErr w:type="spellStart"/>
            <w:r>
              <w:rPr>
                <w:color w:val="666666" w:themeColor="accent4"/>
                <w:sz w:val="20"/>
                <w:szCs w:val="17"/>
                <w:lang w:val="es-ES_tradnl"/>
              </w:rPr>
              <w:t>Cc</w:t>
            </w:r>
            <w:proofErr w:type="spellEnd"/>
            <w:r>
              <w:rPr>
                <w:color w:val="666666" w:themeColor="accent4"/>
                <w:sz w:val="20"/>
                <w:szCs w:val="17"/>
                <w:lang w:val="es-ES_tradnl"/>
              </w:rPr>
              <w:t>: 1215742476</w:t>
            </w:r>
          </w:p>
          <w:p w14:paraId="4B804044" w14:textId="77777777" w:rsidR="00D64360" w:rsidRDefault="00D64360" w:rsidP="00222466">
            <w:pPr>
              <w:pStyle w:val="Sinespaciado"/>
              <w:rPr>
                <w:color w:val="666666" w:themeColor="accent4"/>
                <w:sz w:val="20"/>
                <w:szCs w:val="17"/>
                <w:lang w:val="es-ES_tradnl"/>
              </w:rPr>
            </w:pPr>
            <w:r>
              <w:rPr>
                <w:color w:val="666666" w:themeColor="accent4"/>
                <w:sz w:val="20"/>
                <w:szCs w:val="17"/>
                <w:lang w:val="es-ES_tradnl"/>
              </w:rPr>
              <w:t xml:space="preserve">            Fecha de nacimiento: </w:t>
            </w:r>
          </w:p>
          <w:p w14:paraId="6F60B888" w14:textId="3D1AB0B9" w:rsidR="003D1B71" w:rsidRPr="00D64360" w:rsidRDefault="00D64360" w:rsidP="00222466">
            <w:pPr>
              <w:pStyle w:val="Sinespaciado"/>
              <w:rPr>
                <w:color w:val="666666" w:themeColor="accent4"/>
                <w:sz w:val="20"/>
                <w:szCs w:val="17"/>
                <w:lang w:val="es-ES_tradnl"/>
              </w:rPr>
            </w:pPr>
            <w:r>
              <w:rPr>
                <w:color w:val="666666" w:themeColor="accent4"/>
                <w:sz w:val="20"/>
                <w:szCs w:val="17"/>
                <w:lang w:val="es-ES_tradnl"/>
              </w:rPr>
              <w:t xml:space="preserve">             18 de abril de 1998</w:t>
            </w:r>
          </w:p>
        </w:tc>
        <w:tc>
          <w:tcPr>
            <w:tcW w:w="263" w:type="dxa"/>
            <w:vMerge/>
          </w:tcPr>
          <w:p w14:paraId="6C94358F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0CD7AE68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9209D5" w:rsidRPr="00CA16E3" w14:paraId="283AD587" w14:textId="77777777" w:rsidTr="00866186">
        <w:trPr>
          <w:trHeight w:val="138"/>
        </w:trPr>
        <w:tc>
          <w:tcPr>
            <w:tcW w:w="607" w:type="dxa"/>
          </w:tcPr>
          <w:p w14:paraId="6720517B" w14:textId="77777777" w:rsidR="009209D5" w:rsidRPr="00CA16E3" w:rsidRDefault="009209D5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597" w:type="dxa"/>
            <w:tcMar>
              <w:left w:w="0" w:type="dxa"/>
              <w:right w:w="0" w:type="dxa"/>
            </w:tcMar>
            <w:vAlign w:val="center"/>
          </w:tcPr>
          <w:p w14:paraId="5DE2C46F" w14:textId="61BFD60E" w:rsidR="009209D5" w:rsidRPr="00D64360" w:rsidRDefault="009209D5" w:rsidP="006D79A8">
            <w:pPr>
              <w:pStyle w:val="Informacin"/>
              <w:jc w:val="center"/>
              <w:rPr>
                <w:noProof/>
                <w:sz w:val="2"/>
                <w:szCs w:val="2"/>
                <w:lang w:val="es-CO" w:eastAsia="zh-CN"/>
              </w:rPr>
            </w:pPr>
          </w:p>
        </w:tc>
        <w:tc>
          <w:tcPr>
            <w:tcW w:w="2832" w:type="dxa"/>
            <w:vAlign w:val="center"/>
          </w:tcPr>
          <w:p w14:paraId="5F96AD9D" w14:textId="66769CF8" w:rsidR="009209D5" w:rsidRPr="00D64360" w:rsidRDefault="009209D5" w:rsidP="00380FD1">
            <w:pPr>
              <w:pStyle w:val="Informacin"/>
              <w:rPr>
                <w:sz w:val="4"/>
                <w:szCs w:val="4"/>
                <w:lang w:val="es-ES_tradnl"/>
              </w:rPr>
            </w:pPr>
          </w:p>
        </w:tc>
        <w:tc>
          <w:tcPr>
            <w:tcW w:w="263" w:type="dxa"/>
            <w:vMerge/>
          </w:tcPr>
          <w:p w14:paraId="328F5154" w14:textId="77777777" w:rsidR="009209D5" w:rsidRPr="00CA16E3" w:rsidRDefault="009209D5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3F2FCF91" w14:textId="77777777" w:rsidR="009209D5" w:rsidRPr="00CA16E3" w:rsidRDefault="009209D5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55A69387" w14:textId="77777777" w:rsidTr="00866186">
        <w:trPr>
          <w:trHeight w:val="624"/>
        </w:trPr>
        <w:tc>
          <w:tcPr>
            <w:tcW w:w="607" w:type="dxa"/>
          </w:tcPr>
          <w:p w14:paraId="49D89A75" w14:textId="77777777"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597" w:type="dxa"/>
            <w:tcMar>
              <w:left w:w="0" w:type="dxa"/>
              <w:right w:w="0" w:type="dxa"/>
            </w:tcMar>
            <w:vAlign w:val="center"/>
          </w:tcPr>
          <w:p w14:paraId="15AA673A" w14:textId="7ED8E756" w:rsidR="003D1B71" w:rsidRPr="00CA16E3" w:rsidRDefault="003D1B71" w:rsidP="006D79A8">
            <w:pPr>
              <w:pStyle w:val="Informacin"/>
              <w:jc w:val="center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n-US" w:eastAsia="zh-CN"/>
              </w:rPr>
              <mc:AlternateContent>
                <mc:Choice Requires="wpg">
                  <w:drawing>
                    <wp:inline distT="0" distB="0" distL="0" distR="0" wp14:anchorId="2F466478" wp14:editId="5CAB78C8">
                      <wp:extent cx="337820" cy="337185"/>
                      <wp:effectExtent l="0" t="0" r="5080" b="5715"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group w14:anchorId="1F29B4C8" id="Grupo 22" o:spid="_x0000_s1026" alt="icono de teléfono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oDFlSTQAAGkJAQAOAAAAZHJzL2Uyb0RvYy54bWyknduOG0mSpu8XmHdI&#10;5OUC02Kcg0KpBjNd240GemYLcwBmLlMUpUx0ZjJBskrV+0b7HPNi+5kfgmZOSmHeC3SXREWYe7j5&#10;b+Z2cvcf/uG3l+e7X/fH09Ph9cN987vN/d3+dXf49PT65cP9f/z7H/5+vr87nR9ePz08H173H+7/&#10;uj/d/8OPf/c/fvj69n7fHh4Pz5/2xzsaeT29//r24f7xfH57/+7dafe4f3k4/e7wtn/l4efD8eXh&#10;zM/jl3efjg9faf3l+V272Yzvvh6On96Oh93+dOJff4oP738M7X/+vN+d//fnz6f9+e75wz3fdg7/&#10;PYb/fpT/vvvxh4f3X44Pb49Pu/QZD3/DV7w8PL3S6dLUTw/nh7tfjk9XTb087Y6H0+Hz+Xe7w8u7&#10;w+fPT7t9GAOjaTbFaP54PPzyFsby5f3XL28Lm2Btwae/udndv/z6x+Pbv739fIQTX9++wIvwS8by&#10;2+fji/zJV979Flj214Vl+9/Odzv+seumuYWxOx7x92YeIkt3j/D9imr3+L++S/cud/rOfMrXN8Bx&#10;uoz/9P83/n97fHjbB7ae3jP+n493T5/A7tjd370+vADSPwjc7p6fPh737+/ij2ZsZWDyJZAIv4Qz&#10;p7c/H3Z/Od29Hn7/+PD6Zf+PpzcQR1vyLmNQL8uPUyL72xm7MOjh/e6X0/mP+0OYoYdf/3w6Ryh/&#10;4m8BiJ/SYHaH19fT03n/n8zS55dn0P0/391NfbPdzndf79qhmeY5y0FJ81+apu37YTNOd49C1I+b&#10;bxH9Z6M7msdpHNY70jRtP7Zt06531KqO5n6cpm69I03T9vO4nRwjAhkL6+Zmbjys0zR0xIj69RH1&#10;qqPJyTpNA+vmedqudzTojpxg0DRuMIyqo7Gdx367Pkeapu36YZ7n9RFNuqNu27TTekeapu0QhdaB&#10;Ola0BQzjNHTQrMqRpmm7iSE5OtrqjrbgztGRpmm7LR0N66xrtJiPfT/3jp4MUduNXTM4xtRoQR/b&#10;EVasc88QAYiJ2XWMSou6F3qNJnJjr9HCPiBOHk1kiNqu2YiiXFeuWtwH4NdsHAzURG2HSHm0XqMF&#10;ftxsUfmOrjQRMjX2LgRqkR871JinK03klqpGC/24GaatpytN5Ae7FvuxYa48YNdEjAoGOlaoRgv+&#10;MPdz5+lKEzFXU985uhJzb1GAw7gdto6uDJFbhFutLYah7wZPV5oIsM+dh4GtEfyxmTeOhcoSbcZm&#10;mpp1EW61tmghmRyWmCXazF3TeObKCP7Y4zKti3BriDbjuJ0dpktrBF/457HGNFGz3fTN4GGgFfyO&#10;xccxKk3UbNtpHhx2UmsEf9huZg8DNRGLQTu2nrkygo9amj2jMkSbzYyh6UCgEXz0eufpShNhAg8b&#10;RGR1veq0tmhZGj2KyRA122HuOk9XRvBbUWfrsOg0EV/XAHfHqIy2wDlsHCLcaSLAPoJ3R1dGWzjl&#10;qtNEbrnqtOAjiViCDgYaIpRt1zrMmM4IPh5V6+nKEmFlIY3rCNSC38KMybGIdJqo2Y4D1o+jKy34&#10;mAlt69AWnSbCLZ+6rUOEOyP4w2bYeBhoiDZtvxk9XWnBbzEEsehWPZ7OEG2GDt25zsDeaIuxadt+&#10;vStLtBk3/XZ0dKUFv3Uu+L0h8i74vRZ8GOhSt5ZoM2y7jUOuei34zO+mcyDQEm1YGicHLHoj+Ft0&#10;oAMWBdHQD3zgqgj3RvCxmDwhJUu0bdAWnlEZwcdt9BhnvSGa536DW7s+KiP4TnXbGyKvuu214Ddd&#10;51mELQ2LwdYFQC3324G1YFVV9JqkQRQbfNpV7g1aVTiHZGnabeNSSoMWelmAHZElS9M1XQ/V+pi0&#10;oug328HTk6ZpemTDExwZtJ7o+tbjBBsaeur7yTNPWk14e9I0GCL4IA55GrSWGFpx+1axZ2iw41rC&#10;MI55MvLejqMnNDcYorntNp7IyKDlXeTJoc8NDd7lOHvW3kHriIngoacnTdNMTYOL6WCfFvgQWHJM&#10;lKZpxql1ie6olcSwIQy/3pOhISvUumKoo1YSSAaJklXwGRqRW1dYmEzUJf7CCo9WXu9J06D16Mkh&#10;upIRWyI9LeDzjEnTNMMgMrWOiFELfIvi84xJ0zQDatmj+EatJECsJ/5saXoyLCjmVWU+GnnvsSQc&#10;82RpxmneeLindcQ0epyOUZM0PXjwOB2jFvdu9oSeDUmDd7j1WGGjkXYxPNYhbkgICWHHrk/SpBUE&#10;CF/vx1Cwrrcbj7E8afXgUKzm/abbYBM5VsBJi7lvNJrCbXtNWsh9ODAk+HUtkXfH9GgZnwc4vYqD&#10;SZM0DYBzdWTUQtN73KbJ0ozD7IkRTEbEfaa4pfGa4pOW8e2m3WKurbNPE5G7dwmRVgs4TMytoyND&#10;xNQ6YmGTlvG5xed06FRD1GzIQTsCfJREXJY+tLDL6DdEDcuYp1pi1pph6obOAz1DhHroPdp71rI+&#10;EQnzJG4MkbsnrR/c3NNEDerBA71ZS3sozXAgwhBtEXYPILSwzx1w9XRkiPrJs1LMWj/Mw0Cydl2Y&#10;DBGpA4/Km7Wke9WDIXKqh1lLOmYuguuIVRqqYSSNsr5czFo/EMlHFXl60lQjVA5NtNX6ATMSwXX0&#10;ZKhQKp4EylbrB/qZOk9u3FBtceYcZuRW64cGn1ZsjtUFw1ARmvNUgWyNqHsRYaiciNhq/dDgw+Aw&#10;OcakqToUhId7WtYl3jPC83XuaSqMAU8Cfqs1RNNvMKk986SpqNREf626MFutIpp+xsXycE9T9ciT&#10;h3tGR0xY71SorHPPUBHx8aSetlrcyWOSBvF0panaviPGu86/hiLJixnRpsj66rAKsgnH28HCZqM1&#10;RUt6EfW3zkNLhtc0YxasIgM7yoyMrKkn1FuQsfZ6AnvNRuuLtpk2k2fKLFm3pRTExUYt/AQERypL&#10;PWzUZD0RVU80AjNHs7EdiVE5ZNmSUSA0esI5hFFNZ9ScefIAlowanNazmBBH1Z2RxB9giAP6mqzH&#10;afHEY5uNVgQk4/uND/qarAP4PjkzqoCi0dETN2g2moy6Lmq7HHJmyyyJ1NCfg42GrENdeZZlggx6&#10;zjoA4qkAsGTAwxWabWypJSFTnwYxZOQgMJE9bDQapCfW6rGiGlOjOQ0YNx4N0mhVQO331leNZ8go&#10;r3FFg7HR9JwNm2mLtbIuZ4ZsiwvUutBoNAjBXb7S05kmYw2gnsLFR60LZKcCdaue3jQZ2mue+Mj1&#10;Fa3RyqCiN01G5pJsgWtsWhvQW0shpWdsmowSwIYSYMfYbPkli0zTOmqjCGEobEkxBhlTT29GjfRb&#10;fFiH2diYak+SIaw0Hk7aIkzyrL0ne8BozNiiZ7COkqIOc+gmtlusi5slozSo2Tq8zKYoxUS6W1dv&#10;RgFhF/c+lBhVQrbM5T4zU4qTgAQT0mMbt0YpoCLZu+LhpCaTLOXkG5tRCtNMpalHTdr6z34zEOX1&#10;SIBRCtNEfG70jE2TwciZ9d7Tm1EKuAsklz29aTJKM4ncOgJhxADVdLPNBqfLo7kMWdpB5hibqc9E&#10;/UwkxNbFzVC1/YAr5FneTIWmlFjPnlkzVC2JvnnwyLap0STYsvGx0RoymDGeOnDiEWrSYAY7NT1s&#10;1FQghKyaR/+b4s6RsKcn5oIvoj7RvUWAb1Jk46aD+56RaSrs3EGS2+va39RqQsOOSE9nWve0SIyr&#10;bpVkqRpZv91KWZQD+pqqlW0xrlXU1Gv2FKP52GhUCHWyPn/eVGz2DZ15Rmao8IOIA3jWGVOzieW/&#10;9ewWaAwVUQCsag/0TdUmXOxcADFULfVEW8jW0WjqNpkwWQnXAWKoWjF0PeV2JB01GmUHmWvONBVs&#10;JArgYqPWBT074zeeBc1UfBK4YT1zsVHrAvazM2seNmoqNvcGx9wxZ1oXsJ+p9ezyIFirmE9cfhQb&#10;19GZ1gW4eK60NtJoOkPHeWp0G1PG2YnAeBZPQ0XimKXasQOIch/9jdipnuoaSyWl9tves1KbYk72&#10;rLYuOTNUpK8mqhgdczZov4QoLv9zoNFQYcmNbJbzdKatiWbczOS+1jWILQTFAHRlUJtB64KGddrl&#10;8RZUCLXLvzaFnVvCsR57xxBRudaxmcDDRa0KRA+7+tJETce2D5chZ2o7B/x/jxY2RMh3yOOsqw9T&#10;EToSHPXoRUPEnldk02NZDdqSkBo217g0UcO2140rWmwqPEkLuELuhojsKFacBxumxpOUr8uGM0Tk&#10;sSnY9PiBpjJUdrx7zAFDRHaeiKpnvkxtqBfzhshdHMpqp5Q9loenwNES+TFvaj2JQLlsAUNElnmL&#10;N+fQG6ZC1N2X0Rvt0JNr8vSlLQh3X5qIkKHE5Dx9aQNCQl0uHGoiYoGsfC4cahUgpYgevWHLSxGw&#10;2ZWsM6WfbGV1ybIhIulBPaIHG6YAlPyNpxQDS14JCu4iSPTMlykblYS9R88bIhJw7caVETd1oBS7&#10;uSLDhqihI4JQDhyaUlDnjgaSDIqHkhH0bJFsbC0o65ArvmKoJjx8T1FGY6tBJzZzeeTLUFGTx/Zo&#10;DwuNBpgGyp0dBqKpPJ3wqEZXX1oDuC3fSVNR1sK+b8+4tNqg+n3qPIavKSUdux6L2dGXKQuNkU8H&#10;Dw3ViLbx7BbibCqFXsnfujJmhooIN+dYeMZlPBXsDc+OIar/1Bfi7eE3e/rSjkrLdj9X+nbWVCNp&#10;QN98aQ0gvpTrOCRTVIqvN7k8dM7LUwVCxIBd4W1DlQKs6+a8KRL17g0mBK6+0D9fWm+0nMTg0hum&#10;upR8EFWVHmxoDdARqnPZ86a+lACkz9UzFaYcFoGL6JFlrW3cfZlqUbaA4MU6+jJUJGzZtuvgoakX&#10;JX+3cVUGGaoBqfQU6XLWg0IU5SwkDD3j0lRuWTY1o+FIC08FgaFiW5lroyvzo8dF9Yxno7ClcpeY&#10;bLXewOjduIqrDJXEOV2unqk3jbXE6zEiQzTj9rqiNrbglGQOfq+jL61sCH3JxrR1dbjVagO7XIpH&#10;HX1pqgkfwFXFZWtOZQu5qy+tNihZksV8dVxEThQMvUulpRpG0mgOHnJmre7LebqPpQobtR1qnupZ&#10;3Rdmr6cs01JxLBrFQB4easOhJUTkSXa0pkyVTJMEexzzpdUGJZnsLVnHId6W4gbxV5w9T19abXCQ&#10;4ohzs4p5ovK6L0wbj8mGAa+osNdcla2WCkdPtgI7eKg1AAdTybk2jnFpKinA8smX1gDU/0isx9GX&#10;puL0VKodPePSGsB72iMbzxTnY+7S0ZcpGR2pGHCNy1ChRVzn6ZLBUl9IMSAn/jp4aKjkGN7Wow9N&#10;wSjYddUhc/6w+sJkpKzj0NSLjpSreMI26GjdF7rXE90g5aioJk4HculDQ0W8YfSsX+RtVV8sr3J+&#10;6DrmDRXFNK5zXcjbqr5I0ZHm9/SlqeKZEo7p0gqA7QKEpF3j0mSERFyibMpLqY4nbOsal9Yb8VAT&#10;x7i0AiDmyGrhsDfwnBTn42kZ633ZGtFmZtOrR5YNWYzpO/rSaoPqVM6pcvWlyST27VG9RX0oxYm+&#10;vrTewAfwRG2o0lGMd+9Ss2TObWrUZ5q+UACeFKIl85g1piqUPKCoNYccGzL3mLTwy54iSu49fWmy&#10;lqSjCxda+KnRov7ONS5Dxg5dFw+18EvQy7XLtG0NWTiwyiFbWvjBIJkl17gMmXNcphYUvwY59syX&#10;IYunxKyPy5SCojMIiXjGZcgQY0+CiASZlq0G75CT69fXSUPm1RmmfJT8C1vAXOPSqsa54ZRiTD2u&#10;sDXfs54YspgHdMyXNjWIbLBXxLNOmupRanA9WRvK8NW4KAdqPRXolsq7nJjKUaqmnWrXkBUqg8tA&#10;vuTrPh4e8w0gu99e0xUg/O2OW0nkzha5EeTtcJILWfR9IFzakn/+V7jOgyahkrdXiFlRNXG88MRL&#10;jJRo4nCzirtn8KuJu3DVirdncKyJ+ypigKmJw0037s8GaZp4rOqZtUMTT1XELAaaeK4iRrtr4m0V&#10;sfiGmprfci+Od7LE3TPkdSgTD86Q1+FMnDJDXoc08bMMeR3WxHUy5HVoEx/KkNfhTe5IMOR1iBNX&#10;x5DXYU7cEENehzrxLDQ5v2tQJ7vQDHkd6sRtMOR1qBNPwJDXoU6Me0Nehzoxvg15HepkR5chr0Od&#10;7LUy5HWoE6vXkNehri1Qx+8a2IhtqnvndxV5gTrMzyryAnVYlFXkBeqwLavIC9Rh91WRF6jDlKsi&#10;L1CHUVdFXqAOi6uKvEAdm3aqyAvUsQ2nhly2xGjU8buKvEAdm16qyAvUsY2lirxAHRtTqsgL1LFB&#10;pYq8QB2bR6rIC9RxBHgVeYE6NnhUkReoY8tGFXmBOjZh1JDL5guNOn5XkReoY6NEFXmBOrY+VJEX&#10;qGMzQxV5gTq2J1SRF6hjx0EVeYE6zpSuIi9Qx76AKvICdZT6V5EXqKPkv4ZcCvA16vhdRV6gjhr7&#10;KvICdfE+ULcvI5Xv5uPrUCcV8Ia8DnVSn27I61AndeqGvA51ctawIa9DnZwgbMjrUCe13oa8DnVS&#10;vq3J+V0DG6nINuR1qJMia0Nep+ukbtqQ16FOSqENeR3qpLrZkNehTgqWDXkd6qQG2ZDXoU7Kig15&#10;HeqkUtiQ16FOin81Ob9rUCf1vIa8DnVSomvI61AnVbeGvA51UkhryOtQJ7WxhrwOdVLuasjrUCcV&#10;rIa8DnVSlGrI61An1amGvA51UjqqyfldgzqpBjXkdaiTslBDXoc6qdk05HWok+JNQ16HOqmsNOR1&#10;qJNqSUNehzopmzTkdaiTSkhDXoc6KW405HWoI8dj6eUfanAXTrDUHyD/UNdAAT05prKugQJ8cvRk&#10;XQMF/NjkVNlAAUBqdCobKCAoxz7WDaEAoZwAWddAAUM51bGugQKIcuRiVQNXCYvqjEWhAuVoxLov&#10;KJFIFqOugRKJ5DHqGiiRSCajroESieQy6hookUg2o66BEonkM+oaKJFIRqOugRKJ5DSqGiiTGHIU&#10;X10DJRLJa9Q1UCKRzEZdAyUSyW3UNVAikexGXQMlEslv1DVQIpEMR10DJRLJcdQ1UCKRLEddAyUS&#10;K/Ma4bg3s7hWZjYaqaSxDVQiUcpjbAOVSJRSGdtAJRKlkMU2UIlEqU6xDVQiUSpVbAOVSJRCEttA&#10;JRLlNDLbQCUS5YQx20ClTiyTHRx9XycLcqaX+YLKfAebi8sGKpEoZ2/ZL6hEopzCZRuoRKKckWUb&#10;qESi3HVqG6hEopxlZRuoRKKcT2UbqESinDllG6hEYpkAkYOlqrSynA1lvqAyB8LhpWUDlUiUM5zs&#10;F1QiUc5lsg1UIlEOW7INVCJRLtS0DVQiUY5Fsg1UIlHOOrINVCJRTj2yDVQisUyKcCJBHRLlqCHz&#10;BZV5EbZAlw1UIrFMjXDlZuUQSiSSLamSxjI9wrHmlQ2USCRjUvcFJRLJmdQ1UCKRrEldAyUSyZtU&#10;NVAmSti2U9lAiURyJ3VfUCKR7EldA6VOJH9S10CJRDIodQ2UOpEcSl0DJRLJotQ1UCKRPEpdAyUS&#10;yaTUNVAikVxKVQNl8oQruysbKJFIPqXuC0okklGpa6BEIjmVugZKJJJVqWugRCJ5lboGSiSSWalr&#10;oEQiuZW6Bkokkl2pa6BEIvmVqgbKhEpTmVFhA0mxuPIPdV9QIpEsS10DJRLJs9Q1UCKRTEtdAyUS&#10;ybXUNVAikWxLXQMlEsm31DVQIpGMS10DJRLJudQ0EI530Gae/ENdAwUS5RCHugYKJMrJDHUNFEiU&#10;4xbqGiiQKGco1DVQIFEORqhroECinHZQ10CBRC6frmygQCJ7aCsbKJAohw1UDaHMsXB8QmUDJRIr&#10;cyxha7+RhcocS9ivbxuoRGK5OUT28tcxsURiZY4lbLK3Q6hEYrlFhGPcKodQIrEyxxJ2q9shVCKx&#10;zLGwTb5uCFdbRSpzLNyCbpd3+YcqHFxtF6nMsYRt3YaJlTkW7g8oh1CpE682jVTmWLhPo/yCSiRe&#10;bRypzLG0V1tHKnMsHCJXDKEyx8JBj2UDlatzmWORrcxVSCxzLG3lHpKwx9ggsXIXSVvmWOQf6oZQ&#10;rs6VO0m4a6WcBYPEWCycNuce97vz3fOH++f7u/OH+/P93fHD/fH+7uOH+4/y1WzXfTjLnt7817uv&#10;H+7lrg7O5bq/ewx/7zlTKezsfTn8uv/3Q3jzLFt8Jw7iSjU9nDQ0cGBTYsTlxd0vH592/7T/P4Zs&#10;4AzPKM6QbbmmO31JbJTjM1M9KQeRcaVSAAjfGZ/OXAaeaTlI4bKkmo5udcu+dU6vCpzjHCDORQpf&#10;mxvm1I2N3O4JNDiGb+QaHP1RMwTLR83ceJtHajuyv+IXhzvcc8PcthiDRZduuaw9GpwcT8BBj/aj&#10;5PChhZbRLsu3Y7RwKjfMXY2xBD93G84Azg1zkV30lZanhslcebEseKvdcgUZ529kJnNlm2HjBJJS&#10;BRtzyy54M9pvwsmydfd8OO0DdC8wi6yWo+hTzgUxH+bFD7+8aJtKZJxplLIMkI19DGFkZoxc55vK&#10;JXnKwW5mRCOYSgsDeoDzmxZ1tsqqkYPbki5hq7/ATyOOu3lGudpW8NiNMzNink5DlxZ1uXmJGzzl&#10;qQj+erdAKsULOG6Co7ttwzPDz93OXPplpG/czuFc3fBRHH96idU4uuWagNwwt9TFWNnC5LHdprQr&#10;4xk4/t2MlrsCUkoUXnB6UsVou4H7LhIbB+bWNqwBg2jGUPLyUVzBktKYzDwHRFV0y2neaUOAQIrr&#10;Isx4TMNcZBvM+ku330BxMbffFIMBtZxFv6M6bskyXMTg+VUr5HjgW2ISgrNot/xa/jPJC2dlANYI&#10;zYWngC+/Zj9UCVlS3NwKP8USmWXMMk1JH92Y/w6FnTusRLvcTnFFunQrApufXgsZC9EiKXWwG9AT&#10;WQ1ycgeHNOv5j8deJgZyoVMhghxilLblIwtANmDnSrYzsyN7uZOEmy3znKCEM1F+Lf+ZXucQwqyI&#10;DbTza/nP9Dpn9KQ0KvaWHG6Z1E1+7ds6uR0bDgaKH7YZOfA7G4zfAmPLK2lTBEED7ka86svomviB&#10;LUZDOsaBUMXA5aya31x0xhWv6RumTWJOBkHLudsZzlydtL1EsE1H3xmijDCueQReufDzeoi3JILl&#10;nBsGwlcJGTczmm9GfyRbl+isHDVpnnKiTspnyumEXHGUJsR2ZH8lVsnFkVHUOBOYm0aNhufmjS7Z&#10;V3LL3iZuO1xYxY3bKesBaNFxeW5sR/ZX6pbjwxPi5Ih57AAzHk5nTphndRo5Z9Q+pdtkVGCkYar5&#10;RyvntybFIocXx2DgMh7uoEhTT7eMx3aLllumYPnkK0G8OVrNRmQ4iuPSLQZmUkowmeMb7RSE420T&#10;LlAkl63aFo/mV2JysCMSKUJgjQbcP67Rzk83HE9nmMyFBqlsiDvVuKukAlKcBJYMetDYcTanaRh0&#10;py1aIBmzLxixCy9I7CfNz3sjguCfW7meLvpSIkBTrCi4NDyFC+OxVXjKpXQhAHl5+g2ZtbP5baEP&#10;Z3wnMUIhcmVN+u6LXrNNxRmibmKTVpxmxsyJa3P+KnLZ+ENxhrgibYiBouWpnESan7LCX9KNBgo3&#10;u+Xm9eT7MAe0YmdI1F5WYNcqQc8fV0RdKj9WuyVqc8EUDlRMS+XxhGsj0ni23HNVolVs4oRWRntJ&#10;KK13e5EgNDvyZUfLzTPZqdpwWVzxUYhI9gMREQ749eORA8HT/JAz2HalrpGLK8J4iOdvphj4WHjB&#10;UaLZJ96Ai/hRPl3DiYdJcGkYK8BYk6y/4fxGMdl5yh2oRjblaUxXkCMAfEt01jA5L/NZlTe3l/T8&#10;Wv4zv76oUb4AtmRJya/dAqycCpgNQj6Le2TMZ+spvOY01+KkSBf6nkuIK6YQ33+ZJD7WiicLNndU&#10;JkgSQIgJwjyFqPJwfm1QOAQuLrE1w8tbo+U00yFVG8rtC3INZ4zNhJgHLleIxoSG+atdLsSkWlZs&#10;zoiscAW5x4moTRoPQ7M2BksAJnF8OuPsxVV3GS3OdjLTOHyw5+BXt5zIJcipoo1bP8hy2NFyIGw2&#10;FGaJTBjT+Ztq17L1O3obyymtgVxBxzmS6bO/r7blosDICfKRaddW5oR6hk1mP3fLSBPdyGq0xP3X&#10;EcF6Ft1Wwgsd17obQHCjQv4cznC26o3jO/MAWwzHCkVC2THrgrh1FONvpOBOg1Cwkh+O9Goeog8y&#10;JQd6x/Xfp7y4WjJTcgp7sQRwxWXuk7NWre/eE0lKlD0SUOGch9vb4lCI9hQAC+cs5ocjVp8eZ8cZ&#10;zInxPQcrXyrPVucznLaZmuUKszgrGUHheMz0EJPcRghVnwN75aJGcvE2nIQZm0WbIt96KOGqt/SQ&#10;Mz2togvnP8eHEmO9JH9Xxzlh3qVZiVdX6j7jKZuxXWxTtIZ5ipuWdoSj8bpNnG7XSLlFm5srY8M3&#10;NArR5gzs66ciomlOMUFkifZG0gBk/l50ALFOPRqWkQzPqZu4lsA85M6W3KdcsuxfoEBkdsAwYroi&#10;roTOSM3yHifr6j7DWeVpTom+VIwz3P6aKKVV02y4Wi89lGC9GWc42zs9xEKumNFwy3ii5GOtipOr&#10;A9Nsc+mjTJ9SVMgPWiRoMZRCTWQ0nOaaKFn7Y6o7yygIywb0gKtoV2gMjuxYCYMqDHMto1gUdvVQ&#10;eoEwm6g7NU6sjxR4ThecykOXtCBnGSZcKyGrhW5WjiCOTECUC5MgnIWcHqLxK3QudjjmcJgVuebb&#10;jrO5LB+Mkpv19AcFIyVS9qQiIhOuxpltyeRlXVYyEjcEuRNv8lvWWEg0cjNP6gcD3M4+kZq8HBOb&#10;kFSwYtnFAODT5wo/BQMrr2BogWiKLHij1fg18cpm3aEsYOnZ3JE/S6Ozo7K/kinOgpoI8cbsEFGS&#10;+Rmph9K0zfDGwsGkdneI65gXcIKeVgmC3/QthDjtUqAeEc7zj+9CRxTRmguZYRh9Vl/kB9h1kSFX&#10;2LrFyUSFwVS4JssncBkdXelpuzyqtAUXJqJ2JhtKvjCYPAOuu+7vAhPqPWQ18ioIUfhxauLVB7rR&#10;C2bxd7hVVT8DQWlKG3BZ0SGcSR3izYiJpaRLiR6qQAxC/fBiCeMEka+Sh64J1M0CTasEwy1dkQOE&#10;XsX2131eDGzjQViYfNsD2UrOLeKHXPYiTN93QAiAsqSHT0I2beyABsUHEOWKNrdRPXw0pj48k9nx&#10;B9dmyWzGRgna2XhsyIbHmcbntWEOsvkypqDpNyRf/FFE1h2C4ImSMVodyz/wL6FZ8n82aI0ILv4H&#10;S1R0IlwomIj25LUwXKSnJxokjlkQkCXrdnNlZJedMNazb2j9vOBE9csVTlyUHAehafJbFkGJpiN4&#10;nAZONM1GqCVTmipqUF7f4QqjXIBme7G/Up8YItnKlIPxTchoJlWRlqbryZd6hQI0rnmY6TAFMQiF&#10;xIqcvBJi5Wabd2bBNLAIxRWxQ9LWFSsFETMx8ARPRFes2zkTBktTi2Fi3eAZjic/OFr4Xn2jBJGC&#10;D1tEwF02EiyUj1k0Qh79N7SFnbZvKxscYyQyRnEGjOW8CHxf27A1TmIj8Yuw3AzPUbQ8T7pIEuha&#10;ZggaoXFif7JU3FY4GfARbqh1pCnSIMlLoW9+y44108h1nmkCEU6TuKE5or4xUBedNK2+kzsm3A6X&#10;TPqXDCaOuG0EDZq76BOzNqkS8gHFB+HYinUhfRKuq6hfgJ9iGkZKJK9gNomHlL8iCNwU03R75i03&#10;v4McHAzs/9BzuB8n8WkFOR0+VxKQGPPQrO+wOZMCvPEQsUONCo+i4+MVrYYM35TqQ2K0xPTJwomZ&#10;EppFAKz50BOnT8sqRQnRqXMpLFkSc0VojETpPnsqxBAa6TO6o+bhjOcUPyg6su5xogazeo3evG4W&#10;zZGni6uki/ic/MOyisgNpH7Qow1ZZsJYUvJK94q3y3WG4Sk5DylBME9xvVI4qCXgFK1FH39ZKKXy&#10;QViYctKqYQnCSgVReBoTy+ZpDPqHpwSkKpYFtmqQ8knjwWCyroIkUIgPxm5ZGOKSmjU1CRTyFAnA&#10;mD4Raq7RYrQ0pD5Dw5QrIbiajTyl28iLDoP/RvIuaUICvlxK5Z5bieyRTY/dksONq8MyHs69oHIl&#10;PiVeZGPQ1OFzt1x6SqVC/GTfaMl8ku8LDXP5o4Qx9OwxueFmKREe7q+Js7d8FDsKcOkjLdHYmhAE&#10;+cZFKgnvWH+bNBgLehJLkpbWdWtbEvZJrQHLVL3mG61umBK4cjzUJ6SAC1VuyR24jJZvTkstFThc&#10;luWfWxYcimIio7A7ozd2aZhLCJPl2GN3W4dCXuf2ykiLt1IR/4WUbuMaiWqVnIGeW265lwCJSGZH&#10;StqqC+oA+k2GI+JTI7cNmiYtzegZiY+YbtGNyWZlmSyDWhSBUR8UP4plPToevrnFFtokNnJNcArO&#10;L0wmMEeiNzaMT13ILekWeo5PUY4VRgHePGyMc0sgWZxnPVqKoSi0DQ2HCw8tL1h4m5RrBFA1ceBc&#10;mSmzR2XoNoY5l9H2SGaaW6qrBV36o1gHWSvCRxEYwYyWpz4m8zphlkTKeIuGqbpNIjJhQVgjiLrB&#10;ps3mEzG9msoh8jBZJ5OqSLGFy2hxV1MFFjWxybBWT0Vlh08mhVQThG5Zbvu0oqKbkzO7NIwWIjgR&#10;GobFMNUwGbRtExyRrlTh7mMy8i5BP5lbii3kC/TsDawrSTkiPjgUdg5wCJbKIp6KNLlnl+kDpaFj&#10;YjI0XQxJPyZQY7PQslPhQo0ZGJW6d8iKljCJDWbR9MzqlD6MtNx3emYtqZJfzS+uQCz1BkAlRR57&#10;lqt9iyVDTRU6PofEnGMWWyIl9VHVqdRXwYusUhpziKQUMLigT+pGUorkqufsuEVXjffwmXOjhNYX&#10;Iczv5T+X9xcJSHeUJjTl96wLc4MKv5OhGQRTQpxLkcTAKOKIWHZEWVKZKjXmVGHcRHD+gtSn1PHg&#10;BgZDE6e+j8FJ+JHfy3/m99FkuUJI/NeoQdX7t0aGoqVuMfKPLWCMwih0MQhzPkCVqecpJRI7cKds&#10;/EaUZ4ofX83ZzZ75WPhW0l6aRmSSliOhuWV3hGY5VbzMQoQxg6XUbdkCbNLIlkcEgFlFYlUfVFgQ&#10;WZfk9/KfkacNBj7Z4viNfbAvHGjBk5H9FYlKQlrWse4xo9OZCOiBoPuUOqQkAxcqKkv12MdTWEJ5&#10;Uuz5RtNEEcL1nuhhERzRQKpnkdgUKSJXiLsRQH7VsWWRFFGn48ap+SQgkrGdX8t/Ro4SqmA/TGIN&#10;i2dcUVdASnhUCp6CJPRYGPBWfTZRHTlsOT6lutS6VYwC4yg/JcPktw0od6L6KJKScSiCxoSimuwl&#10;ipVtV0v8xlz8q+Tmipe3BINPXKrTLvXwWS6oBVjqzzpZVY0mGnGTU8gBPqHnb0/hrW6pYshhLSJR&#10;hB1MwyAjF5GhJjABzRpNR7nWC7+VNSBMkGu0aG8pKoxaLvpBam5l01MumCQVnxK0mRfso5Oyp6Qh&#10;idJkabbjs78iDrHipf4ukkY/SHWLgC478sRBBl76KZKVmUwrNU4xCz2WVeyW4oLRWkJEBxasAnJM&#10;bdMt5ZUZcBLVjB/lYjLOELjI3cJG27AUNWReUJtgU2QYuUSQE6cQr4rwDu3m8hfKRIMrqtmIc5Gs&#10;hewfq6fwWCQ54QKcV0AKeOaKfljMlbiGjewtSK4rjjfLpEFyKA3JvAB9UUP6mBwd+/jFuF9ARI0H&#10;NqKm0ngwRK2jQTI3V9dQEoV/7NdSlLKyOyc1LNENO1oq7XL9bvKA9UeJ5sxwRKHFmXeNlsJYInKx&#10;W+Kusg9ONYzHSVQwPyWWY3jRoTqXj4qOKrS+btFDeUGWu8StZLJDgWr81C3Qs7xglxEmR3oq5f1+&#10;Jif/O8yt+DLW/0TfscinhunFBn9wlXJFJcW3UqAinPKNliTHoi4wtuzCRzh6WXrFTGOZ01MgsppM&#10;HZZcwsI3u7XLM9KAOxxGQjZxwjFJRPm1/GeyOQmgJc2BkzpRQFi8fkv1slR06TIm2SOUVuSs08Xy&#10;X5pEu9vti4RB5bgZmQessZHKQ8egUKWE8CMRtlXKNzMBeTD5z2T0sYImZxX2UumRV5X82q1BYcbl&#10;FHrDViQJCKm5CPnTiDyJEmL36qcUZed9GQSIqJS/OaZbvZIzSoFdDCSmzsggejthB9SxI8CIoOi5&#10;iNjmUgLkwqSi7Jkr69eqgr3rPlWpXx/TFF45QMyTFUDFBFElwz7ZmB01toRgZAu44jwLeVIXikOu&#10;capiSDZwy8qrmtWMJzBvazhY9ZI92rBzMiU4XX1KejoNhbrNVNKdJYPKcEIQEcbXFZio4xRCJnkB&#10;wvwgku2BCQqU6kowTA1U6jryF0mMzT4Uyzt9EOtshfkllby5TyKMBXBVGWpMFasPUrM9UiHzDR/l&#10;lrCwPyWtDaxXEiXU41TAlRFbJijIszSTmhFK14RKjWqSe0YsNVpqKME8iuy7RjXik3cFVAqL1FWm&#10;KcMilpi36lOiD+kh+4DSeUcZYVKenr62pQy1wvbRlFRnWcNVPwRfNsKgHyJmi0NuZ9D+inpaUxKE&#10;iLNyaygswFZjaEr0YoVLqCmZz2imLX1eeMvCXDiEivEw9lKZZUdmf6VxkjtOsnJdFSeJ5fwQC6Aw&#10;hyQdEQFGql9Kb724lcB/QgJKtcgBSEo698mqY2upVCkzseQas10qpHOfuH0Wt/ohZTN2eVXbDVCS&#10;UgV1a5x5+Y5clex46g0RSeFZZDq/dWsmlB7AU0OHaclSog7vklOYoaHUC13JdRS3vvBWn6x2KV6C&#10;/yAusO4zRBnCBLOxXBx/JemXJUqSXZFhLp1FO0lnpdo/1SgIy6U7qZBJP0TzpFBLOAImfKqrS7wB&#10;JCsMZKYW0YakcYdk66DYfDQr5WG6TykxjwqNQj02hN5kbJ7UZOCxhz/pVgpscQQSTX4r/xnfViYn&#10;spZWQAWU4m3WsnTRBmVOKVL1nbcl/BeGNiI4cQLV27cAQdxSMiTCDlIhhaFJdC+nFajtKdMdeIop&#10;GUK4lFjoTV7d7FNT9jhDegrEBk0ZtLHjyAszPwAvb0zFBVHn65ko7c0+1TglImb7DHnvxAQqVo1x&#10;xqY/8ZQCh3AXK+xpgvdsIY2UCJQN6fEoF0rgAAqCNA7xRlKVEG6Q1LTw0Id9cblin0Rfiw1jOEh5&#10;a/WNtCeh1BSvTeFGb58k0vOueZJeAkE1FOJ7OUFEhWpZyI+MJw7VzmeIRwfeUmpUnFRFtjMfwsP5&#10;XcXpWRS7ywzLfOJYST7WPU683sRbQirFnmniyHhboVl0J3zQTOhg0VKSwTZvv8IOtWepWZYIG3wi&#10;wyiFMDIU8jnlQ/1BdX0Sfk4cSoFNNZ8UZ+XDkWQBi2mkvDCxwRP3M34Q9T0VASAyi0uNWgypqT6B&#10;dD5gioBH2iSd+yQzlTM7A6IaOeSSFdJgrIERCcTj7WKI0yVHpwWxZ0Ep1wlJicWHdTqB9SEXXlHr&#10;V+oE2fQeP2gkGB2hmccZthPHD2I3U82GThwb2fkhQ2HpLqLeDUxI9TMcXJDuD1r6BH4JYBOQr3BV&#10;GhCfMDThwVqXjDiMpD/CBzHZ0Upf+sThSB8kcb0Kl+zi75LyKkpMUahJOgnVp7tpco+xtFa+hqLF&#10;dMiMC0ASasnDgDtmTSHunVaNVPKv8IznKA5GGL+snX51oDnHcm2lL8SFUrMA1pq8YZ9IMm0klONf&#10;rgnp5DrDG5C9HBIixW7FGieb5RKegWx0912cBTykYQOHONmAsLvWpvhfuRSQU6/SNYB5MtVync6u&#10;cqt39EFCJSYi7qzpk5wHOkCmDA8vHQyx9Im1lSItYTtyxZJCR8ngvCivpdnLQRspN6UwRAmZWE7y&#10;QXLSX/SRXbxVCjOlVHSz2MtJs+EFF7W5nP7WpZhRSkB4eUvp9ybxlnithBlVnwQpUaJxKICkcPfR&#10;6an0TPZBRNfbNU7i1UsNJfGhwrvmG1Kwsxd/wcgux4yJTxh4K0k0v6xwSk4+dJUqgyLriRkp2SNp&#10;Fq0KxA0TEKRsIrCKVph8rETYX7FZ4GTNaTIEsgUr9IlDUzqZ2AXxoeR+K+STE8xyAR1Zr+RqZNyi&#10;mGaUofR5XQ+N4pdQUHgYCu2ECa75TEIZKMOxfJp9YcNIxBBGUZHIYdzZ7iUfltItvj4ljZ04hIa3&#10;eoh6A8kJhQ/CKrJZqZGStzzOaEp4x4m6kwyXNJsMdiUr6hBPSVnYpTN5cIGSZS4uSFfjtC4m8M71&#10;s4RJxKqJ35nfyn9G95UDiiSbGHrAyGZJtW/fcr2osc1WKhFsMXDUeBCuXEMCf3EHzEP0bNJxbHjA&#10;HUy92V7sr/idGDkSSQrfGQ0c3Se1iknpkn2TgxzUQ1ZjidcGSoolK9ZmthfliDplUNaaxBbKlt3V&#10;Pi0SY6RxQo/LVomrSbs1SMJxEsQJlGJFmHEQ3+EcyDiQUFChB4kBQhwkPcSIyZNue7G/UrRjwyqf&#10;lFgMQyneEYkkGhXF5cZDimmz48VS659MLr2GselrUdYGQMwQ5dnffEjIOsmSRNQqxoklLPVcggOU&#10;agR6VnDs6CDpn70yqhIMbzkhKZ/5EMPucMg3nw32ZxpKDHxq3lI8lGP4INoKCjYQD+PXSlC5YpzB&#10;To9Dud6QhGjmFNKyz2lhAp5+tmKXHVK+cXLQlwiW8JZQkHWVdcEahUM2UZZrLA3ldZ/fPG6WxkkQ&#10;x56z6lrbJEZ4L32r0U2E2khMpMC1aC6DAXLSuZ5hGeH1d5qoVZIvlHHe5ns9fCILUwqWyxkIFncE&#10;ied8WBwuVwUG8LJy4j34xGYoUruV4v74xIWSoVaBkvYwk7K9P/PUag77K42ToztzbdlCuUCLOZLl&#10;NCjhcOCGFgTs3rwFE4FBF7nli3hJ3vd4o89NOCoq9JmHsnwQKlKqA8xD33yq+svrPglUcaxfaPaa&#10;t1hR5C3SwxqDEFeP+tZESaeBQ5ehiGMeRQDZLx8SkM8lIhId8fO2QbJy/VVG39InWo3HcShXuG1w&#10;R9PXVuoRFtksDgvl0ifIkKLloCpAtZUVOaIgpW8XxeabTww9KX4IzUJqeUvJilT3hYdZDV8+CJsk&#10;ecMxfefGbQgXpD6BZpiVS7OAOh39GnO1WlZkS3xeqDCL/fOZMkAykphYVq1yWCs7ssIor5/B9VTC&#10;XbkQKcay8BYBIwq0czLZKtobCt2qm7xrmNmV6yPCUrzcIxGm/HT+4/7wIldFnA7PT5/+8PT8HH7s&#10;Hvcv+98/H+9+feBSiofdbv96zgw0bz6/yk0U8WCQ3cPbh/vPzw/ncAvF60Fai6w7ns4/PZweY2uB&#10;PqrZl6fz/hih8PzK5319O70/vf18/PEH+dvHw6e//ny8O56ff3/gK8DWw+vu8cDNGLvzMUinvPX1&#10;9PbjD29Pu/f8/+63l+fXk/ztw/3j+fz2/t27kwzl4fS7w9v+laefD8eXhzM/j1/efTo+fH16/fLy&#10;/A6lML6D6vzLcX+fGnlxtfHycPzLL29/vzu8wNinj0/PT+e/hubggXzU668/P+1kQPJj9y+/Mp6n&#10;Tzg3GG2vDy/7D/d/enn4sn+9E2X3aX/aMbg/7Q6vB37cnffP//1/P/NDxprpY2tM6NPuz4fdX053&#10;r4ffPz68ftn/4+mNO0RoOnDGvi5js5/y8fnpLc+2/D0Nmu7X+Xb4/Plpt//psPvlBVhE5h33zPvT&#10;4fX0+PR24vaS9/uXj3sGevzTJ+6i2Z3OD2cGy/j2+1f5QAB33P0rHxz/fj7uzzsA+vD+M6BJ/w5C&#10;T/lBGMHlo2U8ApS7j1//+fCJlh9+OR8C7H77fAx45iPl7hPCQ8nujn8L3e1/O9/teEhAWrLLdztx&#10;N+PfeU63uZE3gCsCcid/YTB8b+jk4VeuYomv5lfk2xXkBc7qH2gzADx/N73IX/l/QP2X91+/gGLe&#10;+nJ8eHt82v30cH7Qv8Nb7/ft4fHw/Gl//PH/AQAA//8DAFBLAwQKAAAAAAAAACEA7Wztq48CAACP&#10;AgAAFAAAAGRycy9tZWRpYS9pbWFnZTEucG5niVBORw0KGgoAAAANSUhEUgAAACIAAAAjCAYAAADx&#10;G9hnAAAABmJLR0QA/wD/AP+gvaeTAAAACXBIWXMAAA7EAAAOxAGVKw4bAAACL0lEQVRYhc2YPUwU&#10;QRiGn907YjCikcJgI4kJFBQYiXSisbDUxJ9CGyiIFSbE0sTCQmJHJZXyo42VjZZWih0EowUFd5Jc&#10;DaGBQCHea3Gz57DsrjvOecubTLE7833vs9nZn+8LJOGobuASMGwNgCVrLANbTlkl5Rk9kmYlVZRf&#10;FRPTk8cjD8RtSZsOAHFtSLrlA3JK0oIHQFzzkk6m+QVK3iNXgTfAuZQ7Om32wVPgNDBpzZWAqZTY&#10;GjAKfM6zR65Lqmdc2bS1dlHSj4Qc9zLi68bjQEwY4+oCXgJB2uYGvmTMRfqZMRcYjxP2yTjIc6A3&#10;h5Gveo1XIsgVYKINEJEeAiNxkE7gVRshIs0a7ybIE6CvAJA+490EuVkARKQbEchxYKCFiUvAXYf1&#10;A0BnGRjk8NPjovPAvnUcOOYrARfKwJAHhJ3MRxfDFoH4auhIgfQXTQH0h8Ba0RTAWgisFE0BrBwZ&#10;kDKtAYm/R1wf568h8B2oe0CsAx3WOAa8dYj/BXwLgV1g1QMkKfE7h/WrwF70Kn7fQhBXfYA/34Qp&#10;oFoARAV4ZoPsAuMFgIwDezYINH7xZ9oI8QJYjA7in+vHNGqP/62a8WoqDrINPACyKvPLOYw6MuZk&#10;PHbsk+WEhR+Ba6RXeo9MsmXgDI1a6L41H1V6SaoBY8Cnw3jZte9rh9r2b1owOf+5G3BHft2ATTU6&#10;Ct5tCSSdlTQnqeoAUDUxufojad2ALHVzsFuU1DFawrFj9BuUAIn4GeUbWAAAAABJRU5ErkJgglBL&#10;AwQUAAYACAAAACEAC7Zn2NoAAAADAQAADwAAAGRycy9kb3ducmV2LnhtbEyPQUvDQBCF74L/YRnB&#10;m92kpSIxm1KKeiqCrSDeptlpEpqdDdltkv57p170Mo/hDe99k68m16qB+tB4NpDOElDEpbcNVwY+&#10;968PT6BCRLbYeiYDFwqwKm5vcsysH/mDhl2slIRwyNBAHWOXaR3KmhyGme+IxTv63mGUta+07XGU&#10;cNfqeZI8aocNS0ONHW1qKk+7szPwNuK4XqQvw/Z03Fy+98v3r21KxtzfTetnUJGm+HcMV3xBh0KY&#10;Dv7MNqjWgDwSf6d4y8Uc1OGqKegi1//Zi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fqAxZUk0AABpCQEADgAAAAAAAAAAAAAAAAA6AgAAZHJzL2Uyb0RvYy54&#10;bWxQSwECLQAKAAAAAAAAACEA7Wztq48CAACPAgAAFAAAAAAAAAAAAAAAAACvNgAAZHJzL21lZGlh&#10;L2ltYWdlMS5wbmdQSwECLQAUAAYACAAAACEAC7Zn2NoAAAADAQAADwAAAAAAAAAAAAAAAABwOQAA&#10;ZHJzL2Rvd25yZXYueG1sUEsBAi0AFAAGAAgAAAAhAKomDr68AAAAIQEAABkAAAAAAAAAAAAAAAAA&#10;dzoAAGRycy9fcmVscy9lMm9Eb2MueG1sLnJlbHNQSwUGAAAAAAYABgB8AQAAajsAAAAA&#10;">
                      <v:shape id="Forma libre: Forma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8" o:spid="_x0000_s1028" type="#_x0000_t75" alt="Icono de teléfono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7" o:title="Icono de teléfon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32" w:type="dxa"/>
            <w:vAlign w:val="center"/>
          </w:tcPr>
          <w:p w14:paraId="4546E50D" w14:textId="380F7294" w:rsidR="003D1B71" w:rsidRPr="00CA16E3" w:rsidRDefault="007D01FB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+57 3113641916</w:t>
            </w:r>
          </w:p>
        </w:tc>
        <w:tc>
          <w:tcPr>
            <w:tcW w:w="263" w:type="dxa"/>
            <w:vMerge/>
          </w:tcPr>
          <w:p w14:paraId="4BCDFA6A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380C946B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18C97557" w14:textId="77777777" w:rsidTr="00866186">
        <w:trPr>
          <w:trHeight w:val="183"/>
        </w:trPr>
        <w:tc>
          <w:tcPr>
            <w:tcW w:w="607" w:type="dxa"/>
          </w:tcPr>
          <w:p w14:paraId="727686E5" w14:textId="77777777"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3429" w:type="dxa"/>
            <w:gridSpan w:val="2"/>
            <w:vAlign w:val="center"/>
          </w:tcPr>
          <w:p w14:paraId="4821EBC3" w14:textId="0092948F"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63" w:type="dxa"/>
            <w:vMerge/>
          </w:tcPr>
          <w:p w14:paraId="585E7952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3B6124B1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7DDCA23B" w14:textId="77777777" w:rsidTr="00866186">
        <w:trPr>
          <w:trHeight w:val="633"/>
        </w:trPr>
        <w:tc>
          <w:tcPr>
            <w:tcW w:w="607" w:type="dxa"/>
          </w:tcPr>
          <w:p w14:paraId="03A758AF" w14:textId="77777777"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597" w:type="dxa"/>
            <w:tcMar>
              <w:left w:w="0" w:type="dxa"/>
              <w:right w:w="0" w:type="dxa"/>
            </w:tcMar>
            <w:vAlign w:val="center"/>
          </w:tcPr>
          <w:p w14:paraId="4601EF64" w14:textId="1F299715" w:rsidR="003D1B71" w:rsidRPr="00CA16E3" w:rsidRDefault="009209D5" w:rsidP="006D79A8">
            <w:pPr>
              <w:pStyle w:val="Informacin"/>
              <w:jc w:val="center"/>
              <w:rPr>
                <w:color w:val="666666"/>
                <w:lang w:val="es-ES_tradnl"/>
              </w:rPr>
            </w:pPr>
            <w:r>
              <w:rPr>
                <w:noProof/>
                <w:color w:val="666666"/>
                <w:lang w:val="es-ES_tradnl"/>
              </w:rPr>
              <w:drawing>
                <wp:inline distT="0" distB="0" distL="0" distR="0" wp14:anchorId="52793326" wp14:editId="3DBEDA98">
                  <wp:extent cx="335280" cy="347345"/>
                  <wp:effectExtent l="0" t="0" r="7620" b="0"/>
                  <wp:docPr id="341627149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47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vAlign w:val="center"/>
          </w:tcPr>
          <w:p w14:paraId="5349A38C" w14:textId="3C866506" w:rsidR="003D1B71" w:rsidRPr="00CA16E3" w:rsidRDefault="007D01FB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Jennifer.parraj@udea.edu.co</w:t>
            </w:r>
          </w:p>
        </w:tc>
        <w:tc>
          <w:tcPr>
            <w:tcW w:w="263" w:type="dxa"/>
            <w:vMerge/>
          </w:tcPr>
          <w:p w14:paraId="4B1411FE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5C0318D6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57D61DA1" w14:textId="77777777" w:rsidTr="00866186">
        <w:trPr>
          <w:trHeight w:val="174"/>
        </w:trPr>
        <w:tc>
          <w:tcPr>
            <w:tcW w:w="607" w:type="dxa"/>
          </w:tcPr>
          <w:p w14:paraId="14489F22" w14:textId="77777777"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3429" w:type="dxa"/>
            <w:gridSpan w:val="2"/>
            <w:vAlign w:val="center"/>
          </w:tcPr>
          <w:p w14:paraId="410D8BD5" w14:textId="4C4A8EF1"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63" w:type="dxa"/>
            <w:vMerge/>
          </w:tcPr>
          <w:p w14:paraId="3FBA31DC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6517A9B3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5A4EFF2D" w14:textId="77777777" w:rsidTr="00866186">
        <w:trPr>
          <w:trHeight w:val="1156"/>
        </w:trPr>
        <w:tc>
          <w:tcPr>
            <w:tcW w:w="607" w:type="dxa"/>
          </w:tcPr>
          <w:p w14:paraId="4C3B8F04" w14:textId="77777777"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597" w:type="dxa"/>
            <w:tcMar>
              <w:left w:w="0" w:type="dxa"/>
              <w:right w:w="0" w:type="dxa"/>
            </w:tcMar>
            <w:vAlign w:val="center"/>
          </w:tcPr>
          <w:p w14:paraId="23EA6B04" w14:textId="77777777" w:rsidR="003D1B71" w:rsidRPr="00CA16E3" w:rsidRDefault="003D1B71" w:rsidP="006D79A8">
            <w:pPr>
              <w:pStyle w:val="Informacin"/>
              <w:jc w:val="center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n-US" w:eastAsia="zh-CN"/>
              </w:rPr>
              <mc:AlternateContent>
                <mc:Choice Requires="wpg">
                  <w:drawing>
                    <wp:inline distT="0" distB="0" distL="0" distR="0" wp14:anchorId="4F516883" wp14:editId="70EDBAFD">
                      <wp:extent cx="338455" cy="346075"/>
                      <wp:effectExtent l="0" t="0" r="4445" b="0"/>
                      <wp:docPr id="23" name="Grupo 23" descr="icono de sitio web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orma libre: Forma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Imagen 36" descr="icono de sitio web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group w14:anchorId="779B6250" id="Grupo 23" o:spid="_x0000_s1026" alt="icono de sitio web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NyO3zIAAL39AAAOAAAAZHJzL2Uyb0RvYy54bWyknduOI8mRpu8X2Hcg&#10;8nIAqRjniEJXC7PqlTCAdrYxB2B0yWKxKhPKTCZIdldrn34/C3cPmnkyM8w1DUjMqAjz42/mdnL3&#10;H/7w29Pj5tfD6fxwfP50V/1+e7c5PO+PXx6ev326+8//+NPvxrvN+bJ7/rJ7PD4fPt39/XC++8OP&#10;//N//PD95eOhPt4fH78cThsKeT5//P7y6e7+cnn5+OHDeX9/eNqdf398OTzz8uvx9LS78Hj69uHL&#10;afed0p8eP9Tbbf/h+/H05eV03B/OZ/71p/Dy7se5/K9fD/vL//369Xy4bB4/3dG2y/z/p/n/P8v/&#10;f/jxh93Hb6fdy/3DPjZj9w+04mn38EylS1E/7S67zS+nh1dFPT3sT8fz8evl9/vj04fj168P+8Pc&#10;B3pTbbPe/Pl0/OVl7su3j9+/vSzDxNBm4/QPF7v/11//fHr595efT4zE95dvjMX8JH357evpSX5p&#10;5ea3ecj+vgzZ4bfLZs8/Ns3Ydt3dZs+rpu23QxeGdH/PuL+i2t//73fpPqRKP5imfH8BHOdr/8//&#10;vf7/+/3u5TAP6/kj/f/5tHn48ukOoD7vnoDonwRsm8eHz6fDx014qIdGuiXtgEBGS8bl/PKX4/5v&#10;583z8Y/3u+dvh38+v4A3uEC+pQfqY3k4R7J/fFiX4dl93P9yvvz5cJznZ/frX86XAOQv/DXD8Evs&#10;zP74/Hx+uBz+C/B/fXoE2//0YVN3Xbttxs33DR2r6u3cObCbE/1VE41t007D5h6aqa2aNszzK5r/&#10;qrKKpmm7XpEm8lZUm4qGdts6KtJE4zjVlaNHjanIOXSayNujVlfUN9vaM0eaaKy2Vb9dnyMY9gqG&#10;vqkqzxxpIm9Fvamoo6JmHQyaaOzGoXHM0WAqcg6dJvL2CDFxHbp26IZuWu+RJuqnoevH9TmaTEVA&#10;tR/WK9JEQzUM0KwzrObyuh3HpurWa6o0lbsqzed127bT1jF6labqu6qFLdZ7pTm9bjtkl2P8Kk3V&#10;910zTI6qNK/Xbd+3W09Vmqof665uHVVpbq+98Ks0lRd/leb3Zqwb2HB1wTBEHePnAqBm+KZv6tFT&#10;kybqpqnvPFDXHN+0nUvuVZqob7qxqx0TpVm+afqehWZ99DQRgze1HvRpnmfstq2HezVRP9Tb1jF6&#10;tWZ5Fg0ZiNU+GaJhO1WTA+a15nh0jd6DCEtUo9p0nqo0x1dNPYyeThmiblv3tWf8NMdX4zQ1nqoM&#10;0TDU1ejpleb4tp+2HpFea6K6buuhcuCv1nKC6e2A0joqNBHqaFM3nl5pnq/abux7hzpRa6q6bzvf&#10;ZGmurya0kK1HvdRUdbdthq2nX5rva1aPpvP0y1BVXeNDhuZ8RgPoevqlqaq+Q0lwAL7RAgP9ZRJ9&#10;ZBUbhkp0mMkjnBotMlCca9roqMtQ1cMw9Q7h3hj2n7ZNOzrG0FDV/RZFwcFejeH/pqldUsNQ1Sz5&#10;W1e/tABgLLrG0y1NVHfN6JsuLQCaloXBsWo1mqiu4GPUx1VNsNH8XwFej7FjiUSjazxVafav6mmq&#10;Pb0yRFsWY4+Z3RjuZ9n3LCaGCE2B/xzjp3nfqwg2msirCLZGXrQ1No8DgIaqnTBgHCzcGsafXRuO&#10;qTJUYlF4QNFqaYHRUyF01yWToepYvz26YKuFBZYIppynKk3VIczQtla5qjVsz7BvPcLCUHX9hHh3&#10;VGXYvmPR8mgzrabqq37cemChZUXdoSy4qtJU/TAOlYOtWs32rFZ175orTTVU1XZyiKXWyIpuEtXd&#10;gUBNNdQD7OiYK833dTeN49ZTlaYa4EaPjtsZadFNaLkOaWGohpYFy9GrzkiLbqBXDr4yVF7TpzPS&#10;ouvwFnmq0lT9gI3q4KtO833dVSMr/josDFUPAj3SorPSYoSFPXOlqTqUfY89ItEI5aHDf+gxHg0V&#10;ek/l8cZ0mu/FndW5EKipOtzvtWeuNN/XLPf94BlATSX2kmuuNN/X9dSP6I6rWnunqVqcFx7ju9N8&#10;j+GzZZIdVWkqoF411bpg6o208LoeDZXX9dgbadEiYzx8Zaj6FoebYxHpNd/XLSzscV8Yqr7Cz+Sp&#10;ykiLZmq2vUNa9JqqGysEmmOuNN/X+GAxvtdh0Wsqr8rZG2mBn65xzZWmQjOrBs8Aar7HnTrizHH0&#10;SlN16Esoj6vKWa/53i0tDJVXWvSa74HS1G8ddrelwmj0CKZe8z3qEquwpypNVTVAyVPXYMQFqhlS&#10;Zn2yDFUlBkLbrM/WYOQFwgIfmqMuTUXUr69ddRmB4dXPBk1VMRrYMI5+ad4XP9PgGkNNVfU9gV2H&#10;yBg087OSjI1H77RUVVXjNXb0S3M/rvOqQzNeXSDJjNB6SYNq7KlLs3+F5tl7wliDpmL5IQbvqUtL&#10;DSwLfLkOsTtoKkymCb+xYwy12OhZ9lFY14dQE9U4SXGVOKrSAqBhsRsc69agicT9S6xyvapRSw3k&#10;0+TxC1qiDjPL4/8ZDfuj2dG+1QG0RC3dgktWV5PRcD8I3DpEoSXyisLRMD9mgoezLFE7Nd3QO3ql&#10;JUaFmTo6VM/RECFmcE87qtKsX434IB1gHw0RK2SFK2J9rjTn0yua6ICFIfIukaNm/AqBO3hgYYhg&#10;YOKIjl5pxqeqibD8OtgNUY224HE2jYbxMS4GzwAaImKIfeNY9ycrLXx8ZYlI12g91s9kpIVXS7NU&#10;Ti1t0tJC0gY88WhDxDqMdbGOikkLC7w/uH7XUWGIUElcK/6k2Z4BR9w6ajJEOEo8IZhJcz2a++Tx&#10;1BkiYFR5bIRJM/0kTO/okqHB/ehxnk2a5Ruir56x0zTAgaXKYfZMmuO7jgw6R5c0DSGlRoz1VTE7&#10;aYbHN+pRKQxNRWC48zjpqq2WEmODw3K9U5YI61SC3uu9IntQ6aiTxA88dWkixCV1ORTAaqvlBNHr&#10;wZPsmFFNYji6OqZFRY0J6IkBViTGKpV9O5Lf7MBGtdWMz4ShCHqGUVPVNTqnJ5Oz2mqBged88IQc&#10;LRWepqZHzqyiHhGmBqTD9eYxECwVqXiIXId0r7ZaBvRMtceis1R1hyfSh0YtBiTXw+PJxfetxgPb&#10;B1+9C41GepA8MLkAoqlqTEFp4/qc2URNEtE8Di5WK9OzkZ55AGJSNYlJgywH9A0VMV+MQVdlWoKM&#10;5H+7mNqkeOKVaAi4e4ZRy4IJI9I3jJqqJstTVgrHnGlZgN6PQeNBiMnzJGBXUZ+nNi1CsBlQ2hwL&#10;J83SEOlHavOAv9IypIaFGBYPRgxZxyLjMYcqk7xZk45KbNFTm5Y9yEeWNRdIrDwYyOB3jaQhY0QG&#10;H2cbgYAp33qURXLw1bzRsWogFreOSZPIGfeNOEbSkJFvi/HmQYlJ5iSBifCuZyQNGUsoUsFVm5Yk&#10;JKqhA3pQUhsy4niodJ6RtEKBRdTjUKlqQ4aQ5D9PbVqW4DUHkw7/F/FPhZIax/7IWu9AiREK+FTa&#10;2rMCmCRSNuWQHefqmxUKbD9z6Qg2I7TG3vS4YqvaCoWapA0XJg1Z26OSuDCphQLmgmSTevhNk9UD&#10;tbEqOubNCAWS3HuXaldrMjaGNTVBwfXabIon5jR+DEffDBlL6YD57qnNGChsH2lcctJmlEoaqmve&#10;TJonelTl8jdjSWt+gwHwV3n6poUClQ2IBc9IajKE+Tj5RlILBbJ5e5fiyl5BZUYNQMQFSZPtKU5d&#10;z/6+ylCRwc4K7MKIliQjOewet19lskTRY/AHuyZNSwRi4j6brdFUdU/2q2/OtEDAXY0K5AGIpiLj&#10;Di3ZNYxaHqDFtL7KNBX6P2LLI0VM4ieRe0xtR88MlYhwV65UZVI/GfvKpdkZKvY5iNfHwdUm+bPf&#10;kmHumTNDhenrVJFN0ijJgaPLXWGocEqxg8MDEJsAStzP4x2uDBUL4SBpmevLjEkBZacDXiYPQIwK&#10;Qz4IKVqeyrQEacjLdC1praaqESFwmqcyIwswonxzZqnqsfX1TMuCOZHWxWeaqsY4IYfC0zMtCyp8&#10;Iy79sdVUnKSADPFUZpJB0QJJNHIAxFKR5CFp/utoNOmgFTm4Hkd4ZancDk+TRoojE9nj6ZlWQioR&#10;Ba71zKSETvjdXXVpFYTdcCOBZc8oamUCD5PLDWPST0l+pi6PsDJJocRVXCaoISLYO0wup7HJJW0b&#10;n0JsiCq2jclhCw4kajnAvl4Xi3WaqEIb3roUVJMXii/cZVYYInbsYBG6+qWlAEPoYmZNg7zBI+hh&#10;ZpMYinns0k0NUUWUjqx/x3SZzFCElAuGhggzhIRhV11aAnC2i8tSMvmkxBbGwcVeJje0pV+e+TJE&#10;YvBIWGAd8iY5lJRXl9phiDB3Rs9GROCqzB2v1DBEiFCiaJ5eae2BczJcK0qvibCrJBbmGEDN/tim&#10;nn0x5LmooRhxqrmiTDY5dIuS4nEOGCoiUz772eSUouiRg+5YJw3ViEpUe5Yumx1KjMOlIRoqbGDX&#10;7mV8umrkyRr2ReoMFWlesq91HRo2OxTF1+U8NVT9bL556tJaA+ma5GI45ovjm64eCNICSAP21KVV&#10;DeKWyBpPXZqqwwrw5BNUNju0ZxA9wtBQdQTOXLLQZocibFwLiqFiE56cEuPAhpYAWImDa0GxOaWE&#10;+H3zpS0Ob+YRk6qw4U09QqvTVOyc6l1RLEtGiq3LALMZojhZty5t3pKhDjHP6zNmc0Snka0yHiha&#10;shZ28bCYyRIlbZuN1h75a8haYkOoX46eaSkApNgN5eqZJkMzZzO9pzItBoggsrHEVZkmY9c5xwJ5&#10;KtMqh+zj86HRppi60aj1B3LfyUj32HujIaNnLvlhk0zZ88Fa6xDClsxdmREFnHLhOncGK1nLAmwI&#10;7F8HGo0EwZPee3KdMZR1ZV6mtlmjA8PospstWY248qDRpo0SXOD8CcecWTJ0D5fQt5mjxIQGl4Vp&#10;ydpeTldbnzOTPMpZdmjBHnFlyGrR4DwAMUmnNWSNi88MWUN0wYVGk0JK4kgnrsHVFGtyiRQaGxIJ&#10;XFLfpJ5i22OCeCSIIWvYYupJc61M+imjwamxrsq04oKDVXL2HQAxooCQlTi1HMNoyNyVGVEwJ3W7&#10;KtNko+xSW+8Yg6YmGvMZv5ZDDluykYMHXHUZ24UcMpEEq4OI11c1cSLPwSGr2HytiAjCwtCufmky&#10;nLKeYwLlnNWrFUJSMyl8DiRasolMGMfWOwxZVddI6j5eLccQaioY03d6lU1BRfH2CEV0WNVCptgV&#10;XUcKKiqkthwg4uiXpuKMN84282BeiwAJROAocdSlqUjjJXznqUtLAFxhLs0Dx4gaDWL/g8dBxaY5&#10;RSVZDZ6N3JaqksweT79MHikn3hFycoyhocJP6jImyONR/SLNDWeuZ8IMmTClh79MFmnY9uwBoiHz&#10;yt7KyI2GZBmPIoBTWg0HrhIHCk0CKZYxZotHbBgyyVV1qDdIWtU8tiiQPeowkCwZB3h6jDG2K5u6&#10;cIf7RlCTseR57Gekpq6LvdIuV6klqyUpxDNfhv8l3u9JFEC9U02s0QAcBi2STBERlkTXc3GXISMI&#10;4emXTRqVbRce7wo6sm4i5oqrLiM1OJeGhBCHiLKZpgQiPPxlEkZJVWJx8GDekrGkePjLpItWDUlv&#10;vn5pqYGS4htDrTeQGTP7tdaXSpNjKrE31xhquTFVzeiCvEkwxdZ2KQAmT3Ti9CFPzg9JHAqFXp3X&#10;5Jay8woe9YBQy5qRZdLDyLXmfvbVcZi/pypNRfKZSz6Z9FB4RC6L8NSlZQZRktrDxyY5lD1HW/Zd&#10;OeoyZC1pKp4hNKmhkj7MYbSeurSowXXj0tZMYigGlAgoT13aQsF49Y2hYX63BmVOG/XKDJMVimNp&#10;i5Hi6ZcRNYS1XfOlZQZZm04NyuaS5tKJ2zi+pfs2dvfpCo79b8/xDg7+2nAtiFyZIldyvBzPch+K&#10;vpCDO1PS41/nq2goEir5eoUYIGnicOOIlxhkaOJ6vq7ESwxCNPF8dYi72cydJp7vEHETM4eaeL5o&#10;xk2MTNbEfVGfkbKaeCgiRm5q4rGIGEGoiaciYrGiNDXPcjGNd6bFLjLkZSgTU8eQl+FMrBdDXoY0&#10;MUkMeRnWxDgx5GVoE3vDkJfhTUwIQ16GOFHvDXkZ5kTRN+RlqBMlXJPzXII60asNeRnqRFU25GWo&#10;E6XZkJehThRaQ16GOlFSDXkZ6kTxNORlqBMV1JCXoU7USkNehjpRFQ15GepEjdPkPJegThQ6Q16G&#10;OtHRDHkZ6kR/MuRlqBNNypCXoU60HENehjrZA2PIy1Anu1oMeRnq5ERzQ16GOjmm3JCXoU72kmhy&#10;nktQJ7tDDHkZ6mS/hyEvQ53s4DDkZaiTPRmGvAx1sjfDkJehTvZNGPIy1Mnh24a8DHVyoLYhL0Od&#10;7FYw5GWok/0HmpznEtTJjgJDXoY62VlgyMtQJ3sFDHkZ6iST35CXoU6S8w15Geok396Ql6FOUugN&#10;eRnqJCvekJehTg5bNuRlqJPkdU3OcwnqJB/dkJehTlLMDXkZ6iRr3JCXoU4SwQ15GeokuduQl6FO&#10;ErYNeRnqJAnbkJehTvKqDXkZ6iRV2pCXoU6ynzU5zyWok4RmQ16GOslRNuRlqJO0Y0Nehjo5ndaQ&#10;l6FOkoMNeRnqJN/XkJehTlJ4DXkZ6iQr15CXoU7ybA15Geokc1aT81yCOsmFNeRlqJPsVkNehjo5&#10;DtWQl6FOjjg15GWok5xSQ16GOskSNeRlqJO8T0NehjrJ5DTkZaiT3ExDXoY6ybbU5DyXoE7yJw15&#10;GeokI9KQl6FOchwNeRnqJGvRkJehTvIQDXkZ6iSz0JCXoU5SDA15Gerk2EpDXoY6OVfSkJehbj4r&#10;UtPLP5TgjriebYD8Q1kBGfTklMeyAjLwycmNZQVk8JMzHMsKyAAoJyyWFZBBUE5NLCsgA6GchFhW&#10;QAZDOd2wrIAMiBwhX1bAq4BFccQiRyIxjKIuvApa8A9lBeRIJI5RVkCORCIZZQXkSCSWUVZAjkSi&#10;GWUF5EgknlFWQI5EIhplBeRIJKZRVEAexCCLq7CAHInENcpakMtEIhtlBeRIJLZRVkCORKIbZQXk&#10;SCS+UVZAjkQiHGUF5EgkxlFWQI5EohxlBeRIJM5RVEAe2CC7qrCAHInEOspakCORaEdZATkSiXeU&#10;FZAjkYhHWQE5Eol5lBWQI5GoR1kBORKJe5QVkCORyEdZATkSiX0UFZAHO6rCaMd8hJZRNIl/lLUg&#10;RyIRkLICciQSAykrIEciUZCyAnIkEgcpKyBHIpGQsgJyJBILKSsgRyLRkLICciQSDykqIA+AsGmn&#10;sIBcJhITKWtBjkSiImUF5EgkLlJWQI5EIiNlBeRIJDZSVkCORKIjZQXkSCQ+UlZAjkQiJGUF5Egk&#10;RlJUQB4UYYtAYQE5EomTlLUgRyKRkrICciQSKykrIEci0ZKyAnIkEi8pKyBHIhGTsgJyJBIzKSsg&#10;RyJRk7ICciQSNykqIA+UcGJWYQE5EomdlLUgRyLRk7ICciQSPykrIEciEZSyAnIkEkMpKyBHIlGU&#10;sgJyJBJHKSsgRyKRlLICciQSSykqIA+ecKNAYQE5EomnlLUgRyIRlbICciQSUykrIEciUZWyAnIk&#10;ElcpKyBHIpGVsgJyJBJbKSsgRyLRlbICciQSXykqIA+ocP1AYQE5EomxlLUgRyJRlrICciQSZykr&#10;IEcikZayAnIkEmspKyBHItGWsgJyJBJvKSsgRyIRl7ICciQScykpYD4HQZu+8g9lBWRIlNMOygrI&#10;kCgnH5QVkCFRziUoKyBDopxRUFZAhkQ5QqCsgAyJcppAWQEZErk/sLCADImyg7+sBRkSZVt+UQF5&#10;jIUbeAoLyJFYGGOp8xiL/ENZF3IkFsZY2PFsA5byD2UtyJFYGGOZN6QbeVAYY5m3i9sCCpGYbxKR&#10;TeFlY5AjsTDGMu/WNl0ojLFwR142jYUxFs5EyAsoROKr7SKFMZb61YaRwhgLd9DkXSiUia82jRTG&#10;WLjML29BIRJfbRwpjLHUr7aOFMZYuCIk60JhjIVTSPMCClfnfAMJlymUcWO+hYR7dwsLyGViYYyF&#10;U3/yMTBIDNsO49bY02F/2Tx+unu821w+3V3uNqdPd6e7zedPd5+l1WyW3V1kR236c/P90128cuxu&#10;cy9/T+xab+d9tU/HXw//cZy/vMgGW066b7dxWwi3KXC8VRyI64f7Xz4/7P/X4f+tk9GSpVDOVp97&#10;eC30/bfSY1ORfUoF9xwYHbQCzqXnDOc4ALFarmCNLM67bZAO12o5DjhGZbhrXtaEKME91b5b8HyT&#10;VujtjUa9McC2f/vH4/kwT+Z14GOfOYG3TjNEstDiM71+aIt6j2wZDA6kFftOUqHGpdD33/pmiHP3&#10;mJlQMMfeBk//teCWy4Li25bTMGe+vb7lnJSYGXedXWe17xfccK9X4DiOrH/VqDcG2A7rOzPECUNc&#10;gjf3mcMbOX3lFQ89Phvu4ZhjjlCcCQbO5Fr8p+kzW3Oc0JtEy9i148gZw1mR7799PbJvg5Bzbbky&#10;PHSx41Kw9S52yJLQxZ7DBxe3WOpi+k2d424bucIWPHJmabcs7Omz9Js+f2PE02dvTxZnu3Gu8lxR&#10;R7uWoX+fmzhMkrPpAxWHZoYQXBpdAZecjEfbOZtRDjsOUnkWSk3fcF9eeDlxFo1f6nCHF3ddzZRy&#10;LlIIQC91dtxzFKabS1m5ts7UyenbkbkB+3iNthlJl8YqDGnTcNltnICu4QrxiOH0VfqNX9cjdzOF&#10;tnEj7BIUTV/dAnDDkVVRd+DA/jaoHUt/ONcyckQ/cTuqEQzIKumEDPDAaTlXn4zpz606MR243Gam&#10;HDk0PYx+qpObYjnZZn5JBmPbBv/38pZRjRPHeRvcFrJYPau1ch2kGIrS3ooj11l+9exwyRrnwYS3&#10;rdxsYxYxTlUcYkq7nK7I6adxImz37FOYFFIGmrhlC9HK8dC2YO5xSNXKhQmhP0tvR46bi2PBTWnV&#10;1QO72luOB+ES1tAfzuJprVDnTuM6ZrnL9bXcDavHQu5bjFIL7Z57whLsbP/sU+gtPeQG0blaTqfm&#10;xkcDGViUE7fC25aryG1vwRDrUHjbccjpVXtb7S19QBCG7jI7XL5mOsS1l5zOGCum1ir4vpZh5rR/&#10;cBhq5javoukFrG1M3WYR40JrWzNnE7XRRuOqFG7fsK8nUYliw7gck8Mq3cCScz5ZpuJozhfF6knE&#10;pKBdYVXnbxGB5jWCvYkbGSkJhiioucNplFrNUT5ocKboHn0oDmfFuaeTHRJu4mOKIiOiN/KFv89c&#10;hc79u3Ofub+HG9VtpzhzkkPCwmu5Sih429M8s7pzA0pkchZ4sFpQM2dkp5onTu0M47UU3XGDRpTu&#10;nFrImWhG9qMqyuyHueLSQwrw1wy+kqrJQVdyIbAZbcYfuRGKDnfY6dcsOXIFRnjNlbTcd+mumfNx&#10;uaguFs0R6duQWpD6XHHqZp36jLTJZAzntdVJenH7MVdP+ftccRwlC21s9ch1XEaOgGxOP4xvGyoy&#10;g83wdonZOZCpZJbnewqjGGHp4ZY+PZYtwjqxekNwOrjc0nBwFNY2va0QIVev5qr4EuUnSb7X/AR3&#10;ik01L1xcuAaUdKMqbK84CZVoa9eUuNVqWQLTSssJqnJDoVKR5GK9MMRceifHaOqXHJDFhXGhSZxM&#10;v10MVLsm2Ke4HnYspYF0gh2t6ECjkKC/dPVqDaYBrlFv4mqInsN/0qLX6rLpdqiTyeB47rlYFjMO&#10;EtN90RoQpyCHaUt1vqWY2p69rdiyfGJUhB61nOa6RHHf12w5WE3mdW6xSHE7+rxtEMDxbT9YXUUO&#10;ZcPeiW+HEkBA2iPlIilXUphJ5y2XCwYgct93FyY9jRTrHPgLvMPChKHhnx404/meJdHVUaqDdnUt&#10;mJqii6BDKbDqYo0+2ER3PKepc9tfQbUc8xqh2HG5Rb5AcsJi1Be59FT4U3EHMhkPTRgpliRZh91g&#10;7FDSo1XVIbuzarleTlY1YYFejoYzog0bjEaFucXpwoHOBdUye1H5wh2AFWP6g8LFoaGhWnprJX2N&#10;Sk67wlvgdo01GGZLdkZkOm6Gw0SaiQaOWl3ijemz9Js+52j12AJO+oNtYtfSZ+l3+RykhiYNIH5R&#10;X9JnlkMXImRPbNJCtAANnF3fch+sERM1J51iUYbucO1deOsTP9xIu3QNxg6zdq1W7mqOBcvNCpbp&#10;kL0yzYKHd8ys1OvUT7oS+9lzNUGYa9qaPrs9OJgJgHFG3mJsXluJzIkGBasxN5pZ+IhBlXCJNn6b&#10;HVL1sZXcLLBwGArjYmakz262Uq61TkKIVvKnYUslDZgku35zuOgowlJ6CNwxCCPEbEWp+tRK1Ks4&#10;71fhpMfybf8MC1ZyUIiJsYzKivDHNMM+m5sp5wZb0w1dnmsXQyc4YzX6hpdpqrHT40ET2Fcl9jFK&#10;SLtNAm/LFUGzN2kpmJUBZSqMHYtayCZa3nLnEXdwhbes4df9Ge8JiLfcV2kC0u8yEfBgxBgHqi7m&#10;Yfos/abPgWQCLHrboi6kz9Jv/BwobeOK23F09ZJFmz5Lv+lzdJdF/iuPVfos/abPwXdsOysjR4Vn&#10;ws0iMBHhtEz+rfkGGgN1ZB6TFIa8HuVsa80ImEF4DMJbVqfArj5pBSOi+M+k4i20yjWBJrmGM7zF&#10;6Zbx31uIt/17W18Kx9BHCw68eVkGJRSlf24V6nIkW9DJnUvJduNauiHs2bj1lkv1kHK3hZftQpwi&#10;VTKOHpTXOWimiuau+sAWHK+LKLbSiuURXgmtlqG+buV4j21gAhwlgYr78lDLMjBl2MMMTitlRY1o&#10;adn3t3vGRWZJxZdgR7DeVM84IjvAgAK5LsrCDwOf6+VjG7nTocQY4j77IepHcsF0Zu+IUOfinFA0&#10;FgRMYIDPnb5Nslk51hhfUOyt7aV9SgxHl5L3Cn02X4pxZiQtiFAh9p+teRtiJ7K6iKp8xa6tyz6F&#10;mrkSC7Mk6ADoePiBDFCQF0ik0GeMsWHK/FfoCJjn85AgIgny+fssqMVpFWjlyG5r1AJQ+D3W3GOW&#10;W35Hq8Npl9qNQ6VgtCdEVAy40uUB3tHzKJpYmooWZcs6EnEDidN+Hmq8WCqDyDDOraHuEFFppNHi&#10;5G4lJTfxr3BfcCiYM7F51G9xNOAUmN/ihxmIvvixhWc0oRbPZ2vjEeRQJWtC/EiZKYL0mqJVhs9l&#10;Eql/y9iwbC/XzNE+GSJuR2AdSaHs9Fn6TQgEf7dEUfos/S6fi7snlg4zpCy09Fn6TZ9zo3KSgwjY&#10;1c8Xe5Dz1scK0yN0OJWafpfS4frQGCPA02fpN32O9Ry7CnRQyFdKx3CKA1kjSRdTL5WaflPpcslq&#10;aAyejn5JYkifpd/0+XXcuTAduz9rzC0Mo/UxLnMdlC9Wt4IwRi1BktCAV0vhm+urrebtBTrcSRpK&#10;xwuEChRm5n2Vlgnv05AjcAIW01oyIAhSYIZl3EoYbC44cq6PJaVEmmOv9Uk0oQmHlqY6CdShv83F&#10;cq0EN23pEWQSYJ75JaGgEr8l+vYQ7WQCw+LTUBNTjxLsmYvFt0mwx7zkUvRkf4tnMVm/2bwY8RYR&#10;xFWIsdiBflprgcjHNnbldaiNoY4q7ISBXmDQEmGJB77ILTSZf59wR9R0xejFeNLdbAiuJObAi7u4&#10;w9a7OV8aPw8em3ZxV5oZU8WyQosVo8adgGLsJm5ZFJUkTNbrRGZHxxPOODQnM53wbXTsMc8Y6eYl&#10;Hoy0UODixH8kDXKp30RcYyIUyuRASoLuinhso+Qa8HpZR5lkw6SXDHuBu53VIcVrUFFHuyQSb0ms&#10;OwwSJtUNYlGLZ3XRVtFw3f2UGGuCwkiwPmzdTPzJEQFYb2G6Wf24JlHXOnvE41vu4+JyZX+18EjC&#10;LuEhCc0qqLAaENmZq+VPLjQ1QML2WWI8hDswzd3V4gNuY7oq4SG40qCFKArcH6rlCjREk24U0zrf&#10;zyp6JWbeuOQarQN4zjOI6gzRSQwQUzASMqr4dA0PqBlk/GNc3RsaRbwY89/dW2LASbIQuQIZploy&#10;VYjNhYIZFIkRqSng1nsueo9vOyA+T4GLdYg7EmyPpCM6opk9dC7U1/CWJZoAhq6WUGIykmqcwW8h&#10;2S7edJL/YpEMblBSlW8o+5xAXJpm2ExIg1RIn6XfINhZM+fLSWXecVx1TMZ7n6NBMk2hMZiFEj6z&#10;n1u4hDrkkq40ydiGEs5TcwGDyglKs5qNpYuPx7xFDqfwH4KVMFCs0FZkn2K1kpuTjA5UagsBzIik&#10;z9Ws4SK9VaO4Vz65GuHVWc6GftqK7FNcKrfcgJagB3djc+mSWeuBZkSmiDrrqEUNlYvhwnBINkaB&#10;sYNjAc5NRTOWtsf4/PHWpKKBnwUnQ4/elcZrpOYCgYeqKBMXJhEN0zIjm3BQb1PRhF4wUtRgS3bI&#10;IhE7BPyiitvxtU9htMmOJ3CQGB0A2/whwnlY24ldJa5ta0Za4eIK7W5wTAdZ7BIE2O6Lz5a7rHK5&#10;J04XDK5Q9Gt5i4VNbmd8Tfcl1cGLMNwkXBYdaKVLrYUQGQjEWUOnkOk4TmyfsdKS+UmH5aIkf80o&#10;nlNaxQEICreZSNic6NjcZ7RbCffY1yxKyf5jNYpqpG+04fwkRMgURQrnncIgCfNM8LUaLPRJDZA7&#10;5ELDriPmqxnrYPESbMmGsbaDiIdlgZO1wSqNTAbKYEQYyJcsCv88o/dEE4xxwx1uR5uFFZEYEMat&#10;UGRSmNFm/LdxtIn44NopqZkgf7Qx8HugsNiJpOI2SRKsaHKKbM1En5IEhPNHltpbfbYrEcsPhcbu&#10;wDCSZRio0nfpN3I+S684HGaZw52mkmtpv78pL/Ao4G8KVPjwUARM0yUtL2VpcY9tljeIYkozI9fi&#10;YOnfSLC8WTO5D6g/oWaMNKL2uuYKlwvMHF5jbQE08xpxQe5WfE3NYRF1IRjn28SyEmkRgVZeiKZE&#10;T+Nr5LRV4FjLYOXY5wFFKghvX82yKiT5OpBhZKUzwTHs4tRnMnCsHYfyjnc0vSY1qEQFR64ljpfl&#10;OzOTWWZJ0kp9HmiYATjBLxgvjRgux4J5xsil02m8UC2CLbgYHXPVqeZlIq+vtXrQb/EFRVRbTNmn&#10;pHng2Uiqoug7Vjcl01XSYuI8o4Nkow3ikBLxNSlNb4y25UJy3dBxIhHQWGCZPku/oYnYQinNgpTP&#10;pPyApfTZrX6xVACFWAcy1No1uO7aBBKSJDAoNN9I2Dv1mVQGCXXdEkW3qsUxmwxhkeLCQZCmiSIk&#10;kExzlkE0HlutVnlZrt8Yy5vVzhdoh96il8YDUlO1GM4IrfSWRcHgVrnAkNBoy34VjrQNMY+DBtew&#10;Mcj0h6V3SQ98raSjvCBDIu2i3rkkhKQCJf0eTiGApQeZYSerKhT8OrGVcGfa9CNS+ZqBYIc1QSsg&#10;kMmAQWORlL6yyszJerFrRjVNpabfUDpJGGNKwbzmSSp8Z58TYqAB86ATcpLAz/oS1hEQSSsY1jNp&#10;LHrI2l7yYEKRLaGkYNAl+JAVi18jvCVWHJUV10zJleRJk8ajEf3lqWC8wcjMWDA2XhCYy1s8oYlH&#10;UZhAZuynnSn7FEYUlem6ytdo2Qbw2HC4ekO1N5RsDIs0GxJoKTAeMYpRnGPBuC2yWBmWUnICbHHL&#10;WS6cc6Zio1j+4hS4BhldirtVQ7X0LIbU0zCS8Cbr/gyXLf3JGoXln/Qn2SwWZt5X7XX/ACcu5M5+&#10;ZCpsOldLUnuVLyuYWMl3h4Ep0LwlYS3wtWPOONfSZ7egwGwmKxITQG5C1cDHh87SG1vJ5kark3LS&#10;Nf8W38Kjb6wDqfq4WuEWiDS4zgh/xp6lr9Jv+BrfSPJJs4dNEmTWeVk5YmVjhvW1ogXG+cSUR1cy&#10;yFeeYWw42RF0a9RvDSNOm9SrgdnkbygTxLptikrATo2k1qmXJAxFnsAKIgbsX0uJaS4p87i4rQJK&#10;pD1Zs0h7WFzXSTA4DQJ6mFjU3n5ifqdgqOTkW28HAdoUzetFBps6sd2jAodLXprrrrNC/EYMsppF&#10;FSqNLWt5YF5EMJxixp2RjXRk3Ig96e3l7xCmIUjNjoAJTUMPHr7IyLcY5lSp3+EiTnEHIkHkUd6s&#10;0kJcxUfoS8xxVqvbLbgR54rKG/zL5hXb7WuohnCpqM0Kbqw4UQdHCRqHhaFsLfYpsKIKD7HAx4SB&#10;NA2SZRrHWuKylq2IqCX/BvqweGtvTYQdFYy5uIijDbP7JpKkj241EDd4RBgSrQqgTu0jChQlFU3J&#10;/FlXrmd9itG9VxI+VRzGAn9FNNVRvuNKpabMfow2FpdTctmjs0x9fKsr1wAfiefiVVczOJEdEIZ6&#10;BJtBu0ndxByRU11kMcMZX2bnLOsAa3puxsCCETWo6PHUlqVOckojD46s0kW+VUyn0BWEpmhYqpvY&#10;CXDT3JUb0VHkbZSamD6onzcRdWtkJdU9zgZTKD4oXSeiMjUIA99mTpGMl+IbJFzI1px1FLO0kz86&#10;dwKJiGYdaRJAbrVQtmhF60qiwnbycUIm01Dyya1YJ9cGwRBqI0v2DYUw1R2QzAjAkjMNQVPZbBF6&#10;lb5Kv/FrQlxRpuIpusbR0lc3+0MUKY44c5blA+FgYshD9SxS2XoCP0YHI+nzsh/71ojfqpPVL219&#10;F1FuHZe4mJPHlPAzLhApNqEZA0OiXrM6SHjyjTG8VSduQ3HpzZRgxSpS867eqPYE14+q863UDFvL&#10;26kdksKNuTxXLYldi0r+fm4HETy2BkepLek6Ri+pJrKPotEjTqOMU9AVk80sHqfgFVmRmrjicNfF&#10;CjF8luD6u/DRLj5xQ5vpIhYhToO56+yMlbCbGljUO3ZWhbctzuqwLK20kjkneze0EuVMtOMAu3db&#10;yX7vpKmKSWcDweiDS0KwpO1Z+1E2nJPEPPcB8yOaea9aadEQ+RERuU0mIj4cq1oyQzQkoo6NtJlz&#10;9C3U2IregR0juiRL0O6FP6+wS0MWWksSK4pwTD7TBOmz9Js+h1NwmQhHoVJIroydiPxzIuwIkPlz&#10;Dcn0WfqNpWMJEMGIn8M0HtlMOICU8VgH/k1rW0iEZMkGDHsoFRh5S4VJraQ7txetvJXMatRqEP34&#10;zLIxsJMVuwZLpG0rON4xljVTYKixYkalmRUwW+XIDEuKuuxpCRq1D4z0nUSdeUTR9qeMF8WBEXUw&#10;CVlZcwXDk71NYTZIPBBjKsy17Z99Cr0ls0L863O1yHoJaKlR5y0aUXrLxpV5AJO0JxaMJhvFB0G7&#10;RSLZiuxTqhY2jr3FSCC/01bLfhX+ScDIusam/uwtWmPsLYt8SdIYFiJ+0DDIbPK3/cG+ZF9aBDUp&#10;slYJZlgZ9/gW/+8CJtu/DIE4l2XUZrbSROmzdwREQ3J0nBkcykEmAqU35QNalQTcpCqiK1WO9VRj&#10;RDlZE2lDEQvVK/7Nv0Y+gTkpG+fIygEqJEiS5xFGChwvR2SkMu2AxfZg8aXdPyizmWWIj0cSJOdR&#10;hDfsWisbdICtvMQyLjlLgICiCP2ZEl62Z26IZRLdsiQMsp5rDMpGnChYGMaSYAz5LOkcRQKWqKu6&#10;WLJS0qTAzyzI+iXyi+7NreVcjhisc8kWFJXlNAb0cruTniT7dnE/iwmk6xT/XfLvSfTKn/ktcWJQ&#10;NY8ti6w9FAY3yNX3hdvD1inqWJxsQmKL9Wphk8AU4CPxsORaYd1bMtTTV5Y20qCBJ34mv9xuNgaA&#10;KcTI4pkFsjmeRNSBGY5aE7O12KcIc/a1peQQRDqeAD3ahIyJEcaCUT/sLli4AtgFcSsMlvaz2Hrs&#10;U6wV/w37+ucGM/920woemXkplt4sciaJ+JA4HSmVELK1vCfEqDmuTNF4MSLMlhNby05hEDu39nfE&#10;t+d9PkuDyGdLOVRyFIZZrrDF0AaDKJCcJf8yCGPhCwpaJOlOmeSHFdPBH8iasKgvDULAYznOrUU0&#10;Lfqu7Zl9iv3EY4nHPFDO203UygviECvBKsGSyJQQCajEUQWcb5gPN+tk23xy2KNx25Aa1j2qQ+gK&#10;3GujOLKHKnliMBUK1no5/0e827MoAH2G2SmI9TH0ExPQaj2Y6Ky6oUHY7gXeXeISuHejUUc/LUzY&#10;DJNSDFnzs8kmjpSC5azxJc4RPEvpHCy6lcGEoO+yNQwF04h9dFP2kcbWppevJHuSZRE97CFOW9dp&#10;cQAINOmrm7NPfhMe63kmFpoFyFhuYDm+zDkL5zpJNfblWgvZYpAOGkAlCF1ebSGiKglyIGjMVTKI&#10;yRKOjXj9MtjuQSjL0uNVgVGVsC2iAoGctPiU6FdywDDMZt5kO0qEJ9ZTgR6KFxBWm0cT3rAOFjzm&#10;OALDO+SJQS5bpGTvySyqlYpn59o+BbSQn5ZGDr620oQDOdNJOsRBMTKUGCLRHS0/VMhqlYx5W4V9&#10;ihUiRaNpzUpq5QzYSsmVcuCBrRA9LHpVJEs7KbG2CvsUK2THTNQ5w2KnegGnwGJhvNEOgu244B5f&#10;n/itZVDFxeavkmWTLSFhdAiBVwYbaFLUGV4y19ZgIzIIquJLArL+cUXui599bi2ZKzaAIjydVltS&#10;fjLblHizJDPMYliy3AsYhK4gJWfKVwyi0oMRqpmklVzOJapVJExZy5c9M6+EqUrDYvIyKaHUJC12&#10;LGjsUxSpZO4uO1/Qdg0w2Qcz/5MMwmvZKaHfFNhi4AvmE6dE0naZFFslTtstRslcJdmPmjEJrd1Q&#10;rGyvklqGzJVTeeedOMvxvLPwPl/+fDg+if/2fHx8+PKnh8fH+WF/f3g6/PHxtPl1x1m/u/3+8HxJ&#10;263Nl4/PcsDvJEn6m/3u5dPd18fdZT7c9/kopQUmPJ0vP+3O96G0mT505enhcjgFMf34TPO+v5w/&#10;nl9+Pv34g/z1+fjl7z+fNqfL4x+PtAL87Z7390cOHN5fTjN45avv55cff3h52H/kf5vfnh6fz/LX&#10;p7v7y+Xl44cPZ+nK7vz748vhmbdfj6en3YXH07cPX0677w/P354eP2DX9x+guvxyOtzFQp5cZTzt&#10;Tn/75eV3++MTA/vw+eHx4fL3uTjGQBr1/OvPD3vpkDzs//VX+vPwRU5ivNs8754On+7+5Wn37fC8&#10;4VLKzZfDeU/nHvbH5yMPm/PD5eG4+X74LH1N9KE0JvRh/5fj/m/nzfPxj/e752+Hfz6/cDQzRc8j&#10;Yz+XvtmmfH58eEmzLX/HTlP9+rgdv3592B9+Ou5/eQIWYfBOB+b94fh8vn94OXMo9MfD0+cDHT39&#10;yxcU+f35srvQWfp3ODxLAwHcaf9vNDj8fTkdLnsAuvv4FdDEfweh5/Ri7sG10dIfAcrm8/f/c/xC&#10;ybtfLscZdr99Pc14ppFypLRsow+CCwM+iNndx8Nvl82el+i7s7WwF5YOfwcwpkJeAK4wyEb+oDO0&#10;d65k9ysnXIdP0yfSdgV5gbP6h1nrAeCp3fFPHmfUf/v4/Rso5qtvp93L/cP+p91lp5/nrz4e6uP9&#10;8fHL4fTj/wcAAP//AwBQSwMECgAAAAAAAAAhAJdtf5pzAwAAcwMAABQAAABkcnMvbWVkaWEvaW1h&#10;Z2UxLnBuZ4lQTkcNChoKAAAADUlIRFIAAAAbAAAAGwgGAAAAjdT0VQAAAAFzUkdCAK7OHOkAAAAJ&#10;cEhZcwAAFxIAABcSAWef0lIAAAMYSURBVEgNtZbPS1RRFMcdNcqNFqRLtYJCqCwTSiKsbSI6MS5U&#10;+g+iWhaIW7F16xZuiqA2LqpFZFmYUJhlWWk/qDY5BBpWVNL0+c6cq8cX86vyC5+555577rlv7jvv&#10;vhcryaNUKrWRkCpohINwCHbACxiFezAJC7FYbJ62eLFIOcThDixCLmlccYovL2o1JtTBRfgJxegH&#10;wZpXV9CCBOrqnsG/6CmT49EFY95BQIL+EFR4v9mvaefgFbyFetgGNbAVovqG4zj38Up0oISFGmEW&#10;onqP4wRs+WMSDvltXHFRzeBQYa0Ixzq4HI2kfx2aQiR2B5yD89Z2uLEmfDcgKuXNFA1GDI7BEnhd&#10;pbNZyWhLZcM0eKkvf6nFydY8L+VVHZQqUSXcBq9PdJotQTd2l9n9Pgi73/xd2N1mN2NrvpfyV4Y9&#10;9yX+nYE+m9iGrXK+CRVQC19A+grqy69xxbXZvD5s5QlS/not1hk81n6gVZL1MG6+j7Q7QQ/6iPnU&#10;qi//nPnu024AzVcer07tdYuuxilJub6j3w6hONLljX8J35TFTllfZV9tPm19u81Pmi80LaqS1tCz&#10;9oG1b2hPgS5Iz+NLkC6A7LvqINknIWXoeZQewp60lflp1TYu+P+KfcYF/LVJnrORvPP6Z9Ow32XV&#10;qaCL0JYcML/+3S225wn+3diHYYT+Y/q7sI/AL9C/G8ev3UnnoQ16rqSD4DWhURwJ8M9eKO0BCx6w&#10;uB43WVWXMP+E88sc1BWPadCpmoFa+sMQ7t9n7Fn8uncNIDVYfwZb45Lu07DND0WTHuBnTP9AZ1u+&#10;52yMmCqogVDmSevLr5LXc3ZUmWmzPmfZTpB9NlHb1Gv2aWwvVauS90KP2TlPkELOxjKSbYJJ8FJf&#10;/jJbKPfZaEHZTv1rJNqrGAk736mvt0RUK6d+Jk06USNRKoKo/tv7TNW1LFZR2Q7B2r6pw4osGIc1&#10;+QYJa6xqWawOLoHKuRjpESr86yqsyiS9PvQGH4VFyCWNK067kvkECIlcu+qeOf+yyeTwRawTPHwR&#10;b8fWaT8K+iJ+BHm/iH8DAZ32oZx8lR4AAAAASUVORK5CYIJQSwMEFAAGAAgAAAAhADsGx77aAAAA&#10;AwEAAA8AAABkcnMvZG93bnJldi54bWxMj0FLw0AQhe+C/2EZwZvdxBiRmE0pRT0VwVYQb9NkmoRm&#10;Z0N2m6T/3tGLvcxjeMN73+TL2XZqpMG3jg3EiwgUcemqlmsDn7vXuydQPiBX2DkmA2fysCyur3LM&#10;KjfxB43bUCsJYZ+hgSaEPtPalw1Z9AvXE4t3cIPFIOtQ62rAScJtp++j6FFbbFkaGuxp3VB53J6s&#10;gbcJp1USv4yb42F9/t6l71+bmIy5vZlXz6ACzeH/GH7xBR0KYdq7E1dedQbkkfA3xUuTBNRe9CEF&#10;XeT6kr3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4g3I7f&#10;MgAAvf0AAA4AAAAAAAAAAAAAAAAAOgIAAGRycy9lMm9Eb2MueG1sUEsBAi0ACgAAAAAAAAAhAJdt&#10;f5pzAwAAcwMAABQAAAAAAAAAAAAAAAAARTUAAGRycy9tZWRpYS9pbWFnZTEucG5nUEsBAi0AFAAG&#10;AAgAAAAhADsGx77aAAAAAwEAAA8AAAAAAAAAAAAAAAAA6jgAAGRycy9kb3ducmV2LnhtbFBLAQIt&#10;ABQABgAIAAAAIQCqJg6+vAAAACEBAAAZAAAAAAAAAAAAAAAAAPE5AABkcnMvX3JlbHMvZTJvRG9j&#10;LnhtbC5yZWxzUEsFBgAAAAAGAAYAfAEAAOQ6AAAAAA==&#10;">
                      <v:shape id="Forma libre: Forma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6" o:spid="_x0000_s1028" type="#_x0000_t75" alt="icono de sitio web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20" o:title="icono de sitio web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32" w:type="dxa"/>
            <w:vAlign w:val="center"/>
          </w:tcPr>
          <w:p w14:paraId="731834C5" w14:textId="3D18B413" w:rsidR="00A150E1" w:rsidRPr="00CA16E3" w:rsidRDefault="00000000" w:rsidP="00A150E1">
            <w:pPr>
              <w:pStyle w:val="Informacin"/>
              <w:rPr>
                <w:lang w:val="es-ES_tradnl"/>
              </w:rPr>
            </w:pPr>
            <w:hyperlink r:id="rId21" w:history="1">
              <w:r w:rsidR="00A150E1" w:rsidRPr="002C2B3B">
                <w:rPr>
                  <w:rStyle w:val="Hipervnculo"/>
                  <w:lang w:val="es-ES_tradnl"/>
                </w:rPr>
                <w:t>https://scienti.minciencias.gov.co/cvlac/visualizador/generarCurriculoCv.do?cod_rh=0001734702</w:t>
              </w:r>
            </w:hyperlink>
          </w:p>
        </w:tc>
        <w:tc>
          <w:tcPr>
            <w:tcW w:w="263" w:type="dxa"/>
            <w:vMerge/>
          </w:tcPr>
          <w:p w14:paraId="02AD4BE0" w14:textId="77777777" w:rsidR="003D1B71" w:rsidRPr="00CA16E3" w:rsidRDefault="003D1B71" w:rsidP="00A14C79">
            <w:pPr>
              <w:pStyle w:val="Informacin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7041" w:type="dxa"/>
            <w:vMerge/>
          </w:tcPr>
          <w:p w14:paraId="4D448FD7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7AC16787" w14:textId="77777777" w:rsidTr="00866186">
        <w:trPr>
          <w:trHeight w:val="4071"/>
        </w:trPr>
        <w:tc>
          <w:tcPr>
            <w:tcW w:w="607" w:type="dxa"/>
          </w:tcPr>
          <w:p w14:paraId="23A04A8D" w14:textId="77777777" w:rsidR="003D1B71" w:rsidRPr="00CA16E3" w:rsidRDefault="003D1B71" w:rsidP="00222466">
            <w:pPr>
              <w:rPr>
                <w:color w:val="0072C7" w:themeColor="accent2"/>
                <w:lang w:val="es-ES_tradnl"/>
              </w:rPr>
            </w:pPr>
          </w:p>
        </w:tc>
        <w:tc>
          <w:tcPr>
            <w:tcW w:w="3429" w:type="dxa"/>
            <w:gridSpan w:val="2"/>
          </w:tcPr>
          <w:p w14:paraId="5758B799" w14:textId="0E7EE800" w:rsidR="003D1B71" w:rsidRPr="00CA16E3" w:rsidRDefault="003D1B71" w:rsidP="00222466">
            <w:pPr>
              <w:rPr>
                <w:color w:val="0072C7" w:themeColor="accent2"/>
                <w:lang w:val="es-ES_tradnl"/>
              </w:rPr>
            </w:pPr>
          </w:p>
        </w:tc>
        <w:tc>
          <w:tcPr>
            <w:tcW w:w="263" w:type="dxa"/>
          </w:tcPr>
          <w:p w14:paraId="01884127" w14:textId="77777777" w:rsidR="003D1B71" w:rsidRPr="00CA16E3" w:rsidRDefault="003D1B71" w:rsidP="00222466">
            <w:pPr>
              <w:rPr>
                <w:lang w:val="es-ES_tradnl"/>
              </w:rPr>
            </w:pPr>
          </w:p>
        </w:tc>
        <w:tc>
          <w:tcPr>
            <w:tcW w:w="7041" w:type="dxa"/>
            <w:vMerge/>
          </w:tcPr>
          <w:p w14:paraId="63381D1A" w14:textId="77777777" w:rsidR="003D1B71" w:rsidRPr="00CA16E3" w:rsidRDefault="003D1B71" w:rsidP="00222466">
            <w:pPr>
              <w:rPr>
                <w:lang w:val="es-ES_tradnl"/>
              </w:rPr>
            </w:pPr>
          </w:p>
        </w:tc>
      </w:tr>
    </w:tbl>
    <w:p w14:paraId="68AD9FB9" w14:textId="7E25DA3F" w:rsidR="007F5B63" w:rsidRPr="00CA16E3" w:rsidRDefault="007F5B63" w:rsidP="00866186">
      <w:pPr>
        <w:pStyle w:val="Textoindependiente"/>
        <w:rPr>
          <w:lang w:val="es-ES_tradnl"/>
        </w:rPr>
      </w:pPr>
    </w:p>
    <w:sectPr w:rsidR="007F5B63" w:rsidRPr="00CA16E3" w:rsidSect="00665F95">
      <w:headerReference w:type="default" r:id="rId22"/>
      <w:type w:val="continuous"/>
      <w:pgSz w:w="11906" w:h="16838" w:code="9"/>
      <w:pgMar w:top="2302" w:right="794" w:bottom="1140" w:left="1140" w:header="720" w:footer="1871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CDFC3" w14:textId="77777777" w:rsidR="0027285A" w:rsidRDefault="0027285A" w:rsidP="00590471">
      <w:r>
        <w:separator/>
      </w:r>
    </w:p>
  </w:endnote>
  <w:endnote w:type="continuationSeparator" w:id="0">
    <w:p w14:paraId="079099A8" w14:textId="77777777" w:rsidR="0027285A" w:rsidRDefault="0027285A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43C79" w14:textId="77777777" w:rsidR="0027285A" w:rsidRDefault="0027285A" w:rsidP="00590471">
      <w:r>
        <w:separator/>
      </w:r>
    </w:p>
  </w:footnote>
  <w:footnote w:type="continuationSeparator" w:id="0">
    <w:p w14:paraId="3BD88660" w14:textId="77777777" w:rsidR="0027285A" w:rsidRDefault="0027285A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30740" w14:textId="77777777" w:rsidR="00590471" w:rsidRPr="00665F95" w:rsidRDefault="00310F17" w:rsidP="00060042">
    <w:pPr>
      <w:pStyle w:val="Textoindependiente"/>
    </w:pPr>
    <w:r w:rsidRPr="00CA16E3">
      <w:rPr>
        <w:noProof/>
        <w:lang w:val="en-US" w:eastAsia="zh-CN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99ACFAC" wp14:editId="331DBCB2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666732" cy="10547991"/>
              <wp:effectExtent l="0" t="0" r="1270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ángulo 4"/>
                      <wps:cNvSpPr/>
                      <wps:spPr>
                        <a:xfrm>
                          <a:off x="885503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orma libre: Forma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group w14:anchorId="51C532B3" id="Grupo 26" o:spid="_x0000_s1026" alt="&quot;&quot;" style="position:absolute;margin-left:-126.65pt;margin-top:-36pt;width:682.4pt;height:830.55pt;z-index:251658240" coordorigin=",-2286" coordsize="86667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d+/+MoGAJvfJgAOAAAAZHJzL2Uyb0RvYy54bWyknd8PHclxnd8D5H8g+BjA3jsz99csJPnF&#10;sfIQJAacAM4jzeXuEthdEiSllf/7fHUp7Z5zlWQ+KpYhmysd1u2e7tPVVaeqf/MPf/rxhxd/fPPh&#10;49t3P/325fL3p5cv3vz0+t03b3/67rcv/+f/+Ke/u7988fHTq5++efXDu5/e/Pblv7/5+PIffvcf&#10;/8Nvfn7/9Zv13ffvfvjmzYcX/CU/ffz65/e/ffn9p0/vv/7qq4+vv3/z46uPf//u/Zuf+A+/fffh&#10;x1ef+OOH77765sOrn/nbf/zhq/V0un7187sP37z/8O71m48f+af/+Pk/fPm7x9//7bdvXn/6799+&#10;+/HNpxc//PYlv+3T498/PP793+bfv/rdb159/d2HV++/f/v6zz/j1d/wK3589fYnjP7yV/3jq0+v&#10;Xvzhw9u/+qt+fPv6w7uP77799Pev3/341btvv337+s1jDIxmOT2N5vcf3v3h/WMs333983fvf5km&#10;pvZpnv7mv/b1f/vj7z+8/5f3//yBmfj5/XfMxeNPM5Y/ffvhx/m//MoXf3pM2b//MmVv/vTpxWv+&#10;4f16vd629eWL1/xny+lyvu378nlWX3/P1P8K/Lt1vV9Pf57x19//56O/4Ku//ICv6mf98ofPP5ff&#10;/88fXrz9BuPnly9+evUja+z3H/7w/t0L/vznIX3xGJf9vqx//qV/Gej5dD2f+PmPgW73Zb+sl//j&#10;OP9qhIM8X/fPyDNf+bJeB/l/HSA74eOvH/vj/9/H/pfvX71/81hDH7+OyfrLXP3T7KwXP7z9tw9v&#10;vn7x+Q/LYwQ/v3/8939ZGR+//sgi+cuyePHhHVtpOd2ZkpmUb394+/6/8A8ee+D/tV4OJ+PV16//&#10;8PHT79+8eyy9V3/8rx8/fd6j3/D/PXbYN3/+zK/f/fTTx7ef3vzr2P/xB7btf/qKr77t23178fOL&#10;9Xq+XZb98zf67hn0vxK0Xvb7eb28+B7Qwh8eK4e9/Az616UsrTc+5rGlBK3X0+V0vx1bYkfFmNYb&#10;Qzm2lKCxdD6JMW1p6XJe16uYvQStl+1029fjMbFBfx3T5bSul/vxmBK0MqJtEbN3SUtnxnQR3ylB&#10;WLrtm7B0LUusvV3MXoL0mG5l6b5sJ2EpQXyn6+UkxsSRHd9JrogE6RUBKf5q6Xq+buv5eEUkaL2s&#10;p/u6HK89SK1Mbfe7WBKFwtZyWYyt3PHL9XxZNvGplkSNrfUqvtWSe/6+7/eT4IkCsTdYFpuYwtz0&#10;+3ld4LFDml0StF6W2/liRpW7fr+e1vtFmEoQpu7n0y5Gldt+gdBvTPvxsBLFFoaVBNUuufGX07Zd&#10;V2MrUZqYltz62LqcmPjjcSUKW/fzchZzmJt/OZ1P626+V6L8HOb2X06sjd2MK1Ezrvt+Oh4XPmCQ&#10;Bs7OdhKkUaj1MqwrDsc1t/+yLPttEaRRqPVyXe/LXYwrSWPB1d1wFA7XxpqoscWxKmwlASzLlQ9m&#10;bCUKW/hnxlYywAI/7dsqxpWo9XLjexlbyQBMIb/QrI1EYetyuZp1mAyAg3q+cowff69EYet2vppx&#10;JQMs28IvNLYSha3rZTFrPhkAW5zkZs0nyttKBlhwNBb1vRKFLXhe7K+teGPbbtxEjr9XoVjzcJSY&#10;w614Y7tAv8KrLtTYul4Ez889/1d/bbtygplxJerzXja2kgEWTsq7spUovTa2ZIBlm0NPrPlCeVvJ&#10;AMvGrjSO6JYo7k1MvXCjtmQAbG3Xm+CoQnEbnkv+Mc9vyQB8r2U17mGhsAVvCI7akgFwrrm8m++V&#10;KG8rGYBLF46DmcNETUThSqTgMLxwLt5Yz4QKxPlVKGwRlhBzeC7ewN0Yx/zwTCkU6xCOMraSARaO&#10;FG7XwlaisMX5YOYwGQA/aruyU47HlSi9l8/FG6fzfl/F2igUfIhzI/byORlgIei24sEejytR+KIE&#10;asz3Kt7A1t3EhM6JGlvbTdy/zskbOL03COB4WAnCH1pY82J7JQHs58tubg7nBHEtf/h5xzs59/9O&#10;DMAQ7zlBE9nA+zoe1SVJ435nVGJdFIgIwH4358klOcMGGwqkgw2X3PwLDu8ZZ+hwXRRqPXNMQqCH&#10;H+uSm385szC2XdhKFLbuE5A7tlWUsZ1ZUMLlvSRqPe8ceWZl5Obn+L+fzXXokihscTAId+2Smx8X&#10;6nYyV8pCYYuDQVDGJXc/3+tKFEB8r0TN97qrtZHbfzlfuEYJ9/qSqFmHu3HlL7n/OSVPO5f54zWf&#10;qPV8I80mYpTXZI3lclqYkGNbhcIWB55Yh9ekDUKo3OXF9yoUc0iQQqyNa/EG6Yy7STIUinFdbmZ/&#10;XZMBFu6GG4GDw+9VKGydTuZKeU0GWLhgb6vgjUIREsUbEnv5mgywcDO83YQLVajhKBjxmA+vyRs3&#10;bsrGuy7QuMk3s5WvSQB3MrLGMSyQZsNr7n97JhdIn8mTWP7lTr7DGuTHjtdggj57GmJd3JIz8J9O&#10;xOQOTRXo4T9xuB4ek7ekjP1GUF6c/gV6eIVXYyoZgwvoydxNbgl6BOQ4Wo9HlYSxc10wYbxbgjBF&#10;CMp8q+QLLmlzrz7+VgniW2HKjCrp4k7YSi2LBMFM63U3o0q24NY/WZfjUSWIfYUtY6rY4gRbmBWY&#10;IO1j3JItbjcShsZUgubImjv18QrMjX9DiGKCoLcErWRpuc8cm7onW1hmL5Bm9nuyBWfBchW+TIHW&#10;MwvQ3CHvufHv+O/myC8Qo+IUFtfVe278+3rDYT1e7AXCFN67MZUb/0ZEYjWmEsQEogERbHHPja+/&#10;VYL8t8qNP7Eqo9a5J2gl7ozKUCz23PjXy3YxQd17gtaNO7gJztxz46O+48wXyyJB5D6IignH/Z4b&#10;/8qqNSH4AjGqG/qb4wncky2ueNKG2Qu0IvvC/RGmki3sskDU+KubpZfFnmxxO/EThXNWoJXs0e0i&#10;3Jg92WJM7dfjZVEgTM0lS0xgbnyCzXwuYSpB63ZedrQ+h+fVnhsfU7tJRhYIU4RKzQqsjX/awYko&#10;0F6olSN1M8OqnU9OYTc34r1Q2LoYwt1r65+2ddI5h05To+bEN8H3PQmDnMJk+4WtRDF/VxQ/x0uD&#10;GHhsyWUnbW/iuQ1bN+4WxslFGVTWCEmaOGvD2P8Pucrhsl9OSRzLnUAQG/PwozUMa8RnxMpHHZRj&#10;u1/Pq7mYNGw9n86LSXKRoC5rBCWNv9swjrDrRITFTCaDLOi653OLmUwYHsf9rgRep6QDtAILLGKs&#10;JWw9o3I1KTy0ajmTDMxp1wqGNcYmrg6IvcsaSU1zJWqYdn6XU5IC99DrSWnKCoa1fWJyx6ukhJ5c&#10;H4iumVVSMC5hXCIMc5XUk4V8nszm8ZosGLdL4l5mB5Tac7meENoILwRZWHzuz5EvNZPFJSOjNsFD&#10;IpNpDRXLzc1kcQkf4KZ4cmpFfgma6UAHmeuAoREhuyR874ZhDfGGWiVJCtQ1nBFIm1WSMJTYrBL1&#10;3YpL8PRJuBtrCRtrcyEW+624ZALuV6NbXhLGTBLWUjNZXHJGnaZYmeKRv2WVlP7zEZA1F/cpOEpr&#10;dgeUApTdTShN3N2XgvndXRpQmItqL8NcBfPMtSYpwMq309msyYJ5Vl6TFDhxGJrZ3QXzJw7VY79+&#10;7mXyOW5sCfOnKRVnaY0qLHO/JlIaMCJ/NxwosbvXJAXC1Ui01EwmDGtE5AyXrEkKzOSFXKZgroIx&#10;kyvry4wtSWEhG3xWPLkmDJ+LYJkZW2lCsUbOyvBkwcba1UhxcAzic+O9kjQwu7tgWEOhbGay1aR3&#10;Eo1qJguGZ84dR1krLrlzeBtNEys3poRbB9Es9d2KS0iKnEwqn9tCWaNWkLzX8Wla6lBuixcV1ifI&#10;lta2nZuwGluSwsLV9GICCoQcyxo3MROZRrYSMG75fALjBRWMW/55YpdiJotLKHIiqS+4pASpRAfv&#10;d1W7tSUpUHSMNcNcBSNeQmmPGVvrRE9IiEzkGJl8fAB+ITkFZS25BImO0ugsrS9dr6vbAOe8q5Cg&#10;uqo1UijqXi84NGKNnJMScMp3agKPL2+FGmNwuTFWjHCaAj9zMW2NKeufYJyxVoyANVW4wJLIJTK7&#10;TYWdWjDqrRWRYE2ljrmu5Y8kDLjfRXz3CYa1XV05WjZKGJDQn1klyT+rn8kkEipH2dzKWsGo59qV&#10;m9Di0YUpuhhKbhhbgECjWJOtHyVQoLQgyMzyc6+kT9UOaAXpwmGjKLlhFMbhl5ixJZVsBGtNfmgp&#10;vepoIBCDG2NJJYSc6HUgVmRLT7FGbtMYS0ogEI0AwBhLFAXG2+KmsRiBuj+lw19afYprR67SDK2J&#10;hOCput2UavXzV1PWihEYG/1DzEw2bCohTaSkJKj8yIXCMGOtiGTZiVQZH6HlpKxrF79uGGoPLqbi&#10;u7WgdKEI2EhDl4Zhjf811tIl8TPZStQpyzH9LpYWlepV8gw7rSqi3LJSvd+eYHa/lbCUs2a7m9Om&#10;UDRu2IgWms+WVILwdSbk2LlrQSoxP5d3K3EpxvBbjbHmHwKupqkH4bM4ELftjELXGEsU5bmLc7ZK&#10;lbpRk+a2WtPIGcmT2dglMaUq9QyNH3+zQq0L07GYI7tEpvjVI84QxsobGQ28IpGSmSKlQRZjjD1R&#10;z1QSiKVfQlNye9zZjLF0YRBLnU93c6zdyhnhS6uIfKGm/8DJiIn5RrH0z0RHKE4X3yxR+OIPafVx&#10;COFWDLIzjeqbJWquh1OcJowlF5ynfl59s0ThGjMlaoEkF5A2nluemMZEzZWGfJgZWXIBNT5K/bi0&#10;VFXfn0p2ymLkX2JkhWIa6W9nRlbCU/3NCuW/WUlPUUxQEWdGVgyiV2OJT4nmupR9oUbvRqpTLJB7&#10;Mgh7mtCIGVmiiJ0RzzJLv1SrlxttTIxbXCiMETswF7WSoF44qJXyoVAYIwappjG54MI1WYX8n6Sr&#10;+pslF1CORMjffLNEIcwg3qmmsRiEb3YxDk/LV9edO5CZxpKisoD5jWJkheI4owrXsH6JUamYwr01&#10;xsoH0YdnyVFptYC01BhrBjlRFaJGlt4EcfSbSgm1jJWUBPpXwSD0efw1KTopAsUghSJGgcOjjKU3&#10;QZdArp9mGhOFd7XA/GZk6U3QzWT6ux2f1E9a1kncGm4sWSraNX6mMZa8s5J/PRmZOEmS+GYoy8lk&#10;G2OJwhiieTWNxSB6GhO1cvVX00iZQYxsm/I6MY2N0guEhZTGbhesHU9jo/TSX0vMysKnztsYKwZZ&#10;4EZznhH6zpHJa26j9DWX204YQ8BBtbGax4SxpE+IVI539XoqMsCaihc0bKypgn4ybzW2daJ65rMV&#10;jC4AKheE4Lit2ZlMGMHKR8n84bWJnqFpjYu1cosbRp6doLYgSHrDlbU7sn21ARJGucTUdIhV0prU&#10;jVuJERatBVt2tNymIHNtTSr+9PQsOTxqGuZ3QGtS0bHSuNlYKyo5MZe7msmkEpJj59umrBUMDQf9&#10;0c13S1LAGg3PxPWawFUuLuR/Ks+Fx5gw3FwV6HyCzebmPnm836rxKWOjF4laJc0lSLRMlxpO3Bwb&#10;IUsqas0qKRhONcxpxtZcgmTECIs4PeNHsgOYWrVKkhQmmDKNTMV+Sxg7eyP/LcbWmtRHnzXhSOKG&#10;1NjwgYxoiv9awKaAbRpxHo+tYMwHO8d8tydN6kSm1NiSSzhxcBbM2d2aVLo7w5RmbMkl3DUe1/Pj&#10;/daaVMK/sJCxllyycGVTQUhOs/xuZ1KU6sQpGJzs0tjERssazXVN+rVh+DKUEqodUKSA+I8AlZnJ&#10;hC08iXE1F3vy/zW2y53OnMZawmZs9JQxuztJYS5FKoQGfcePRJF3J2QnrD1pUlnJpifaWrApGp2l&#10;fLwDnjSpNG1U16mCLbNtFE+2JhUQG1V8t4Kx3y5TBirGlqRAFYTkkpKyei550qRSZGm0RQQgc5VQ&#10;CYr/asbWXLJR4G6Yq6SsVFNdVe9cjur4kdzfro5LCoY10gXquyUpTKUALf7MKkkYgiRSIWq/JSlM&#10;FQQiTGMtYdAWZZ1Cp8hpXTNJwsYkzhs2ChzIS6ySJ03qnMJmvxWMs3snFGGstV9ChxY1k6VlZXej&#10;VDerpFWpBISp6RHfrWBYI/li9lvLUskvq4pttkp87gm4Il4zM5mkMKkelWOmpKCsEa0yBXTssICN&#10;cpnFbGYyYXjm+MpqTRaX8AKCKhBnV+aPPCFLMoWP7OeEoZRTTy48w6aDkvpuSQqcN1fm0sxkw9C3&#10;uJksLll4mclkAShiqymhpMokmnE7C3am0FyElJ9hFAJRmXN8drcslRqIaZR/fMd5guGYmBwpvkGN&#10;jdJA0wLnCcY1WHUbp/ozrZ2u9AUxq6RhOHh0qDAzmaTAb4RgTXzySc/KCaA8vO6Kir56rg/iuyWX&#10;cAehrN2cpq1MPbFvIHNhrbiE6glIyMxkcQldhydXJ6wVbKVcT3mv1RuVq9F0wDTWikseeVnDyiVo&#10;5dG+aZpirBWX2KIX1BWxA7C2uQdjCsZBxYuKZgeUMpWr0V0VPrII40dyCG8Ug4pVUspUrPGkkNCP&#10;swjbGl9bjS25BAdjhAniu7WgdeN8MzIq2uDFj8R5ojjQ7ICCcXWgSY5ZkyVNxQ2lcbTxXgvG1YWX&#10;GYz3WtpULiu7KlhlO8eU4KcTkDaeQklap5EGaTvz3YpLeMMRQaBZk0kKCyGdOTqOmauksHhghDTU&#10;DkhSIKpMObqyljB8WdduhY728QGYSc5gswMKhjX6fZhVUrJWnEKSi2YHFIxbASWkylqSwuPaZ0SS&#10;pChiSij9JdBsvlsJW5EI0gLIfLeC4ZbQukmNrbmE4nd1mra09dHLzuyAkraixMfDV2Mrv4QmWHSj&#10;FfuttK3w5HW0nMf7rWCTH3G5jluSAoF94tGGSwoGK1MzbHyu6sLKiQObG0+hYES9eDpYrckkhTlN&#10;3Y2q9a20hKGITny3UqoSsuW+aL5bwfAUeMvOnN0lVfU+V8EgoMcLJ8c3qlK4cl2/ujtOwYgy087K&#10;ZDJLrIr3ij9peLJgHDe84GB2d2lc8bjY3Oq7JQVprTBps6RXbn2TSj7e3Q3jASJiEWZNloMxEVsl&#10;C2qZK3QHzlhLLkF+wLM7amwFmzdZTWsLusXlTCIxVq9hPMNokWB6ZK4tWcWhHHoV3y0piKAOxb/G&#10;w3vSrO539ZgTrxXllKBl4SosvltJXSeGR4RMjK1gbFNIwey30rr6iGHB5krrojMtW93o/qt2d8Gg&#10;V9ryqrEVKUAlBJ/MTCYM5cAkt8x3Ky4hrjw9YY7XZLVu5aCigsBE1Vq5OiVgKjpTMA5hxqZ2QJEC&#10;pfbcIMzYEja6Db6AmcniErSkqm0HyYbYb3PtI7lirBUp0OsDMjFjS9hcH1RrQqIj8SO5iPEot1gl&#10;DZu+YORWjse2leh1HnmbpPzhmmwYOtSdJ3aMtbqs8HSoKkrfSizLlZZ6Y+FPEkLImfTWEvYF1pIU&#10;CM/zRqyIvW4ll6Ukd1tNzBzfrMZ2H6D5bgnDGrJj4SsTDWtruJNqlSQMa/fp5XDovbJPyhqaJxPB&#10;aBg5IzrNqjWZpEC0kriO2N08ehk/EmtzFzZjS1IYaxfzrhqc39bkKikBK14o1f1mbAVjbETVzHdr&#10;3SukoPobbQVjldzUPYA2GDElMBeyP7PfCjZ5tJPRKdDyqq3RGEnUODdsrM3GOd4BLWAlQI+TJ3Z3&#10;wR7WTPMOIg89tnFMjLWEYY23QswOaN0rj3FQ42+sFZfgTc6RL2ayuYSgjlGioqKOKSG3i75HjS1J&#10;gYY38KQaW8LoL7gpjSG1+fEjp70Oz4uZmUwY+43nk0QEg9hDWUOFpL5bwTyXlICV5Cv6STO2gvmz&#10;u3Wv9Dxzj0IXbJwS1eKCMHLNJJWbJmbeMH4ip7LZAa17JRaHIyRWScHocEEwwjBXCViRH3BZUdaK&#10;S+jMRo5M7O4n3SsMxFI+9l4LRmEk8Um1A5IUODjYb2psCcMzp0RG3Bapm+pVwg4wrFwwVglhHXMP&#10;KAErxxSrRFkrLrniYphIL+nVGhuBELVKCuZvHSVgxeFibIZLCuY9vBKwwsocjGaVFAxWpjePWSUl&#10;YJ0HpnmYWuyAgnHiUI9l9lsJWPG56O6grOXViNN07otid5eAlbHR5E5ZKy7Bv8ajN9bSweC7XYmb&#10;m5lMGL3GSS0qa0kKnG+neUvmmLmqhSuaCCSNapU0l7C83JpMGMz1kJQe+1yte70sm1KiEusLUuDE&#10;QbFsZrIErLAy383st4JNUzeCr2KVlICVSDt6ZWUt9SX0rH602zmeyRKwEgviDDCrpGBa+U1KMD6A&#10;1mI3jBaKXI2NX1ICVpLyVFqYE6dgXPk4hdV3S1IgTc7TfGZ3l1yW5K6rRiAHmTNpq7YaNpFeWmmZ&#10;NVlcsiFENQ2aiXbHj4S1CE+q75akQEqS3LVakwXj6fopmRA7IEmBJCF1i2q/FezE5lYz2brXebnG&#10;VCPwnEjM5CTSOFDF2FrAiu+kmgBw8S1rZMhMrRH+RMLGNTf1AU8wrvlKHb09CVjxZlVMoWFMpOrj&#10;xxW2xkYbe6NTeIJBJi5m3rpX9DYuGtqw6RCpfK7WvSLVGUHdsafQMNsQlKRUziQJUOShxlrBbI8x&#10;2uaWNWSY6o7TsJVsn1Hso3opa4g1TUuzJxiCq5mSY+ZqAStLRHX+gkzzR2Jt2moJa00KqFkUK7fu&#10;Fa+XrIWxVlzCNnWxoNa9IkOah9nF2Mov4Wo6z88e74DWvZLMv6iYQgtYkTfg0RhrRUH8yF3FS1rA&#10;ytkxZXNibOXO4HThU5qZLL+E+IV69IlQX65JlBRU0xprTQpkZEydMA1cyhpXFRXpbQErP5H2HWYm&#10;nyiI76bGVlxCu0jV8HqrHrB8bVTWZne3gJV86DQcP14lDTsRw4YUjvdbC1jncVQVC2oYAgCljqYZ&#10;S35uvr56rKthXNVv6nkRkktpbW4Par8VjOgk1tRMFikQCULkZr5bwnTdIlroGhsBE7UDCsY9mA4+&#10;xnttAStBHRalGVtyCcRFazTDXC1g5by/mz4YVIrGlHAT5hVRtd+KFHC4oEoztoTByPPyn9lvxSW0&#10;gNxVDK90r0QwOLzNd2sBK32XOAXE2ApG5InnlMwOaAGrzogVjAg2jrmZyRawXritqxOnYJ8z0Mpa&#10;cYnOZJbulWgo2T713ZIUiL2ydUwGuuSy+EC8R2yiai1gJRngcsIFwxopKrO7W8CqVUgF42p6vavT&#10;tBu10ryBhwbNDiguoQcALZvE7m7d64V+yGdRI0YqN5lrvpvb3c0lY02NLWGPVaKstYD1MZPmfCsY&#10;IU1mUujMtxKw4srQPsMwV8EW1D3T6vzYCyoBK9b4lcafLBhjo/jHcEkJWAkF8YScWSUFm54nPHxj&#10;xtZcYnVB1eaVVcIrg2YHlIAVZZzUBRWM9P+NvWPGlg7GF1hL2KjTKZEx1pIUvmCVJOwLZjJJAWtS&#10;q9a618eaVGNLUpj9puoWOc6SubYp/hG1RrgTASOmQ/5TRJ4axvONtKMSY0MyX9ZQuJmmuQ3j+UaK&#10;lMQO4JrR1tCXCOZqGMzFaSp2Nz5uW+NOJZirYfM22xXn6ZAnYe+2hmsimKthWCMDqmay7jj41+iq&#10;j89uGmTFj2QmySYLVqaRcsDAbHcTM2+YPgPYl23N5bsbhhd0UrEgWnSXNdqQmBOnYWONZ/zMKklS&#10;YCZRoqo1mbDJa6lnW+hX8jQ2FTNvGKuE5+CEr0xb2LYmmatgnrlKwDrxI844sQMKRkr+Pq/PHe/u&#10;1r0SaOdZLWMtKQhrFBupmSwu4Q0zFcOjmXt8gGFl9SDTuXWvfmxPXHJDLWpmsrjkyuO7xns9l1x2&#10;4dlqnpc31opLkBtQY2++W8Iov6W5rDlNq3ErHWlZXeZ8K9g8AEVfZjO2JAWsQUFqbAkjZ0Fq03y3&#10;ErCSoUI+aZirYDyYRwRDWSsusR4eWdncAVSenE2naroFBGxiCqqrVMPQBZHMFzcq9MlljWic0Ss3&#10;jMgTh7eaySQFOJLoq1klT7rXcRXU2JIUdKUFBQExJcS5kIYqa80lNC42FWkESNoaHV2MF7QmKUy/&#10;JmktYYwNa2Z3l4AVGTB3HPXd0p3xXNK6V7pDjaj6MLPCWsqZpHsMBa6CuUrACnNRo2S4pGDD5De1&#10;JkvAijUiH+bsLhg+F/ESNbbiEn3itO4VRTVel5nJ4hLaUkw4+vi7te4VtQNlRMZacYk+u0suS88T&#10;EndqJpMUvIdXclnv4XXj1o3vba5vhZrmUCbKdW75Kno3IwpqFLam1PHYc92KELClLsGFwpZS89Kb&#10;KemA+lTlkBSKwN00fz4e15NwlZaCZlMXCuURvGpslVsxNVeGiksjS48m9To8OvmcQ0pTTSFyo8aj&#10;cONK9ni8PCpSKXjs8QvvRJFNPPLcglVm0DTZaBS23Dpsuar+Xsk3M4dGJ0MXrZgNimjkOkzUjboP&#10;5RM8SVXl/irUjXpBtzaKNygeMMkhzuSYDWxN23ixl5s3SGCpdZgobLlbU4tUKZRS4dVCTXMAo2wl&#10;WxWzQVuH6epwfDgXClNKGUD8I21dsWUcgULB8urFCqpO09btPAwgxpWoGZVaG6VppR/c2cgrCH7H&#10;L8QW91yxDkuaqvdyofwcJgMgdVDPhqLdi3H5tZFXEKQmqLTM90oUzQduiHaO93KLUomcmHQhObQc&#10;Fz6iqUKhID9QKxRghKyNQmo7j7scj6sFqbQqVVeWQnHRmbI0YSt5A+XrPB58vL9KxEp9wDz/I2wV&#10;bxBVUPurJKzatykpKkWZCIrMuJI3Jn6hzuXSr7L95605MYfJG9OX3+iAEX3FOuSd7VF7CFuJoqJj&#10;XpYW3ysZYOEW7NZGoSZhqsLepUFdyHwaXTpXjJwOmO1uNFK0+CkYfWvUqm/U3MHUNCZ1TChHudml&#10;W13QEE0LpONvVgJUrkUq4l0g3kNmKZr9XPJTZkO5NwWax83Uc+XID+OL8W6tcjkKtNAYVr3rwZGV&#10;tvCXzXYuEC3z6N6gvleywAhlzEKsLq0LlSYuhlmyUyRwKhRQIGq6SFGbRV9aVUoxbqaJI9mPmHkW&#10;PaJTc2luzSniDtOhldtuGePRThLbYocVC0xvY3ODqAatPO5AKkq0lKPaNX8jXKpcnEbRSn/agx6P&#10;rAWn9ARSAb5GIdqaPLMwlo4HagSE2uIgK5UqOhcqFYytJA/uHTzebmwlagRbauG31pQu+oqpCsVj&#10;L3QvNeNK8mC3UBpqxlUoXHTnvbXQlOyaSjg2ihuwkssREMl1z5HESXvs5jSKDY2myUzjExGoBx9J&#10;CeRPPI1+UBkr+jgt+HBmZIXS3kD1ZKUz0lRIiWks0jlZP6c1ppbyn1DWg2uJ6WRMzMgapX3TVpja&#10;PV0o7XS3vvSCHMBwVaH0ZaLVpdNyS9lK/tCXpNaW3hEQqA+WFxd9+auOqivjcosjOUdfavekgdUG&#10;IQrFC0UuCFGqUprcXMyrFvSfCqIicAGZClIsTenDllobSR3WFi104hciGhjhxiFNNYraQ3pRHY/r&#10;0jJUbSu9lbFlZGr0JIhxcXvmZmXGlShkmlTkm3HlpeV85auLQCmN7+IXYourn7GVDICtaWcnvlei&#10;SDuPF3boJ5Kji19IUJJZNLYSRTpsUlvCVjIAgV2CEMZWojZetTalFXRZqHHRi0etjUQhLyCfY8aV&#10;DICgjR4uZlyF4nUgwxuoRWNcuPXqtfpGzSuh/MLj71WiU9x66vHEuAp1Zm2oOSzt6MgYTP80aohi&#10;NvjT2RSekV8KFHWXIz453l+FGvGPuRvRKypsUeSsNJKNIhgzVe3iexUDjGTO8HxpTflY9Ks1tpoB&#10;6Gxl1nwJVJHe4uUbW8kAIxbiK4vvVah5Z0TZSgbQHFXdVTVHlVpU83yhNM9Xa1WupJtRz5L1zdU7&#10;DdOEVJduFoGiZSzvuonvVShawU5vheM1XzrRM7df0ykKDyN+Idf6E11tha3kjemPYHTq5OjL1oa4&#10;1NhK3qCkViWpqOpOW7z6Z8QIqPsDxfvY4y0f769CUcYw/aPFHCZvnKdJnUhgUhEQv5AGB0r4QFeP&#10;QFHpxPo140oUOU/VthLlddjS53Kh+IWq5fqlBKXYYvLNuNrf4HsZX7R0oRt6avNu7qVQjyIXIRPk&#10;3amcQ6Tiah0Wal53NyXT9B9PWyT6TOfbRuG/si/Fmi9FKH1QqegT36tQvGq9ndUcNgNQFGDuKaUi&#10;xRYaTTOu5I2NuI1J86GDi5knuk/RrbFVDEATYFLHxxxVClLkAeqhUKYsfuEUKSrfplB6L5eAlPpI&#10;UnZmXMU2w1HmrldSUN6YoaWQsZW8obm3pKAjzHDfq/wNzhRm4/hMKSkoftTJCNxwqfMrz1lp5rCk&#10;oOwUlSklfJq2pkGJGld6DhT87epeWbJT/CiayZk5TN7AP6SxiVgbJSCdJ6UVR7WAlI7LE1o63swN&#10;m3u2msQkDmRxN/WSGVfd+GIIXFSzeA7HRNEEYvpmipEVbJ7TNZRYalA0iThTahqTOwhWqlInlkOO&#10;zH+zgulvljRAIyD67xqmOieMS72pvyb6lwO7zdI3tgrGF1POb+lBad5E+1dlK9mD5BS/UezoEoT6&#10;SSyYnsRkD3Juw4ti3Zf6FBpQkYcShI6IQRWCIhuL70zkwdkqFjgxLNNailL8tEUjK7OdSxBKMpHE&#10;ilocyR33ETSbtVEcwLO06gEBZA4xrulCr8aVFEC7uKvpb8DVOk09nuc6dgRKRboTlFYJgUKhpaEx&#10;kZjC0oPuKAoU+RZqtrIKjpYe9D4vhprDuVDkwV1wtPWgVKGZtuI0Io3P9fmxBzOHSRsTNjdqZnK2&#10;aWteETF+QKlI6f6FlygYqlDk9miUaMaV+/+KTNAojBFTxLi4CDAdxlbu/yuXZuW4dQPUbVUJUpri&#10;xi+ktPSmAiqFovhYdau6lIaUTh4I6833StqgkfgIW455o8Sg836U8kcLxRSqF7UoiYs5JD1yUwGw&#10;QkGhPPQpxlViUHqxK4Ux3W7iF9JqR/Vrpm1NoC4okVRSpVA0+lddEckOpa3P7zUfe9mFIng7DHC8&#10;NkoMykVuZEjCVnobHA2qLzSJqBwXwXYjGGnUSoLUVIXRkjBsEbmh0NCMK1H0IJjQvpjD4o0r+lFl&#10;K1HcmWFEYysZgOIp9fgl7k/MBq+7cMQaW3XhICFohDAklcMWOh1qvYWt0oHe7ryRYNZhoXCVeYHD&#10;2EoGoIeJS2iXeBRt4LTzPF4b1ap03iNRPF+oheCNSqq0DJQkuEokForLDYW8ZlzJAHQL4uEBsb+6&#10;uencew1HlQqUdt88Fm9sJdvgirpER4tApxeYiiIW7MpHNnu5NaAT8DH9VXgEITbYmUoXUal1eWpP&#10;uhPLMlnLgnHsqWB260bJU82TrceHSsHo36n2cgtAJ01naiDQN8Qc4hIoH7v1nzw4RicjMa6CEedU&#10;V9iSfyJAkmujYHZtlPyTZ/om5WbGlW4KZGOqBAjyxsTPE5xKVNwwKgZNhxO6SZet2wUHzIwrYTxh&#10;pwLMJRpFto8K3Oyvgk3XcsO9Jf/8gu9VvGG/V3oOuEMEboyqrVSjkKiKH5ZodFT788TbMW8U7EyI&#10;SPgb0EuujdN0bBC2GgZvmHP5WqJRTqIbpQXH42oYIXpzJ+KCXONarsrxbRiKZ3N+8X3CFnF2fqIZ&#10;VqJkaPlaTUvnoUGTA2vU5+54x64NRY8xrNs8i6G+VqKsK0qP3rSFK7qqKUwUgXZ1XeYUTltcKw3L&#10;N4o0zOSXDt3eazUrvfLcjck6NIoKSG43xlZeOChmRGhhlmGieJMQ50bYKvUnzxwgdxC2CkWzudPN&#10;jKvUn7Rcv6CgPWRDpAPxlSnCU43OOBgDNU1DOfSErUTxEtbJtODGbUpbpBBNl7NGbTRpN00eaJrQ&#10;trgxm3ElisbK03rleM2X+hPdrWP5QrHiabRsbCUDEHQcp1J8r0Tx7qoKOVxL/cn7O1PCK2wl29AZ&#10;duq7xRymu7GiXHTfK1Gc/4gkjK1kAGpBR3UnxpUoHtmg/5KwVepP3F6KyYWtQt2YQVMjSA/eWPPY&#10;OpmQQ6NILdES1owrGYDGXMrDppdZ/ELbwIrEWqDIcM4zLMffq1C0A1caKT5Q2VpPpt6sUXRIX0zz&#10;JXrqpa1t4wgz40rUvIR5ErXM19KMLrIWsVHch+bNu+O9XOpPQt/oWs24kjeIA+I8GFvJAFwd1Cth&#10;rPGYeXJfaJ6NrWQAWxZLTiNt4Sqr/VXqz+l1apZ8gViDrocK8d34hYhtlItdILLL9JI2c1jqT55G&#10;MgEi/ur4gcju6fZo1kapPwlUquOrQDzBtKoUB1s3fiLhTeX2Fgg1EK9gmf1V6k/2iWk0gs8fP5Dv&#10;RTmMmsP0HHa6Vqh1mCDWIbWZam0kA0xoWagB2PA1LtwUXkc45qjSjA5DGYoq0IyL9pzGVjEAcygy&#10;9HQl63Gtsy2Px1Xqz0cDFTOJhdrhecW9pf5E4MuFVPB8odhelO2acRUFkKvg8ZhjH6A0oxwpiEaN&#10;rfI34DX1wUoziq2bCfdSBJufGS28kR40ii6gqkERL1Ckrek8bxZ9obQf1YpR7ikmm8JtIX6h9g9b&#10;MEoZySpEerwi0ba4+pq1kZ4D7gYtecw6TJT2sUv3uUC+RjhHCXeMi9gcmiAxrtJ90oaKsIgYV6F4&#10;WnraaRxzVMlFCX1TwmhspZfC16PBobGVvLGigVExohKLcpGiK4mxlbxB+oB/mXElCv0WRcLGVvIG&#10;qtR5cOqYD0ssSjKFXJuxlbxh5TbkQWIdPuJRxgcotSiBJdRiZlzJGxNnMxJ6eiDGL7xSH6hieoV6&#10;bBQ1rmQAXJuTiumVWnTioqZeGh1KjGt0hG4OE6XjvSX85MEV9XI4cr74hY84tpnDEn6iaFd1AddC&#10;6fh8CT8nB2veFb4WSucdSvhJSJ9goFjzheLnmZIiors58XhsPF9qbCVsskTqcyUBjCR4fuIxR5Vc&#10;dLJfylYSADcpcmjGtym5qFQD8ItyDomzkeQw40qYzVaWWpQsLJFREz8sGBrYm3FtSvfJ41wEHdS4&#10;kjfQHuEQHbsApfuch2VHiHG8Ngpmjq7SfM6DLAhTjZ30NaaThhlSehrkh7nmKVMJI/qqRpUuA1UY&#10;aF+UqSeYOkxKJzpPl6tKTqL+sUmoWDId9djqAUJpt6ObM18rYThrKvhaOtFpFOjCXgV79FgxSyO3&#10;PoSx31UEuzqNkqUwekrCizmHRDpVdWXDECybV2J44attOU1Pw6Y1vwlstOLTapWoUIifSGdSdXI9&#10;KT7RDxm917Vgdg5b8Ym6VFUvExyPcaETNWVf9AIIENUsvDlueKNg9KozGmJc3LLFmaxuXgWjYZrR&#10;AtKlPW2hfptedcenScNGTSH2cgk+x7eex3eFrXJQrK3iDUTOzoMqnejDuzbjKt4gc8B13oyrYHZc&#10;xRv0WdtN4ReFlPmZKXg2Z2UJPqngRJ5nzpSCzUvJZm2U4JPmxOS+zDosmOX5EnySFEXXq2wlb1gv&#10;tHWi9D2ZRyKO13zB0JaYxiw8CJsfGVtT0SpsJWw6cJmgcutEmUDCysZW0o2ewyIAWGMavYtxJYzY&#10;i0oQPelE8W3Uzatg1MAoP6oEn/iidGxX40reoFjfNAlEXp9rg7A8FS1mDhPGYWGCQ0QXyxZqKlPQ&#10;1rBx5wVH3VonSi5R3bwadiciKvwolkKO64qPbV7tbNjOlUONq/wNWk2oaDmeeP5EfDaT7eXvThR/&#10;XExo4wlGiG0VTE++8MkYervjlfgEO112k/vixbYyxsu6SI8OqeMJRkjUcCJvk5QxFFWmwOcJNgoz&#10;kYW9lVqUFia8xCJSN0+wlZdz1DdLGsAYkiDh4fBgZk4IroChYHp7JOpGEbhpxPUEoyDW+L+crGmM&#10;JtkcmmKBNGzCjoZASjFKP/8zmWljrHiHew6y+8M4EUXENbJxBwTjP8EI9Bt9D05DGeMsMz0CnmAT&#10;b1cjKwbhNRt1Z6FgKX8joVjjmCLrTRSXKlWY1TDy+7tb+sUgnOyq7yIedvzGlaVvQmG36hq6EDA6&#10;metYw2iVPToksRqLCjCGDNws/YRhjPupMFYaUPwIKqDNEdMwlAJqgZR0FEKl4M+MrGCEpy+buUMT&#10;xc5PjbUTmp3jA61gqMBQTIoKyFsJQact+jibwlpRD0938vKR+WxJIsgeHh15hLWEcW+cQ81YSzrA&#10;2sPhFNYShhqUbvHivoSYoL7bPOIg7mYNGwZX5R04YmWNKIHx9huGtWkcYGYyLyRMh7WWMKxxYCtr&#10;TQk773yoHZAwXg4/jTTpmLdKF8rYuEaa71aw0QzTXMJYS29kaoAXUxHJA+/xuSdyMvkTMbbiEmoW&#10;VHUTrs7fZi1JgUIq0q5qJhMGc53msBdjS1KYsq3x0I53d8tKpw20Ot1KIYo14qGGJwvmd0C1FV3R&#10;wsPMZmxJQSQpUQOb/VYqUawhjVbfLSlooS/Y6HrFd0tSwBqJRzW2hJEUfTyNKKwlKayTujGRQDg4&#10;d8B5hSjNmiypKNZIIRi3pGALFzZEpmImSyw61ub2dbwDCoY1ZtKcbyUXnZnk0xlrxSU0GVZvOaP0&#10;ig/gV0nBFnzrqQ04XiUlNPU7oGDsAASqapWkg4E1ubtLa8ru3k6rOQNKNuqZq2AwF5ygrCUpeFYu&#10;vSlnN9YMl1SDUvpXU3hqzoCCYY2Xh9R3S1LAGvI7td8S5mey5KNYI0JleLJgC4+PTMr0eAe07BSB&#10;/bjYx1xSMJI6U5BrrCUpsErwS8yJU8pTdjeyRLMmq+Mo1mA8NZNJQZxSj1ItMZPtl6wECswqKfUp&#10;b6Rw4qixPXHJo+Gj+G4Jo0KRvp7KWjoYeK9EWNTYErZwfaDDiVklxSU0EFMtFZF0x9GBNSTUak2m&#10;gzGVF9PpVMxkwmgsQTZJWUtSIG5K4kVZS9i0mHSRwpKUYg2ZntlvBcMaIXkzthKVcu8mXmL2W8F4&#10;phixp2HlkpWOD0oERXy3gvHMK9c3ZS1JYSTzN5M9hN9yTdK3CK2i2AGlSGVsD8Hn8Zos2BeMLUnB&#10;R2dKk/oF3y1JgZl8tN4RY0sYWQoerjFcUrpUNIEP0Z2wVlxCPH861R2fASUxHQXitHUV1opLeCaH&#10;ULSxlqQw1pD4G2sJQ+wMn5t7QMlMsYb8w1gr2GRGyK2KsZVGlVVC5MmcOAXzq6Q6k+KXw1zKWroz&#10;PIhAoN3s7upNOkuLi4D4bgUjj4vzqqyVX4LYl8EZawljZdE/TFkrLpmu3G6VJAyvhAdJlbUkBRpd&#10;MDY1kwkjgYPSSq3JJAVeHkKHb/IBpVjl+kyPaDW2JAUeceSNT/XdErbQgn0cjGPmKtUq6cvpbGJW&#10;SXLJyuk2Yc1jayVA5TqFT2/G1jDW8QQahbUMomKNcgETwSjlKpSA3MOskhKhTuW16n1H1X94CgQn&#10;SSuqsaWDsW7cOpQX1OpVrov0ijQzmaSwEvwmRi9WyZN+lWd0TOk7M5dT4sdWMAImJPHN2JIUvuC7&#10;FQxBicsalRx15cXa+QDHnkLDCD1tpvcjHYRrJqE8lclsGPdZ3p8zM1mkMK0zVHyylKwrDiVXdmGt&#10;RakEx6ZW9HgmG4azTKc7Y624hJQkN0ZjrWAjsjH9C3n7NL8btIWHYawVDMcEjbQZW3EJ9SnkEYy1&#10;hlHIoc7u0rQiat/nfVjx3YqCVr6bugeUqnXeN6dMxVgrLiGXP2VtxydONTKdDuM8LGesFZcQvlBd&#10;mhGX5ioht64U1k8wOpnSHc+MrbhkyuiUTqEksexRmFLU391K3UrQA6m68UsahrWdVPLhd6O33d8y&#10;k08wemPwlp2x9lekYFYJedL8kQSx8bKNtSaFuXaI/cZeTmscwru5LaI4Shit9TbEFIe7+wlG5495&#10;q0h8tyIFsj/qZXvEn/kjySGgdDXWihSwRjLNjK1gWFNVvGyT/JHkP1Uj+ycYVU1ybMUluKG86W7G&#10;VjAkSKQEzEwWlzCRd5PHofI8pwRf5sTDp2KVlF9yOp+VX0L5TlmDlU3MnEqBhJ3Q1pp8wBOM53NU&#10;yzcC8mWNtllG6P0EQ0k6QpHjmWy5687Z7cZWXEIAT7XO4/SMseEocHIZLikYDxHdYTwztiKF07SM&#10;FWc3PdjjR2KNhwgMl5R0dbpFXYz++t4w/92SSxCGzj1f7O5Syk63zkm3ilWSpDC6gc30BLi35hXh&#10;8I3LirCWpEBjoBNerxlbwgghseFEpJfGmfG5CViRADU8WTCsEZ0xfknpV7HGTJo1WTCsMZVmbC1g&#10;JSO5m1wHDaZiSpgQzJlV0gLWO830TDeHe8GwNn2WxCop3asW6pMUzLFNawGjRCXaHTBC7Vf1pGTD&#10;JtTORcCMLR2MBUcNAb3YAdVxdVJbSs+FviDHduMIMNn1hhFqn7bGZmzFJTfMmb5ExAfjR2KNsJo5&#10;A6oVKupJ8kaGSwrGTK7TYPuYuaoZKpGIeU3JfLekoJFGq9wizlJMCdaonDKrpGCMjVZDZmwtYKWe&#10;QfWVJgUWP3Kk9+TExEy2gJW6w83ku0mBtTW8LmUtSYFOeRzdaiYTRnKXMguzA1rASuoByhOrpGBY&#10;m3u+mcniEtbxvM5+fH8r3SvfjRNHxBQgxvgAvJJI/bCayYRhjbNbWUtSIM5Ii1lzf2u57IUbjsnj&#10;cBOqsVHHah4GaRhjYwOYG1ULWBGUTtMS8d2aSygiMdpQAos1tinoMzNZMFiZmiGz31rACpUrxQef&#10;KX4k1phJc5qW7pWrCjdhNbbmkrl4q7ElKfCp0RuY6EzpXkcEM8mm4xOnBay00uf0FqukYGNtWh4I&#10;a8UlCGd4RMJYS9iU8agHNXAg43OToZLMVTCkUrCyWiXFJbCyiymU7pUUAgeO2d0tYGWPnkzraXZl&#10;TAnW+GzKWpICjxnsaMbNd0sY1viXOXFawEooSLXV5u/usbGUzXdrASslemeTf+N2ntbmTS6TWSGq&#10;FTD6QdAsxOzugpFXhMrM+Va6V3rI0bROWUsK+gJrdceBSlQVyb10r9y5SSWr75akQJCFwlFzvlXf&#10;1RGw3pVnXo1XSaws007i+DQt2MiruEMLnmwBK3WE6vlhGvHF4pqx3dRNuNqojlAN7bEZW3EJ4RK6&#10;jpmxJSnoLkAoT3ts7G7DXC1gpR5NvapEg8y2JtdkC1h5tXAaqh2vkoLx3ciTq7EVl4x/YXqV0E8u&#10;x3ZBZGs09PcWsNpOUQ2DS+beJ1ZJC1hZk6qnEm+w9NgmbWGsNZfMldacb6V7Zfmzu43PVW1ViSdw&#10;BhguKRgzaceWpIDQHwdWWUsYY5Onaele6VHJm6nKWnEJPcgupuIa4WN8blQprktlw8afnMdWj73X&#10;FrASscWg2N0F895rC1gpj0F3aayVX8K7AstioqGle2Um0eYaz7xgn8dmomotYJ32cc5a+yUQl7pR&#10;VbNVdgBNe9TYmktYNfxIsUqaS/DUVEasmrt6LqmGq5QouR5tvD4fG2cObiIfZmxJCngKu4srl+71&#10;C8aWpIBO6j6tCo5P02rxOjzJLceMrbiElxQ35U+2XPZiV0kJWPGC0JyZsRWMuylbwHy3ErAS5uVm&#10;pKw1l9joTAlYlzvfTTFXwRBVE3ky360ErNODZ17nOV4lBUPmTEt0cwaUgJVMpuvecy8YOWFezFDW&#10;ikvgH8fKT3JZHrIxKlvqCJIUpvJB8WTDUE+qajsCfWWNGJ7iyYZphdWTgJUdoHZ3w6CuSSMcnwEt&#10;YJ23qUw/BUg4p2Tep1uNtRawIpZVHUVYSmWNrWNq+2gRXzB2gOmS/AQbVlC3/CfdKwFKlVlp2BRl&#10;mq6WOKs1tinHMfeAhhGLQNAlVknrXtk1yJAEczVszny1u1v3ioD1qu44DaNulwucGVtxCUtSVcrz&#10;YFx+AKIezjNv3etK7YNSRTzBJpVvTpwWsFIPMu0+j0+cJxiXTFMBSrahp4QmoWpNFgzX/GxyHXvr&#10;Xk+UoBsV0hOM0DfllcerZG8BKycOVUrHM/kEQzkzoupDVqZILmYS9RiBZWUtYVMTPkXowlpyCZ7C&#10;KOrM2BJGhpZzUsRLKHersRGNNjzZMLyg8wj9xdjKL5nYgFFFUDoYPxIPbxQOxlqSwpS8cxc2M5kw&#10;sn3c8tXY0i/BM3cxPKIxObaJYBj1GB5dwFgiLobXMO4B1lqSAtaIhgrmQucdPxIq4XubHVC614XK&#10;JpXto7y3rbnozF6612naBy2LVVIwP5OtewU3F7HDM4DEcY1t9ERmTZaAld7Bs5aNteKS+Y0mXoLO&#10;O37k1JKr6EzDmBGXN91LwEoT/GkbasZWXDLOjPEnaTxSY+PFCJOBbhj5boK2QmdOsLusEVMwd5yG&#10;6Vw+51lZ2+hIK27CDUNfQpWkWpNJChwblKipHZCwsaYeP0Z3mmOjiy1P94hVUjDOACL0hrlKwEpl&#10;q2oCsBcKY07QiIY3hoYt2mCYkSUKZSgnhzlLS7461fXKBSoUEltm0bh3JXol5ug4slArUz8S52Of&#10;pMSr07FV0UihEEafVLE1PmB8szvvYpjujI3SEa69pKsEGHlHyiyQ5J4vGFmSCA+MIdExxhJFvSix&#10;O8MhpXclAuSO7EKxQPgfY6x0qzy4SCmaGVrBtASbcuxYIVOHNo9QHzsIBYNDWPxmW5dudeHaNrl4&#10;Ya1JBDow4a19S78C6kdYoqwlbDq58Jan2NilW10WQuymXJEqjPgAWOOOKuQJqMIDhjuCr2UO0YJh&#10;zUlC8QfKGgyhyL9gnyWhaiaTEnDs2KUigcm+jB+JNc56Q8gtd51ophEfcUloaywTNbb0K9jaj1uD&#10;2AEJY2wzOLEmS7fKZYO4pFklBfsCa8Ul1FQqSShP8vRMcrgZnmy5K+Kju/puBfOrpHSr0w1eFf9T&#10;9NFjk2uydKs6XUp4o61x2TA7oPu1opFVzUkh77Zmx1ZcMpUSiief5K6WlUu3itCDx6YMlxSM840r&#10;kdndpVslvcFbOOY0LRjWxr0zuztJgfQ9eQE1toThKXAGGGulW6WjKV6yGVvBsPY4Oo7d5NKtUqpC&#10;MM0wV8HmwFeth0mgxFKeZnYUggi/pGBT0oeMTHy3lrsSuXbB64JhbeTsxlqSAjNJXbEJXLTclQuY&#10;atHOj8qZvOJgKH+yYKySRyxHrJLiEpwgaNl8t4RhTV5KS7eKg8eBqlZJ+yUEr00Cc2+5K9HMkwol&#10;FMxzSelWaQePHEjNZHOJDVyUbhVpIU2JzEwWDO+VHWBYuXSr/jQt2HjmhL3Ffivd6vS2uamAU8G+&#10;wFo6GMMk80b3sT9ZKlnv4ZVudV4u2UyjLIJFQQpYc4Wf3EQDhq9MPEeNLWFfYC1JAWv8SGUtYd6f&#10;rDavPlReMHY3MQVzD2i5K1m+/03a+ezMkhvZ/VUa/QJz83+VMD0Lr2fphb3saQszA8iSMGrbsp/e&#10;v6hMshgn67s3DkYQcPuLSpJB8jBIxgmStXVJSmZgcjQK7N9wqBUC9bnbfujuKC0iNn48B6S4VZ61&#10;f/lOfzwCUjJKY8ap7DpyuOtrt1ixkykZKInla6VuaV3y2gmXShuTvTBZOWbK8dyhA+i3eNGrYEtS&#10;siitdLkN8fypNNYllQO7ORn9BpRLKBmNAr4gxk2pbmOy+nhLcav4uWD+S6VlW1L1zKe4VZZOeMcq&#10;lislYxWEm6vUkqPjA/8kpqRUtzFZfR+Q4lZxFXARWwWSyZSshK2WllwpbDX8taXVZEqFU5nrXyrr&#10;hBTsymNq7N8KNUup8M3TaZVNQApa5ah2LGV+bCNTKgqjZhUbmWJWaQz2RZXCRutTj/FIIasHjV8i&#10;AlIqCmOnWOqz0RzwXkbpRSiYw8HSMWUcXORVMP4pYJV3gEuX2uAFS4VxHV7l4CDxa0MynuaFmar0&#10;2ZiKK2jxZpeacbQFsCl4EyqFjamMZhxtAZYR/1alsDEVWza49Mo4S8GqQD/szo/HWUoV11pG6/94&#10;5ZNCXDEEpfs1iCcbenoOBqA0gaZQVRwWNeYmpeI5WGpWasbRFvCaSqQqNOOYauYuxqlyIp7r0oYG&#10;4bGq0kMZORWBhLBNldkzxalumKtS3GJKxXVT8aR0BSCjLeCJt0flKlLiCIb2IEiVSaZU2GgLuCSG&#10;8O5Kn42pKGyOi1QK0B9tAXFla2nFI6GtmKsS05BCW/EFx/UABTQmC0KnlW4Znr6l0Nbt2zRVIn8k&#10;WTwWWToqRbrRHPDYCKbux5WTZFwYXIuAJt24NVl5q6rijJRkzBe4dQuYJN1oEhZO7FdmGknGJb6s&#10;YAqDm3SjKVkIpp0Lt5RIMnawz2iVHw4C0o0LCw5nlS7blmQUx5qpVrvRMOB8K0XTUtyYLB67Le3r&#10;STeahgUvbWVlJ8nwUHHUqrDaIt1oUogCLbkkJVn5QQnSjeaBuYOnlkrjbkwWj7k/KvcLTN9StGrc&#10;+VIJF5BkPF/O24oFvwXpRqvCm+cltlSS4Th6cLdmZSDkeFV2KZXwBIobjREzOLNxrbjRqvAIaumy&#10;dIobkznFjVYFB0vpVXeKG5NxET/WoVa70arw0gNexgoyc4AsvE/pxhLUTOaBUJbKWk+ScTCbO/FK&#10;M0KOdSVitvKQC8WNxghXCYcJasWNVmWu125MFlchlOI9UDOZB65KrBzVkmRxySh0a2Xc5bhVri2h&#10;UX64MmJVnqJk61DJkass7yuXgFHcaIxYqnwjeKdUu9E8sLvdt4Ibm+LGZJCtcCSl2TxHr+Kh5N76&#10;SmMmq4LBxJlRqt1oHuJxay5gqBQ3JgOZjITSjJAiWHnOIpbeleJGY0SIVcQdl2o3WpV4Tr5yryZ9&#10;l5LFdTqVCz5Il8zDxqGOGlRSMuq2FxszmQeOf1ZuIEbLlAzbwFOlpcYcrQpr2tI+kuJSMi4R4xml&#10;SnEplJVISjYJFajkZDxxze66VFwyDxRXiRCC5EjJYoVTOY9AumQeWNWykykMhJyMi7hL149RXDIP&#10;9EFt3OVkcaN2JQCK4pJ5ACqV0E1NBrO/ViKgSJfMAwf1KhdGaDKCx7mjvwSVZB7i0fbSZjnFwXKv&#10;S7nvknkgKKxCflC7lMwobjQPeOoqEVeUNqbiYRGuuq615WgdWIdVIuUobUzFaW2usS+VlkJaueGx&#10;tlBJqThkSQ+U5tYU0kpIfeVahQj1HxxvcciScw0VVKaQVu7YrKEkpXJKGw1KXEdSmsdTICxvy+Og&#10;Ku3KU0hrvBFfiHCkJZMVWphDKuR+kJlDD7ARqS0aUqqYHo8iSkZrglGoXAgTa95BR0LJFi5VLaFk&#10;tAp7PFZXmXZSICxRMYyA2ngbrcLOsq20lk2BsETFQHnV6jZaBZ4MrxwopCXHVPhZedOwVLcU0goL&#10;WLkWb/qWUnG9Ha+QlRbOKaS1XlqyJbEpmGt1G1cnZUymQFhakrqVLFcKad242r80naZUtCQvsJdQ&#10;kkJacT3XVkIpFRt4/Cq1uo22hIubasu8FAjLc9wcIirZyXSDa1jXWksmW8JlGAduwYLjOUXCsu2v&#10;RBMwAkYLBEo4IlUrbbQlLA1Z1hcWzCkQluBl3PG10karwF1DFbKHuo2pDKucQlrLpaVUhCEHkVLp&#10;txTSimevZrlSKuZu1iWllkwhreV+S6mIaMUqlOxkDmnlQbfSCEipWE+yYanVbVxhEJpaiYNlvzCm&#10;ckobbQmzYs1O5vhZ1gmEkJRQkqxCubSUCpPMzrZU2mgVIqyjNLpTICzrkpXbCEqlJVuCM720CkqB&#10;sK/RXVuZ55DWMkqyLeH5sgonHoF/w8oQiqcSeyKpIn629Moj6cYVRnkEpFSsy3nMpNRvcoNrWKDC&#10;HJBSMZsusOsVlOSQVjycJRdNSsV9tlxZUavbaBV4W762Usjxs7xqW7oXj34bbQm2vDZ3p1QsnQmC&#10;KNzXS2mjVQDJNZYzpaI0HIcly5VCWhdmjhpKRguEyvRbrbTRlsTttLXSxlREInMxW2k9mSJh66M7&#10;2ZJ45LG2x8lBra/demG8pVTGWjlHtUIJluaAlCrOUPBWVGV057DWct3GnREzDs+c1kob/SXxfFnJ&#10;lqQY2oln2zk1U6rbaEvqpaVUxFoQS1gqbbQlZUymeFhWQdjXWmmjLSnPOCkg1ilttAplW5LiaMPV&#10;G5fTFnZU6QbXsp1MqXg4hSCSWkuOVqHsVUv3vhIRS2RAqbQU3oqGtfktpeKI5usaxEJLpvhWnNiV&#10;Z06J8BpXM9gfNgIlq5wCXPF7VO4porRkS4zSki2hJWvMWLr4FV8QlrnWccksBDNWIuJSQC2xEoTx&#10;1NpytCYEJfDgRGWRl4JjqR3nsGu1G81JmRJI0bG81gVQaqWN5oSrxmvBbOnqVxaGxDKUpoEU6XrU&#10;XpePc0rDBgKMcMNaaeudAmQZOjWXSUpFaQQ2VVqS0LlBy6qLMqfCnIQ/omCYgeFQWtw7Wlnk5VTh&#10;M+QNrVJpo2GASSg5MWDaBx3jqEJcBPdjUwmbNqSrLmBzKt6pYGVS67dkTYpuBRb/g45MqM8aq49H&#10;LqWLywJ/vIDVVLgjSqMbz85QGj6Miu8pJ5oIIoyBU+m20ZSEU6lWtZSKF93iavlKackoFNevbNiG&#10;Bon5Js6lV0obVybB29VaMqeq7vMJSBm0rK5fcyr2ixznKvVbDoot7hfxIww6AlC2HaXhloJbq75e&#10;7FsqjRie0l6YuXpIh3Etsfk5Ff752syNI2coLALQSgMgpcJCx82vFUimwNaoWuGwGr2W7A/B7ByD&#10;L5U2WhLuKyrFaTPAhhbhwOHBSq0w2lJUa5V/g3EbC9sZAaW5Ld37GsENlU0+NNFY2Pxkwi/VbLQI&#10;8MG1aTuFz8apsxL1gNN01JFlcslopVSEiXKpWKVmKZr1uZcumGVYj1YkYqVrfZZjWYm+qdzXGIuk&#10;oUHiVGjJMcPh7iEZo7x0dxCljcmYZyJwtgD+dIFrhG1UTntT2mh8MD3PEvWGc2qsG6dZKgf/KG1M&#10;xq2LpScXSTbaA94nLx3Gk2Q7q/8SZUps+lA3Qja4i7uy2ErJ8DjF1WyVfhstwsxmtnIrDHUbk2Hr&#10;iB0rlTYaEo7L1kLc8dgNTcJWI160LdQtxbASs7FVjs7HRnksDeKhtEuEOB6SEaHwKO3vczIe7ltL&#10;tCKBp2NpYLJ0riQnY11RepKKJhmNwoxnpnKflSTjVGnp9DzJRqPAsQtCiSojICWL88ol9x2Hr4eW&#10;5CoZHgkplTYm4y5oDrmVMDnaEkJ0gq8obKVS0Ot6vitSGQGjLSHWgKm7VNqYDKMMTEp1G43CsrOO&#10;qpU2Joub0NnwVeo2GoXlQWm1lkzJeJ6kcjsAw3I0ChgubgOttGRO9oRaL62SU/AqpbFwK5U2mqCF&#10;xxlq/ZaCVyNqo3SMmOjkceDs+1Gzkyl4lbubuGi/VLfRBLEG4lX1CkpS8CqEHW+ElErLJgjffGkE&#10;pOBVLpUsrrlSMjj8OBtVGAEpeDV8cCUuALfP0G84qmqn4QDTkIynepfiCBiTcfdHdQSMRqF6JwHD&#10;dExGVO7+rLXkaBR43Y740hJKxmQEe3C4ptJvKXiVu1+5L61SWkoWV2SUyGd8ikO/ceyb54FLpY3J&#10;WATNNddFCl5laJdu0Q2H7qDk9MB7Xuq3FLyKY54Nbaluoy3hbs5aQDu+2UFJdjhEYpdKG5PhhCuu&#10;XlPwKp7a2n0EOKwHJbmj+RuHVgu2JIW8BjVSc/GmZDQQDG2ptNEoPLElpehhApyGumFeOahXqdpo&#10;EzgGz13bpW4bk60HNHKpsNEkPLnBdy45ZlLEK09mVV6wZ8UzLkpwwnFrRQn/KR1X+5ROErLtHVof&#10;moRzJ5VzmTldeC9KU2mOXOUsKe/uVrotpeO4cM0PlCNXWabV6FL2JkObcOFLaU2SA1cXvNCMmsIm&#10;IKUr0omsigcNy3faxmp6SIcLtDSu93FpQWFz6W1HChvT7TtEXWFc56hV5mzItFIzjlZkroVwMUkM&#10;zUHsYwSjlAob0x37VDIiKdKV9Ro+0NKqNacD+6VOS5GuLPOeXNdSqVpOxwOBpXGdY1ZpRi6xKZWW&#10;rE/4jioYyTGrK0+IsZAvDLWUbmdvUypsNAbsGOm2EkZyqCtb0lJhaVVhFDamk83oP/z6h3/9H//8&#10;t9//6R9//cOv/8Z//EP8129///Ml479++vXP//rLz99+jh/++pe//fT3X37+7S9//vPf/v33P/43&#10;ZqP/+/7zv3/7meRkSaorm+8lpnvHxJOVmNXjmHi2EtNrY+LFSkxrjolXKzEmdky8WYkxmWPi3UqM&#10;CRwTH1ZiTNqY+GElZn00Jn5aiYNiHlPzt4UxBZmHsqBzU+kezoLVTck9pAXjmpJ7WAsKNSX30Bac&#10;aEru4S1YzpTcQ1zwlim5h7lgIlNyD3XBLY7J+dtBXbCFKbmHuqD/UnIPdcHnpeQe6oKgS8k91AXj&#10;lpJ7qAvmLSX3UBecWEruoS5IrpTcQ12wVim5h7qgocbk/O2gLuiolNxDXfBLKbmHuiCMUnIPdUHl&#10;pOQe6oLSSck91AXZkpJ7qIsbQ1JyD3VxBUhK7qEu7vRIyT3UBWExJudvB3VBXKTkHuqCUkjJPdQF&#10;tZCSe6gLriAl91AXXvyU3ENduOVTcg914Z5PyT3UheM8JfdQF7c/pOQe6sK1PSbnbwd14eJOyT3U&#10;hfM5JfdQF07olNxDXXiVU3IPdeHvTck91IUDNyX3UBce2ZTcQ11cK5CSe6gLr2lK7qEu3KBjcv52&#10;UBf+0JTcQ104KlNyD3XheUzJPdSFLzEl91AX3sGU3ENd+PtScg914flLyT3UhS8vJfdQF162lNxD&#10;XbjNxuT87aAu/GcpuYe6cGyl5B7qwlWVknuoi2PWKbmHujg3nZJ7qIuD0Cm5h7o4D52Se6g7BHX8&#10;bfW7oI4TzE7yOEw8Ks/fVnJBHaeFreSCOg4NW8kFdZzntZIL6nivxkouqOPErZVcUMcRWiu5oI4z&#10;sVZyQR2HXK3kgjpOrTrJ49jpiDr+tpIL6jhXaiUX1HFQ1EouqOPgp5VcUMdBTiu5oI6DmVZyQR0n&#10;La3kgjqOTlrJBXWchbSSC+o43Ogkfx1PHGEXAi8DAV4cQfQyEOjFqUIvAwFfHBT0MhD4xdk/LwMB&#10;YBzn8zIQCMYRPS8DASFnY8wMBIZxkM7TQIBIXJKXwY2wsBkLRSIn2Kwq3EgLBF4GikR4DC8DRSJM&#10;hpeBIhEuw8tAkQib4WWgSITP8DJQJMJoeBkoEuE0rAyUxIhzVl4GikR4DS8DtYkwG14GikS4DS8D&#10;RSLshpeBIhF+w8tAkQjD4WWgSITj8DJQJMJyeBkoEuE5rAyU2IgDN14GikS4Di8DRSJsh5eBIhG+&#10;w8tAkQjj4WWgSITz8DJQJMJ6eBkoEuE9vAwUiTAfXgaKRLgPKwMlO+KUh5eBIhH+w8tAkQgD4mWg&#10;SIQD8TJQJMKCeBkoEuFBvAwUiTAhXgaKRLgQLwNFImyIl4EiET7EykAJECLHzAwUiXAingaKRFgR&#10;LwNFIryIl4EiEWbEy0CRCDfiZaBIhB3xMlAkwo94GSgSYUi8DBSJcCRWBkqKRJC5l4EiEZ7Ey0CR&#10;CFPiZaBIhCvxMlAkwpZ4GSgS4Uu8DBSJMCZeBopEOBMvA0UirImXgSIR3sTKQIkSbuwyM1Akwp14&#10;GigSYU+8DBSJ8CdeBopEGBQvA0UiHIqXgSIRFsXLQJEIj+JloEg0mRPeM8xe6BBYGih5wivCZgaK&#10;RJM/4Q5dqYLJoPAeh2ZgIhHSJLnyuUHSbANFosmj8BCGamAiMa4TTW5hk0vh2U/NwLSJceln1sBE&#10;ohIqXA7i9UJczZk0MDkV7svXDEybGPdnZg1MJMaNmDkDE4lxx2XOwLSJcW1lzsBEYtxEmTMwbWJc&#10;LpkzMJEY90XmDDwkcjFNziAEjlHlOijNwJudeR5aM/CQyHPWmoGHRC4b1ww8JHL0STPwkDjHVYlj&#10;N4bA6wVBIndZmRkIEmeTY+HYvFbBRKJyLDwx71UhLgVMjWhyLFwjqxmYSNSjIVwoaVZBkWhyLDyC&#10;olUwkagHRGaTY+G+KtXARKIeEplNjoUX0lQDE4nKsfAcgdeNt6MiJsfCzXxSBZNj4WUnzcBE4u3A&#10;iMmxzLcjIybHwq0fWgXTJt6OjZgcy3w7OGJyLPPt6IjJsXD7qrSBybHMenwkBNbEogdIZpNjmfUI&#10;SQg8DdQmmhwLj/RqI5o2UQ+SzCbHwjPpqoFpE/UwCeemzUZUm2hyLLNyLCGwulGPlHCHkJmB2kST&#10;Y+GdTukFk2PhOgnNwFwn6tGS2eRYuHtSNTBtoh4vmU2OZdYDJiHwcKBINDmWWTmWEFga6DGT2eRY&#10;uFNHesHkWHiTRzMwbaIeNuElHLMN1CaaHMusB05C4PWC2kSTY+HGM21EE4l67GQ2OZZZOZYQWG2g&#10;R09mk2OZ9fBJCDwNFIkmxzLrAZQQeBooEk2OhcvhBAcmx8Idr5qBOTvrQRSuTTbbQG2iybFwabtU&#10;weRYZj2OEgKrG/VAymxyLLxJpFUwbaIeSplNjmXWYykh8NpAkWhyLNxOqW1gIlEPp8wmxzIrxxIC&#10;qw2UY5lNjmWOB+ySF8fkWLjgUDMwbaJyLLN5TmVWjiUEXiOqTTQ5Fq521jYwZ2flWLjN1KyCzs7m&#10;iZVZOZYQWI2oHAuXlJsZKBJNjoUHCqUXzJMrs3IsIfDaQHcs5ukV7ozWKpg2UTkWHqswq6A20TzD&#10;wmMtWgVzdlaOhdvwrCrwwG7WIARONy7KsYTAy0CQyDvIZgYyOy/mORYuFNU28Gwi1ytqBh4SF+VY&#10;QuA1oiBxMTmWJd5/Gqe2EHgayDpxMc+x8M6qaGByLItyLCGwqqAcC88RmxkoEk2OZdELuELgVUGR&#10;aJ5j4a507QUTicqx8NyBWQVFosmxLMqxhMBqROVYuD/SzEBm58XkWBblWELgVUGRaJ5j4dkawYHJ&#10;sfC4uWZg2kTlWBbzHAuXAKsGJhKVY1lMjmVRjiUEVjcqx7KYHMuiHEsIPA10djY5Fm6IlV4wORZu&#10;mNUMTJuoHAu32pttoDbR5Fi4IFqrYCJROZbF5Fh4OUY1MJGoHAvPMXmNqBzLYnIsXAUuVTA5Fq4F&#10;1wy8HQu3mGsGJhKVY+FdBrMRFYnmOZZFOZYQWPZAORZeJTUzUCSaHAvvOUovmBzLohxLCKw2UI6F&#10;d9XNDBSJ5jkW3mHRNjCRqFd6LSbHsijHEgKvEdUmmhzLohxLCDwNFIkmx7IoxxICSwPlWHjQysxA&#10;baLJsSx6xVcIvCooEk2OZdFrvkLgaaA20eRYuK9dBpN5jmVRjiUEXhUUiSbHsijHEgJLA+VYFpNj&#10;4R0GaUSTY1mUYwmBVwVFosmxLMqxhMDTQJFociyLciwh8DTQvbPJsSzKsYTA0kA5Fh6aMTPQvbPJ&#10;sfBqgyDRPMeyKMcSAq8NFIkmx8IDWloFE4nKsfBqj1kFtYkmx7LoOZYQeI2oNtHkWBblWEJgaaDn&#10;WHjt0MxAkWhyLItyLCHwqqBINDkWnkUVJJp3hC3KsYTAq4Ii0eRYeAJbq2AiUTmWxeRYeEw4axAC&#10;pw1W5VhC4GUgSFxNjmXVcywh8DQQJPKajJmBIJHHmMwMZHbmFVIzA0HianIsvIGmOPCQyMO1moE3&#10;O/NgsWRgciyrciwhsHCgHMtqciy8mqZVMJGoHAvvhZpVUCSaHMuqHEsIvEZUJJocy6rnWELgaaBI&#10;NDmWVTmWEFga6DmW1eRYVuVYQuBpoEg0ORbeNhQomxzLqhxLCLwqqE00OZZVOZYQeBqoTTQ5Fp4O&#10;10Y0baJyLDww6lVBORYenDYz0NnZ5Fh4c07awORYeGtQMzBtonIsq8mxrHqOJQQWkJRjWc27wnju&#10;W9vAtInKsfCcq1cF5Vh4NdXMQPbOvDFqZqBINDmWVTmWEFjdqBzLat4VtirHEgJPA7WJJseyKscS&#10;Ak8DRaLJsay3p1JMjmVVjiUEVhWUY1lNjoWnZ2U0mhwLL55rBiYSlWNZzXMsq3IsIfAaUZFociyr&#10;Pp0SAk8DRaLJsax6jiUElgbKsawmx7IqxxICTwNFosmx8P6sINHkWHicVzMwZ2flWHhW3mwDRaLJ&#10;sazKsYTA6wVFosmxrPqkSggsDZRjWU2OZVWOJQSeBopEk2NZlWMJgaeBItHkWFblWELgaaBINDmW&#10;VTmWEHgaKBJNjoXXr2U4mxzLqhxLCKwq6DmW1eRYVuVYQuBpoDbR5FhWPccSAk8D9eKY51hW5VhC&#10;4GmgXhyTY1mVYwmBp4Ei0eRYVuVYQmBpoBzLanIsq55jCYGngSLR5FhWvSssBJ4GikSTY1mVYwmB&#10;p4Ei0eRYVuVYQuBpoEg0OZZNOZYQOBpsyrGEwMtAZufN5Fg25VhC4Gkgs/NmciybnmMJgaeBzM6b&#10;ybFsUCrpGEoIPA1kdt7McyybciwhsDRQjmUzOZZNOZYQeBooEk2OZVOOJQSeBopEk2PZ9K6wEHga&#10;KBJNjmXTcywh8DRQJJocy6bnWEJgaaAcy2ZyLJtyLCHwNFAkmhzLpneFhcDTQJFociybciwh8DRQ&#10;JJocy6YcSwg8DRSJJseyKccSAksD5Vg2k2PZlGMJgaeBItHkWDblWELgaaBINO8K25RjCYGngSLR&#10;5Fg25VhC4GmgSDTPsWzKsYTA0kA5ls3kWDY9xxICTwNFosmxbMqxhMDTQJFociybciwh8DRQJJoc&#10;y6YcSwg8DRSJJseyKccSAksD5Vg2k2PZlGMJgaeBItHkWDblWELgaaBINDmWTTmWEHgaKBJNjmVT&#10;jiUEngaKRJNj2ZRjCYGlgXIsm8mxbMqxhMDTQJFociybciwh8DRQJJrnWDblWELgaaBINDmWTTmW&#10;EHgaKBJNjmVTjiUElgbKsWwmx7IpxxICTwNFosmxbMqxhMDTQJFociybciwh8DRQJJocy6YcSwg8&#10;DRSJJseyKccSAksD5Vg2k2PZlGMJgaeBItHkWDY9xxICTwNFosmxbHqOJQSeBopEk2PZ9K6wEHga&#10;KBJNjmXTu8JCYGmgHMtmciybciwh8DRQJJocy6bnWELgaaBINDmWTc+xhMDTQJFociybvscSAk8D&#10;RaLJsWx6jiUEjga7ciwh8DKQ+MTd5Fh2fY8lBJ4GwvbtJsey611hIfA0ELZvNzmWXe8KC4GngXAs&#10;u8mx7HqOJQSeBsL27SbHsivHEgJLA+VYdpNj2fUcSwg8DRSJJsey6zmWEHgaKBJNjmXXcywh8DRQ&#10;JJocy67nWELgaaBINDmWXTmWEFgaKMeymxzLrudYQuBpoEg0OZZdz7GEwNNAkWhyLLveFRYCTwNF&#10;osmx7HpXWAg8DRSJJseyK8cSAksD5Vh2k2PZoVQSeR8CTwNFosmx7HqOJQSeBopEk2PZ9RxLCDwN&#10;FIkmx7LrOZYQeBooEk2OZVeOJQSWBsqx7CbHsutdYSHwNFAkmhzLrudYQuBpoEg0OZZd32MJgaeB&#10;ItHkWHa9KywEngaKRJNj2ZVjCYGlgXIsu8mx7HqOJQSeBopEk2PZ9RxLCDwNFIkmx7LrXWEh8DRQ&#10;JJocy653hYXA00CRaHIsu3IsIbA0UI5lNzmWHUolz84mx7IrxxICrwrixdlNjmVXjiUEngbixdlN&#10;jmVXjiUEngbixdlNjmVXjiUElgbKsewmx7IrxxICTwNFosmx7MqxhMDTQJFociy7ciwh8DRQJJoc&#10;y64cSwg8DRSJJseyK8cSAksD5Vh2k2PZlWMJgaeBItHkWHblWELgaaBINDmWXTmWEHgaKBJNjmVX&#10;jiUEngaKRJNj2ZVjCYGlgXIsu8mx7MqxhMDTQJFociy7ciwh8DRQJJocy64cSwg8DRSJJseyK8cS&#10;Ak8DRaLJsezKsYTA0eBQjiUEXgbCsRwmx3IoxxICTwPZsRwmx3IoxxICTwPZsRwmx3IoxxICTwPZ&#10;sRwmx3IoxxICTwPZsRwmx3IoxxICSwPlWA6TYzmUYwmBp4Ei0eRYDuVYQuBpoEg0OZZDOZYQeBoo&#10;Ek2O5VCOJQSeBopEk2M5lGMJgaWBciyHybEcyrGEwNNAkWhyLIdyLCHwNFAkmhzLoRxLCDwNFIkm&#10;x3IoxxICTwNFosmxHMqxhMDSQDmWw+RYDuVYQuBpoEg0OZZDOZYQeBooEk2O5VCOJQSeBopEk2M5&#10;lGMJgaeBItHkWA7lWEJgaaAcy2FyLIdyLCHwNFAkmhzLoRxLCDwNFIkmx3IoxxICTwNFosmxHMqx&#10;hMDTQJFociyHciwhsDRQjuUwOZZDOZYQeBooEk2O5VCOJQSeBopEk2M5lGMJgaeBItHkWA7lWELg&#10;aaBINDmWQzmWEFgaKMdymBzLoRxLCDwNFIkmx3LoXWEh8DRQJJocywGlknimEHgaKBJNjuWAUhEN&#10;TCQqx3KYHMuhHEsIrDZQjuUwOZYDSiW3gcmxHMqxhMCrgvgTD5NjOZRjCYGngSLR5FgO5VhC4Gmg&#10;SDQ5lkM5lhBYGijHcpgcy6EcSwg8DRSJJsdyKMcSAk8DRaLJsRzKsYTA00CRaHIsh3IsIfA0UCSa&#10;HMuhHEsILA2UYzlMjuVQjiUEngaKRJNjOZRjCYGngSLR5FgO5VhC4GmgSDQ5lkM5lhB4GigSTY7l&#10;UI4lBI4GD+VYQuBlIBzLw+RYHsqxhMDTQNaJD5NjeSjHEgJPA1knPkyO5aEcSwg8DWSd+DA5lody&#10;LCHwNJAdy8PkWB7KsYTA0kA5lofJsTyUYwmBp4Ei0eRYHsqxhMDTQJFociwP5VhC4GmgSDQ5lody&#10;LCHwNFAkmhzLQzmWEFgaKMfyMDmWh3IsIfA0UCSaHMtDOZYQeBooEk2O5aEcSwg8DRSJJsfyUI4l&#10;BJ4GikSTY3koxxICSwPlWB4mx/JQjiUEngaKRJNjeSjHEgJPA0WiybE8lGMJgaeBItHkWB7KsYTA&#10;00CRaHIsD+VYQmBpoBzLw+RYHsqxhMDTQJFociwP5VhC4GmgSDQ5lodyLCHwNFAkmhzLQzmWEHga&#10;KBJNjuWhHEsILA2UY3mYHMtDOZYQeBooEk2O5aEcSwg8DRSJJsfyUI4lBJ4GikSTY3koxxICTwNF&#10;osmxPJRjCYGlgXIsD5NjeSjHEgJPA0WiybE8lGMJgaeBItHkWB7KsYTA00CRaHIsD+VYQuBpoEg0&#10;OZaHciwhsDRQjuVhciwP5VhC4GmgSDQ5lgeUSmJ5QuBpoEg0OZYHlIpoYCJROZaHybE8oFREAxOJ&#10;yrE8TI7loRxLCKxeUI7lYXIsDyiV3AYmx/JQjiUEXhUUiSbH8lCOJQSeBopEk2N5KMcSAk8DRaLJ&#10;sTyUYwmBpYFyLA+TY3koxxICTwNFosmxPJRjCYGngSLR5FgeyrGEwNNAkWhyLA/lWELgaaBINDmW&#10;h3IsIXA0eCrHEgIvA+FYnibH8lSOJQSeBjI7P02O5akcSwg8DWR2fpocy1M5lhB4Gsg68WlyLE/l&#10;WELgaSDrxKfJsTyVYwmBpYFyLE+TY3kqxxICTwNFosmxPJVjCYGngSLR5FieyrGEwNNAkWhyLE/l&#10;WELgaaBINDmWp3IsIbA0UI7laXIsT+VYQuBpoEg0OZanciwh8DRQJJocy1M5lhB4GigSTY7lqRxL&#10;CDwNFIkmx/JUjiUElgbKsTxNjuWpHEsIPA0UiSbH8lSOJQSeBopEk2N5KscSAk8DRaLJsTyVYwmB&#10;p4Ei0eRYnsqxhMDSQDmWp8mxPJVjCYGngSLR5FieyrGEwNNAkWhyLE/lWELgaaBINDmWp3IsIfA0&#10;UCSaHMtTOZYQWBoox/I0OZanciwh8DRQJJocy1M5lhB4GigSTY7lqRxLCDwNFIkmx/JUjiUEngaK&#10;RJNjeSrHEgJLA+VYnibH8lSOJQSeBopEk2N5KscSAk8DRaLJsTyVYwmBp4Ei0eRYnsqxhMDTQJFo&#10;cixP5VhCYGmgHMvT5FieyrGEwNNAkWhyLE/lWELgaaBINDmWp3IsIfA0UCSaHMtTOZYQeBooEk2O&#10;5akcSwgsDZRjeZocy1M5lhB4GigSTY7lCaWSWJ4QeBooEk2O5QmlIhqYSFSO5WlyLE8oFdHARKJy&#10;LE+TY3kqxxICqxeUY3maHMsTSiW3gcmxPJVjCYFXBUWiybE8lWMJgaeBItHkWJ7KsYTA00CRaHIs&#10;T+VYQuBoMH1TkuUlMbMQmoUsPMaPBALHl8TUQkwjWXiIJIFA8iUxtRDzSBYeKkkgsHxJTC1ksiYL&#10;D5kkEGi+JKYWMmGThYtOJV6mbybzQoIbOk3uhSxu6DTZF7K4odPkX8jihk6TgSGLGzpNDoYsbug0&#10;WRiyuKHT5GHI4oZOk4khixs6TS5m+qZkzEvijRGlY8jCtZ1KyJCFt6okwQ2dJidDFjd0mqwMWdzQ&#10;afIyZHFDp8nMkMUNnSY3QxY3dJrsDFnc0GnyM9M3JWheEg+dStGQhYtOJWnIwkUnrExaq5KFO7Mr&#10;UUMW3r6HBDd0mlwNWdzQabI1ZHFDp8nXkMUNnSZjQxY3dJqczfRNSZuXxEOn0jZk4aJTiRuycNEJ&#10;UyPoNLkbyrzZTpO9IYsbOk3+hixu6DQZHLK4odPkcMjihk6TxSGLGzpNHmf6pkTOS+KhU6kcsnDR&#10;qWQOWbjohL0RdJp8DmXe0GkyOmRxQ6fJ6ZDFDZ0mq0MWN3SavA5Z3NBpMjtkcUOnye1M35TceUk8&#10;dCq9QxYuOpXgIQsXnTA6gk6T46HMGzpNlocsbug0eR6yuKHTZHrI4oZOk+shixs6TbaHLG7oNPme&#10;6ZsSPi+Jh06lfMjCRaeSPmTholOvLyMLd92pxA9ZuOtOvcKMLFyPkpI/ZOH53ElwQ6fJ/5DFDZ0m&#10;A0QWN3SaHND0TUmgl8RDp9JAZOGiU4kgsnDRqcdtyMJFp5JBZOGiU4/ckIWLTiWEyMJFp1JCZOH6&#10;O5UUIguPFSLBDZ0mLzR9U2LoJfHQqdQQWbjoVHKILFx0Kj1EFi464YNkcWAyRJR5m9lNjogsbjO7&#10;yRKRxc12mjwRWdxsp8kUkcUNnS5XhP9eeiQkFjpxu96yMNGJb+yWhYlOHBi3LEx0ssu8ZWHaTrYC&#10;tyxM28l67ZaFaTuZVG9ZmLYTy3fLwrSdwPOWhckVTTeuKCQeOm9c0eRyRdONKwqJqcUNnS5XNN24&#10;opCYWtzQ6XJF040rCompxQ2dLlc03biikJha3NDpckXTjSsKiafFjSuaXK5ounFFITG1uKHT5Yqm&#10;G1cUElOLGzpdrmi6cUUhMbW4odPliqYbVxQSU4sbOl2uaLpxRSHxtLhxRZPLFU03rigkphY3dLpc&#10;0XTjikJianFDp8sVTTeuKCSmFjd0ulzRdOOKQmJqcUOnyxVNN64oJJ4WN65ocrmi6cYVhcTU4oZO&#10;lyuablxRSEwtbuh0uaLpxhWFxNTihk6XK5puXFFITC1u6HS5ounGFYXE0+LGFU0uVzTduKKQmFrc&#10;0OlyRdONKwqJqcUNnS5XNN24opCYWtzQ6XJF040rCompxQ2dLlc03biikHha3LiiyeWKphtXFBJT&#10;ixs6Xa5ounFFITG1uKHT5YqmG1cUElOLGzpdrmi6cUUhMbW4odPliqYbVxQST4sbVzS5XNF044pC&#10;YmpxQ6fLFU03rigkgxb/8Osffvv7n//5b7//0z/++of/+ONvv//0p19+/tPPP/3+y8+///zTf/zy&#10;83/8/NO//PLzv0SaX//w119//7fr2/jPn/7PLz/P+8q7aHTav8V/T/OGPzU+/Z9/+d9//K9/eSX6&#10;/ae///LztC4c4j4rxEdcGNvcUu8v//TnnGLmjejTOzjvRE9093v7rv3716uEmZd4TldgfL/2IOn2&#10;3W9/+svf/viqyLvMK+22zvNFHM/bAifU+ur95W//61/+/bf/8sf/l3Tc0PEKdCTdup93+dBSp0rb&#10;tG9XFA0/c83uK9v3z0RVXhZ9Rt/l7YZIZX0seeU6uAvppJ3539VHV2PwMPMV+8jPW7BcZxdeP5Pi&#10;WmPwM++FdPdcoeSU9kPWxMGdFo2sqdMLcL3OgYPLkc/PZp1p7mtvO6R9Z71vzWH3qbXXBxvQhsBl&#10;R/E2Egp1ftKRPe2Hft62Xqll2c/1XlfsS3Tlnv0OPvd1Xy4Px7zNdG1zcL/x2VB+QW9fl3YBIClY&#10;+7UU7bv2b/9+m66gyPh+7sa/ffe1dlzCFS+NBLECqGjY5vd+K5crehbJlUsYjJYMDCYEcwXMdBGB&#10;M8pfr3i2JuUyhOki6Pj1WN8LqR/25RO4X+5+knJ3dhoZnCzf+rC6/8oAfyvV0oYR/XGxvDN2eURo&#10;3/06pdfrwx0blx8N6G78Lw1X7OBxxXKcY6oZzx+XG6Hx6xVnSlpM0Av2rWCYjz0OcpydB7BzL8Bq&#10;oFj/+UtD0UBygYnA1hYZRZnYvTbptO/av+37leDk0Wa0+rXvcj17qr2dCKcUJojXNP+u2bbsvcVX&#10;WlzalL68WLTQcbiS8Id9CUVCyU3fsICSNS//Xn6neQt4SpPzKs5Fe/EzlqhNNrmWre5XbaeJQ8rN&#10;BO3z+ymO9l37t30/U0rTEXD1Cbd9l0trqbDdF1U7b/t6uex6m7INba+O8TNtmmvGqrNF3PMzs3zr&#10;x1xW/quVzMPdveSDNpWsabRuLY7pes31rRjTYW9ymv+9v/txb05PxlszRDyVe04MPWvasa3m5u3Y&#10;tnOvM/xMPa9lyvvnkk3AUU7WrY8+ZL2gTVeM2S1ZSBZbL13PoYt5ee8aflznOZqwZ93Sviv15Oeu&#10;GAM4d8Yy0QzNKhxNsVudG9KuHl4m5q2G4DFV+679276fMRy9ZWmptplo333E0RJD4yQP6a4bUJYF&#10;Nc5NBj9j7l7zYq/4QpP3HtmxCp/H5ueSWRhdzk3Q39K+s16PdjIyfmZBkWz8svVA5eHnW5t+Lnnb&#10;WlDBkPZd8vZ4zz0fFMPq9xkiRm2z1rms1uqtd7BBPVWlN2Ma+ISZlm8urZXCczuXk5TuYp2abfyC&#10;qE/IPKgiU8DCqLiCs1hoU80XjIttSp36zPfYr+PU7zZlfHSgYHxOv+3w87L3dQQrnXdQw4/HJpVs&#10;71+xVWKHkWeXBSPb1+7ciHQy0u+SWVT1pRGz1JthLZRMja/zfJTc0r6zHhH84Wd2OL3F+s/F1p6Z&#10;gJs9wh6frpx3ySzF+nbmw8/ESfUZtTdJreQ5+raXzMyRTd1MawOb08iyStOfY93RU7e+KpY8xz64&#10;Zf2yx+MeDVvJWrr93CDUm4TlQCx7T8UeWBtnro2taCv5Dt4JI9CHNm96yMoJ48+esZXcBl2tzlAk&#10;LDhbWhajGdsInr2f78N9okl6Z4w2J9uO/NdlSYg323tPHbFvT+aXKOX21FfMC7r84ABIe4sMC8u3&#10;hiVhnfmYWnv1lVjvSE4THxeTz3LwNeOPMGDOmK8QPn5ua81bazcr2mrLYevu0GBH1mNa23ft3/N7&#10;lpbvgR97hOYxa599alLuPmrRcGxaQKPspFhUNYyxizgJjFbrJ1/31XeMg1ZgLij/denK/qi3130n&#10;heHqWwkWEOeytxeLd7ab5VjY1QcNlxy/7QR+nWyVHzRGXxGB0rzk59L4dj8HO2QGVx09D8xT9zxw&#10;SiNv3zB7cU3HaQSYFfJw+nJjnpv16509DBzAvzpxZQLtEcXvrX1DyAW8lY69jvLN7KrC4wKagWv7&#10;rv17fc9+Y26uk/W5xGz+/e8P1jJNozCBbbHS8s11a6Wwe2iGY2VqksGPZ5JNwNmMH39m5dZ/xvj1&#10;MLIfT6krZxfa/pqmjC3OOLrXcFVetmHlFmvZUK10QDOXtGY8qHC2Tq5l/qv3BBbrWm6Tdj3v2G4j&#10;YVrZmF7BVHTUy3WaFMMUXdH1/PyaIj+W/B2fKki/4qTm9ZhZll+6f4mdjfsI2tIdL004MM8yW9+2&#10;f68ahvumzZCs85Z+FUT77mO7bCw1mhcxSjmDOXq7sCE/rvBx1GY6eu063j+veICu7QU7heHJ7YyF&#10;r9vlWCYs2AW2AEfb1nzdLgfuhLZxijlQMd/qe7ULW4v2RvzMmHo/mtG++3rEH9jxtpIKt3EH3Fu5&#10;T40KbttjH/PKDiO7m8Fh+BNfVmplPXEyIa1JeTgt/M/nr+OIzgXlv86aYlaXPhXgTJ/S2o13b8IP&#10;cBnHm+n8T9jk7xr720SR9nlPVk+oeSoVM1Dry1y//NdZW1ZGcZT4SsrUljPGkrZG/uBgpDO7V575&#10;9h0vk2Gb/rqKHV2iN+f2c6cKTan7IoCVVPdgxNKvbjm5VfDRLOOd4ODWw3YvKW6QWLGMZjUsfF+h&#10;YkJPp+ZtzfSxkcFJ31HGCJBFzeAevhfLIrHZ+jf1USsW90Yjuz6spRjz3fnVe68PIDZEfdcWHqXP&#10;k0Qb/NfQoXk7IKJjGg7bZ58ahxUADEwbUUxHCYExsnurx2Ik/4rLvm+Yuf6mG7FcUP7r0hVHbV+F&#10;dAvRqz/xCGhfEegMy/Pd3TFozqAHw7zZj3Bin/G5rVgs//M6wcYE2Saf/utB2qYUroJzPViCwgG0&#10;2zZ6ZV1+LhZ7xpi8hrGVL3Mj49NjUX52EJTREIuQBvanRo71e+vbFYdRXiIdDLGGT9Zc4SMeVgtf&#10;zhq5oO9MO3gGr+gB3D3Uqm0Hvj/t4FbBxF/VDdot7SYfmNq+bGMoYx0HnXm7NmiWc9ph0jd2IDy8&#10;G9uZK6k2Bmte2rL9StdnpWZmyrZ+YLd3botKwMC2tOeo5pWVS97asGhp9+fPK4Y470BeoGrFxib7&#10;s43I/XWOvoNptO1A8O9cSTseA+htlXn/9at+zQV9DYyNxmq4C4qs+9G+D4ydFUeblRaGH96Moet3&#10;erv5NxbWKlMCxs7XzWm4xEzZVqGicxpRZ1PhHVraXj247ewsitHaRxgG8FxbtYbc+blZcXiX/VS5&#10;BAxWOSyrLsQxY52nAHrGYKxbjLtSY1tgTWi1c81dqC1QboZ3Ce9K8s2mLrg3MmvgNhvE7ouRWC4W&#10;h0mbDWLBkZsR87i1RmYlH0069PyXcJLafrl6j3CP5l1lR3n02Lk3HtsEeo0eElzn/WZ2t8wTV0Xb&#10;Z+3f9vm2N45kWamnTsu3z59t0bcEidp6r3329ciaOT0Z5PfLiuGHm3tE+ldVIe4A18pl90gR7p2z&#10;03ppH8bEzAl39klXOQznPChm7h95NM8v3gL2pWOHsULm56vMmM9OkJWGxcwqI/x4rxou4YRLWU94&#10;Trr/9d14bdjgXw0280rNHuUd45hqmZFz9uLEygFbdaVlBshDA18DJ4GvAfu2au+S8ZZ1vVlBg+fq&#10;4AAxvMrW6hw8dBqU/MwCsSkGO3LOeu+S8fg0AwZYgyCvl4yno/nW3kO6Zw12YrI7O4OFpJCZvOjH&#10;xNl+fvliyyXjI5ua6Vwo5fQhvUvGp9pbmztl88w48UwuGD1LXrnuieapl8xavWm90qdnT71Lxpz2&#10;FcjN4oO+hViQq2Sw3UdvxlT+60IYbguc2FdaRklersG0kvXVnDAncR8JlXorxshoVhKHxuP0G5ZG&#10;1QQserDGyn4wr08nTG73dq+3NRkkLkdfmmLMkacbtVYy3pg+b9OysSAdK4U13ht5EI6zPA1OVLgH&#10;0axsBd6XTfx4PB9Mbr0j2dnkOWdiDfT2H7K9z8sNtj3o3frZW2oSPBKL3Kuficg4R2TvyAh16B3Z&#10;l5Pvn3EvdsdmTI0vGBRbmzO4fYFMBae0SoIj2ru/IVw+YuJ2Fsm9zhHaYYwqVkLtrUlccCy1cz9T&#10;bvCD5/KbGVVgsLMvR5nrZzrLsJ6Yy74rXh8s/vKw2fH7t6nsgzMXo8bu+yo59qlGawc93ew27mlx&#10;ZXHYgAdHrzozmq9r5ns/RwxnTx13mhitjdMiNguv9iIGUKgLPLIRzdV+jji1NOjw7HYLyBriK+fD&#10;RxsWu9uu9Y2rIVpg/JmOzACEyHmHuILzvrLKZbW1yWU3V6J0r5NGEWn3vvimfdf+7d9vW49b7pF5&#10;jKD2Xfu3fc9a5zrcgG3HMdN6on3X/u3f461tzTu2X/su16alwh3ReIHwgssQgPDru/UPXRoeyLYH&#10;RUELLRFS01YIn4AIEd22Vh9gDNnRTqfimfZGCBuKpfsI7kzKTsd2c/Vh6DJCmt5vH3TNEu4syfvE&#10;QmiGDIGdBe51XUEwBuH3GaelnRfg+/7ZtITQA0tnYe5GloDAHhMIrNVEHzNVbvtC1/qzB20dic/z&#10;8lN0g8N+AcN8mboP01KEKzevwNczXsP4hWqoh71tCmFTWUdEQ3491nBKvXWM3XWzty3fj2OHGRWH&#10;6aU6LgVZiB74vvr08almWzsjONPTdO6lYy4r/9XqB43GSD1npg+rCHDUNg0rVlmW7tBxa7NEb/fP&#10;DcGt7q3MiKK4GGJSsSP+QZs+8CU3HXH6nbu1oQ8+14z3sDqndnM+MR0TpdSa/L5kfDCt9pqxTzud&#10;+beafSyZj98M6YeFLnvPFpOHAxqDnMbmg0mkhUkQ5Ah5Xe/NgEnbdbwdNn2EsM/thp199kVmvn9m&#10;RdnZUZzlp00p1hkk9FUdFkLWR5jgHkSD94otSq4zfdVmHLxVrJrrdeat6R6+c/ecTaC7HzqAyY+O&#10;GS0hO4NYy73wv2BHwdk5vnPPCoLZsLHAvlLRReeabECkfr8yjV62hwnjcbp9h+9zadc4iaCy6+zv&#10;vLB3yK5kNvRsHC8ELwz7s9F6b9K9xEFdOmIrnZUfcTAsMa60nI3JW3KcGGxrWqPhz8hTPXNiDNgr&#10;Nc6Tr3rzS48WG6U+gJjZ3kD8yg0Er7C3/sAP/uYYWj+0f8+WZV6Kl6lfnc7nmKOr09tn33VRsdC9&#10;Vr0zZqy7I77SDacW5zuu5iAFm0QprZV6Kqff32kw+T7em2jhw+T/frS7fdf+vfLn+AV+lKv2n/T5&#10;Tu25zeWdlj13N91f1p4beQDLVRpzU+fYmlbt36Yd64e2k5rx5vb2bd+1f/v3rG0vqHKgYO13grTv&#10;vq7NQnRdc5yC6NjTnmP/q8qwieNA4VWX2FK3MIlWVvv31G1B+RZFgCdpMlSLo0Q9uI9J4OLUsBhf&#10;6RYpYpP/AvWrNt9308b3fQJk/RxBC3ll88kmsQfkudFWSsSBJXPKz3s/m4PplYhGfsa11VJHxELd&#10;zgcZ1y5Yxo9JrGiaQvgZd2obl+xGT9KgWUNOmwGra0fJtxEY92M7Tyoq28DFWe5+r1Pr6PZvA2Oq&#10;H2vBVkr77os2xWvRWwWDlBYE0uSMiLSWz/2IaTJ8C6R9zI0JYGPL/6NV3o0Gm94VY0YQO/8lRnMt&#10;vx6AZL60uCY6iL3pjwZgOMyuToafiejYjNnWzmd/sPNhXriGBMwqLtX8+deqLQvL3WvGxoPyNsLv&#10;8ZdreQ15fK9tqcqu8oqqbA3KdjDcmucQZZtw3kzYf4XBbmDDaOINvLTNBeUqsi5Y4dvPLNG4X9jV&#10;Pmv/XvrRx/BD5+fs0m+AzmW1RKRpbRHhwAmfTPbE7V1Zwu/ncblgApt7iqKJv/tYqU/FskJl93Vl&#10;TGTD2R6ttVhRhaPkrElEm6RRgW+TNcT568wjDO8LX3/oWMWLGxG6r4zj0Gnmhtiv9KNVmCFc1lGf&#10;rlT6FZeHUdvwXDQDBXLyed3Y1r1XHdjVXCzrxBaLM+MQmj4j52Mjg8i2bmfzyFIl1Qfito039ilx&#10;qn6sLR6PxlLQTsOzcD9uZKbGNk5wxEaI0pgxtW8Tc5wKk76NI1utbwHjFwFcGfh412PhdfYqy7aT&#10;dxtW4Pp5eDb65z9as9HtESZ75s558D6vtVzbv5dd+qoG7bOPPRWN0lT60Cj0Y/sV3fNJrnAMN3eQ&#10;2VMcvGbtclWNrVl2NAGJvW1WgzHPg58ddHf1xym2Tufm+uW/ziYi0rcvNBd2IOdIauMMfqEv+tiK&#10;EXoywic8JK0tFo77G7HRTMSdYCAYJx6FGHAZJ+haM8bNChm1uCH3triB0HueqAViuX75r6u2LC2a&#10;qXsn7bXFwDYnzAJLdC6h+69MVG0Ev3+tFUuIRNsJfKgtM9S7PrdGZm3eRrDbtzi42kqVs497DhoN&#10;ruq6kh62htomw865exwzJxyDTjwdm6XahvuqhSyzG8fNNvYt9qG9fcTMAmhSz+P3JwanjQIs0uvX&#10;WrGv83JXUtZnOUARUvBtaO7j9tUrV1pG0znb1IoNL2LTGAY9M8z4ZYmRujLuM0aDFOHWLH2vX2lk&#10;YxoLrrtPvBO7itSMxH1HdPo1t7J2SfMJZ/X6zSUEdrD2jA4q1ZZtLxbuypjeO6NrW31iUdZqG2fU&#10;pjTb4JA5moV771lqxTJlNyRzhFdOaI1KxYHuPI2FS7JZKeiS9zmWbCDyX9eC7BGj4Kzth2KjOm25&#10;di8Wn1FzKr23UaXarkQ5NbYDp4xssThV0k/ofVg34QdqJz/Y0cBNl/t2XOlxJc5TRuYrAufq+TuS&#10;QVQznSxvhmev0hKlzbvX9LzOcTLlRClD54QLTdQ+a/9en39VtfbZpy7MrcWCLo2T77d0GmN9J1zq&#10;Qhyk38MG65LmS/mAK5zHzeK7gB2HWN8F9OFJqExbRDCFXjf/9F+JpW/zG1fLQQaXkcNU+mgUAKsA&#10;bMRo8Vk4dMKS2fe6XqYX+9UGMPfm1ztIyCai9k+bNIXPsJuz9xayIeQEUqRo+9VIcT9Ipt/PEdV1&#10;ApVYkPsq9Xva4ftq2sHz4we/mvVL7djKtUVkgON+fjO3zFWnWGJctnd6cnIv73mJXMR/f5oybC+r&#10;ujQj8DMRfe1ntlvGTERa3no77SAxZhEbP/Y+nlJWa+1n5tm8dOVn9G4/g5R+GCHXMv/V6rzHjQ6v&#10;fsHuk7WUjC/q2k/TfwSsprFP0COpW51H3OSy8l+tZCDftcbS56Ag1lPspa6pAcAEeIblbVD9bLMv&#10;PNFm75cTkrX8XDJu7kYLR5Be3hizpGJj2rJmsOWFNZ7klfX+VTJ+mnP+vpk0wT8OP5Z0LVWA8sJw&#10;+679e7XODMLadjaGC2v5c4HRvmv/9u9huq95lpXmFVY2TARftATWpKXCmZAZJ1qCWwXaz0xe2kVY&#10;wLZWYRUWsXrVRVDE1+HSu9qD6fg8stAsGrG+4K4ZJHCZHSrgDuvTEM9MYCyt6VtGS8s6YsqzW5jF&#10;NkFhL8UYEK9I94Q73KZdMTZsJ3l46/3PrU1wy7XgZLlJ1snGixHAgiXfFT9zfKDVmRUzLV9v7dgM&#10;trSkPL2X79ZOho9gMymZ42IX5U/l+dYoGXhhvc/mZJkcp+jG5oxLTZplAwNxiCv9TLxtqzO7K/iW&#10;z3X+kp4LlGGjrvKZY5lHzlZ7zx0f+wqHY4uwhwfAIuS+IoqhBXAEOQGTkPTGd9guGcFvzUzyhd7J&#10;Vl0jmbVnC8t4zV3selOT0BnXyjYI47h3IP2MNt2qsh/qRFGuZf7rKhlHADFoF/QxfMJLsLFkAmwj&#10;g2MrohgXvvTpERfbaUtqIwPide/zCO4URliqFO15bQRYbJB1bm3iDjAY/5+zs0GW5MS18Jbc9thu&#10;739j7ztIRyCSqku+mIm4XU4yASGEfo5EDuy/X/98MD03iSmgcxFSKEmvkdudafQP+ZqfxQM5ZS6f&#10;xDE8EjzaRIiD56mFBBAIWfO8pJG8TLmTMFY3nwAqG04dEwFfRLfgeAw/W+phM9Q+6LPsv8wXhOfT&#10;9yKjk1hkXx3w4yUS0VMjXlXChbx8F26iGXT2Dux99V/uGSIl5Ie9AL22npe9QKzpn1+DnNUzfTHt&#10;3PuwzZs5c7BLwsqwYoPjXdo+ve5/bIIQibPnT1Knz/KbzksKg2muQGXt4ym3zKemFZWN0q/wC8TQ&#10;rL3ldv4729d+VW5cnIOLxrC3h4Bpnyp0OmM+bvdtNv+S157c9w+REiRU8P3n2eBtSv1HMWXQ0vlG&#10;9XaSnToh804W4SyFNWjbD7hO+r6VLpG+71o1AnzWSZD5GO/j7cfu9AiSjni6Jt2JUYa8/kxHtU+d&#10;C1GBijV4emnfeaR6QSEyPz5ZnbVHIU4RWJtszgz5mjGZZQc/ZnbumQ2cMQzp2Q+1hCPcWxScfipE&#10;s2dsl9J5sC/i0LjsGeKkzozxwaf77v8L5cBMRe6tgvnrYuMXdUyOQ4O3zUF9lv2Xqc3uN68LubRJ&#10;PCBjHDmD2qRUUnejDwz0U6UBgXGDfsm7va/+K3tWHqDjwH8QZ95OQqZcxS+hB2ddmzNcXcklnFNv&#10;4OQ0xrKugDWhl34G48/Q4g1PEy6QLXaKvONgdPyaUPYHam97R2dp+TMp0xHKzLIXHu2p8pfuLhAA&#10;6DpJWbfz36SmEIs1Jw6fiuq4nf+6PYHwZGZ8cWhig7zLeI5rRvDXZyt6OaipTjncpSxaUA5dOFXQ&#10;2iFUQ5Vemy48nO5nbtlGyr3Xv3FY51s6Y79TAiyUNLJoD5z0gSPbvy+Pt4OQ/4ijf/o+fjbPAsdY&#10;nbX+7plyKEn2Ds+UyEkaMuLYejFojAcE4LLDyUBURb18jGJS3NP76r9ipZEIciH4XYJ226dXwCL+&#10;445zwTDEM5gDU84lojfOs96X5+4+/56bF2taiR/xltv5r9vDjPZ/YxNkBv7CjY/2+KcS3oBqOTUt&#10;t/Nff59NbJ8BFvXEB7pdn43fIgnBa0ZkMfV8rxlqGrq/SUOArIeuOPGADCfd0aoE0LqgHMXYYOBY&#10;LWV3FjTDI/XfHONv2QuhDOOHw/dyc8ai1SBQ4hAlnQbIxuD5mhlHTJGLKgv8v3EjKVt4fGOMlGkH&#10;e3EzMxkzqeehIgmm+J0n0K7BiGQvaxqeKXBcM2UD5PkftQ+aMw1WJG061wy9S4Us1n3GkQQO3H2S&#10;pnXWi849U73TO+VZV4E9y8CSHQSE6RFHuAc3cz1Ge3vRM5pgoTOfhRckpgtROVI8O0mkc9bAKP9c&#10;1mGfZf+V3IctK8tuiC1llXSfKslDhBpNTsDDEaCdbIYDOC017DT8ky/mjIFYNb1HKm+fFCh6lQoY&#10;AyO+iY7b1plEKHyyfsxhfMXBZO1WUUCEzn+lNZsj/dd7c0031pG/7829PQl2Bv6hD+Fy/r5DqFnA&#10;3sxZELb89cOOot5DaS7IM2C/P3wff7kDqRwbU6P1uI88QVW/qoaDKBfAc91iiCsZDrEyhRUonmjn&#10;DbbgB43SI7Ck/v1PaTNkCsuF8v28EZQ+1x+2A1e4tT/NDAWYc3g9hRvPMVj2cC4HLnBVu1omDkYb&#10;5kmW/PMzQurcM1IJV1CoBw9AAlg6hWP9GO1h65kqAoVig68K8tz76r+CsqiG9OxRY9X01STgTM8e&#10;GCzYI6Y8ViWIHBgeihc7nDgAn/a7+JD7FiZtkbixl7DgEOYjQqZUX/XjAgzeWWNUMJLnZ1Ab1UuL&#10;ui7kLxjcHCy07UZtYpqVAg6Wk7LUyVudvv1XUpvLrapqiPCEEZ2ckyK+Z4FJBIOwex8Y8sYn0Iys&#10;3s2ZGL6q0MScUfO3MATJU5UqRI4W6RCtZ3wBVekXD7JuVI7912fZdy3tCKnHCkNmdrAp5Xb+m9Rp&#10;di5C5m7XNuNZ1nHftQoKpmqo5J1/N5qCcXNtqAiSeIx9Zv2Xx7vGbohUddgNoR0UK7s5UXD66chj&#10;LHNTR/idc887jUDh5Trid8WO+MFuxPgpfxUrPL3o/u55Zlj95a84BIjX8A+fDOOy2HjEgGN/oUTL&#10;AXHklnPPHBD27xCjTexIfRoEh29y5exiu/Stq+oL5jg0Z1Sf+56pjA/PjR2CYkMQsJ1rKJv4bGMD&#10;4Z8SqqXtkNXvj673ptiAEMBI+OwZGyws4DlnXa0V8HEg8URgtp45L1K/I67JyD/M+UtkCbcfkQbJ&#10;Bnwj6Mxer48+TcpbOVHm19/EKYJWH+05OPaH9l88rgpuJNiedAUF03NNP48O/465FyHyo8WPAwIb&#10;KefPQEM2LrM5cqpstzw50S/JuGp2N9Wn+VJuggGm2R+jn8WRztsUQzHNe1/9V8od4AIqbRPrJebp&#10;nIqXUo66fCzFu3GqQoD2vzKwKRF6X5YP2Sdv/Q0OJD+6rILb+e/XMf5MU7JHamYeW+0EWE2QmRwE&#10;1lufGbzrDEZlHk2tr8/sG6+RjoPhNjqQKVWRhM+8hhcZK9JviI++aabshL855mb72MwLXXY6Imp9&#10;SpBml7ldS/s+N1N/fQs+DK/OpOP6mODApsmSbELkMseI5/aFN6rtdJVk2xApTAZVPj9NLGhTQ5D9&#10;uMf9mLDRm10B/sfxYmVkhz9mzhmDwCFhkPm7ogswgzuuomdhb8t70enbf5naeIwdC4VYUltXfVJY&#10;JB8s/EvlavtjYpJmamCi5Uvrfe18QZzEa0QHKQN+5Asqz/l8xFEia7ENRQqFh8Ih112JIBCIJPrx&#10;KvX7SPsv00hAmHwXlUQXOraesXEsDlFUt3JkGPvyFsXqcNjMFLTeV//lnvGEO7iCQpHYnskXGBpe&#10;eCUx73MG9WGMDUkXWT8LOve++i/3vOAfCAGySH3OWOtp1XFwE27ufIG1xbGZc0aw1anU++q/smfc&#10;DAWtwHuKMtN6ZscToohPs+NQo7bHsIEfI2RjYI85bxwJ1LOia3xU9jorvHDk1p6qMLgZc36CNlr/&#10;dbvjzFZMCTUspAs3PlqXC/9s98JJolcsnGAFukuOsffVf3k1sXqMHVL5re4Lg0UnjgbMmtxPbWAL&#10;CofiZBPe3Pvqv9wzjgef9xiQaRdNDmZjWvBxTO8GEEBIwkVB56bd9b76L/cMmtaMwqnwvy16yEjw&#10;NOen5U3tmil5ptTFz8fXmgab3xdBSN9jbhsfnUeKNUWkJlQD9O+d/Kt4h4SbyU+KJPek5NuIiFAs&#10;Hhx/7pmItHFh+L5g/b7wgIksNNHzKNzQH7cDUeuTs+199V9eHTnFUltC43tAt5YDEe5UxmrjyGXc&#10;qHavUL5kJdZhiuMKv1n/NIZxHWkEnVHGW8/LeYmyim/gxZxVqCDn/I8qG2w9E1M2SSD837t+sR4z&#10;eK/vbG7OdF9Vi6AeyAqm80WyYaJaTVWaZYxxaX9eTdxSGRFWZgL+mk409jW8MxgccGHW0ZtCAK+N&#10;4c3osLhB7mmKOuSE+5EGxmm5Lhe3fhQqCmfhVmMMl/nE2gEIUU5sUKfPsv9KDl6hXkSktiQEPj1x&#10;eirCHopozVmloXw2N5xQ76v/cs8Lxg/ja7vrUQEs19tSFUuiAZ0kC4KI8GtejHUnL/CxOnuTyhbY&#10;7vuncZ8kg6s0+T5ngfn9GG3mg7Z4njMAF6vAJFwq1tHWeUmdOCBByc9B8woGxKM24+K9r/7L1CYi&#10;mWgErSgHae8Z5rX29x8HNBt8HRh1kwu1q6L3v17IyJbqICfc9unVk4VDdjsXuG2BSFLMWVG0GNjd&#10;Oi/+PeIyvNsVAjwUhFnHpwkdPBHpExKEzBoIuutdRSZelfWTM3fTtQmgVKIhw8qC97WrqE1RZd6B&#10;Wmctubs54zqpXCaAGTBJW0gF6R0vRJzReX+MUHPeGLpZXs502TPqXGoqwu8D+tk+TawhFpLH9Lw9&#10;JqSUu4rHriBx2TMFo1I7I66Av7XvKpSzmQ5F+uG2GNiDVf7rLc4JrU/XaulI0NEBvfucCSo5d517&#10;v/F9b48ZWEgS2GGp09F3sLXx3MmEfABYZJ9UPitvo9v5b7XnsHLcoYIpUNbtem/5llzx6ZEkYE3B&#10;hz4zPPp1WdbMWS0OXsvlfCk7c+4ZD2uhi4hgbDTFYpASPEgOxCEdFLNnpLOjLBwgMzes9+W5e7ac&#10;9d4WOCaopKqFWmi0twccg2ITg8AOCRvoW3uU0lxpUnGUL//9+4RMigZs2IgJfvm+LgFOPmSbzUoY&#10;HnefvWctx1kKwAOYDCd71ecBtcBR2bgXc0p3QAQNoN4HG/XcM/qO5cwzpRaGIwLobQXecjsmJSCc&#10;zsUo3twAyTTau0rCWw+6/tjZycVdyhNNL4jokYWDWJc+y/7L+xDZZB4Ax4H203smSp6WHDvmgYmU&#10;/enIOCHIRFRe9tyklDJnes9NACKZNymFmlJ51SxLnN+XPeNsTUc4s0fCbdRm15mFqG3Cbu0Dg0ap&#10;s7AurPMY92XPwr4mb3P+slT902joTtvD75P1oec643+FM0Kuo5tGZOGyZ6Lq3rsHWO1I3kveJrNn&#10;9/y0hEGEW1gCdz0rKmyQAuYJpm6bsy5W9GEF5BMTvD8GO5aef/QdLj4ajy97hjt9uIM63SpsIpEq&#10;TQ6R4fSAojbJv+zKQW3kEYkuY60ueyaoC0dqpQguk7S+TQo/m50SxBZTUFfPUt9zP+Nlo+cXHEbA&#10;STf9Rs+HVBXcrTaTgSvsEVo8LOAe4u2G3O+yo/9KSfI/qO24F758GSurDMPPAMYhPy2/bd/u8LpS&#10;48a4ZwD3jtqioLHsKKZbkahus7Fht/0MPNd4E4QnYJ4X60y9EOGMY9ScNts6w6+VDAVwbatIgRmL&#10;fZ1rBYImpf7lnDGp7Usgf1mopkZtGNDMK39GCKnJYZySXgxCOmh5evuy59UrQBRo27DSdMxheDtT&#10;Wa+eKRkDXjIohmdOSQbXPbPIFQw4eK/XhEYl72yCBt8eHBo9U59UIv6+58XfySG3pwnjBnLmAN56&#10;XRDbFqPFkIBlsz/ve169nvjyNo2XdS8nI1VgkaW9Z3aG8wZH5PNNz+wLOyipEf9wjbIC3rBC6W4M&#10;2GKF/xA3O6+zNcGUIbiFBTEa+4ndNPFEbue/1X6JgrIuD433KKmgma0I3J+YSn3vtMe6vqRLqvZY&#10;eN4PNP2CqwBtZBwCSJb0brH7PkeTSeT6X+DeJWV+QpTi36R9ggyu2mtEKcfGiHYc5ZfYOBcQK3Y2&#10;1ox9MP18czbHVSDa50QfVFAO9n5GrnAERec2CbaCGaQcfthTO7/oSifTEQTzXQ6H7uZOFCb8wv26&#10;faT9MZ78hpqXhliojBn5fsjafaQLZoHaACxoygy381/vhLU9CJRH1Gxr3+hX8XhG5XYf1kwbJven&#10;8AM9dNA+WqCEkv19SXVZz1EOegQ5M/jLWQfwiZyuGyW+8CYKCads8iYBpMJ7T97cevsbyyDLDVGV&#10;DOS0tQG381/TXXDT4n4kkE8Vt/Pfao9emXoODl3tujgL3M5/qz2hzORYCJ7xq2WdHu1nBIbgzTzZ&#10;3e64rnL61qgIuf7aJOLy+LAXUbJ/Wxf5shc/9DzHiw+M9RI9imXwIBR50ah3T/96/JGU9sny9dxN&#10;U3L3Sgqg+uPJ/WEN2MG5Zrh9Z9lUf/fDzDh7LYMlofpegdGWxxxC28QRj9ZW4PqE/D6kxrlnghQG&#10;elFTI2XBpKnifzkwWJw04E7yT3um9/Vl12GYunYuspLccu+huev6t3JdwHrbsuY9/A49hvfjY6pU&#10;pGyab99RDN/afBchvamOrWdyv3717dEeF0Fve17mDDppc323gaFl9XJruACWcde+ve0ZbElKrsnV&#10;xSXrp5XDumHquERLV7OFpobweBOrXfkDNDcx6MaARBnsk8d7zc7Y2YAzKC0IwVUKKdd5qv8yh2EB&#10;eGcclFZAPnYqARow2GuSRMycc8bYwHuQcqP31X9Vz5jyyZ0gLwhQ9jnjBqnHSLLNJw8VHA3AJY8u&#10;7h3V++q/3DMmv50NB6wGGXnIl1jICdmdcyY7oMBIzPkNDkFJuIaBHKAvxFaBFUfPXNhGQmEnCd4J&#10;ezIA+oJNuqc2i1wYXIIweUtqTWrFi4KHgntbz1ghztkm/iZIz4ue+7tYZNunkfrJQvgOZOy04w43&#10;gAESE8V0t5850gSPGzuSSB2ipH8ah0EtpGr8bVYN/kGzAUtBdOrFnBfdc2KYFmpP8K46jtD08njq&#10;x5QE0dEUp3HnZp+15mrgeZZerHbaxVDK7fz3U3tzk9v13uotxubNwaG267vL5piQ6ZpZ21pv5QVB&#10;PMMP5XDYSrQBdnS5RDJ+sPU2cQK2y7440oSzkPgdH7E+ul49JDuR7a0sHZZrCUEySJhWYzOigFXV&#10;BTHNNWDH1TxTG+yqdR4yaff8K0TIP3ZanU4kGZ+2TaQqeoV7X/2X11lGr0+zssjnQvIxHzkkgeFv&#10;7HNeH0PtIMkltZeeNb8N7Am2ZfYMdTZXBVl4DlWgl6K3v6H2csxyolDEY5vUPIVZ0z0xbD3/gVdT&#10;SuvFOi+6A+DfxJEu1F7UR1TVDUS2ag9Nu+wr+1k/JQWYsPdgcOXql+dgaqeWCcEdtDe0jPbKIPlm&#10;Lah1bh9aTwybv/llXECn04zCMaF6G9HPHFefYY5OKlCIKFIkWLN1FTGW7RnHs7bXeAAHmwozyYxZ&#10;beuKawlNKdVWIgLHS9b48vohl4Sx10P0WTAlbUBS9+JNUu7n7Uh9ZqZVzlBw0jDidTxWBMit/Net&#10;8fCEC5Fsb2Cq31eL0WS6KK2fq7V/exk98LedE/osPB4UuxBLB3J8JeSyPkB1X+i5bdl1hVtbAhz+&#10;qQigEiDM28OVB3EzeoZ9ZhtVNMGwJ/8ldI8W8XV/gBvPC7JoPXVof/Pz/gAOJfeHGEv+28oB+WF/&#10;4FpEao63yMPuag/IZCJx+VDXyDVaALpFoMabIMDGw7v9IQRpfpad1aE9SiLkhNBnVcBkoz8B0vSq&#10;Izs+VYM0rSwBCPVEWQ6N8if6o0qnBkprFUv4uloLD67j8Qg6X3g8UDxmf5igtJEQALDBVnOe0JBA&#10;KD9Q3H1Hb0TsiIrHO6jyROP6fL7wE5IzjUHQ8wnAYn0nP209wa8JrwEhgH6y9bS3Zm1DjUInEop8&#10;G9epuptsEb+jWhV6x3JVtVlSdAprG47D+RAAclKOQCzTit76+vRfST9V3ck+sZMiyl2fRRVMLVup&#10;YV37AE7ldf4iy099KlE2Y4RceqSbwpZ5UjHFlTI5sraaZ8SNXWxFBktJ4N5L/5VcKTh6zJM4ddqx&#10;nifwLZczADmu4Mw6ILyjCEJx5bih64UcwJWEVas3ueJQEZn1s0Sqc6sTkibu3B+OYNZ4E2EXQuJO&#10;9hB/TO+eAg/bkuFlQI7ps6qjgILSOkXXtNUg4zvevetVBqU/jErH6q5TlUURFJRCsIXJ8fpWUXL2&#10;fwKfH9327cUGULw8ZiI1zqviZkceUBzJ49Ay9+lzo4ItZCAyglO3OQz38uiQwKRYlKePUZ66xag1&#10;PIEOthqexO4dRsWSY63XTjmN7WQDp6l9et3ncKXHaAkbdC1M2SixFVB5yN9trgCI6ZAJ72UFyat5&#10;Lp/lYNlK3C5ToTQGJWzaPCcRsHszfv7o00sbGxrUjL3YuLAyfY933Mp/3boAOQKylZPBrY7rpotM&#10;g8Wke3Q1CisPv1ASWIp+mw/bLJkThHsqyI/5nPrkPtDJhDjFIo5Xcgrb1D4elIPUnuZTPFk5YBVl&#10;+mCHesopFwkoZ/EhxdtVkT54zM38N5tT8IC8ldh3cgE7697N/NfNOe6T1UCzJ0zl4yqBky57Fvmk&#10;qMvXwXDSYR1qMAQGAQH+0Jp9GKsyJeMylONykHibe5ciTSoYwniK3lhbeToCB1Uhz/Zwivd6eMcC&#10;AhXEMgK+TGRj9QkM1T4SrCtCqq1TNP88qpBgZJ2Zfn1u/Zf5YHm1Vqq6XT+M3dbRmGDOBMVOpsAM&#10;fdMtnhofHBzLMeLZLRS2wGYjbcfKeuioKNa9SP7VXsW+bCJQ8t3ALCWeb+dEe6o7q5PtOln7ryTy&#10;ctSdjphld9OyI+iaZHh3ANFVnXunbpej9DlbzPTUenV59zxo+/y2ba94Z63qcqS7WX/ZHLhQ/akl&#10;gLXFeAsee2oYcvi5w5eqC/DpNF9POtGyGZ/q1KLCvdTSYOWElByUP2CFGbFBHssxucoVDoXca2+1&#10;0cUx81RycfvmcXpQj9FAUw95q3V/VebluopFA9ahWgjrPFWqIR9+9hSd+IgYstQoccrTaCEx7ou5&#10;IxMr3iQI+UZ6Ep9Xjpj6ZE47lgkipNatA30DiX6wQvvMvlixKJBZlBPzVEEBiMg589GKVfuQ1a29&#10;d6b/xp4kJiRTSfMC9a64QHzdrfz32PqZ3/oRE4fdgYI7+mFvA8n/YRa6ND59HnIgo8B8GxetUVXy&#10;6wMA/bU1mJP0D3PSyfX4vTW7NQq3EBpQLYvvrSkslvNEga3z2XTsqx5UBcD3dyYAI4q3TEUAtqQS&#10;j6mpeAYhI7r38bncjwu6+A2OHI+Sb6fBUt9qOZKA4jxCetggqWwbijrFgNjTkdVxpfcsNw7qws6u&#10;buPjBsUcn1V6WVN78MU4fxDLQkWOYg06NfuvoC0KPt+Nz6JCdhAr2E9O4fGQsl5b+oDCLZlcACCT&#10;VOljn17X3B+6cSWkhGKWP+irJHMZYoGJqDybzlnn+QiflUOmpGAnE+6lNH8V1O7qxbgBMXY6BAQs&#10;fJzPsU/i2KmkEWtUJtLCggJcpOxTNatwN5o/MRFdRh4gS16BdMUry3XU4xqFNk8cQzYND8xLNyyW&#10;JBqkmvVx+sz6uoEbfLPHf5A2n2U5CjuXxo6xKfO35OeU5X2UKR9wGmYch7fINlnpz02qrl1L9h7G&#10;aH/4S+XsRAvwJ4K+nPbNRgu0+0x9xtRIgcOauZX/5tiUXJAzAn5fdffc6jgfzlJTAadnlwMcFBRQ&#10;iyGrZnuLewstlD5Xqgq9QQYJhpQaPwKasqmNTFjIeWQS6pT/cWHw/1GiNB04wGzyUu4HD3u+SRUV&#10;YgifNejyGWVxK//N1vOmT4Z2V/dk3PSeZKLMbXgC5rYbtQTHsuNC7fiqVX7rQLmRa7xjiBHmOyd5&#10;8pHn4b8xH0S5z7OBO3Pk2K1OPMFacuVC7FqyfHuUHBAjbBYPdViNI7gmO0rfxEPdbnw21tx3jlBy&#10;P9aHjQ9TfZ8Ph09Ge3TfX0D0Pu4IfAbW12gNgu+Hb+OsyqlRo788Oh7vkVYEMtNSgnFVCWZhV0X6&#10;OR+H+Hue3YLnpGzkWnYUv5M8OPa5nAFKgWlbBHSw6+nrhgOsl3VAyxnwmd+OfYL3yNMUl6GqcbXP&#10;jvpUweP7BkDw+/KTsaNueIISoioeMD54sWdRSZKSkgocyUHJb+vGQSaH/OgB0EdfN44gilTlQ1xj&#10;jcDoty7LOuTeeT4nGhLvwaKLz8qZ17zPApeawE9BTClryz0lVnmGvZf+K+WZisEkJfH29ksGqMdE&#10;6koMaBQvWBcVRLTdn0obrb3TezGNszfSIX2aUMPxsTs/n8YgA+TRHmMhMiJYUyzi9+NYpW05keO1&#10;UahqnYJCnCqdoVVml0pZW7hWVxeBtc+nxELudyDsyWjzVRTvzTGIgFa+8OgWPYwRtG61gMEGHE26&#10;xjNm2gnbfwV56ZbMRX8YK2v7MJxqB95Iumvd/sZ5lto3tHiDs8Q1oNB9Ell+6P5hEqlTsUGtlMBb&#10;Z/tpXfv8vjAGIXonbqLPM4yg1g98gUB15fJ6y6cU7lUEbpCR5elFhLnJASaOh6xOhBoeKkYffa6O&#10;qpDal4wJ0xcH06cKUIJE6H6JX0h0ZSoOjmFAoRJd9krh+TyBmHIcI3OmStCNXVWTWR4eKdvn9mVl&#10;CIoglsag2bxlxPywMirPkul1eN5in9eQ0JCR/PFJ1K+mQONGVvW78RADpvrbxnsI9eNiViZZvIlT&#10;qMlzOVpBmsVDM1gNiIoETiijLG1oo3froqI/6Vgkyor0XneF6oGnQGddNrnE8eI8nN8418zxF/NU&#10;tfrkBcInXRHFF41/M3iMUtcbe1IG02UCic5/MLD7CJLrCdUJWibWffKfGD1xomgNXUyS/I4+HC+y&#10;C8/T7OcLqfyqHT+2CYD2iGt+1P64JMPgK3FAeSr8zdN0kLC+QAd223wUSuJ39S1d99L4CGcR/y3G&#10;hnv3BQlVzc6flfrWP8sleP5snYtmT+7sopZC9Fmn3xV7qjB7qqbPk1Fl3hySQX6gEy+8iw5DyYro&#10;k234QhchVqWy6nEsSjVvn8XWdFjrcWbiWkbpijcRyZw2cQj0Fey/gj2VFW+gMgIl8tBNPookGHFO&#10;PpsKZyzzpJAEsZTRpzbOB/489UlFSELY+aa4on1WBc5iFxK23uqdUKjBaeBE2SdKqvfSf8U8VQw1&#10;BT3bdyvgohwDF9Nhm4dZZiIInuMyKYi/4L4rHgJAKxes1pMbwqXaLuRTdoHvzEL+dR4ifQLdLN7E&#10;wHxBW+KOKnqnPlVlMg4BT0X1s6wms2RdrOJ0KOcMRL6ytXFw+hZcZFUW/f8ob5QbYKsF/asipN/k&#10;Dcvm8iMqJt1RaLAr6ntMFvR5lzd4Se3fpELepzoH7ju4hPiu0vYH9QBahQP743yI8hlcjBy9qyhF&#10;DqnRZnKBdUQFybWGHI7IUPMngX5hgwZP4NuPXXPHhypmGLOixkfeN2Ge4IjBsRKf1cV7TSvD3K9K&#10;YvDkC7mCgPRJq6rDPUmBeLbzSeN+tHVjQAFB6cauQdq/wPJLp09Aiq512aaC5p3MB+QHjHnrEy5L&#10;9ZKiVSmRrmiLHk2+QYxWzNiWjEJ6lUPKnHqaHW7Ssr1+8+aQDnd9wiY+m8pA8npyNrhwou7k7Q5Y&#10;IiW+TAtdMe2jqz4JgCrTVKuC2MeNvpJPrnSbXQJxNx5S+dBcFVARmWR216eWKVhTdau7LEPzs/lN&#10;hSwSh9uAGKHfxAlRnt5+MvRfIQF0Bnq0HD+9fjbwNMelOcG2m+QwAX2FJ7o0KA4N6DHPLm/ISFRG&#10;yaCqbA37vN3Kf3NsCOVEq6OuPX2vvTVxIBgyBAalf6qKsFt9MVzkXshMM1z2uMxjJj8YLjQFozYm&#10;AzgpdE9zJTEpVLhYS46BrknwUIGB8eaIbR0pd1otUmeEYI83cfw0xsMaocRxPqQ68P6QYzUGhOfj&#10;xQnLZzmtg64Y811LY0Dyf8WAUNrbNiGNV+VS4iG681CnHhxynCc0s6eUKxG2qSgC6QHBeE1LYzhA&#10;+JLwCP8zV577RExnWFuFyVulZ/ajQJVjKqeHR/7pvXzhP5ROxziGj/aO/9ANuSEshoT21AQC8DdU&#10;j+AFJSj0dQEQYVgRIZUXuXrkHv3vl9na1C2e5yAzXu+5aFiwaCVjtIjMD97DTrGQAnKDWrEpzp19&#10;Ui4jz3qKYfXjCCKwpLnPvFvu+A9r3Pf3cnJ3AQ9enWvykvBy42u5akAf1rLP7AsvsKRo+rGqaK9j&#10;VRnzD7KIJKB/MiBeHFRD0hVrWXLjyQtYe6pLLpHM7ZShUt7RCGOpAv/kMjVNQGhWOwFV7azTCPLR&#10;YPSJCvjitMIrAFYpVxRZ1PvkDkqsu85iRQQVak9ZRJj2TT7XH/inEvVJCfh+eQUSD56MAWG79Woe&#10;yBDeDJ4vv+IdbYefJN7EWOp7m62ryLlWDNu3K1m4cZlcPHvlrFSF7zw8GTaH18rUaBcFomcx+1Kr&#10;lL4hfKW1XM2S4oouTolChfax9slRXva/fA5tqf9VMcpY6Zd63aqiwrTdtzKcA0H1gy6pIpZB2l/j&#10;GruU0tvOPrgbyd2RE2doPU/9Fe9zCjBiHsrOW6QJKXCOQKqy5Acdq48gpCYpH3JWjT6pCdgPgNWV&#10;AXN18UZ9PSFF9CYoFQZ3PU8SWhXwHG8Sh+w8REkTJ0kd/Bzs24xFgBFEJ7rvE++PPQdPP8eQFzEg&#10;Mka7dkJpMCXsjtEi0V/c/QxYQeWgx5usZz90MIt1AaIePg1eygEZR4ve8qkygDXWWEkFAsvox8Nh&#10;2riV/2ZrQknp3/qL9OBHRt6jNeH7GCxypvjLrU6cxSUiYAjGO2SLbCof6pg8nZo9NVw2jyjGuEWw&#10;NvSLVVbBhRL7vNkkBRJYGqL6RMV9VFRCruRDxNoL6xplQrVhx2fhyX7W4P9Tucd4yGf7gIg/Y7yN&#10;h8R4i6qdmv1XrB4KvCL0402so57Xwm2xDuyw0/aaQMCBTAQCkC/0K2Qgdl/0yZHaJcWS9vsvYaXu&#10;1sAVIPiMRosLM68hfkh+81LMUPiE1KP/hTIF33cr/63Wzhuc6dL04FYnGlLWxh57XNOi2CJQkWxO&#10;JzwkzwOeSTmtXPegxGM+xz4Jn6TMxHLY9UWgBQ78EKbadCGokRuGBNNPqA/PN6mCls1XRHdCRbkD&#10;F6psrVENERqjNdpI2DVL6+N8OO7dA3zYHcRoxs6dhLp/bwrR+hCqvLD5ljeRDt17TJKAIftoP1sY&#10;BmenL/nWrfOF0+kz67+Skku+JmiAX20b4wBybgLakVKjVkYCGpTGF+GHDInc8crMpfgPj35QaKqp&#10;lbuB1yAL9M6HlQ2iXMVgpKs+VeEzxArAbcV5lpmgVqRefMjAwKGWViRs9iopFa+YA9j4kDZ/P7FI&#10;u6tQ2lGn1gGBSrA+iTjPtKOraeK0c8hIRTg7aQkkp7AicIxnrq01TpVcTTQ1EgrvnZOKz8Ve1FeV&#10;UrHQdpkK9NuSWlUcMN/UPd/BfI959s2MzyzlDGFq+5V4x638N9ibvcA20s6HzxibZ+VWpy2x5JGy&#10;t7PwgjlwySPFa6hcyWWyOAQRmdGbruE4A6Hcd4xQDsGMV6oeOlYqH/w4H23zYGOoiWvwO9RR48kY&#10;Ia3FU/3bp9nPjSL0JUu2TnBJez6kHCrrKqZCtDSLGD5W89QnfPNPout1UXaoC6Y4PIXHZVBVdxd3&#10;ewWnrPaOSA4DkSySM+y9dIrLVZsYL2TlT9cwD7kbRKT1v8Hdy/r0nlKoEkQh1DYOnH9RDLrvCcme&#10;0UW2WSLda7LLQ8JrFTDrvfRf7nN+lvhud9fjqKgB8Q88DwvXItl9w/iXA/jY5/dzfWoEeOu33EmM&#10;3TS2vyga27rpyqIsnAR65Z/vvK9Cb2kG3CtOnGK5blzRQQn7RiZEWfpW5OcIX26tm+BgsTHxP2Q1&#10;8iveF34tvbXSL7uyNjTTYD6FAjfNdBiKg8u45yarx9z1CWYjwT/E3vZ7AbAJE15BWcQtxCrfR55b&#10;mLNK4w+J0rmj/wr+JI7uW3pV/L4feKBwjJhRxvFm3RCnTtOYYFIG8u/mCdYx9U7kCwNe15OZuawu&#10;XlsuyGoPOTice0PYLBwzV31CPcOxn/bfim4XVL3hPUCOqX6zpAaOKzHFLW1xW1qbIKMow+xmTbx+&#10;fyY6haEJ/rPs/TVAL3P8fGKd1pNUAyN/hpXfpoLP2VXBdJ1c154FO03nscDgwQlXtMU2MT5Keamd&#10;fLhbbJCe8B5kVMb+HLvmfp4rjAQzscsESG3QGmUddn8PLvKEnsmNFFGau3liVqaDAYbfvFN4YMnd&#10;GmzCfDe/luBHSdu37jLOeqsWirQ2NmGrcM5Gn0//HVHlLDHGWSyX5S3fAlI3fJGgnmLjC2tCamR4&#10;9Pn0U6JfpEx46/7EbEiNAd+0Qolrn0u0/OGPVYQrwT0zOH21nnK8GSAmCdr2ChqlUThPvzMAG7bS&#10;IAJ9B3znqsv/fhPwyBfx+rQekS2AJWI5D0BMQbDjoVz296uJRophGn2OE3KlLJojZShCuimGsA2I&#10;eHAevApNvOkTmWART1Bt+ywMlpyJoOniAusBr1mIBEIwcZxfkVbGkxn+GdnhliED84gF9KVWeouh&#10;Gm9DTaTepj8CGQ4bLlxL0RRkYSwZBTt7aS5sM6y+jNtiBFlr6jJ907Q4DV2BArMfNSp2tFt9Cd7R&#10;2keuz68fAnco90IuDxV+05TJZlL2kx4R3u1ri+BQjEbPBHHKEfZZ9V+pJyvX25A4+LsREhCcM8nE&#10;E/3ZfwwmOmRdPbneRf+VHVKw3wkZDLTJG8ADHI45Q1auj0ZFKH6lfUxk902XhG7zABHhts8SKEUV&#10;GpRjy2wP0UJyJ4KZemN/wIGGyNab1kEU3NIBOFZSZ1Sj7N8EZ+dx9wGGeCYt5nkG+ygP0NVG3Ylp&#10;fYqDG0KuW0ZQkPSxiH3GgO52/4IrwCDoeqz2tzRmzXOkQvU+cQmkpxMVOzSJyz4PbxZtsRPrsyBF&#10;Om1BGhg0BSbyhX7HVOZn4aHOt8tnn9H2FVxh5MXlPBfMBqdWZ80V7aE8vkbbBjrQXeshsTrX9F/e&#10;noTivWSPeWIhVCKddPLeJ4CONN1e0pYMFJXGG2xiTqj1xDHHSRoPMTS3PuGwNJyLwe5oq7xPcx+i&#10;pq8nMIba9iiVG20XgYHoG29e9olGkGbxcwtiQShNbMghwT47bTmfU/TXzr7sE1dXRq0ICG2HPg5H&#10;QhGjz6dgBNmAHyoeSpE98pDPQJ8mAJxX5Tffcasjx+GosWEwFOY2cc5CdNs+iGINTgjrSfXmHVWY&#10;GekQnz4LSq2SCXLi1Sc+b1+j+7lPzzepQlSUfMDojYzCwcKM0638162JHO1csrQ+0pAxYUaOHgbC&#10;udFQFcLyWEBE9+sV0M+IlsQqv5TC+HtVLHTs2oekUKJhuvufECNiXsYpf9b7NqqQnK6yreqNAPgP&#10;Se26D95aFK0LUORvHmn4vz+hYggaQRNa7RapkcpOGt0j+TYsICpu+sI+z+fcJ8uR8uupHqM/2O59&#10;Ys7YZ6oZMga0+P17L/2X9+jc17hBN88o6Qa4EsZnn5A9PFFVzwQivJF87Lek0BOyR8xYd9hqKqeH&#10;JTNJSg317G6PA890LizR8V+bECe8knKlTKza4xT1AgUfA3IG4mWf8wx8mnVcB04iwvjs0yAEr60S&#10;wyKC9GnLiL6C/VeuJ7FXTIZ4k33Y54mDyJE+YcM2bQiDIp0c1DisaFDvxXvGvaGdOqyBRu5xupX/&#10;ujVTzrHJhVdhNDfz32xOY+pJjKkoah4H7yL7ns1Rt9wc3M923OzNfyElI/ANycjA25r3eXtIuCps&#10;dDGmeKk4BTQUF1DFCAQJ7vmooNIK3S6siYNZvaN9lNSQ+ic/yT0QP9JAdcPyJOOgD5tpIVnvy5MC&#10;4+lzHzEdJ9KcFGj5NAkJDskCXE0FLp+gsFBMGWUwrIy73YFUrYMV78fmnqBaOMC4+LDqO3QNiFAu&#10;Ij2fMs8XwgdPFYUU81Vmu30Y0eT5yKzsswXbSKQw3sX9Hzr43WyFOvHK4G/p8WVlxlETNj6MJbJ5&#10;RhDRrj3E8F6hCTA750VOpNVs88FPkJ58cmgkk9e1pZoOyxuDkl3q3d2ZqP9KltJ109667JhN0WTh&#10;7UkgIi9p37pVvbnUNMvxeUnk33Jgx4gfflp8voTy8sMP57AsZKEtJHIJAmZ251231Ga354pL67do&#10;iSoLuKKQrjnGtFlnyyHmGkVoHASi9fSyWwIbzplki/ScSbBCwIpi9chf3NCN3JqO8RacjGdb6IZT&#10;t5swkpttvgRX5ktu5r/BBBxbIJ5DIFNLZ8bg3OzEORxQ+NOdSUGF2SZDkYB4FWLYFCoie3Cl5foU&#10;zx4n/o2Vorf+8JWTBGSwgb5Pi+Qu5/LpjowUTSzZ13kJFGoMiXLCuuLNGnDOh7rJR4V76DMbtxoE&#10;Y6OkpdS6YhMho+xcRmv+C97ePq2AbXyazbOlq/H20D+0LUB24Z73OdlXr/9KBsCxZEQnSAEmtfUM&#10;hyb+nV3DybnNWfVMkySIv09QY1PdfWJdORpDplva8svqfG3PAeajxO38t74PuCoPZOncYRl8+z76&#10;uGehglH2vvi7R8qxXZ2BKcBR1rfxmYzExNhNSQbuPM+/5TH+WTMTZ02InDtu4UymmH1ymhixnQl/&#10;woeCeQx2GHy6PwaSlcyEIfmuZ7JULJ7xjAlNvwhKYnmj1kH2/OemLwCEJwRUAyO14izRztQGDOaw&#10;FyJLyXet5+XxqD7WzitB8LUAsUMQ4B9k6Yee56jnhVlzIZcL3RQ7725+esYfkWxAmZLJu72v/iv5&#10;GA+mSBijZnd1zQBqo77608iu7j7mMdq+3wZI8MLvxbswr+mlXjZyLmygqF6HzPE2OyPXGZmRce4H&#10;b3t31WwB8uR4VSI1VnjZtR9oNApzDBrpsrcNYoJgNJodF8PAUDa2waMMVeNtIUnPHLmPVBCvtGJQ&#10;98GKiReXkT7b1yWgqgz7sGMe7ZV67VFxVcYuj/b2iOWinKqr/yAf+/rIm7eN/wOl595XLLRHnjeW&#10;QUpsUqdxI8x1Pvc/9Lwyuq/pmztw3SbYYl1F3nYgjPmm57a56XnbB6vUQex0Q2WTOvTsdeyz7L+8&#10;GzD30ssnBJ9C/o1xUbJKI5AJsFEb7xdckPKO5EGvcO+r/3LP67vA+XrkBC1x+bQ0gr3nYZGlzHpJ&#10;bW1gy42DvFsfg6kKd9Zkg5UkKC1hrD6kznnOuvzS9MKn2IMWLOSyGJyeu5BZ3xYm+P+7zsK7buu8&#10;9Kz5dcuEgY0iAyn9xn0rIYn6LPsvr/NyJlJIcwM58el54OL+1QUVjQGXnQH+Uuj9Fz3PM5FkbwzN&#10;7dP4nZINyNISzrL1vBx7RDwoIPWi50UKcVvQhvVuBxeu09+PE3UeJoKPvdPZoGGebgDstrgOOtvw&#10;BI2FJNC1RbBQJlGs8pwCaSgz5J7aiyKqQrw9csanmVR9GoDd+HTtKkqQuGYSAWnAky/WmZobSh8Z&#10;k2KZsxDs/LTgw0mSf2DAUMqWx2gRuSdxish3fj1nwjEwTvYsYF3zII1MpwSjKDNPCtrKYeMCa/es&#10;yqwvpCeZQwX5UB7mJh4xIR2yWO7GnnNuj6HfqzkLpRxz/lc1j/u2YRsBa8jHQLa285lIsFOkiSYT&#10;U3gzZ4Ie1s05I/cDeLWb0cJJCu7U5rnTOoYf6k3PqrWe60zYcZfbyHQlaw0GRE3bVRb2GWXc87Hq&#10;NVpv6vKy/0rpKSSqNcfTpyn0hPSIng8Dw2TPiKGgWLgrXvD2T9TGmDUbHBZj8VK8X+cRlYlJcbPl&#10;vpDCbnkxyKDYWR9LyBYvVWqnr6nTt/8ytZHbPp+xN7acFmBGI+Y/Bib34qYNqYan7Sjcw3lJ0kMz&#10;2LRqsEsyqeKj4JHiMPis5dMeMLDbI1fthfF3zzPDd2AjDsCAwh1NFCncm95szmBdbNUf479xn8ws&#10;vDePmZ17xjTyrh1E23rmTLKGeSI5qa0+kV6vJrqD3fvoaQB8+qS02J4zgr+n8PBwGTdQgxdRTRhl&#10;ISfnwn7YUeEzq+pRIRe3fHeGwTmY1LnCqm32Ql5w4guQF9zEKdyrP7F0oAC8kESoNt8iMQAmHW8j&#10;8RjGvbxArCMF810A6PukqB7jsIbqCfcyDRwZ//pWbcU8hFm4PoUp0P6veZspbRAZPs2ckySU9QRh&#10;3tiAAhHOV2FReN/7qXNz/5XyQpVzLIq4ajsL5NQxi9LpknbwOFUN+66ijoZv9qbwCqUWznP2vnaf&#10;nAhFSFa4kljd7jxSagQmjXDGY2BuQyHl0HUeiU1tqbrIRJTQDBGwUTKr9m7/I5+dc6sc8a1wGFYc&#10;UbhYHaX44M/uq0MtsZQ82o/pCXz07LmbRtrN4dngLbAJXlO3899sr7sOCgtFuPEhg480VZwuTwt8&#10;U39tpd/+JNWowjmUQ9xiQYpuyFemnYqAGGXiThy/j5TgXN4DyTIQrbbm5nb+65m1XlCZxrovp8t5&#10;ZuvQOQejSEDxdZ84oe/OTI2ayM03cQIuTfOlp+jD9Dz2xOyZoyR9zsr5ohJt4xZCBy63B025aXIw&#10;04NbznMmpGFGBPUPIr5/Gs4kxhTLxWrFrUBzYMgOB+DwY5LApLcfPe+rA7a20Htopz9FEPBnIb9y&#10;EID2y1bxd/03V5/4EEZItueAr2JGbue/1R4ahKYKzoWtaYnkdkfK4RcS7wdpECOh3xZpmJUjseMm&#10;801fQz7LbhpvKxn4jeQnmqrKIfEuAd3NMUZiDICdfEwcZXMl/iIInGo7mh7QVO+NPkvPPWlENJXz&#10;JD9KyDqms+yovT10T8OX6RFgNU+6Xe/NvWib50rg8cvzsGhKVrpyJsbER0HPLjWFW3Wf1AgjYe2G&#10;G5X1kNFP2Ay57BwIj9R/PUZSxbOUmNr/RywseN7t/Nft26jYqFfche2uYmM5VQWo275Uwc9Un9lK&#10;T0I16isX80iJ8xqQnJd+BT5NnlCXRTgaDHMUHwJd7AOTGpd7FVmfZfceEuHcMxyTgCRCIGQLNVgh&#10;og2bIWURpwzFe3rPqLUZN+cQQuQ7btD72lcHdFHW5Gc1lYmXlHI7//VqosT69KP9zEZyu95bvqVS&#10;RsawShXbNGOKMViVAwJBEZ6+2IRrXEmUx3CQx9j78gjc57/AlgLexVteqM87lon59nqBNEC2b5To&#10;vbmXv5WkknyqKp8dkID3yzcyy9+EWtLW7A/KmPgk4BDLdPc7bgFjWhoWgNPUzkpWEAMpDQtLkzr1&#10;vWdwN5Y0VOV9UxRF4BhU4JgzUmbL2OMxA0u1kbTmxKDNgQG/SmQQWc8cuNZlOn37aiK06TMlI8Z9&#10;uvM+ribtwYkm9ARVcubu+rv+63UUi9b3qfFqHnO7Pjq/xXqnkaFK6EnFOdWVUMjZLZJJ0igmY9Lx&#10;MyU+9KzcqHwXQQRtkMLumenzaU8H90J3ywL+kW6fb6MxlUzuffVfMWcOQkwKv8tlA11XUy1Jvpef&#10;hvcDTjEHpvrafiwvuLPnel/9l3smmyCdBqTEkxTfJDO0xotSn8bA3khChKPgUMqVPnvFvN7uE+M5&#10;qyNRNQsT6ftppyCwy2XSXgjpCykCfxJqyFND3qQeEZe3wHkZgeRqzlcYAZveiw1+/IMutc2M6sRy&#10;fowTls45UbaR7u0n9HFk3oXWtezA45rh0zcah7e4bmQbOmek14y9sBUhkPlkyDtvE+q37tD76r9y&#10;5cA3O6vgTyokIAHbDhHQ3kovuR9QbXuscmZBHTy5n1AGx545uSkV4nfJwO5zXoCtuJvAT+8Doyac&#10;e8Zr/AYQSH1w5xjLzYWt1CeFUEiAjXoW+nwVGkQm7WLlMcMcb1+dRtw5z6hTKvyNPh8e/tr2lN2z&#10;Q++4GLoJqSgGTSx9O337r1xntNEqezBXavaMo82C8m+0ta7OIRl5O/cODv1PXvptLygOUWuklCSP&#10;1+3812MUyjW1WSAhKh3cdebzzPAfWMmlyk9iNOfM0HttgBEwUGmrtpq67SJlCjFBVaGKPntf/VeO&#10;l7vuFPkcskFCN/wN1TNVNBQ3jcfIuG1TS6P0ETCgpZaBva+NRhhtSCF/VPbLRqO9PYiHuXIaxda+&#10;9+aVkO3toYtoTSHDD0/VrAc71MQBQat+SNJF4uyepgSD/iqBUzwwP42As2J94lM8lEi/6LnY+HJv&#10;IoPxGeSozX2zZ8wY6wpzCyyPlcTkt02xy57XzXeYM7xlUwvdd7sVgyw1WTmeM4fDG2rj+LcdRqFM&#10;LgLTSs1JqQir1/lwOCipwdTGt1z7u/NU/2UOmxe3HcU7rpba1Li8u05IWWEGVj0z8BcnnkrZFDlP&#10;B8t6pD1JorPDPes8fCEvcOO7iioOM/PIpDY2c/E27twOA2Yk8Kc5TEftuedt/+P+xyRI7sA1h27X&#10;Zereft1/UmEHR/ykv+ClwlOdvUgsbof1zFAi2wYZNIZeE+cgmzKK/KUPmtmRjzBZ8QJkz9B3O7jw&#10;jrikKD1zrm09Q3JbluOmGs+299V/WfoDXan1IC0uigTPSbHUWSFOPT8eEzVPpICgECSjHWXktjoE&#10;jhwo4i3+95P0R+udvcAJ3if+7nFmIFSkW4Qk5N/BaTUz3GtlQQBHQfo0obFkEEp5Agt/nNm5Z+LG&#10;dkoqVb+HHSl0VyUp+DRnVBdX+BsVnchxe2B3Mlh1s0oBOkwKC71E3eExSkZJ/3p81/NyjQmTQgHp&#10;LIogwFqKSSkHpscGcSIQl8s5MwZMnHtqYwkaD0XPuo20LeSSLMtjhrENDBFkX+98fDnnmcF7/DSH&#10;oBcD7Q3LrQ8MNrDXcz5+9Gwez/1KloTv3VKflLBPSrmd/7o9l1TaZ6UCQXhjuuQ8cjCpjeCocrmk&#10;jHaijazyFJTCg4f7sbYWkfHyTc8Veczs3PPx3eXTXGCVgnIyyg+Pb3smJOZJUSkm9IDl0zhZUouY&#10;AmF5TFAr9Ze5qS97hvvNg+QCoxQ0RuE+Wo6EXSDMnjm+MytX4TK0rFzhTt/+K7mDrHfhB1PWyLja&#10;eia26APxKUKJ5M1qBRQaeGOx/wVWxZEFcIj57pwUFnsdac/HODldEYA5s+lfaIucnsansR3Ylp23&#10;geFXIbvT41mUYnn7sc77LiRGgT6QdF7G63b+m+uiakclqHXDsuWh2x1Xcz1YiO+rYPWqB6M3+QI0&#10;znKdjv0xWrRPLZaVO5fu+QgRKv9DzO+pGun2uWKzp2K1ViDiWNZ1RCGj+iz7r6QUIb1yfupI3w4W&#10;8K0qNx0DOzzWFQw+a+vxT6uJygRwxh9lrX6QwZLujtWNMdrX8n01cVKXjl5UqR2yVBQA2Awbd4+A&#10;yjxVnwiFkOCPmR1putTHOamb1CJXfkLQ9DeqUfcsYdoq8zgfc5Zbu+t99V/m+3lJGLvLfF9zFti5&#10;JiXTos95qVrzbW8ee161iNO2X9SE0+PlqOeIzYHdUXupZMOo/e6cM6bMpPZTXMFbdTiUNLvrmVPe&#10;oFZJUfT3JhCofTj9eIfHGCIlL+rxZc+4EMs/8pwz8JL56ScbEC6d5yXouTcctuomBxkpb0s5w1BF&#10;Nj/bOLXM+nKDeid3nuq/krdXHRekmGJJTTqvIhRu28wVDmpfVoGnAZK9kJHQep7yutG89wymzUhy&#10;Ig74AvqxwQ0vThAiEoNn5sV+5kRRAYMhCwhT74UQiHqXoYQ3WokzK0lAaal2eryNtvvrxZwJ8Blz&#10;izuCw6nPGcdfQYEoCKXMvtbzkqevexnCmrnj7RYUQ4/cdCrgLyXWyUVXZm/rmZ1kEUcRG9kmPL7q&#10;WdXMXf5OUe3M9rMkAeTFiZLklE7ZAwbC3kGyoDa4o1f5GSpbQpx/rBSh6sQ5zp4FTPJjOCiM6fl4&#10;hQTgJnuhR7KyyiDNnhl/N++A7vxRMox0f3ldF2pTphh8UL6N8M0snjtqE6lTTdgxZ/y5uly6fZpy&#10;+p6zinr3s4pID9CSJAloAUJj9+sMbA6VOHv+i0vees/gupyEju+BnvucwaAJPxDjBtMWbHA3Z9jK&#10;Wa7MgLttx6hrIYmfOt+KUnUHmBgYiOwZ6qV/7bJncLh2XMtxGpGy2bNQI7kYLIUAhutiUHKz5JAy&#10;VkJlefRsfSwktrBcMEVQiriS6mvGXnQ7/53tgXi4Pb1477qd/7o9sAyjIwitZ1CHUbnd6RwBxyba&#10;ZS94uHbGYismJJ4v4h9ogk+Lrzo3Y/Xhkze6NpY3SAu/i6UZ8niuAfLKCGMy9tNomY8ZuFeQkekW&#10;hqBmn2X/ZUrhMbRUZBibbQ7mEJLkwPCEylfaVh/UoAM9oJx1jl73LNi2DVFuAdMNVOunieaXtQh5&#10;fgdcs+b8C5GaiHl2IhHvNz0DNvJCUk5IiMTWM8daiWsyy7Zd/gcxPeNN8A5LqbmeM/40173iH6DL&#10;+i4fwj4ZEFMgC7PVnDlH2PrBYWAohIy875kT35YV9qkqPK5zJhetgDAkQaoq3/IYicNj9/wfCJ37&#10;nkHJgEjwOaIbXRq1AcLw6eQwxbY27QxgpNDEY1fBnXnX3UO+nHibqJeQhfkuYmbzO6k03ARDEadv&#10;JEF+83aOG4bI/MTLnuW587u6GaytM6wNEsUDe4J/pJfbX0boT/L1dp2JQVJKxeRkIbuQiiBR9owC&#10;lSn+5jDSHYl257gnqOJuztzqDBApqC07N3SN+jQ6kCg8FlIm9EZtzKXy8slH8gFXdFznZrXUu9Uz&#10;YRhY0D370/Px6uWrt+/mjMY1YREVmVo+LZHqnh9xLdWpqscyQ17sKqWZeJ2n52P2rGwkL+TTxQHW&#10;f0bR6/HlnJEkM5b3cI+Qc1bXcqjY4CZJ2FRO68ED4sW465maMkgDk/MRy1Mkz6KCHN491Ed3hbec&#10;jy97RjJVoLtGXdRWpc0ZZLRLaD4WxME746XHCCzx3FVP21YYRB/9B2qrGptP9/n4bs5IP7Q9U/ux&#10;YfkPuD39+MHbiBKKnOXjckw+erY+FtoIhxC6rz/6N1fA7+jhvb2crdXepj29uJ3/+vsq22UvA860&#10;sofczn/dHvyWld+J4Fm+f5RHqDIu+EccX0GedphK7BY7FCiuuAVOokZTUq4wYA/KnXuWKWqqP7EL&#10;QCbKZnsC24hMTdeRMFz34ghok24ACOGOAOiWOQotbhk/1Y+VHvRK0rGfIozvTzsO+FLF8FVvqeWI&#10;uCmJtI2a4qFESas0CrG+cOPiXOFIiRGjl2+59MRBpYGHxsJRjpReVKnfwHGsDelIDNv2anWxKUoI&#10;YXRtlWwQqzJzoltEep+tCs55OyKfFAa/VSmU8exgq4ond3c4XiaWLLt9oIl/o+M6PPHSwwUwgQX0&#10;h1UAopER9TcrbuICYPWavorn0rcEAh9+N1vEms+YiTz25lQm8yQyEq6vLbughlwLdLe2rI63yBO6&#10;jNdHrohkqV2p47ytI1WwoPABXXULlzhbmu0w5P3Cq0RlQRpbFOEO39RYudusp77FFZPSIRskJcYu&#10;E3D/YCiUyBhnXBsYDO5dBDRIWPhbdkZMoJ16Uni5wvfgFVZWqK++wh0MSRpn4R+C3epthMr9RsJG&#10;x4rwpJ7SmbykGYMpR3QNDE/rH2b5gcU7z3k/wVDL7ZMCefMjvkt3MxciaEVI+rvHc0eOodJkZcW1&#10;zcqxzkct4p8HIkdyZSRMCO4VA1PPAUGYnq8D7PLVY5/Udz3LS4dFGRxcmOdaLrwSU5U5PIa9CxFU&#10;sOPLnvW5IifEbgcbexKRV49F7lVy6rF8UzluP77sWYZb6U9jguu2HAp6PfaniySMVH6a/1fPKsBS&#10;2ijxji55AUrjA6s5Px8Tga9otMhz7y2iGgVxwBr149Oo3yqD/4kNQBVxo6sfv+MwInWukHTSI7lP&#10;EqT+/umi9rjk4//dc90lQc+PhcRbV/gr1OIk5+y5PSbWea9IEjDDee1z4YmZVwXmKUkeAwO/qiys&#10;XIx31G7Rde3Ovqs4J1H78tM8DA2q5qx8hClnYfSzdD5KT1WqdEDjkGODBqV6TDGpMghmz2BUa2Av&#10;800IpOBZ9aflFmyiQiaj41rTHTR7BsFaTgaZwC/WmUO0EtwOx6xwo9Z4CE/shzT4PLSeHDcehRda&#10;NAfcgmsB1dkdy0QL+LhZCHbs8Q4CAGiF3nSMK7yZd9KTsoyqihQL+TBXGMovAQXiMcbMBjISiKak&#10;Z7nuHj37nE4LFsjQ/1F2Zr12ZMl1/itEPRqQ6s5DQSXAaEN+EQzB8oP8yGaxBphFEiStbv97fytz&#10;78y18p6qXNcCzLp9TpzYY+wYVkRsuFV06NGBBar5vfnv/D7xxKmjCBSyuuns+xdPsMyNeWt3Y2o7&#10;KOFWBMJ6uFqUd8PZMCfOpX6FdGYzKLU8aV86NJVEO9U1Pdh5qSkauVljuwH5Yk0vz5mruKuo8yTs&#10;cwZsPJdEouV4jhBOu+48T2HJmSozG3jwhbVNCUB+eh7Rl3cHHPuWO7o7ATrO8ptt2EIUnIxf4Ls3&#10;aNSFj9V0bG7Ga+UFnfamzX1JFO2dZyzpbtsMvWGb7ryJ0HLOcprPUWPtpiFKGySeyu1jPQwhQonI&#10;zwrPpOxJlPeWitJ6NqUGI2/1iW+TInl3tgXjp188WPFIbx93c7ZeUhd/molsF3b76X1grrdsH5ec&#10;iclMC/uC74zs/z3j6KViEoDe7eOOszZnmuC7FbJNirroe2rFprDvH2OFbv74Td3vOKuU467byvMW&#10;R4jbvIu4l5wVHN2u+2s5o3nsdttLzlK0p2CWspVnmzip2SHz43LOMga2a/PibBMYoejeEOsv84ol&#10;1bY7uZnKJWc9rVM8vrzPYH2Ib07O88Ju+0zUetd5/vhsH15VqPA2zx8luje9BvN789/xCtNUcAuK&#10;7hoh85vfu/gi4RjSFq0KhI5z5muAutiCuIu8OHys2cyJ65gtH5dr6tu10W6LRoWvfcm3I7p9vBjp&#10;G2dt7UUZOec+ffOc3O1FQAN8UWnk+H20jO1B3hT4szWlThi15+aavhDvQD4Ih82Pp9q/z4yzucVE&#10;X3lOFZHf1MHttdx/mjWdkJj9Gd8+lrduvyHc01fo5otjY177zbu2/zSbuV3dl+oHCQRWjGB69rpz&#10;BKQPfmM5t0oFO2fCypuQfalTUYoQv+GknhpZyRl9fDv9uD3Tv4A7ecPCycbMLEKhyadEWVoE9W+8&#10;NWbHlcoPh4SleuWmGFOoUdB4c7fI1Tv3gfdj1JevpktojlYx60qRl3wMFlBPZMoRlbfI2dImBQtp&#10;0BJT3SyElEn513pn8aOQfTFJX4QS0Ce3+Wxw2Ln5IDm4fZOW2fZGgkqjzr2lVNCoFb39sOCs84df&#10;YDVYVaymwfZ1KBBqk6so3SKOdwDJZEuyLxGR+Smu3dhbMpA3sSOI1fpptbdYtzu4hDu0ogo2tjhu&#10;trAX5zy93/RwmF0q1B6ExbooiS/tLVbj5hhXFlt6HQERbiFRQb3zSKlO8RTN4BIE32zd+ZdJt9ly&#10;TqZOt//w/imxkrHzwpC8wmdDRyZqW627d2E+hMzm9bqwFkTq5rl47SJjQkybk5fnAJbiRKlSznrg&#10;NqzUNlviHvM9Abs4zkV3pFicaWTvxaa2H6aE+na98JFlwJMLRBXLOSg8TL1wpEQSJWUnKfGP0IuZ&#10;zmaXXVpk7u22QagHrzhSRBSmHKKi2ihLss2Wd2W+uy+x3nEL5E/rn90HopbTqgcppRoEJuwfkMlT&#10;y7/wKTd+u0DYPWs4tNpbDPoNqC0ne+4eLqvZXFJFV4Ue8EFxzje23Ig1PtixpSrjtDxI4DuALHlg&#10;NsgWXhTlvBpblQiYPirgDqo804oLgePmBaLxgTBS/sMASedZpeAl6Jn4lGYbU2LLw7JuUDVblXmd&#10;mslOOo8UEedZy9hqae6fCla+3gKMX1VO6WeLEjkukNBRaVji/J21nWGLozfiRICztmKD8iq/ImSC&#10;u5qMgDFi4onoRn+0yDzza+x2m62Ak0OGyWB5xUkW2nPbPV75dGaTrkArwzEoIq0JUbkXAHay5dF4&#10;hVuXDJdNH1KvxozGkTm3BeOkK2fYgFC/YOSLxH4lZlwa3xTnDJ2T4YsM7GLzn8sqScgNrdk2NAg1&#10;74ZdX51k9caaiDIqpSo31faWycBrzAdBmS5stfWdDx+BdJ7miyc57bZbEMAzYZ7qghr3evzn1+a/&#10;q4rJY7xV4RUOaxNJ82uXdBdJ+fmaE1lkP31SqJ0bCIwIPHiY+JSVnq8FbQx30z4Z5V9jrLzmUxcD&#10;D3HoTqhWjnMteeoPVRHV0nPapVdY7q+4J0QwnqbCi9PqAIumH/AWYWMlDhUvY1DcsfVcvTg5c7HH&#10;PMn+mZcL/B3+0j/fQhINZsD1Snrj8esX11K9a9awDWh1nq1IwdYLM+K/8GfYcVnUq3BExHHU8PJc&#10;PpeX2KrB4gjvAjcHTxhs1WpxhCNJswCrEB4XJJ1SwXT5pU3iOx/LkoxyLWllNysiJ9H8WhKvG4D1&#10;M0sa0RECwyKnT6GJIXJ58dQBxM+34r9DmPOWcLcuj/IiWx7MId3IImFx4uLw/M+6VKRjIH6TLQdz&#10;6H74QQgKv4LtknK7ruvSriN/mHdhvInAUoDX51pwjIZGQyiD92QZ8ovzfXG2XOHxwKjEAK44X0Yd&#10;u5ERoIpc/JWfEpZcH2q5RQeQsWLLad9aR6iUeBp0wIcnDhy2AmI6W7J79tluQ67YYshPj4hS/VQp&#10;wN4BUgcnHpS3iTTXZKtyp+tTzGYgeV+xt5KYG6mijsEW99BcZNxfh1I5LNMsnvJnR2pepHF1UKZH&#10;fSxOKLrjscrL4es8JaOqE9oIEYE/f61uOIr0oFlEAGIHQ1/TYQPmr85/x2DovUdJhOXrLCp36k+/&#10;Tm6N1Lb16zxNVbcbRMAszscWk3sSEo1JbQ0/SNxBWPj6c8RmNqpaLXAPx/jyvuSk6KuOd2QdJWN8&#10;OJsUQIxRcFWniAIYhzVIXuvCqZXIsDYIjy6t6+y0qmvyqPktnyO+sZgU0nPea6AIwH2aSaEIDfer&#10;Gp6iqx1GeVgDvn69IgP4Oq/zcqztHFyclBOhSqQijUzff5LAVipqei2HqwA/qhSzi5O6zHZpNLic&#10;KiwE/Gm5WtRjXhVpav6wcodPAUCOE6lyu6tlUAkczAgJioUtSJzRcODtD2ODiYINpAovLn7zEEeK&#10;6AyQIDXCkCDzmuX88q/5w+D8xiNN3PkpFWkCCttsWf+DCSVfCKuzDhkl7RVvWOweTuLj3rLbcxl5&#10;a9JZzRGdEJVX7y3+85EfYaTbIqsO+9zb7dDsn7JBY6Vee6ToHMiDuB6plycZ24wdWz9FsUurnJd0&#10;oGK45NTenRctNzP/WreW3pJTdQOwT0avn2PiVcPjRSMa9PD8EKNpzpQ1ecX7hR4zjDYaW1D/Nn4W&#10;JW3qg4AOD0ADqvkNuwtEIivdH+En5jZGy+t0yM3gAs+ThDfrgFLBPcx6LguPETTAM9VtVX/WsaE7&#10;5TwpdKucx+jCh6znHO0reS6rMkbLnEMEqJja/Flu6npMtgHx7Tna1/X/RuGa6iJPLR4TP0NqcDuX&#10;j6/lgPxDbvsrBLBRUrJOkHF7y2xAtGU5VN9A2Rs4Q0nE4ajt9nNfW0x4oVKMJ//DvJ9k9R/ctMiJ&#10;ebWBkijXfNVw8kbmc0hVzmHyg1bmx5dVtdfw8G1Um6FDyY+4in77dnJa775O1tga1gQDMOZD0dDx&#10;g8qOzwYidrLRf1Qd93w+uljjfKEijU5nNsKcT3xbaKbBYX7r4nz2myrjI4tx2H1Tgl0+ybY/mGGy&#10;1y7N5yLP/TRJEzy4UveLgZml+n52YFBH4LPcVFVq/IMzcYknj8OUvOQc4KOMn1W/lvGzCHRkjPHE&#10;5TU1D3ZDWbuX5jnXeD0ltFyeShLPIWjYQTO/Nf+d355xRDI5CO8dv31pPkornydjG9UUS1gw13M+&#10;3OV85TFmRjhUprMQ6pfmc4knSv0U+bJK0zZDO5qOEjXGPfC0D4kPvoYnWzN2XIUPVs/fNk82dSwC&#10;112JPbZvSNXpnKjlh9FQn4GdP+zbxVXZ+VA3FtvxDwaB1UsBpPhwHz4hmtekX6nB0PYo0RYjjCnb&#10;CfoPHnKv/MNH9nMagjmz/Gs9pdy87U1HUqS7wBaOOB/mrs+TJ2O+zJhpGG1jVZNL/rXyVPW1scE7&#10;5dz9P/+QWztVv9fx5CWYMgafgKS9HSr/EIF+qKRtlDQgf8XL7D+rdY5jIg1gLALgi0M+o1EiDke9&#10;iOplRtBNJYPIEv/P52k8cWofwsWK8M83kDtyPd+Z3MGUcdJx1uq1qFPc4ylF57fmv2Pf993bL7a9&#10;e8lp0OCr3SQF0wkhjg24fbgJoO0g2Yc0VFvfhm4Nd0pcksdWo/syvXxakRTzfLK6xEb6O+GUvPIh&#10;9OxO7E/JNs/9NhGBGaZuN8/9BnO7VQHC7gTG01SJpB2uHouNJ76mcQ9xY+PNredpIkVZnal84K8b&#10;WR4qsHYot4V/eL6+YLP4nYs888Qhf+erSO9SCv8Nmvmt+e961nhsWINFDyE1Uybo+obOb106n7IP&#10;xvmkzK6yB2wN7cW+AjiQnnR7d8HujfBktW+8OfOBVDGu9aZuW7OIqFWZonzTwRFrZwVh8Adaz6V5&#10;+sm+YWtiniY6sEap/OSLYJcUNWt4TKp5OiWYp0O8YJefeOmOMQz7cNOjOp5G+UJRRQWa5t1LVckl&#10;r6ThPD25mvnXkHEms7lqh3nuPFnYgYXaNnsfLXmc5BaME5tc8q+XPF9YcBzGEXEjbIFduPzs5IkX&#10;a7pC6Nk4Skl2a7vPk+fwkKRvP4ujXNAku0j+4WauVzydUv6LOLf+obwtMU87faqDtmG0czXzrxdv&#10;1k45l8/uyoUP91dg/7CaJ2/NlMiYKYcIiwnduxceM5ND+OlUmXKVejmz/Gudp9kcLz2/Zsq8dPya&#10;pAXa9JogoqIcQ2166dg1cxBEuwBFdobMT4K82O3onFn+tc5zr1EqC0gduexnFZ8bKhDxB6WA2YfM&#10;bL5ZSucjun9pbef7snLDgTl646HJoeTOd25+a/47vs1ejwDYxW9fmg+exinGcOgB8vIhg++anSQx&#10;qQGAxqUgbD5LaeAj4+P+5ZfHbb7uyJShSM9rgY08U++4lcIUx6AUvdgCosTk56Lk9PKvdYEoGj7x&#10;OEK+HDAo+MZntgxsBZgMtuZqfuQFXH3C1X0k+j/tDYEA0xOISj9DSPh/j4Dq3bNLP178chfPzKWp&#10;8l7NGLnwgemBMVczzdKP2HHkzlzebUAv5pknDzjm6HHLKSCaP23O+a3577oNnORpt6OK77CY+a1L&#10;8zHfGs2yRr/6eWDMZYeiyDvoG2deLCXFv0KmmQgBNXKoKSxzfih7QNdRO5ynCTxUjoEpebGGl+Zp&#10;ai/ZmAJfmAgx2Q1I7eA5Mxt8wR31sttMQWrYKnZvPP1DTNGDPrfrkHuMq5qnPX2878NqmPtpuhUg&#10;OTXKswGZPUwRgD18mquZf43rv2srIN1Hz47Jk6jn9BDyIikZ23nijZleCkb+inuIUJlv1MtgETbX&#10;/FXc5KuWOMeDaTn9PxIR/W7+A6JtWC6cl0Mdon8Q8m41a5Q6kCxtrGQo7xZ8rmX+NQXr7M2ACYhi&#10;mu/EEvw4uHTnNE3tQnSo5QrLXp0gaY1jhfCncCpiwxatceXJyVzdsxtPvj8pX2cly/E1bd0XhjC3&#10;df7sS4vVNEhSWVQFrJ2n3RT0jSOsZVcSkU+H+Ke5CjCvx5Gu1tYMfsp56PWyy4DJx2KvpjHWQQb5&#10;3R5VLbtlVyqeu01P8vyhT+2u6eG80fG24exSGq/za57lXQlE8ZG31X4UAwpJt84R8ZQumH0014oO&#10;rsG7F3Ocr9l6QzTKcfFUao+Mz3X/57fmv+PbSyxW7Cmfp25A+eVLV9BnsxQFsdmAhAELs/wcaPIM&#10;Wu0BF9C0ow3Bi7lcYsjDNpyWBMIOquEe9gPbiHrnS7s/1s+cpBWMWTHc1QbazhPr9x/lSg19kpI8&#10;BwUAW24EUpQJ8Qp/uNIkVzmB52gY1FOG7CoUDxTnzgez63vgvKi1M3YvFzE3HC/KUNcELDyJJpla&#10;rtSkzbswfzIZDQm9K+v4vii65QM2vRgBw5jzw00bRzwLk7YexuSSf81XYYMDUXT9Zu1TOBdwAe2s&#10;eiZmE3U+gqfM1vkhIdhX8ETDGwYNCRGPCc4ABkL2yHIR1EbgwBPY9EgdwTUwGgRWBxNLUDgb3S+c&#10;o6Mf4zZPItBjKiiux5q3BHSHaUBRZPVbrNcWRODIrOIOvUCU8rPrPKk8f4B1EAVX9opGS7hHYcSW&#10;J07CCWPlwR1d0Oc8UUcJRa0/i8xaVaTtQzQ6HIwLT2TtGiSr1pZXa6b7INVUZsnkmrpQjGtDptKQ&#10;JRtPXBJznqC+XmGdClgwbDKq6bF9wXNHLuOZxwKOD/U/jUXAF77esm6enKGhmVFkEuUvfpaVHb5r&#10;lZFMbYZTPpuhA34bsI6O5479BtGElyR4Im6HBopb5pBiQEW1Ka8Iur+mU4uB1DlMaCzBUxbP+kqi&#10;fQ50/7afwtOva4uH6TWJoMszM34W13s2HQVdj5d6OZoyCQ7aDFbB0OmUOrcaltXaAn9Fpq8/yyFa&#10;ow1zKoCcJ+JAZTTy9QD5BXB7UCKML8u+KetXSQuDib1VHWwyadY7Pb81/x3fxvUxXkRq0I1OA8xq&#10;fuuSLFdgfsg42m0MTME2H6ypuUwafahSpHFxWNb5kEDwitgbGDw8F4OSuxx3gmL0yi+XSBHcIHVC&#10;Gk5RM2t8CKrlslUx5ztWReD/dd3lL9z8BPNb89/t24ArBgcF4g4rfnENMeSGRFpkU8gVdI3pS6ee&#10;z8ipmwus0PjItCDgj89mcEsu+dc6ThWhH4onIAK1szf5yU7OiBWYxtEoY+PJKR0PFzrGiM5VZx/z&#10;RhrzsjX471fU9vazHKQh6HhjRxLf9qEQ1mNV8Zpsq5ozy7/GPPecN4T3wUryTDvOStr2nNzpbcRx&#10;Loh++x5ydbeqbI/k6MT5JKMSa3FZBCT0oeWB/FDDGYyRNl7vF2ubJ47nD5fy+oPs6sn5jBxNkqXn&#10;rOZvXlpDAnIKGWvf8PpQ2MLPCpAF3aPlQ7YmdSe84jOpA0Lw7fUaIq0kEpaf5WlL1VPXevpdsG3z&#10;3aPc3uxWqvziCm2nHJAhF3ieyeMd45yrMv9dz5TCtNMKfFJ538O3L60h54ejsMwHPB+31teQLkEY&#10;IOND5haXERcq5tD6IZ7+9aa+OBMXeeK3n3lYPMt5DinjiBk+fhYFbsmJmPcNLfvhfkQskA5/oCMd&#10;VoVsxBkax4nP2/lnb4182nMLha5v1pAHWcEEnQlWXW21TGYtBbzXD4n+pG5GqsbMalmUizGyXLOc&#10;DUl9HOyFF2VUtsd2fmn+ux4I+okpVqSBgZDY+t/OLyWflQSlQS/iSqMe7D4XPgTxOeQddy/iRfgW&#10;eGfXA4EPpsstYTtmxowMw+OrNEc6x4Y3cJjNyOnNUJ3fujwf1f5YF4yJJaaIR5dXbP3wkcnGXHlS&#10;J1af3OZ585JH/jVGSfz5kXOjVaccaFworjAycd2R+aPzbMMMa3Wls5BEssi/BkPWTU+sGJLTHMqM&#10;HICyjy9/xhsw1XSWpjh9VNREBV73GM/MVFPmBsx/x7gQhlvFhR07Mb90cSq47gTUXIY7Fn1bHxKf&#10;0PrXdR3D3T8DvjJUr7mRlSgSpFKxEDFEvc/TrjL/U3IAwYlrDYgWwiGnOIvV6i3dPYcrEjl3ctqZ&#10;EQjnZWg4H17I/svr96dD5oYN8A3bEcIcqxvtdT2YD2hsF8/CZY5UEhoC88WJ5tnnLiwzQMMNLyiQ&#10;ZujWnca8nycpWeRf26l6Qbgfg/1H2c24zsbvD3zZHz59fb8+DZ/ffvt18errP/7167fh4f/67b+/&#10;//T7P//T2x9++fL2p3/57cOH5b+/Lt/gf/z65vOnrz9+d/Wd/uev7359//v7v3z48uY/33748bu/&#10;/jLxW798XanWLyNSpcNcoHj77t37j99ulo/efvj869v1h8h1W/ElnO+NxzJA/TD/4y9zPBr8G/1/&#10;P3737rcv7z68X37qZ4b9vz79z/fvvr1hWIP9m79u/3lYAZ/ph49v/rZcEw7lu7eff/zu5w9vvy0/&#10;+vGTVmN99b58/fbf3n79dR3t108ffvtp3Yfff/v2/sv66x8+MtK/ff76w9fP//bln/9J//XXTz/9&#10;v3/78ubLtw9/+cS4OBhvP7779dMXxv7ty3Ia9a2/ff28fp3/ePP33z985H/6zJL/+u3b5x++/35Z&#10;j7df//H33959+fT108/f/vHdp9+///Tzz7+9e//93z59+el71Jmr5b8+f/n07v3Xr799/OXff337&#10;WUuj33/3P/6TQfz2k9LYv3vz8e3v73/87l8+ffn97ZsPv/31y/sf3qx/rA7uQfDvyxzYjM//+und&#10;//n65uOnv/z69uMv7//r188sMr+0jZ5fX78synXqb3/4+89fliPFKN/8HUUWm2fAUnGECTiwrOr7&#10;v397846PScIjtKv115tOrsJekXz+0Lv/u5/Tt//J2Vx+4Jef5in9aczr3aePH7+yJ//BWv/8+4e3&#10;P373X75/I0c1Wu2bv72BD+W3xpP4y5HofzsREXkg1PdvfoVI4fkhRV8Q/QeqpHHilby+OufkRCB/&#10;MWIezzkhZIMTUznn5ETixPt1zonHcOekFNKHYvWcCLid6h+ec+IVN05X1Ct9Op+TExHXpPpGsXqc&#10;r52TyszdF/vkRIqgYoqczwld3jhx9p6L1XOiek48Q8YJH+1VwcmJ2CfC2sWcUAp2Tu2JcKL6RCCj&#10;dk6UZaWH5/mJcCJMHdx51+f7JNSks6Lte3GhggpeuBUbXn7j8enIv3w+LRUT2EYoXngxinn5nacl&#10;KQmmBSsnWioacpbOhZ9fejK8wZAUrJxIcGnSwgpWfuuxmDAKClZOBCsSW58LVn7tMQFxvTfTciqu&#10;MFKpELW00Nu3GMuCQFHDy6lqwXTtVx9eChsUa+hU8KKdw12xhn75qdEBDqHZL6fq19CvPyEwVags&#10;5uVUmhdqx/m8FNfcriQ5CWCGinckqMhkQ+oWj+ONX3/iw/TivTmfV1ARoKTK0VMxL7//grhjuRe8&#10;nEq8eFYLXi4A8FewYQ0vp4IX+lnDyyUA0QKe8GYNnYpwIvvV8HIJwBIywuZsOBW81HS1WEOXACio&#10;QC+KM6+07e30KnKK67Hg5RJA3SkoTVicDaeClzq+FrxcAqiPBh78gpdT9bxcAlD4BMHW7JdTwQs5&#10;X9wvOXK2lefxJ3+hOPNBJbAB5T/O15ACOc4LD9NdoVUHlXjhRi94uQRQw26iAOf7JcjlthrrXW54&#10;uQSAF47HhpdT1WdD/sVthDiBORvFmQ+qnpdLANyRYHGKcyiLeRshdpP6DxX75RIAXnjIGl5OhTXM&#10;u1fIKMVtthGyX3iKmzV0KnghNwoZJbi88VI3kIaXU/W8XAJgdKE4NGvoVPIoAPU73y9CjDYvqgFg&#10;25zfr6CCF26JYg3vQm6gbkgxP/WaBJXgruRVFvNyCQDiBLh8w8up4MX70KyhSwD0KLAZDS+nqu8y&#10;wRjbL2J9wB2LNXQq5CHKTXGXFQLazzwuVBxtBS+nUlUFqhoV++USQB5WwmIFL6cSL+q4F7xcAqD0&#10;UkmkYOVE6EME9Juj4QKAICRFwApWToRZvuh5p7ayiuBsu7U2lihYOZE8G2hf5wuoGMTGihQZ4vbn&#10;rIIIDwBRxOIMKuVoZ1U6G4KodjYoIrOxIgrD5SocG0EF2IXks0KFEgLOeClP7blYQqeClwqBFbvl&#10;l5+cDw5UcbVUxnIbobLBgVUUvPzy8/yTrFg8JwomOi8ehkJdE6hho0KFIshT3OOgYl48DIXIUNrQ&#10;zktAdIyo06crqLRfgNOLNfTrD7QLM6pQrxVX3Uaoc0h9xYKX339eySsKExTzcqobMGX4AM55CYWw&#10;jZA4JqiIgldQwYsHrziHDy42cKFiyxf7FVSsIU6K4mwI+GjzEpygmZdTMS8wxc28XAIor4ps3vP9&#10;EsJkGyG8ALkWJiXwr52K/Cpc5cVdDipcomhDxV0WpGIbIbBOkAPFQxlUklFIxOIcutwg9xjgeLGE&#10;TiQ1GQBTwcrFBjgsxXdOpYZgUdtaKAu5koaCTW9U7ZscRPWbTK7PzookAVzsxaycaNU0inMhAOU2&#10;K/QnENDnrIJo0Z94XE/1JyH6dlZATR+K0x5Ei1b40LDyu6+Ogo1tAvhkH9/ikONpPZ+VX32SbKhQ&#10;UCygE8EKF1SzVy4vMNJkV58edoDDPqsbWDWzcnFBxoBcteesnAjJBDCumZVffKx+RV3OWTkR9wpe&#10;DSu/+BSeqFzJAiBtx7bWMZTAslEtvciaw+5EerJkU5+fQL/4gLYpulAsoBORNCWc+jkrAc/2WZWS&#10;PYhqyf7k0mIBsxZvfhBRpVOp7cWs/OKrDVTz5AN925eCWanWRcHKLz6JfSis53slWPK26rDivWpY&#10;+cVfW30VrJyIBVTaZzErv/j1XjlRv1d+8eWratA6T050g9+Z9L1iVn7xVfWiceqSsmd7pXyUxjmj&#10;fMpth4E68uYXe+VExD7wihUKrrIfdlac2sYFH0TKpQd/c76AStPZWS05CuezCiIQpopWFaxcWrTH&#10;4tmJ6mOhtP1tVqSiYhcXs3IiMi7JEC7UGIGag9XzQ8HKiWAlI6tYQL/4OJtJKSlYORGgeZU2KVj5&#10;xYcV1QgKVk4EK1ylzQmMi093EcFHTpULpflvy06i0z38imnFzSem8NxYxMLdBy9SngpecfUpeqJw&#10;zvm8gmrJTGtOhgsMYgqK9he8nIr1U47E+bzwS9tyqJ8b2dXnzJKM8jrk6RerCDIouOGSbPysScb9&#10;X+Aqp2qamkbuW339hCOIi3m6aUkGN/wz1dxcDFB5XHU1G25ORnYVRZiqfXNJoLpsWIUNNyfjCSPN&#10;v5qbCwPKn5NqUnFzMjQOihYXTwt4JN83ZdI3CnaSKRVWgJzilLhAUPX2DrtGXu9+uODG3ArTQc12&#10;djIsr+fKnZxktfJLHlpwA85cYcqCDG40sGhWMoCe9PcDiNqckiDDCMOIaG5AQD05yKDkm9sdZFiX&#10;+L2aG6DMqu3ZUL19zPrivgXZ6vmqVtKFAiWjyBKquDkZ/gACldVKulBQQjXFDZu5ORnip3N0ELn2&#10;lcR1K/f3uVQOMrgB3qjmFrLkjnexcawAsbNBgsTmlFT75kKBLAr13mrm5mTiJoP4XHIp53w/k3K4&#10;PxThvaUAwEbGSuLWqlYyZAlZXuQRNHNzsv6UBP5zccg2hvtS3Njm1t6AQIByu3GlFW6C6yDrb7eq&#10;WGyDRHI9VtHmpa/GRtZLLpUJ2ciQymSlNmcyyHqprMZ3OzfliTYhTLriGFn/4ii137gRz+nm5mT9&#10;axpYUNUrpNRMcQOCDM8fldGK2KLKK/jccDc0joMkgxseuUaWqCCRrySFNaob4GSsJBWwGi1I/Q6N&#10;m1o/VmfSydC5cJY1cwtMKBoeMatGTgaZuJGsW0jlQIWCdCVo0MjJIIMbCOVmJQMXysGi1lmzkkGG&#10;Zo6NU3ELWUILQopxFjdADU637cbqUC5+s5IuFNTLiYqrDTcnUy0Oakw23FwoYC2qv2jDzcnw1GEJ&#10;V3NzBUMNKCik0HBzMmxTTknzdieuFK8MKf8NNxdBWPmUXq/m5kKB4hFohtUpcTK8g080om72zYWC&#10;mhoAcWzm5mT4S0jtaeaWOFFqv1QxQbXushtAeTayFoq5BVIUiE6F0aG/ozOjEEV3AVTxd7ulBKio&#10;/1OsY1CR90o9wsJ3h24czACmNcc/qMQMWd4sY0gESqB0CX6BTKUDNBVRmgMZIFNyWqgE3agJSabb&#10;VrmdlCa+7doruAUZ3KrQMcahc8MNSNXb5pAEGdy03ecGjorM7HNbSstUpyTI+pUMiaCELt77c8M0&#10;UKqkc5FK16gJCR5Vg7375rolGVcAR2OxkokfBcJUYUFUANA2QFUtqxuQCFLKX1LXs1jJJCMxDr2k&#10;mZuLEiqkVDkTS8VGO1uPvL+NlhAgUlxOpAo0MwsBpFbz1WMTKFKVDGrAVhjLvmk4va+7ZQyJQN5f&#10;hcO/TvQpqh2xymbTQiLAjSVpFjLJtGsVt5AIcKOEUMMtyZQJ2YgttV73o4XqWnFLMqpTN6mGeCuC&#10;G4XHmvDegYzSZRimxb4loBTXZAUNpbCvDxJuVAFouLlKwrUpVzLwq7TQfUTfbbi5IFFmfndKEouK&#10;F5r+3Q23kAn1fUs0an3fAljKW0ORtuICBBVbRuHih2ZqLkoAvmpBzh9SFZ61a4PvtKpJEeBSmKG3&#10;NsxSkOBwbYp64D6zMVLvC4Ruw8ypSM+l4FwjtQKVSh3UqtQLv21DvEGvIDJV7FlATMlKpa5gMbOg&#10;gtnz7XXzZAfIFL1a4IzzAxJUKiOCu6OZmQsRoDQU3WyYOZUwkmQSNMxchhDbw2ZrmDkVYCnqJjYH&#10;JKCmOKiq7HlEhh8QlfVpwMSsgJHd4R1pSiskFTbUAq0+1/zVkGyTBcSoq1x99Eyjknmo5LSCmcuC&#10;O+XPV3vmVKjGLEl1QFwWEDaWlVccfadaTNHq/aQYri0j7UGqIEpQiVlniQbslISijllQvYKZKxSc&#10;fP6vWMaEq/IsSTM7PyABPa0PSFD1ByTAp8vRb2ynoOqPPt0t9gOC67jDBwSVwHXEVZtldAmCAMEP&#10;0+yZU+GoU2+DhpnLArrRUKi4YeZUMMNR0ehyAUJVWfkKZhFUMMPhWS2jywIq++I6bmbmVK/YM5cg&#10;5D4RX2iYORUoEJyrzTIGFPWOPbtvtKugwv2iAr/FAQkwKgeYMRYzCyreTlJ+mycmMKykZ8n8OZf6&#10;QaVKQd1LHShW6joAmW2YHXQQUlCqmbkEwWlP84OGmVNhodEYuzogLgsUj6gkiJo8bMoEdh3aVcXM&#10;ZQElCbF1m5k5FaocYftqGV2boHQKW90wcypK92PoNrJRldW3BQEoxzAbZk51Q7D3qsGkL11BjBkB&#10;ucbyVC+RjQpmIPSLZSTNwMjaZUyqehmXovjbGG+Vy1csY1LVB2Qp2bwzW9qInO9ZUtVHH9e3LSMH&#10;n6TyhplTIeGeqkRZrB1nVtrUSVXb1Esp7W0ZQYuQ2lxtmosQgoxXIGLO3xgCbzY1caucE0kmblW+&#10;rBrI2Z0hsY/ODM22BRklByp1n5Khya1dSSfDn7fk55+q4AS2nBtWPFUpmrk5GUF9POiFgKQrWHCj&#10;jUyDUUwycjN4eCtubstgbtFzrtm3QLISZqfcYaH3qFeznRL0aRVIOdVFkqy/AepNt983IKJUiW64&#10;BRmt3wCSFfeN9gXGjT4bj7cVtyADMEJ78YabCwUUT6qrFbgiBKMPEqxhFVTDZ+5kqLm0M2tWMsh0&#10;ubk45/ctKp8yNwqfVKckZQnu4qYkDg+Tzw3/aIXSPZCpDXmD+EcuBjfwKZWcDDIBTeh4UKxkIFm5&#10;3Wx38+IEGTebNltF7AnlJeamom6NLAkybhuu3MIxgkkS3OgdR1zzXJYEGevBzam4hVDglaIYX8PN&#10;yXhxUBaat/sASQXo0LgFUVVtSYB1EfuuTkkIhTvq/ze2L89ScEMtbGJP+IeMDFWGlKpGTgYZ/Tp4&#10;hau5hVDo5+ZkxMfauYUswUIs983JXrFvIUsoOM572pxJJ8MiXZw451I5IalEJHirCm5Bdo1hX/nF&#10;AdLFKSEeWuklQYYs6ZAVeImCG/WeG0RAkqHxkt3ayMkDJBXkcrVvQYZpq+7vxRuQVU7vaFn30Ny3&#10;INPcKHPUcHOhINO5crSy3LYBpILSBrridpAliLzqTDoZp0Q43WZuLhRIuaCuYsXNydRpSGTFfXOh&#10;oIPMRW3um5Nx3+6VmVxwc6FAqkwpS2j/tiu9vSxJSCpJfnRKLeYWZETcQJc2b0BiUmlqQ1Zzw81F&#10;ENAK+t5V3FKWUICikiWBZYUbQaVm3xKVykpSdbKZW+glS9vF5r4lKpX3Hlxwwy30kgeyVxDm52cy&#10;Uan0SaPZcMMtZAmgMIRXw82FAvB2dLXmvgUGFg3vGYdVw82FAsokKW0FDAF1Ke4bjZCbkrokbBnZ&#10;wq0JOCQZsoQQXXUDXChw+vGXVPvmZHLLg6csVjJRqbwbFewBgWpLQgNmtUZtuLlQQEsBqtLcgACz&#10;Yr9hUTVn8oBKJS+kst+S7AqkXJOLS/KnLQmn/7bqAnIkU1Gvat9cKPDePLCWxe0OECysgAtVK+lC&#10;AW6KnjXckoyqjU18j5rQsZI0Qm8yf49kVCrFzXIuJ7MwKmk56t1wbgkfyFBMmkg6CxdzI1u1SZ84&#10;kOEsqQrgA3F2blf0A25wyAcyFDyKphQrmXhWuqE+3RRINBBCPkgVZKg8hglMJZ9H5sP5viUZDe8o&#10;ddPMLfSSK+5NU5CZDJ6Y2wMyoQC+4XtzMgphK6JbzC3IbsggrbTXAKZiGqkoa8MtRNASvW9kSSBT&#10;eTrA5zX3Lcj0dFR5WKyBrSTcbm+bDmFJBrcHFVY4lyWBaMU0UrflZiVdL8GcvSU/ueHmsgRu6nLV&#10;cHMy4Uk6iyrQqepm3vmVgwyojEDdxdwCnoryRL5qcwOCDOWJlurNmQx8KmootcwbfTLI8EWrWUgz&#10;NxcKGCvPANOKfcuiq7cEVpo0M7zIfgOo7UJwt+HmZARAMTKbGFVAVK9x6ejpOJdcQYZdpFysZiVd&#10;wSD2QIWEipuT6cGpKgBRXihXkje48ZkHGdwoQdPYOFFMFaWQEHR1A0KW3NGbtIqbRhFW5SaQDt3s&#10;W8gSHPsqnXUuJwOnek0xgMfK8xRkqCVUE2tWMoCqPKVUpWrmFmSYtERbmxsQSFWc31idzZkMMrYa&#10;qVDNLWXJ0wNVeop9S4QrUbQuIhZYVcI/+KMbWRJkSGXS2BudK8CqvDhI80ZOBhkvzvNTBUB6cqGg&#10;17SzqIIMbg/kdRY3IOqs4rLFXqz2zUUQbzftFRu9JPCqvc4VZAigpenO+e2OEq2Y6w+djRNkN5SA&#10;411sVtJtHLRX9MnqdjsZzw1NRZrbnZDVKyRJ5QtKsjblAJ3aXhxZfQIcnL+mSYY5hy+iWMkErcpj&#10;W4HHkgxx19lvgXW9QWzxfDdzC71EbYKbaisASnwlAaJXDVqOZFTtwKQ9vwFH3OqDxGuxby6CcLOQ&#10;j974gg5FWJ+fVAu94BayBMQTpnAzt1AwMMTwkDXcnIxrilCoVjIUjNpjGDhZmbSddyaxq7cUpO5u&#10;t8sSxCuVoou50U3XzySiBOfT+UomGfgSBbfO9w27N7jdP6pM0ekpSTIeKuANhVftNiq4YhpdVbGO&#10;JOMRZm7FDcBci7kBu2waZiSZ0D1qOnx6u28D9kpRJFak2jcXQTL70LIbbiEUcHsgTJp9czKZD1W1&#10;TDwPvpJKBWvsgCRTqTpiK83cXCio76CC8sWZdDLQys90fWq4hSyhm21VJ4Gel7YkmLSkwBc2DhfF&#10;yJhby83Jem6JexVMockCRuTbIMkSvxU08fwGBIAV57QIi30LMrgBTi90Zapg2CDhhjrZnJIgg9uT&#10;yosUcwtZggeD6mXN3JxMhV/RFRpuLhRwhYM7bm53wGXhJlu44eZCQdzuGz8XxqFtANzaUxKyBPgw&#10;B6VZSSeDG161at9cKHBKnquSW+CaY24AE6u3O3GvtMXDr9DMLWQJcbSrBqdAar4NUnLyHhfSuZwM&#10;MkXtdHHOb0AAWOF2r7DdObcgW7g19WRuA8AqbigmDTdXZ+BG+5rmBgSAFW4qO9FwcxFE7OFWT36x&#10;ki4U4HZV5XXg6bPtJrYLvqeaW8gSkt6um1Q0Kq86N2UqNr5XUkONTBWf6HjXrKSTqS4JLspmJV0o&#10;ILbQFKp9c7JelkQFV/Bc4CeruaUsaTWFqODKJZUfu1nJkCUoJVW3A1wBsW/k9zY+8yRjiKh8zQ0I&#10;ACuoPzCGzb4FGYVRcEY0kisArMIYVlhs8mhsSUhCpmpFc98OuFckEEf5XE4GGemzgJAaXTkArDwc&#10;8kg33EKW4NN5rN63ALDqmVJaQTG3kCXgDdBgi9sdAFZuAKek4hay5AFHV+Ppvb11ocDtFnajmZuT&#10;9VZHVHBFcjG3RpYEWa/h3bpQQCrzMFZzczLZAUiFZt9SlgibW83NySiyTI5gc98CwMprSg2QhluQ&#10;8ZrKXizmlrhXnMqEMotTEmSsJH2emhsQAFb27QG/ecMt9BKwe/i6mrm5UOAGXNFfuOHmZGAigDQ2&#10;pyRxr2hOLErDLWXJCik917kS93p/jYLZWItBxoujnpfNSrpQQE6yb819S9wrxgOWeMPNFQw87eCV&#10;K25ORhn1pQJUsZIuFAjK8wZUp8TJauQ3zgB7hNVIoMJiJxlVPXHXNHpJAFgJypNp0bw4QYbJxyvc&#10;7FsAWCnaTm5fc7uDrM5GQHb7St6WuX1JJk8v1d2KM5m411uAqE3N8NsgQ2rhnqz2zYUCIUm5lgtZ&#10;krjXKyIrDaKR8Kqv5A0r2eRRHciuuNzdSoYsUTOlJhsBkJMPEo2LB7XZNxcKpCOCN6huQJCBX6WO&#10;TsPNhQJBtOeqIwCNRGNuJToahIGTcUyqTkUHMhayKi3JCQxudFZocAoHMoRJ5zM/AFi5pZU3NMlU&#10;tLTSuRLAClRHgLpzOyDJ2hq14FB8JQmAAg9tuAUZ4JmqDgY1ToIbWODKxkkyYOdV5i7owOAGWLMp&#10;fHcgo/CdluT87Q7cK+UtMDOrfQtZAjcVXyu4pVAAzVJJ5YDLIoIoxFjNLYXCPVSNFhQVYHk4uoKW&#10;twlgxTRVR+TiBqQI4mhVPoUEsAJvQKMpuCUZg3yu/CUJYAWEobS587klGUoXOmVxShLAiv+i6kNG&#10;VZW4OFSmaFDtOPKdjMOFZ7+ZW5BdUz2s8vQmgJUhcucabgcRxL41+mRUdFWByqoGO3BVX5JrsDNN&#10;rQhywpyMGD2iq5lbkF3hw0YonMuSwL3q6VYDv+JMhggCAFChoymOEnPDxqms/CDDVH+sOt5Qwsi5&#10;yXro7puT4Z2EW7OSCWDFEwTIrVjJIKvzFuloFHPDYVLdgCDDDqbOU6O9JoAVpw6HspmbyxIEFwX0&#10;GsmVAFbe+6emWgoOWlsSLGEa2zavaQJYUbgQlc3cXJYgkXngKm4hFCgUqiSG8/sWuFd85jze1b6F&#10;UKA6F69Aw83J8DzR4au6ASEU6ohY4F7xYKOYVysZsuQeD0b14gTuFecY71TFzYVCH8l8cjK8oUT7&#10;mn1LACsubHy2xb4FGToQLbIbr1oCWOuYcJDBjRBVc7sTwFqjkIKMCPTDU/WaJu6V4g30vmxWMmQJ&#10;NQAo7FW8pol7vadqduXDC7Jl36rbnbjXhVtR6QzIi8tJnZKOmwsFHBisZPO+BVwWlyYrWeDMSYCy&#10;QaLKUD6jkVxBhjp5r+r751pQAFjhxigbfTLImBvJP40sSdxrzy1lSckN0e0rSal/nsbzG5BkqrBC&#10;D6HzlQSenNw6FFKScQNos1ncN1S64FaikJIMsMEjd6eZmwuFGvOEGmKDFBaehJyGmysY9ZnkggW3&#10;eiVdKMCtQ8ZRjCi46UxWcwtZwu2usiSpiOzcbpVqVGQ2cS+NDA8S0dbCz5Vk16ru22SkUTQ7uIGn&#10;ayRXkl3jB6nqT94dcK9K6yjkZJIhJ3m7m9sdAFZqN1Cmt5ElQXZNET09HadSmUKtuZKoXcX7lmRw&#10;I97ayJIAsDI3It7F+8b7YoNkJUXZzM2FglbyqangQ7DHubUvDgW+jQxuXXQ9ydC5rirP010AWLlv&#10;1Kao9i1lCY4/QlvFKXGhwNx4caoz6WSKolV9i2iQFitJpkVjUSUZp+SJeFMzt5QlreQKuGwvuQLA&#10;Km8Vb1yhKQQZAIAntV8837cAsMKNNhbNfQsyuJHa1Kxk4l5p4ld5DImA2XZLKlcdyQiIGNkr5uZk&#10;nJJH8NLNSrpQgBsYz+YNOOBeweY2aBbC6Tm3azL6i1MSZCT7UvC40RQS94rxhrLWcAtZAsSNWuHN&#10;SrpQoC4MIqiam5MRyCS4X+1byBISjVT25NQXBJrBNoCOkfhLKm4hS2oNL+Cy+IIAb1Qr6cYKDzdS&#10;ubrdTkZmE9CBwn7jwNuSILWQys2+BRlz4/FuVjIArHDD11txC1mCKwgoWHEmA8CK3V1aVEGGVw0g&#10;asUtZQnFtJv8N8xD2wC4UT+m0YIS90p1qJKbi6CVW3MmE/dK1RPe4eK+BZm6KXayJHGv1KIShPv8&#10;dgcZtikew2puLhSQXGRENbIkca9I8sfuTKYskZ+lud0Bl0XnwjtTzc2FAu9b+eJkvVfCA2hdxX0L&#10;ACvcVPmk2LcgQ+fi7a64uVDo3+7EvVLgg0YrzdxcwYBbqeEFXLbX8KLeK2VguDvNQrooUSmqxqdG&#10;wVUXQBQGadKakgpeSqw811wTvAqvyggOKnhV2GHqF/m8yHGpFJKgwnGnUtPFvFyGkCpB2kmzX04F&#10;zgm52vByCUIYBrHa8HKqJ3KnGhwvGouvIYmwTdpzUkmjqOaVkFVm1aQOEjuxEVIyCax9sYYJWIXX&#10;Q1EeCH9/8urOYaBc6/0KKq1hg8oh389GWJ/DoHoky6SyLwKqStWj7n4F1SMY++5shFFCqkITiroL&#10;VCy8VKT+/C4HTFUpVljJ58pHUMGr03SyOCtpWZV7NahUiqDB0RIZ8LNBbgmvbDEvp4JVhUMAFO+8&#10;HuDVKAJBhZSvuqhQr8N5Aals+s4nlWZVnY0Ap1J97q4Bc5AjYyOEF3ZucQ4Dmlrf5aDq1zDkBvp2&#10;pXAHCrY+GwlLVZu75q0MKkodPDbVcIHb2MpTFxF3fXHmg4pSxBR2bvbL9Y0bREADm6UMm40QYC+o&#10;ioaXaw43FEatTJaAsWLoKAnuXB4mHFVl4xpjLKjIRlBLqoJXyA28Ct39cqpatwkoKonCwJeKsxFU&#10;8l9U73IAUbn+wn2fy96gokj1c4M6BvRlJ4pG88KWFLycivwRdTs/36/Arl5jXVZnI6kUMK3c3gFd&#10;vSby2aDgqdzvy4Fke2oQWXcBQaU+gRBxxSq6vLm+kg1WLaMLAblyKjU74K7XIJZUcKnYM5cdqG2V&#10;xzvArvTo5ig29zngp6xGpd4EkRruSeIU83IpQC/lSuUIoOu1ygdXvAJ6SqJDk0dD6qqfRHxoAuac&#10;zyuAp4LlNAcxiK7Ja+l8mIFWBXBXuQKCiAwyQtTNoU/QqfAPjZxKKriReNAsYkgBYDJNPdi7ALgK&#10;EnhNYLvYsZACqqTcWBAJVKV3Dn07G2YhO5CllYqTZV0p3E9ku2HmsuOaCkSVgy9hqkDEFNUultFN&#10;D9AIwMILERwoVXAu5EU0vFx4YHdQNabh5VQKL1QHP7Gm1OyvJFVQ0VqGWqnFvBJpCuinUjySChW9&#10;094SaIq3vwo4JhUWcAeXC3gqr99Dk10IhNJlMBcaTFOzjCk+0Kma45Hg1CvhBytmIT6urtHhirOY&#10;2NRaG0iQKX7Bymo5ULV6TmJMW5F/oGo1uISYKmLSvC9JVeumAUy9ru90yI9S6aZ4iZ/he+AAxWFM&#10;qtaYuA9QqippNNpiUrVGEtngPq8nAATFhiVVa/xRPMx43TCv5nAkVWvU3geutHVCJFXrhCBe4fNC&#10;C256aCSVPO9N2hZZC0de1Tl0qp6XKx6ABgTcODXHyIq3EZLpSOWrc2FP8XKj6nk5lXg1MDWQc8YL&#10;6xnLqpmXUwHTJP+/mFdgSe8eqHFWBD0wo2yE8ML0a3i5yxNeNBcv5hWwVcLOFBhseLncIH1ZgNzz&#10;sxHoU8JhCm2d6qRU6bHVANUM/Lrh5VS3dFpvSi3dB/SU0A6qfcPLVRXgBcRzmnm53LgDAtFk3xC9&#10;8dWgtVklN65dAqDWU3G4mZdTqScpIyz2yyUAaj3Zfw0vp7rjbHRr6BJAMIamWhsS0NaQjKK7Js2N&#10;WJZRkeVJnlszL6cCagS2qVjDwI2SUl1hJKk+YCNEiiif63y/AjUKzhEUWzGvoGKzyE1seLncEJC/&#10;sZyJV9q8gN4C/Gl4uQQQWKipLEY+rfNSV5OKl0uAWkYFyrSWUQEyreV8UNVy/iYkwBO5QI3cCCoU&#10;c3r3NvsVEuCJEgTVOXQqiiGrkkNx5l0C4HgWeP/8/Qp0KWb9FTV0C14uAVSNocGpU3nSziGPMuDS&#10;gldgREngrYJU9AlyXvQYbMAIVH42Knp/K2R3voZBRRqDqlWfr2HgQ+9UEq/Zr6CinEIFfODR93nh&#10;C2gqSSYVkq0qkgm6x3jV73JQkY1YFXgHtZS8KI/X7JdT4XtEXW72y+UGhTTQ2hpeTrUkuRQwQR4e&#10;nxdQ8e4cOhWnl6qCzbxcbqgXZ6WLBpIU/ZV72fAKCbBk9DVr6FRE4m7vmjUMPOjSOqzZr6CCFxjN&#10;Yl6BBqW+8kMT5sOVZLuMd59U0YaXaw7UH6Q/R7GGgSAFHlC1JQVUbCOsdZugqu9yAEjJECZk18wr&#10;pI1kVHPmAwpKRxsKGDW8XG7UsjegoAJmdPvlckNvCqtx/qbchQSgakgDcKNUlO+y3spqDV1ucFOq&#10;SCk1SZyXyqFU8woJQLmvyq4M2Cl6FKXrijUMKCghC4ZcnI2gUgPrSkYFFBT4KFZsc+iTTHZ2s4iB&#10;BQUW91j1TaNdte0YAJeqND0pWE5FyQlV6TxXpZJMzXsbkRhoUBpboUxVy+iyA2dllepEdrHPrN+z&#10;IKv3zMUAZYeo9ttIqgOMVOn258Ij8KCgEjn6FS+XHuxYpfweUKTUpWrqNWJm+Npfg2duNO0AhL5i&#10;EV3okJZTLWLCSAkBIxeLcx9kiIHK8xCAUGKX+DkaURVkeB46XiEFrphWk3ZNEUjbMLoGNclNhKKM&#10;CNAUgZXmIAYZUPzKExuA0Gua4FbtCnhJbIiqed+IqQCEUpzuoalvQGTZWS3NwM7vcuBBn3FKVwGB&#10;oKKIKoWJCrkReNBnEAWV8A0q4sydczTwoHRGu2nKF94HFXHwzjkalVCfyEJripjfBxV5GqQiF2sY&#10;eFC5zRs0M0lFdjQQbKSxNLzc7KD/FFpiIaECRaqsmpvmTQkU6QMwwQZhTOEPmxeGAMvRzMvFxgNG&#10;cyUNA0UKmK5CabNoNkJSSx8rh0pQkXxc1caiHJzxAvNExcJmv5yKsuUCtpzLjQCDqltVpY8GFUtY&#10;9e+iiZzNi/DIY+UACypEKG1Fm3m54kDl9wphzFNgI6TUTlUdmlCZURGAV0bvueYbVJj1VQ1GEu2d&#10;l7pDN06OoMJ5KwlwfjYCDIrzQjCk83kFFU/DfVNRA0+IzwtnewUYCSqaWQumVswr5AZnvgqCBYKU&#10;GgRy7Re8Qm48gB9tzkYASLGZkYgNL5cAJE8RxW32y6luEPTdGrqdAnRXHSCKs+FU4HTI9W7m5XLj&#10;8YmODNW8nApVmX4fDS+XANQd6ALaAR4FG6jiocXZcLnxhJOjkvNZ4BTnTRVUSRgoQfAqkBhUAApJ&#10;5C3mFTBQqgXR5qA4G0G12L2NjAoUKMXFb5qsy/ugQhXtAh0JAlX1ycqLGGQPbHJzlxMDKodPhWoL&#10;MnDohOnOz2FCQMH34KxoNswFB89e5cxOBCi17tUg9lxwBBn1O6u7nABQhemaHAjADf4UYcI2Onbi&#10;P0ndpJJRMy8XNxQ2q0zYBI32Z8PFTXk2WGpbDJoC4qkohG+SIWyaLIGHA2hUubXFOUwyMgabCicY&#10;Cz4v/A0oYOf7lWQ0zGsczA8BGgW2Dwq8mperKaqRXshequP5vPr9crJ6v1wAoA7huCn6KJM4ZkNE&#10;iDb+QwqWGpFQ+2oodyo3koyk2aa2FSLJeV1RHaLj5WQUzmze5YcAjfISPZJa0MzL5QYu+sYmwt8d&#10;87p+qBTfJAPx3Lxf5KYYL/zsDLGYVlCVrmUCosZKbQ2bGFhSrdXxzp9KhITxelQTjma3gqpVRXlC&#10;nBeq6E21hE5F4enKXCaB3HlhVlZSPqgIwyi+dKpukG1qvB5ortNEHZKKDEism4aXiw2SGYEJNcfQ&#10;qeiAiHLT8Ir7T6pVt4ZORbG5q8dqXn7/yU6i5GszL6ciCa8qdEbHT9svFQ3l0TuXvEFFL7irpgQ3&#10;hpPzIoTYVDlLKprQ3DdFHqhHmrywmIt5BRWFlVV65fzMB/oT3G0n5YOKE0+p8YaXSwCcjlIqz/cr&#10;MKPseeVyAHFka0i3H6XwFrycisqwyu8u1tDlxg3IxW6/nIr3H7Bpw8slALmgQt0V83Iq+n1Sf6nh&#10;5RIAcA/J5A0vp3pkBZtyq2istl/wumpcDklFaImSsM28XG5Qia7TsAMz2hawAozm82IFG/dGUlEO&#10;vMJI4esKXlSNb858UFEh/bopvkT1XedFZ3ek6Pk5DCr13bwqcplJvw9eXX5xUmEPqcPe+V0O9Ceu&#10;b3CtzbxcbuAHRHloeLkEwHSoepKhANlqEPsC89zwcglAJLuzYKMCaVtEhXn4CMktbkRUEHEGuxoq&#10;D4H+BGxTqdhBRHSZ01ytocsNElQaBxEVmmwxgN1T7bE5G4H+xFFZPV9BRHWHmyrEAbbchgisp1J7&#10;gwivKD23mvsV6E/uSVNoBGe8DZD9ApVcraHLjWeqVjTnMCCjnEPyJZuzEZhRuZYL/AtZhDEv1JSm&#10;jgS1Wo1MEqoRUUGkeVGes5AbgRnVGhYRehQnG6B46Vqey95Af7LNKmF3/qYE1TNyvpK9gf4E4Ft1&#10;QuLHbWJcL9J2m3mFCCBWQfOYYl5OxZMCaLTgFehP6vMCYSp4BRW8Hht3L8m9thpUlQN83/ByKqqA&#10;VgWKeEOclyrPN4c+qGo9KqGf2ClNNOUhqGr9MAGj9xT/KUB69JKz1YAXpm9zNlxuoG5QkqfZL6eq&#10;dezAfV4jOBrgHJgBmxe+OTBBzbxc36AMFW6RZl5ORSNrldM4l1GB+8T1TQpjw8vlBv1NKHDY8HIJ&#10;cAMGpvIRBcYUQwo5WvAK2CfhA/6vmFdQAUUiSbjh5RIAVGqV3/4QYFGCKcTaGl4uN1q4zUOARRd/&#10;VKMDBOwTxxJosWYNXUuRn62B0OPqspvyQH5g5dMLquWiVPNyCYBqc1X59AItKr9oky9NxMDmJRxh&#10;t4ZOVft7A/hJwxVlt56/y0G1+LGrNXQJAKK9ygsgw8FWo/bPB/CT+DzximZeLm3quEMAP3Hp4wws&#10;eAUVw2tSiugQ7ouBxnbbdHZJMkWJmu0K3KcgwRri+dkIMkW/Kl4uALCkiBs3uk3ARYnqNWgAHJq+&#10;hvjZCHI083KyNloZaFGisHhGG/9hkIGBfWxUm8B90pyrK2gGjtKWA+wRCtG5ChC4T7Wx1dIXZ+P/&#10;U3Y2S7IkuXV+lbb7AqzIzPgbY3OhNZdaSMtma4yk2WiGxmlJIz29PuStrAucaDLPmVn0LVTBHe5x&#10;AuHuB4D39Ybz6Roxn3XRCYGpTj/dZ1QlDWdI890/2eZZXXU1Tl+dUY2IT7IwiH1xulI162MyIj7r&#10;onQrk3MbaiTbOBX1OPFrUCLS7iRuznhaQ43FmnX4OiI+q1Cgd+w11AoZjncaEZ84jPOwTrCHGiyF&#10;E09Jxeo+h5zmW9mVU42AZeeWGBa4sy8zpmeoVWl+52Bj1gu1Y1+GGtUBrC+XRHwSP+TEe21DzZ7D&#10;/v5XdKmVvUxSWZt64kSdtC/irpsS2SzsgR2/MdSoVefEEJMdMvrim2ztvIYaBdOcWEACNXpfRL9V&#10;rbr3X5OpVtEUhpsfAZ+1tq7Ld42+xgLF7asvGUjt+/BWUCNO9Lm6dsY1/AbMAdt5Z1xDzR3X8BvU&#10;WTudxC+KzPXHTMKz860cAZ9kcBKe53xThlrdlGxhoy8bKE4M92XhsKu5fl7iRCm/Y+3yhpq5CuWk&#10;pU88dU/qkoi3mJ9qxJY4hVn2GSdKX5XRavTV3U1V4DIOlbkiZ4yLxBnnRHSq2XM4HABeowq9G+Pq&#10;apy9OATRLnGirG2cnddUIwfGWUfBnPQ55KbW03m/phpRiE6RQK5QG30xh841Z1ONlY5zOMQdDaMv&#10;oqmchLapVst5w0ftM06UMACrlPRUOzgRNdZR3P/Xx7WxxnYYoql2suVwxjUiPskWBWHGN4W6CN1E&#10;1mwO24t76Vp0tThHG6LGEdvN8PTwz9IZ8XbG2zzVKLXocF9kUo7OqLhM6NF71zHVOBK1fOIM+yQK&#10;1krwweF2GyvCzIhK4cCla1HljhNqZ2RD7cbNOdYzG96j7mKy3uhRmXRhKWC54HGxPVe3QGZb0B9e&#10;h4RYZ/27j3KhLPjqo+lMY193VK0Eh2Emor8/MzLpYaadzoYa+xzC7t+eE+0jZJQ6PIzMWXlMNS47&#10;cuJ79hH9ST4scUFWZ9PxeHn7nOSNaawqz8ZaUdQ4inUWpvuI/6xNlZWYNdXg908L+iNslJLXeGJr&#10;ZN2D3IC+cxRGHGafRg6MPpzt2FSjVHbFIRloHB6Ezqqg0XtHPKqN0hkwdjrrroB1BBnQzidmXGdf&#10;NyB7AOmuAIdKwp/zUs+IU672uDt76H2EgVZvVhXQqUYUGBGTRgYk/rpBpMqi12Lz/VMbanV1Jzcf&#10;GY9thIIS9vCsyGP0NpzIjbgY57QPjz3GBunqnFRNNW6moFq8s18aQaRE7nDTnbM3G2rlwa30DqIJ&#10;xtg4JbBW+0ON3qpwgPPcuiNhOtzeuhq98cG2euuehN6IC3UWPiOWlMikjwpNeu+3Rlxo9Va1sA1M&#10;dg9U95dQXMLpbfgSTtYXJyOSgu/tcdfJSfEnxtj6uuK21U1jzr56hpTavY3oUBKpoF2dmRxq+JKP&#10;+ti/H9uID620rVqhvX9uQw2UgEmrt+FLCG2yyhdSVLU/N/sNGDGiN+6XxzM7Yxt7oSqYannlESVK&#10;b4RGW8+tu6CFumAV12s8t+4U6A3i0RpbV4MUfV6NaPQ2fElRN85JIDu7/tweNxylhZLuFHjfoBCc&#10;RfKIMF3YsBEH6sxkdwrVW+2+jDegq9EbM+l830aJUXqjnovjlYcavWGmg5IRMOqjZKgtrK0rN+A9&#10;Skagqf8GDDXeAAJUHZSMoFF6M9/uoUYIwv0D92qMrTsF/KTpuUa0Kd9ufILVW3cKvlce8aZ4ZXqz&#10;UNKdAuv5Zwm692/ArGt6J0IYKsKYye4U6I3wO+d9GzGnwUxOX8KuwylqREBr91xcPlKUqTG27hR4&#10;bvhJ52s6olUhdSoh1+ltrkvurEucL86IPOXtJizRweQIImVseDznizPU+Eo9U7Xez+QII+XtJm3Y&#10;QclQ444UvjjW2PoCg96eBR/fvwEj/pQMRep6Wr1NX/LBCYs1tq62sH1gVgyUzGBSCohZJRX5ePY3&#10;YK2rzxxMznBS3puqdGrMZHdBFJaATbJ6G76E8nt06PTW1arEpHdSOEJKOaUlcNB534YavXEkb41t&#10;+BLiQyjv44ytq3FNMcGejlcewai1BuUY0OmtuyCueWX75vQ2AksrZJ5TWKO3obZQ04pYReMNGBGp&#10;jO0Z8Pkek0MtGNvwJfbpzIhJ9Z/bCC9lJp+lkoyxDV/CxYveGd6ISyUm8Bl0Z/Q2fAnn+VWp7v03&#10;YISYVgRilXU1ehu+hGtyOIp2eutOoXojxN/prasR7ExFMmcfMKJT6Y3wD6u3sS6pmXQKmkMyNGcO&#10;Sjh5st63rgaX5aKkOwXW5Xguq7euBhHDQbvzdo+Q04IWGwHjuQ01eFwWr1Zv/RD1eUG1xRaNWFWQ&#10;tWKlgckZdlpVuS2UDDVWJVzCa/XWnQKFLqg0aM1kV4PAIdLKeQNG6Ck3DxGH7/ABQ43tM1GA1ti6&#10;U+ASR+74dN63GepKCfZaYLz3XCP8FPqyKps4mOy+5MbXrY41jd66U2A7xZreGttQ4yWtg0ajt+4U&#10;6I10AecEY0Su4hIIGLJQ0p1CZV5bte/2EbvK4SS0ojO2GYZ6Z9dhrYKm2lKLIGeFNwNROfzGdxko&#10;mWpsO7jjw3huIxSVuuXu2MZyhgMTSHynt+4U/Oc2Ql+pjPLhsUYjHPXGjbX1AN6vFKYaR093p/Yj&#10;9aH615SPKbfOOL0NNfazlRj1/n0bIakkA3LY7pC0U40FJVt2p7fhFDgcq1xRYyaHGotlqjQ6vQ1f&#10;AiUJ4+f0NtQqyMapX7iPwNRyW6wwnN6GC2JhQoz0+7FR2aujhPwUeIT3vakaiRzOtxu6p/e2EEvo&#10;VBUStRvPzeHyMWn2tsNdO2MbanD5ldb29g0g3mL0xuN2Yp5FjeMLq0ozMWyjN6hdr7ehRiVTquM5&#10;Y5tOgTQ6B5PHCInlHcVTGvl3/NEYGyVanLuiRY3eTqhk47lNp2DP5FCjNgZ32Tm9XZyC99yGGofY&#10;rLKd3qZTqG2H4SdJXugPgI/w6ewWiZPuapTWuxNM8dYrixqVP+quovfPbYS5cjTGLRbGCo9TzG4k&#10;SQZEujq9DadAb9BbztiGGr1ZWbz4jm4k/KdVyF7UyGoyxzacAsvQ04kHpQJ1N5IQJCgBZyaHL2Ei&#10;iS90ZnKosZb5uDu+ZAStsqB/sDZxehsuiJWadWn6MYJdiROshDmnt+FLuD7HKvlGCZr+AIgdIxDP&#10;6W2oEUlagSLG+9adAp9uiuZYb3dX42qg3SqdR35XGxu9kU3hjG2o0dthFX+lTk7rjcgxtJznNtUe&#10;BLw6JSOPEfFa1aJW632bavZzk5BXYtWc+9mgRPqUQAnjvAyUaMzr7e7UBOCIcPS2cimZsQ8gWq+p&#10;URjog1Wv8QYMNY6QeOGMk17Y1dEbp3hOncqpRm+czjjrkhG/yvEYM2lhcvoSvgFOzBN3wPSxwUie&#10;Dtcx1ZgQurNQ0p0CexXikBxfMsNlIWmps2RgcgawuoH6fGHalNRROxFeTm/dl3DUvllXSkIAzN4g&#10;t6ze+gJjYaF2OPXFIABGb5wFOZE6BBo3NXqjqLFxgjHVOGqvssbOTHanQOoIAaxWb12N3jhWc75v&#10;oxQq0ZPwRo4vGWqQFrcqsP3+azoDWEnLgM43PNdQq9Boi1s8Rtwr5x5kTlkzOXwJS6DarhtjG76E&#10;jGGrrjTLxwauCoaHE3N6G76EXNu7w3cfI+6V3lh1Ob3NANbac1iYHGqQu6RZOG/ADGCFesDlGSgZ&#10;avRW+3xjJmcAKziu29nf79+GGjPJF8c5Uxhxr3XLZ11DaPTWXRC98e22eutOgXNGSsw6u44ZLruy&#10;w3F4HG6kalDmfavcaGdsXY2x8QI4O6oZwEpMTBUtMWayL2fwXByaWzPZncL3hD5rJrsaXpmcIet9&#10;606BLw7Feq3euhq9MZPO13QGsMLPFG1nzGR3QcxkLbqM920GsBKZW0U+3vc21CoIpsim9155BrBS&#10;Sp+vt9PbXJdAGrHENnrrCwwmHxrB8SUj7pWkIegH5w2YAay25xpqhErhlR2UzABWvLJ3pjDUoBD4&#10;4Fhj606B4AbyQRxMjrhXeuOxWb11p0Bx/JOYcQclXY3e+L/zxZkBrBwFWWW1KTbV3Cu9AWXruXWn&#10;QNUf9ouOnxxxr+wUK0vMeQO6U6A2GcVCrLe7q8Er8sVxvPIMYCV//MP64gy1oLfuFIivIpzCGduI&#10;e2UmoZKdmZwBrA/8nRNjSDWtjhLuIDuslfkovErSIp84530bahVexR7aQMkMYCWP0Lp+mBsoZGy7&#10;tRMeca8VqEbssfF2DzWyOnjlnG/AKL9qVwE6hhozydvteK4ZwEo+mnWrEuXJ50y6mBy+hFsLq6Da&#10;+2/3qMHK2ODJrbF1p8CBLdyW45UlXJYgWyeGnrG0KbErRU01fEnt+4w3YAawgslaYLyfyaFGb0Vb&#10;OL11p1ApyQQUOb11NeDP2+2suUbcK+cJfAMcXzLUgrF1p0DEDWftVm9dzf+ajrhX6vVxZ6rVW1/O&#10;sObCm1vPrS8wiErxqlRy93aDcq0n66qa96vXEfda6b506KBk+BJ79TriXultJ+7S6a27oLpXYFmc&#10;09B9+JL6UFkM9FD7vjJ3TtVmAGuVj7N6G2qghGQ757nNAFZO8MjRMGZyqPEG1PXVBkpmAKtbbZEA&#10;xoFJ15eMgqukKHk12qjMMXtjFWQ9t+4UWCmc3rnyiHv1/eQMYCV+skoVvP8GDLXyk+xynOfWnQLf&#10;NyLjnPdthsv6KOlOgVUQMWfW2LoabwCvgPXculPgmJedkdVbV/NPZ0YA63Lw3CzPNdQIqubkyXlu&#10;I4C1avDU7TzvUTLUCHOmJLrjS0YAq129h7ra/X2rkuNWpM6Ie4Xvhsx3PNdQI4sNBtpBiQSwkvlg&#10;+cmpRvSklW1H4eU+JR+c4VlREVPNjrCaca9FUllv91TDdRWN8H6lMANY624qaycsarDrN6u34RQI&#10;lrUqirDv7Q+AYsLWFXV8mIYauX1OlWRRK69g7fIl7pUDSotZmWqVlMlB49vndkrca6XjGPsAUSPg&#10;g4Aup7fhFHhrCEN677lOCZflm++83aQIjedGEJKzxxE18nbZwDljGwsMIGllyp8aLstJlzWTw5fc&#10;yA9woiLIERpTUlS+hZKxWSF8rMp9vv3ikDg1emOT6WSAcrDb1Shf+HDuWhE1luYPh+tgw9x7+yAF&#10;3YlCEjWOvjn+c1AyfAlpPGQpOTM51IicqaBq4+0eexxYHBaUTm9drXLCK8z5fW8j7pWVQkXUGb0N&#10;NRhaCDHjvOQcAay4ckJMjNXrVGMV9KhAf2Ns3ZfgyzmLc/zkqO/KCg8O1PElI+61Ut7ZCzszOVwQ&#10;Ppk6AM7YulNgZe6d4Z0z7rVOMJzoMe5Cb++bfYY31Z7nJV5v3ZfQG6ehjuea4bJr7R+sN6D7koXM&#10;Jovt44SwTYl9OsPb3NSqaB9u2UFJVwtmsjuFKntbG7H334BRHRYtjmccTI4AVmoHF5aN3oba00bn&#10;vOQcAayVS26dzkw1evN4U0IY+3Pj9eZwwhlbVwMlnGBYM9mdwgJnV2Ep75/bjHtdVw5tjTjzcwSw&#10;cvLKtRHO+zbUbC6fXOkxk3cq0ho74alGfAlZktZMDl8CbV2lQYyZ7GrVm3X5MZeQ97FRxZare5ze&#10;uhonGJzQO55rxL1SfdIqAkDueLORzryARoqcNzX6ogyGM7KuRRwq7I/zLR3hq5Vdby2BhlYVbqhq&#10;Fu+XCSN6lVN3z0cOLcoUQK07z2wEr1bFVsuNDC3CsD+sZOtzhLwe3IvhVGecWvYJF/HkDSAcQ1uX&#10;Vk+tYGTdiXDBGCE6BhpnvCubdGqjOQDpzoATIO+TPcNdoeqs+7hpvk0jFy6SimYNratVtRMrBJu1&#10;zugNjslaIAw1fAjgt17r7g0Wtm3Fxb93xhLuijtwjrdY/fWxsfr5cK7ynWpVyYW7PA2QjLjVZeGI&#10;3UlX5EKSZiS9cUpjhCdwMt7UuJOHtZbzER1q9OaFhBK7Pnpjb2k5/6H2PSTUmsnuSFjY8ZYaBCab&#10;u2YkvfGtdxzyDHdl41y1+t5jcqgFY+uuhFf7yekavXU1eqvBOZjsToHNBueSFkq6WtDb8CXkVLIk&#10;d2ayq9EbHzfHKc9wV4KPiIZxeusuiN5MlIy41e+hF05vQy3orTsFmy49R5QsvbHZcN6AEbfKFa4f&#10;lS33HpNDLRjb8CWVKWH5SQl3db3yiFsl0IPLpqznNn2JmYZDpm1zQdAb3IXjLJKHGl/TWt4Zb/es&#10;10qMIGsH57lNX8IJhLVwHXGrBHp411uRs9+mhHXJ89Pxfk0+4laXCqW2PNdQqw++VXr4nPVaKWZH&#10;Iogzk8OXkNJ3OAVguLiiTQnJI3fv8HqosbthheegZMStMpPkFTsHF0OtNmBWiXZqbfexbSwwrPXk&#10;UAMlz7Oc9ygZcau1CCIiznhuQ83flI64VRZ4fFAdlAw13m5m0lkFjbhVPBfh/dbYugvyfcmIW6Uc&#10;PDWLrd6mL3EPLkbcKqGFFCWyZnL6EjPx8xxxq/7XdKjVypzQVcMrj7hVVgpc926NbfgSuzcNd63c&#10;T+MNGGp8u8315IhbrZtL7k5BinOo0ZuX+HnOeq3P8xxrbN0FBb2NdUlVFLSem4S7uuvJUebVPyof&#10;arzdXiIayZDdK8PyeeuSoea/ASNulf0bB2pGoP451Kq3ith4/w2Y4a63yl1wDq+HGr3xxXF2HTPc&#10;9blbdPzkUAOTtXx1xtadwvedsNVbV6M3L82UMmgTJXWjl+FLhlr1ZhW3OUfcKicYWOk8t6HGc/PS&#10;FeFUx9h4cZySLFPNf99G3CrnXDD/1kx2F0Rv5sn8iFtl6cTpmOMnhxqrII65nPdtxK1yPokrscbW&#10;XZC/DxhxqxyWUYjNgeRYljwIW7WWXEdfX9R5rbWaHFoUIaT8i7NOGNVauUyN/ZszsnFYwhNj/g1H&#10;MoJWKVZQS5n3O/yhBRHAyBwfOWJWmQyr+hFRo+0N9WM8RsjqzuRbRMDQojN2is4zGxGr3Jdh3QhF&#10;nmAfGdmGFPIyntkIWOX6a6uoDZFJozPqSDqJg9SMamrcSQ0zZQBkaFGCFjbHmsbuC2BTOE1wOuta&#10;fHndaey+AM/I+ZbTWddiywaX7rxnI1gV6Jffef+eDa0qa1mz/37lM0JccQRWfY1zaN2KAbBI0hGq&#10;yoGFx9wMLa6DZWTGNC7cFt7gyHUqpfZ2HkXtRjXGxcmJR6+ft3LzlHVXhqgRTAhzanxB0esOYcVn&#10;OcGLokbRqbpY+j1M0OsuoW56cyqSihrBqnxsvO66K4GFJM7benZdje5uVVLl7UuAmd0tEND2cBY/&#10;okZ3PDvDKaPXHQOlcKpWgIPMrsa6zqs5THd9SbJ+EArkddfV6upIK3GK7vrygqtHcHzW6LrajSxw&#10;Kx6a7vpG5cHNVc7RpKjx9eCQ10LmCFq98112vjvLx1CjWCvrGes1H8Gud0Jrb0bNErrrzoj9LB7b&#10;KCeIXvcqpGpZpbdFje5YQXmj616FozgrtpbuulpdfWvt8tHr7uFOIJGzzhM1zqtIvLJe8xHwSkyo&#10;dUBJd90Z2ddLoNfdA18RLl5y3ruhVle7H061Abrr7qEqwDjBA6JWlUZJ7HNc9Ih55QZ0q3A63XWv&#10;wjHSQYlaq7vuVfDQlehluOgR9Mq3nM+y1d0MX+WGQCf5jYVJX+Ik3Q33UK+dsXimu65GWX68gze6&#10;7lW494EzR2cyZ7gsLJBVvwQzh3vgWMhb+A01AlipEWl9EUYIK1c2WZf/YGV3RhyckFrgdTfcgz+6&#10;rlaFEazoD8zsXoX16eYkbokascdQ9B5UuldhZ2FV9ae7rlZVlFyodPfAFs26SonuuhpLFVI6jYAr&#10;9IZXIQ10NQ61RQ3qFcbE8pkzlpXzSud4iKPX4VVwmBy1OT5zRrNCkjmZaXQ3vAop1BxkWd11r7Kw&#10;cXVS5uluqJEbyF7Z6q57lbpc3qmySXdDrYrrOOU+0BvuYSXFw1r4TTXGRgaLNbrhHkgGdeoRY+VQ&#10;wzdwcanVXfcqrGnN7eQIh62SYlyqZHU33APUtHOUzuiGGhdes822uhvuge6ceCG6G2q1wnGyE9Dr&#10;XoUPwp2djLFWmWqU5baKkeEih3vgGXjv3VSr+tpORlwFL7djnIKKE8ipatxd+nDiodAb7oG0Pad8&#10;hKoRSk7FfgcqI7wVOG9OEAPdDa8SPLvhVfD0DhVCd0Mt6K67B87tnPgreutaXDNC4WtvLrtTYR3m&#10;xM3RW9cid5ui9l5v3TlQ79FbsT+6FimXPAFr1ffovoEAe6fIAmPrWpVySZaDhcruUai4aaKkawW9&#10;jQDXKk5iRI4uH0OLm+Y5oLJ25SPAtW6MN+Id6W14oTux+Q7Vj153J2xEvEXD0Cqft3soGQGuOHSn&#10;PAw2DmcCH06JVQclIy52q6vrnM/O0Ko7ksydwQhw3Vi2GcmMjG34Eip/cORgja17BS4Qd9IL6a1r&#10;cc7KvTmWLxkBrnCCTpE8ehu+hCUpNxJZY+tewe+ta5HgyRLRG1v3Cj4muxYzydgszzUCXFcK/VvH&#10;NkOLsXEfu4WSEeDK0bO3EhparNc4l/TG1n0J+wFvmTfCYrmcm5Qiy0+OANfyrt5MDl9CaYydY0GD&#10;gRkBrmz7ndgCVktjXcJGnJq3Vm/dK7A0dHJMam02VqLQx2Zv3StQechje2Y0re+VR1ys39vwJdQ0&#10;Ac3WTHavwMme57lGWCzfbtYl3nPrXsF/bl2LSHm8guUnZ4Ar17tZb8DQYj3JhsUa2wxwxZdYm7ih&#10;lfTWfQlfRc9Pzmha1gkElDgoGQGufm/Dl+CS2dlavXWvUEEe1gpvhMWyLnlQncPqrXsF3jfnUgHC&#10;JboWwfz3KtJm+MkZ4GqjpHugWnNVhq7TW/cKUDxOJApj61pEZJ7WnY/odV9CqLb5BnQt1uVcbeI9&#10;t+4VKH7mrZVHFVi+pnfCTJyZnAGux+7EF3O4NY5aCN6lAJHVW9+tcNO8t1IYYbE8DhLdLJSMuFh8&#10;ufftHlpsVYmCsE6ZR1wsSPZYzqFFb8yt5blGgOudL4e1Nx1azCTPzeutewUbkzOalhyrYjGMt3vE&#10;xdpv99DiDaDgpofJ7hUqnMSbya4VrJVHZCystrfLH1qVUcHNUdZMDl9ij61rVR43OUxObyPKtS4z&#10;s1YKU4tL3MmhsXrrvsTvbWgRa0FkodVbX5fYmBzRsayC8K9eb32FYX9xRnhs0ltfl9i+ZMTHsn2D&#10;+7O+OKOeq+0nhxZ53ASReDPZVxj2qdqoAkt8LJEBXm/dK2Ch930bIbJUEXoWRTT85Ih25RDbufS0&#10;Ejb6bpHNOiSX9QZ0r8C5h1O1iN66Ft7O7I04uG4lM2kxY6K2QwLhYN9PJfE4vbtixpxIEFGjAJ13&#10;jg1z3rsjKs5aUorajmNwasXA3nR34lICU2vZ2OZYizwWMW1wFB63gtmmFgtDgnqczwCnja233btr&#10;nhnpWmCEemvO1puzlt4bJy/OJ25q0RuBTR4quztxjyhZ1jUbcSd1HmG9A90xVBVSZyHEenX0BpYt&#10;chjP0PRgEqxDjKlViQtVFs54v2eYq7mpAibNRu5tYWViPbcR5eoeK3BJSO+N6jkeq8+DGnpVOvA9&#10;y65aHEd4b/eIceUMwzl7wr91EwkirBfHeWzdldSxqje0ocX9bt4ZBsjtVprrV9Hi7a4sdWds3ZXQ&#10;ihXIyfes22jv8+EOmp67fp1aOBaSu7zn1p2Cu1+ETWk24qLZdnivW3cl7lkvhxajN2LgrL0w50ZN&#10;D+dqsflTi/N588s9IlsJvPFegKFVoc1eDgEeX4bmRN9OLVZgO0nxzgsw4lqpXmTFaZMk22ykcOnO&#10;Ss1420ZUq8u/sfftnW28AdaaZFSBreAG56CXTX3v7HbywbdG1j0CfLD32R7hs5WCZlEPxOZ2G1km&#10;W+5/aBEmyu1u1si6Pzg3q9ws37WuVbHS5jOb7oDPobUDGJGzlSNqHcyw3m/zyGGVVUmotglNje/M&#10;YYWIUsunqT1D1ayxDTVcz2lRb4Td9d7IZrEyAKcaNRitCxiZku4PKDjlZeRNtY3Vv0WZspRoYyNk&#10;g8rczmJrqHHiVIXaDKc1olhvbGadyl1MSXck+Dpix6zeuiOxQ9yJp2pTwlaj7rd1xtY9CTEbq1Oz&#10;grF1tRXiwdsljhBWIhQOb38/1LjG72HRisuIYOUmFNNzDTXWFdYFVRjVncKNkxmnupWokVhq5dKj&#10;1n0JaReEEjlvwFCrCHzr+I4gywYuCstwAZfVW1ejMjRJbg4mR/QqITpe1gWL8Gbk4/stI8YbMIJX&#10;iTXg022NrbsgnDIwscbWncJ9YyPh9dbVqi46Gz5nbN0p3A9681Ay1LiuxyL6iOZpD4AgHRLArJkc&#10;atwU4J2TjOBVemPfYvXW1yV3Lisxn1tfl1TUhpUSh6fqU7Jtu+cnR/AqlZwou++MbaixBjq8M6AR&#10;vAphx40hVm/TBXE2b70BI3iVEpPmmmuoweFXbpTxBozg1TqDs7iAZaixc/ay4TiZao+bi3vvh+Un&#10;hxppZuYbMIJX7bIEHNc1I4nK3U5vJrtT4K47IqwtlHQ1gj1IrrGeW3cKVIKleprVW1erYhkW+Uyh&#10;zTYlpH1zWbDVW1djEXTzji5GKVhebaumbh1NNSOXg0NY67mN4FUO5tnQOmMbalTq9ALaWfc3I2Gn&#10;iMS2eutqjNRcvY7gVU5qvXoEfHObkdQ9JSXYweQIeS1qxDviHWq4CC87E5/fjKR8sJe/ONVwryTq&#10;GW5yxK6SBk8CvfXYuit57NDIVmfdJZwUGb5ZBzMj4pULtJz77It4bNPIIRxVKzz8dz3K/FiZhLwn&#10;ozfqA0FoGTTA0KvTC+tTOuvAkotN3Wert+5JSBf2zoFm5CrLNJMuHXoUfLHO7mbg6p1TaHbPxkQO&#10;PZdOlLhVijJ4/n/ocQRq+eMZ7ErNceumRziAvr3ZNog6472eUat8s6GTrWnszufmhXBxHWoH/4Py&#10;7d5He+jt22I5kRHpWhfZ8xG3RtadD+dPRGs489i9AXuGk3ItVm9Dj2Rr670eka4V00MRG6u34X3q&#10;7MgaW/cG7KK5nMTyxyPWdWNv43Q2Q1Y5EmN77wxt6rEltTobq4qgs64nTNvf/fKHf/4f//jX3/7h&#10;73/5wy//wj/+rv7169/+/CnjXz/98ud//vnbx7f6xb/95a8//e3nb7/+5c9//uu//vbH/8Yh0f/9&#10;8eN///iGOk2i9dnMf6aMWV15iZRZ83TlW6SM7+nK90gZX9KVH5EyPqUrr5Ey73pX3iJlXt2uvEfK&#10;vIld+YiUeSG78hkpV7RE1+bnCGMKsgxlFQUxes9wVhEKQz1DWlXwGuoZ1iryYKhnaKuggKGe4a1i&#10;A4Z6hrii7Yd6hrni4Yd6hrqi47s6PyeoK6p8qGeoK8Z8qGeoKzJ7qGeoK3p6qGeoK8J5qGeoKwp5&#10;qGeoK1J4qGeoK5p3qGeoK952qGeoKyK2q/NzgrpiVod6hrpiWId6hrqiTId6hroiM4d6hrpiJ4d6&#10;hrqiG4d6hrriD4d6hroiBId6hrpi+IZ6hrpi+ro6PyeoKw5uqGeoKy5uqGeoK5ZsqGeoK7ZsqGeo&#10;q9otQz1DXRVjGeoZ6oqgGuoZ6opxGuoZ6ooLGuoZ6orc6er8nKCuSJ6hnqGu6JehnqGu+JShnqGu&#10;CJKhnqGuGI+hnqGuynYM9Qx1VYdjqGeoK25iqGeoK9ZgqGeoKxqgq/NzgrqiA4Z6hro6qB/qGerq&#10;5H2oZ6irE/ihnqGuztSHeoa6Ou4e6hnq6tx7qGeoqwPpoZ6hrk6mh3qGujoy7ur8nKCuDoGHeoa6&#10;OtYd6hnq6qB2qGeoqyPboZ6hrg5Th3qGujpWHeoZ6iq3f6hnqKuDz6Geoa5OJId6hro6Y+zq/Jyg&#10;rvLjh3qGukp4H+oZ6iqDfahnqKuU9KGeoa5yzId6hrpKGh/qGerqeqShnqGu0rqHeoa6usJoqGeo&#10;q8Trrs7PCerqmqGhnqGuUqOHeoa6ynUe6hnqKnl5qGeoq2zkoZ6hrtKLh3qGusoXHuoZ6ioBeKhn&#10;qKuM3qGeoe6Zotv1S5Dg7pl0OxvIkPdMo50NZNh7ZsbOBjL0PZNdZwMZ/p75q7OBDIHPlNTZQIbB&#10;Z5bpbCBD4TNxdDaQ4fCZCzobCJF4ISxixkJcYKVwRlC+kBYIsgbEDRIgHzYgjpAA77ABcYWVD5kN&#10;QZxhpThmDYg7rKzFrAFxiJWImDUgLrFyC6MGlMSodMGsAUUivEbWgHyOK6sva0CRCLeRNaBIhN3I&#10;GlAkwm9kDSgSYTiyBhSJcBxZA4pEWI6sAUUiPEfUgBIblXKWNaBIhOvIGlAkwnZkDSgS4TuyBhSJ&#10;MB5ZA4pEOI+sAUUirEfWgCIR3iNrQJEI85E1oEiE+4gaULKj8pyyBhSJ8B9ZA4pEGJCsAUUiHEjW&#10;gCIRFiRrQJEID5I1oEiECckaUCTChWQNKBJhQ7IGFInwIVEDSoAQORY2oEiEE8ksUCTCimQNKBLh&#10;RbIGFIkwI1kDikS4kawBRSLsSNaAIhF+JGtAkQhDkjWgSIQjiRpQUoQa3WEDikR4kswCRSJMSdaA&#10;IhGuJGtAkQhbkjWgSIQvyRpQJMKYZA0oEuFMsgYUibAmWQOKRHiTqAElSqjYFTagSIQ7ySxQJMKe&#10;ZA0oEuFPsgYUiTAoWQOKRDiUrAFFIixK1oAiER4la0CRCJOSNaBIhEuJGlDyhFuEwwYUifApmQWK&#10;RBiVrAFFIpxK1oAiEVYla0CRCK+SNaBIhFnJGlAkwq1kDSgSYVeyBhSJ8CtRA0qoUBwkbECRCMeS&#10;WaBIhGXJGlAkwrNkDSgSYVqyBhSJcC1ZA4pE2JasAUUifEvWgCIRxiVrQJEI55I0QGGaydGUIGtA&#10;kEh9qLABQSL3RYcNCBK53zpsQJBI9fGwAUEiuVBhA4LEG9VDs6cgSKSWVdiAIPFGtc7MAkEiefRZ&#10;A8qxcMV82IAiMeRYKCMr70LIsVA/UhsIkajJIbeQY+ESFLUgRKImiNxCjoV6VWpBiERNErmFHAs3&#10;pKkFIRKVY6HUf4bES6pIyLFQmU+GEHIst0u6SMix3C4JIyHHcrukjIQcC1U/dA5Cn3hJGwk5ltsl&#10;cSTkWG6X1JGQY6H6qsxByLFw27k2EH6dNYHkFnIsN00hKUH0YdEkEgoWhA2oTww5lpsmkpQgG4L6&#10;xJBjIU1aH2P4ddZ0Eoo4Z0NQjuUWciyUDJIhhBzLTZNKShA9BU0r4RKpsAFdJ4Ycy01TS0qQDUF9&#10;Ysix3DS9pASZBYrEkGPhJgLFQYhE5VhuIcdy0zSTEkRzoIkmFNkJG9B1YsixcPGNTGLIsXCDozYQ&#10;IlETTm4hx0IVT7UgRKImnVACLXwKisSQY7kpx1KCCEiaenILOZabJp+UILNAkRhyLDdNQClBZoEi&#10;MeRYKA4nQAo5Fmq8agMhEjURhTsqwjlQJIYcC0XbZQghx0LlWW0g9ImakHILORbuJFILwq+zJqXc&#10;Qo7lpmkpJYigrIkpt5BjoTqlzkGIRE1OuYUcy03TU0oQzYFyLLeQY7lpikoJMgt07xxyLDdNUylB&#10;ZoF+nUOOhWJWgoOQY6G0szYQ7lg0XYVqpuEc6Dox5FhumrJSgugpKMfC7bthA+oTQ46FCwrlKYQc&#10;y01TV0qQzYEiMeRYqBmtQwh9oiawcFlFOAT1iSHHwmUtOoTw66xpLFTDi4bABbvTghIkj/Fed871&#10;/IUSZA0IErkHOWxAvs73kGOhoKgOIVsnUl5RG8iQeK8L2eYkZki8121ps4HMJ97rArTZQIbEe92E&#10;NhsIkagcCxevZjiom8eGBSHHwu3D2kCIROVY7mEey105lhJEL5NyLJT/DxtQJIYcC7cb6CSGSFSO&#10;hXLq4RAUiWEeC+UiZQghx3JXjqUE0WNUjuUecix35VhKkFmgPjHkWLjcXCcxRKJyLPcwj4UiwGpB&#10;iETlWO4hx3JXjqUE0VNQjuUecix35VhKkFmgPjHkWKgQK08h5FioMKsNhD7xUqor5Fio6KoWhF/n&#10;S7mukGO5K8dSguwxqk8MORZuX5I5CDmWu3IsJYiGoBwLtcHDBhSJIcdCFXOdgxCJyrFwL0M4BEVi&#10;yLHclWMpQfYUdJ0Ycix35VhKEFmgHAt3V4YN6Dox5Fi4Rl1wEHIsdy3nVYJsDhSJIcdyV46lBJkF&#10;isSQY+FmEZ3EEInKsdxDjuWupb1KEM2Bciz3kGPh/iqZg5Bj4bJRbSD0iVri6x5yLHflWEqQTaKu&#10;E0OO5a4cSwkyCxSJYR7LXTmWEmQW6Nc55FjuyrGUILJAOZZ7mMfCPQyCxJBjuSvHUoJsCOoTQ47l&#10;rhxLCTIL1CeGHMtdOZYSZBbo1znkWO7KsZQgskA5Fi6aCRtQnxhyLNzaIEgMOZa7ciwlyOZAkRhy&#10;LFygpUMIkagcC7f2hENQnxhyLHctClaCbBLVJ4Ycy105lhJEFmhpMG47DBtQJIYcy105lhJkQ1Ak&#10;hhwL16IKEsM8lrtyLCXIhqBIDDkWrsDWIYRIVI7lHnIsXCY8LShBMgcP5VhKkDUgSHyEHMsDSmWc&#10;rZcgs0CQyG0yYQOCRC5jChuQrzO3kIYNCBIfYR4Ld6DpJGZI5OJabSD7OnNhsTQQciwP5VhKEOFA&#10;OZZHmMfCrWk6hBCJyrFwX2g4BEViyLE8NI+lBNkkKhLDWmEP5VhKkFmgSAw5lodyLCWILFCO5RFy&#10;LA/lWEqQWaBIDDkW7jYUKIccy0M5lhJkQ1CfGHIsD+VYSpBZoD4x5Fi4OlwnMfSJyrFwwWg2BOVY&#10;uHA6bEC/ziHHwp1zMgchx8Jdg9pA6BOVY3mEHMtDOZYSREBSjuURcixc961zEPpEzWPhOtdsCMqx&#10;cGtq2IDsnbljNGxAkRhyLA/NYylB9BiVY3mEeSwP5VhKkFmgPjHkWB7KsZQgs0CRGHIsD+VYShBZ&#10;oBzLI+RYHprHUoLMAkViyLFw47m8ziHH8tA8lhJkQ9B1YsixPDSPpQSZBbpODGuFPZRjKUFmgX6d&#10;Q47loRxLCSILlGN5hBzLQzmWEmQWKBJDjoXLeQXKIcfCLfLaQOgTlWN5hBzLQ/NYSpBNovrEkGN5&#10;6JUqJYgsUI7lEXIsD+VYSpBZoD4x5FgeyrGUILNAkRhyLA/lWEqQWaBf55BjeSjHUoLMAkViyLFw&#10;+7W8jSHH8lCOpQTREDSP5RFyLA/lWEqQWaA+MeRYHnrhSgkyC9QnhnksD+VYSpBZoF/nkGN5KMdS&#10;gswCRWLIsTyUYylBZIFyLI+QY3loHksJMgsUiSHH8tBLWEqQWaBIDDmWh3IsJcgsUCSGHMtDOZYS&#10;ZBYoEkOOZVWOpQSJBatyLCXIGpCv8xpyLKtyLCXILJCv8xpyLKvmsZQgs0C+zmvIsayax1KCzAL5&#10;Oq9hrbBVOZYSRBYox7KGHMuqHEsJMgsUiSHHsirHUoLMAkViyLGsmsdSgswCRWLIsayax1KCzAJF&#10;YsixrForrASRBcqxrCHHsirHUoLMAkViyLGsmsdSgswCRWLIsazKsZQgs0CRGHIsq3IsJcgsUCSG&#10;HMuqHEsJIguUY1lDjmVVjqUEmQWKxJBjWZVjKUFmgSIxrBW2KsdSgswCRWLIsazKsZQgs0CRGOax&#10;rMqxlCCyQDmWNeRYVs1jKUFmgSIx5FhW5VhKkFmgSAw5llU5lhJkFigSQ45lVY6lBJkFisSQY1mV&#10;YylBZIFyLGvIsazKsZQgs0CRGHIsq3IsJcgsUCSGHMuqeSwlyCxQJIYcy6p5LCXILFAkhhzLqnks&#10;JYgsUI5lDTmWVTmWEmQWKBJDjmXVPJYSZBYoEkOOZVWOpQSZBYrEkGNZlWMpQWaBIjHkWFblWEoQ&#10;WaAcyxpyLKtyLCXILFAkhhzLqhxLCTILFIkhx7Iqx1KCzAJFYsixrMqxlCCzQJEYciyrciwliCxQ&#10;jmUNOZZVOZYSZBYoEkOOZdU8lhJkFigSQ45l1TyWEmQWKBJDjmXVWmElyCxQJIYcy6q1wkoQWaAc&#10;yxpyLKtyLCXILFAkhhzLqnksJcgsUCSGHMuqeSwlyCxQJIYcywqlMjIoSpBZoEgMOZZV81hKkFiw&#10;KcdSgqwBiU/cQo5lg1IZk1iCzAJh+7aQY9m0VlgJMguE7dtCjmXTWmElyCwQJG4hx7JpHksJMguE&#10;7dtCjmVTjqUEkQXKsWwhx7JpHksJMgsUiSHHsmkeSwkyCxSJIceyaR5LCTILFIkhx7JpHksJMgsU&#10;iSHHsinHUoLIAuVYtpBj2TSPpQSZBYrEkGPZNI+lBJkFisSQY9m0VlgJMgsUiSHHsmmtsBJkFigS&#10;Q45lU46lBJEFyrFsIceyQanMr3PIsWzKsZQgG4KsE7eQY9mUYylBZoGsE7eQY9mUYylBZoGsE7eQ&#10;Y9mUYylBZIFyLFvIsWzKsZQgs0CRGHIsm3IsJcgsUCSGHMumHEsJMgsUiSHHsinHUoLMAkViyLFs&#10;yrGUILJAOZYt5Fg25VhKkFmgSAw5lk05lhJkFigSQ45lU46lBJkFisSQY9mUYylBZoEiMeRYNuVY&#10;ShBZoBzLFnIsm3IsJcgsUCSGHMumHEsJMgsUiSHHsinHUoLMAkViyLFsyrGUILNAkRhyLJtyLCWI&#10;LFCOZQs5lk05lhJkFigSQ45lU46lBJkFisSQY9mUYylBZoEiMeRYNuVYSpBZoEgMOZZNOZYSRBYo&#10;x7KFHMumHEsJMgsUiSHHsinHUoLMAkViyLFsyrGUILNAkRhyLJtyLCXILFAkhhzLphxLCSILlGPZ&#10;Qo5lU46lBJkFisSQY9mUYylBZoEiMeRYNuVYSpBZoEgMOZZNOZYSZBYoEkOOZVOOpQSJBbtyLCXI&#10;GhCOZQ85ll05lhJkFsh54h5yLLtyLCXILJDzxD3kWHblWEqQWSDniXvIsezKsZQgs0DOE/eQY9mV&#10;YylBZIFyLHvIsezKsZQgs0CRGHIsu3IsJcgsUCSGHMuuHEsJMgsUiSHHsivHUoLMAkViyLHsyrGU&#10;ILJAOZY95Fh25VhKkFmgSAw5ll05lhJkFigSQ45lV46lBJkFisSQY9mVYylBZoEiMeRYduVYShBZ&#10;oBzLHnIsu3IsJcgsUCSGHMuutcJKkFmgSAw5ll1rhZUgs0CRGHIsu9YKK0FmgSIx5Fh25VhKEFmg&#10;HMseciw7lMpg+0qQWaBIDDmWXWuFlSCzQJEYciw7lIrMQYhE5Vj2kGPZoVTEghCJyrHsIceyK8dS&#10;gugpKMeyhxzLDqUy5yDkWHblWEqQDUH2znvIsezKsZQgs0CRGHIsu3IsJcgsUCSGHMuuHEsJIguU&#10;Y9lDjmVXjqUEmQWKxJBj2ZVjKUFmgSIx5Fh25VhKkFmgSAw5ll05lhJkFigSQ45lV46lBJEFyrHs&#10;IceyK8dSgswCRWLIsezKsZQgs0CRGHIsu3IsJcgsUCSGHMuuHEsJMgsUiSHHsivHUoLIAuVY9pBj&#10;2ZVjKUFmgSIx5Fh25VhKkFmgSAw5ll05lhJkFigSQ45lV46lBJkFisSQY9mVYylBZIFyLHvIsezK&#10;sZQgs0CRGHIsu3IsJcgsUCSGHMuuHEsJMgsUiSHHsivHUoLMAkViyLHsyrGUILHgUI6lBFkDwrEc&#10;IcdyKMdSgswC2TsfIcdyKMdSgswC2TsfIcdyKMdSgswCOcU5Qo7lUI6lBJkFcopzhBzLoRxLCSIL&#10;lGM5Qo7lUI6lBJkFisSQYzmUYylBZoEiMeRYDuVYSpBZoEgMOZZDOZYSZBYoEkOO5VCOpQSRBcqx&#10;HCHHcijHUoLMAkViyLEcyrGUILNAkRhyLIdyLCXILFAkhhzLoRxLCTILFIkhx3Iox1KCyALlWI6Q&#10;YzmUYylBZoEiMeRYDuVYSpBZoEgMOZZDOZYSZBYoEkOO5VCOpQSZBYrEkGM5lGMpQWSBcixHyLEc&#10;yrGUILNAkRhyLIdyLCXILFAkhhzLoRxLCTILFIkhx3Iox1KCzAJFYsixHMqxlCCyQDmWI+RYDuVY&#10;SpBZoEgMOZYDSmWwPCXILFAkhhzLAaUiFoRIVI7lCDmWA0pFLAiRqBzLEXIsh3IsJYiegnIsR8ix&#10;HFAqcw5CjuVQjqUE2RAUiSHHcijHUoLMAkViyLEcyrGUILNAkRhyLIdyLCWILFCO5Qg5lkM5lhJk&#10;FigSQ47lUI6lBJkFisSQYzmUYylBZoEiMeRYDuVYSpBZoEgMOZZDOZYSRBYox3KEHMuhHEsJMgsU&#10;iSHHcijHUoLMAkViyLEcyrGUILNAkRhyLIdyLCXILFAkhhzLoRxLCSILlGM5Qo7lUI6lBJkFisSQ&#10;YzmUYylBZoEiMeRYDuVYSpBZoEgMOZZDOZYSZBYoEkOO5VCOpQSJBadyLCXIGhCO5Qw5llM5lhJk&#10;FsiO5Qw5llM5lhJkFsiO5Qw5llM5lhJkFsje+Qw5llM5lhJkFsje+Qw5llM5lhJEFijHcoYcy6kc&#10;SwkyCxSJIcdyKsdSgswCRWLIsZzKsZQgs0CRGHIsp3IsJcgsUCSGHMupHEsJIguUYzlDjuVUjqUE&#10;mQWKxJBjOZVjKUFmgSIx5FhO5VhKkFmgSAw5llM5lhJkFigSQ47lVI6lBJEFyrGcIcdyKsdSgswC&#10;RWLIsZzKsZQgs0CRGHIsp3IsJcgsUCSGHMupHEsJMgsUiSHHcirHUoLIAuVYzpBjOZVjKUFmgSIx&#10;5FhO5VhKkFmgSAw5llM5lhJkFigSQ47lVI6lBJkFisSQYzmVYylBZIFyLGfIsZzKsZQgs0CRGHIs&#10;p3IsJcgsUCSGHMupHEsJMgsUiSHHcirHUoLMAkViyLGcyrGUILJAOZYz5FhO5VhKkFmgSAw5lhNK&#10;ZbA8JcgsUCSGHMsJpSIWhEhUjuUMOZYTSkUsCJGoHMsZciynciwliJ6CcixnyLGcUCpzDkKO5VSO&#10;pQTZEBSJIcdyKsdSgswCRWLIsZzKsZQgs0CRGHIsp3IsJYgsUI7lDDmWUzmWEmQWKBJDjuVUjqUE&#10;mQWKxJBjOZVjKUFmgSIx5FhO5VhKkFmgSAw5llM5lhJEFijHcoYcy6kcSwkyCxSJIcdyKsdSgswC&#10;RWLIsZzKsZQgs0CRGHIsp3IsJcgsUCSGHMupHEsJEguWDyVZnpKwCaFZaCJDIwoCx6cktEKWizSR&#10;IRIFgeRTElohS0aayFCJgsDyKQmtkA0MTWTIREGg+ZSEVsgmhiZSdCrxsnyEzAsKF3SG3AtNXNAZ&#10;si80cUFnyL/QxAWdIQNDExd0hhwMTVzQGbIwNHFBZ8jD0MQFnSETQxMXdIZczPKhZMxTkr0jSsfQ&#10;ROo7lZChiWynjcIFnSEnQxMXdIasDE1c0BnyMjRxQWfIzNDEBZ0hN0MTF3SG7AxNXNAZ8jPLhxI0&#10;T0mGTqVoaCJFp5I0NJGiE1Zm7N9pIv2yK1FDE9lZEAoXdIZcDU1c0BmyNTRxQWfI19DEBZ0hY0MT&#10;F3SGnM3yoaTNU5KhU2kbmkjRqcQNTaTohKkRdIbcDX1efGfI3tDEBZ0hf0MTF3SGDA5NXNAZcjg0&#10;cUFnyOLQxAWdIY+zfCiR85Rk6FQqhyZSdCqZQxMpOrUsGU2kvlMJHZpIfaeWJqOJdFekpA5NZGfp&#10;KFzQGfI6NHFBZ8js0MQFnSG3s3woufOUZOhUeocmUnQqwUMTKTo1jYYmUnQqyUMTKTo1lYYmUnQq&#10;0UMTKTqV6qGJdM+uZA9NZGwPChd0hnzP8qGEz1OSoVMpH5pI0amkD02k6FTahyZSdMLzyOIgZH7o&#10;8/JlD7kfmrh82UP2hyYuvjPkf2ji4jtDBogmLugMOaDlQ0mgpyRDp9JANJGiE95HcBEyQfR5WXeG&#10;XBBNXNAZskE0cUFnyAfRxAWdISNEExd0hpwQTVzQGbJCNHFBZ8gLLR9KDD0lGTqVGqKJFJ1wQYLO&#10;kB2izws6Q36IJi7oDBkimrigM+SIaOKCzpAlookLOkOeiCYu6AyZIpq4oDPliji/F1yUJEInx66X&#10;JkJ0cjZ2aSL8snOAcWki/LKzy7w0Ea472QpcmgjXnazXLk2E604+qpcmwnUnnu/SRLjuBJ6XJkKu&#10;aLlwRSXJ0HnhipaUK1ouXFFJQisu6Ey5ouXCFZUktOKCzpQrWi5cUUlCKy7oTLmi5cIVlSS04oLO&#10;lCtaLlxRSTIrLlzRknJFy4UrKkloxQWdKVe0XLiikoRWXNCZckXLhSsqSWjFBZ0pV7RcuKKShFZc&#10;0JlyRcuFKypJZsWFK1pSrmi5cEUlCa24oDPlipYLV1SS0IoLOlOuaLlwRSUJrbigM+WKlgtXVJLQ&#10;igs6U65ouXBFJcmsuHBFS8oVLReuqCShFRd0plzRcuGKShJacUFnyhUtF66oJKEVF3SmXNFy4YpK&#10;ElpxQWfKFS0XrqgkmRUXrmhJuaLlwhWVJLTigs6UK1ouXFFJQisu6Ey5ouXCFZUktOKCzpQrWi5c&#10;UUlCKy7oTLmi5cIVlSSz4sIVLSlXtFy4opKEVlzQmXJFy4UrKkloxQWdKVe0XLiikoRWXNCZckXL&#10;hSsqSWjFBZ0pV7RcuKKSZFZcuKIl5YqWC1dUktCKCzpTrmi5cEUlCa24oDPlipYLV1SS0IoLOlOu&#10;aLlwRSUJrbigM+WKlgtXVJLMigtXtEyu6O9++cOvf/vzP/71t3/4+1/+8O9//PW3n/7087c/ffvp&#10;t5+//fbtp3//+du/f/vpn37+9k/V7S9/+LdffvuXz7+tf/70f37+dtseXHbHWP+l/r3cVg7J60//&#10;51/+9x//61+eSr/99Lefvy2PO5n531HKH1EF+HXW+OMv//TnqXHj4u/vR763jZCYL07l9Xev//7b&#10;Zw83rlf6fr5bf//4inx//d2vf/rLX//4HMiPPj9118ft9hkNcFvvEH2vF/DHX/76v/7pX3/9L3/8&#10;f8PGFRs/o1fRe2zfCzQxU99NWpdt/QyN4tfUTn42++PXhMp+fqZv2Hv/cbY0+vrdnh/U+Pt0X+je&#10;+N/nM/qcDG7b/gxo5ddrUZffH+Hnr9H4XDjyay6B+TpzNXoeur/TNMGN3x0BTTOmpxf5GnPh4JOd&#10;4dfhmJnuzwOLpvuj6W19ncL+3mw/Dk4VXgi8bxj+epmMMZ88yC/d33nO6/o1qPt9+76I/zLsP0TX&#10;fLL/CT63x3b/wtmNR/tiLX7g84XyT+htj/urKONtvbGgf2m8/u7136+/X5fPSNf6+9vXF/31d/+x&#10;dVRWq+tjirMDVEzsi8z4Ydwc6PcuqaOFw3ipgcGBYOr6LJ/s7g3jP69mfU0pFS6WT9aV3+6PH6vj&#10;t8/yBO6fHA6qFEQfbwblAtav1+r6W17wH0a9dMuJvu923x+fx1zM73Z+J9y/xkPhlM/DUaC78r/x&#10;uuIHX3cKfn+nXs7zfb+V7/D4DB5GFxf0hP2rY+isrbJzvj88gD2fAlQVhn39+j90FC+QfIKJaOVX&#10;uBt94vdeK4nX373++/r7BxHn3We8xvf6uznOL63tleZPL3wgnl/HHyNb79vXjD+YcZlTnuUnNVo2&#10;tjqTb58lvBc9v+wtDyhNc53z52HibS14ypRz1dEnl8mv8USvj80c5Wvsn6NdFjLPX6/Ldvtxv8rr&#10;717/ff39jV5eNgKurw/u6+9mby8tfPcn/35bt8fnOezXnHK28LpKjl8zp3NkbCVeaRT8mq/86znO&#10;vuZPr565jf2r5505laaZtK/h78vnFb0/DONz+DXlTP+PTfv7p7mcvG+vmeVC5O8fhq+mmcfXEv22&#10;cqvt9w1s+zXj/Fym/Pi15RNgP2j69Yx+p+k71nwZxtdteEgWW09bv7+6uJcfW8H3Y77VFH41/dL9&#10;MaiTX38Zxgs8H8Z9YRpeXoHrVb8bdhnzC2mfT/i+8N16fUS71uvvXv99/f0Nx/E1s8zUaw3++rvf&#10;xdG9Xo3vjDCP6wKU+x0zvq/N+TXu7vld/Br4nSn/eiIbXuH3383f75mF0eeJNeh/6f5o+rG/0l3r&#10;1ywoho+/r1/R5+3Xlzn9/Z7X9RUp0nR/9LweP749v2MYXv/rC1Fv7ctbz75es/56OvigLy3nadZn&#10;4Pcw82p39vbqhTuUPk++eVysU6ePvyP6+iBzS458Au68FZ+7KBbaDPMJY3NOGdPXl4/S7t9z5H/M&#10;Ke/HF1BwPt8P49uv7/+ftHNBjhzHteiWOm2XXbX/jb1zCVyQoKS0NC+mIjzZokQSxP/H79Ij0HRm&#10;psrvtMkmfakZphIWRpcunzDZ0t1pcxVpBnNmlKpSjZBSM2x+Y2Z2nEWazOx356dXDD55jIVTEKvH&#10;N6H9gQA2P4Ifh39uzowqVubMyWOS30qiFkjuzfyhs62ZkRyd1X0AbdAmmCxa2v5Yeke97bO6OfOH&#10;7GB/evDj1UaDV6JL+7FRqECCOiC1Nxb2F27zRNbKFPXMR+R9wQSKtLmoZdOcYP7YjJ7ZRHdvz8S9&#10;UDj9Lspox23+w7865yO5vwBJHcbKczrv6L+Sk/xHl8w6qR/Z7Y39knru+9skF3b1g6oeXzAHh2Xs&#10;A06Cnvn3ZXiVJlYHSYn4T6ZnoA4Oib+iATLjI/MyeWxd8wBtc1Hvlgr6cmhgkZXzyeP8N8ajWk7C&#10;l41gR5OHnYGUhlZOccRoARs3SwqlyjiGFRFRKe/6H6NL+xYdeMI+Uf+Va8U+KngdLSkYV5kSKBCh&#10;9ta0uNyLLUuxu080dK6efAK/TufKfwFGaURgaVf5uQlA8iNolWzKB3LoL+ypPA+U3nTzDbbnZiyY&#10;3mBHI6dLw7yD9dqyJ6wK4qdp/4UArTTxadobQxLxvjjYrM/8wKqSxwVsBl09zn9zPPbGh10nX/8+&#10;Jc3fj/9Bl0m0+hILtLLi7/a9eRasBzOOL0TTRvx4JjEC4nxOH6O51WOYX+UG/i5SvyhIsX39BQsK&#10;hdL4SAwfYZ684YvW5JtB9cUBmF0Czb8F/77L/qtOAo6V6jbvfkXj9DkzhqllPc5EuU5XtvMFK0o3&#10;OOc4RGScS5/rDe5IJ83kt4+vnw/U8jzZS9z5Q5MJq+54aeTAfIsLct9YQqLnfVZ/j7e48AdVw15E&#10;zRIZOgUXDPKfrAlg2YijYXXMx194gNK8wFJY7lHvuHDta/75fMHBEtmEHDZrruHygzvBrFQycMd5&#10;7zdPHtPiJytmPqCpeROKx12f2g983JqU3MaFcHNxHQFiSvBWuDkY3BcWRnc3g4fyJ8ZT9IkIbxmk&#10;3IYn/3M8XSm6T9R/xbSw1c8SBTjTX013+4tHwYDGL7mzzv8HT37L7A+Cotl5/9CeWGaIAkkgn2Xf&#10;X/8Vu0UzUn14vopo6x+GkxrIJw5GDrO88sjbmQTV0bb9ymlXl+jBuf3vmy14UUclAE2qPBhS/e5z&#10;TnpH6nK52O0hwEFvSzebxQ0ijWXlXuLwpaHCQsOpedCZToEMnpRFKQrYlJrFPXycFiXRvH6GPu5N&#10;i3vDwa4TXQqaL+dXnV4REAaROfkfeZTOfRYm/iQdwFsIoYMxHnrYGXDQAIjA5JlQsxT1WrUOoFVQ&#10;lzLS8BNTBxPH7zKjJ+wT9V+5Vhy1NtGmzK9pX9zsat5zkLDcyV6OwYcS9AcyN/+QEzuSrj0tnN9d&#10;KRGQFj719Id3vShcBaEP3kKFH1DbZvQXenkoi/VhWJ5x7IuRHcj49FDKA8iEjJYEk0bYZ0CW/u6z&#10;/cJh1FWkH0jM+InOJR/xoi1cSo0+0Ruxg2cwU0Jw97ArmwPvxQ5uFVh8bldht67+wmpLbYOU4Y7L&#10;mrmQWGGWEDsI/QcWCLcpy5zJV3dgoPMCSz/l6PuiPpCU1h+w9sIsuoUY8BbfMfbxhebSTRuUFl+K&#10;8PEFI+4WyEAqTysj+5xH9PMK6vtBjNoCwb+TrxY+CtGtZR6fXp1rn+gaMf4ALOOdQmTlR3uPGN9o&#10;HJZKn5Af3ozl6L85bfs3PtFVXg0xvhltp+GnJKW10G3NjaICVHiHPm3nKbbdnUWi1qIwGGDoVgbk&#10;N4/NxYm7fMeSbyEGWs6XZRb2Rl7KUh8Gx4pjHBe1wgJuAtRC576xW1DZjPdT3pXmm21HcAQyOrCl&#10;gawvKPH2tDhMLA2kcHQwwh7/GMho8gLpcvKX6LTt9lJ7V7qHvatYlD+VEDnx0QI0qYcXsojzA+sW&#10;OZEb9TD/9fA/346RfH6xz/fmM75h9eQenOhTQVSfnr96TVkfFMkq+D3exQ/3UWUGV1sh7wDXSvI9&#10;3pB7Jw6tZjuhiQ/aFmAn5TyQcyeKD5rK/LXnF2/Bq7NLNGQe55ySZ4Fkt8jig86J8uMFdOSEa7jw&#10;wnNS/tcJPJMN/lVFMw1bAr4+uQ1XTvb8QnOAV+W7SIBOGvgaUJ5SREyuNmfGW1brRoMGn+8SBxjD&#10;VXves+LQjSh5jILohREdCak3Z8bjYwYGsipAfn9mPB32rU2Srk+DOxJ2cRgoklswk2saEZx+PHyx&#10;t2fGR/Yy6/xklvAhzZnxqRa0aRTcJePrL2c1+SNq3oNz/ouu7lV/caZxUnNm2GlpIAeOD/Z9kgsS&#10;e/4Ct4t6b2AYbguc2PkuVNLVNSKtfDrBSeQkW8rMhUEZ5pI4NJY7cxs293UEh3qBFpWs8YU92PXT&#10;Fyy3vN1fB52MIC71TF4YMjLcqLfo+YU3puQ2kJVCCo7UpuDG3w4eyHEGAfbHH5VE84UpMLNCf9/z&#10;D8KtDhLLpsscclRh1aXyobJ3RoOUmD7LZ6omySNScvOcycgIipx7VkSqHludnI9xL86FIRrvi1nZ&#10;o39LQWaDr6YlESP6Ln+DXD4bi/tGSS4/rVI7HlAVmpAvEMUFh6rdD5J5FR8cnESW14YG39jlLCYf&#10;c1gPuCfssqzir78of/0gv/H7W5SdOHNhaljfObM8WQ+grfC0+Tbu6c2VRQUJt8jmnqHmvDugzlk5&#10;nPW2GtU8gDZOCxkLA17kAG6hCzyyyubyY+WpNarCs1sc8I3z4ZSTyLqtVR9iNWQLrI85yI6ABHJm&#10;iit4XppVn8u6SXKvL7J0bZ2h6GfEBP7jcf5b4//8qbzlysx7Mx5dJytW4O04ZnwS/q7/+vvgt/lh&#10;g5/H9d34LdwRjgvIC76RAAG/stZPjlQeSNugLPARtiilxhrCGSISiLZpdYLGBDtccoxn+hmFYFB8&#10;lo/g4Od5fXOwxa5OSBcK8boxlp5xBVTyEiykZmwk8I2Cmz0oFDGQ32eVO99/f/4r+/khJyQ88FlR&#10;mCOT/Xl98i8ZzpFF/3yw5RJLD7k/NqgPEp9n+imK4WAvgLg584lYImBRe76WeMbxxGpCD982Comm&#10;zloFj/PfGr+sUda1+a3HndIOEhWHqYEGp+3H9YPvq8TH2c7+uPDzg5PmcHXYN/UXwmhQakgmUHDX&#10;IsAjGw1fcOVNdScc92VONN0/h5m9d8NIWRSO4CJMf0kEgDHgS/YacfqFtbbwu3OYcslZxdQOzifE&#10;MVlKBvlRZfyLWK2dYaeFM/+ws9OZGTwjpCeKLranc/JwQMOQG23+RYg4TYIkR4LX909TaGKrYzps&#10;ikKwc4uxY2dnMHM+RqOs6CjO8uApN/cMJpRWB4fY9CNYcCXR4L3CROl75qwscfBWoTXf3zMXiFf6&#10;ztFz9gK7pQcOBCeSr4NZOSGWgXS5fMxhWDb2k90wGIPNZWEfQq3QyRaM3Md/YeImU0Rg/A237zK+&#10;z5Z0oqSyLOj++MR2CK9fHRf3jpVc+4TsA2jzMfaWTxO/8tJf9nfbgjwYVIyECrUx3STHiYFZY6Dh&#10;z+iiHpkogs23cZ5cnealRwtDqQgIyTYR8coNRFzhO8v0KJqixMmBHJ+D/wZkUbeK6TEcdpTo5mFv&#10;XVSzsoSzxyWT716tDacW9R0JDmHLwUXlWWNx+/hjGGwbr0tEnD7M9/M0FuQ6jKdlRZ7e6Xre7J4W&#10;PcrbGuRC/v68cOxy97RZAln8BjnG74/mg1yCCs9+4M0t+HoX/pvQwgb8NppTUPBVjV487no3n2TX&#10;2XGqpOzwVwC4q81gxJHKlXuRSW025bn8N9b2yeKdRYAn6fVgaSolquQ+hEDG1N6sTW/IyB9HM3bz&#10;G6D/Yk3X+JG0EFqDN3HGk7ABuUPWbykPrLFTHn9XbQ6sd8to5DGuLb+tjAUDsM/Vf/mgkU7WkeRG&#10;7eF1YnWfcjUHZmKNRtDA3JBqM9AqLUrGKjHuTEfy3j2nghjJB3mLr2yMYh/f9keA0rN43PnOIBAz&#10;CLyhMhkWEbWBHIpoyqHOfZ4jjrAHvgXe/fvhSACGLf/6zETTCeYapdJwnDC9wtG+y2sChDN8Oq+J&#10;A0KGJXgvCRAPoV1LxGdmzaHh679xflg+yIVcP5FVXKobil+KoM9P1N2U2HhQJhOeS+u7TJLH92pV&#10;FasysyoNMcxBuTUDnpgy0W6ynhLBNrLBNPEG5mr7RH2L6AXziFhxdWHzMP/N9XHG5mAUYKLl7hBp&#10;yoFf4h3DQunADT8R9l+ucYYIt7SXT1ig3VNMTf7d6ab6FvP0aBNqpRAtbSvsQqNyI+gPVUt1kwnf&#10;JjqEuQFucDPDPlH/ldMOnTxfxbDusSGsnCqtIpyCy1r78RH2p7g8HuxWngszKDCn1+vKrLPLVek0&#10;gck1LXqic3E+kEqvc8w53S0Yab0d4xFVpe2HwK3pDTtFVfXrbuFVjlIAp+Wuv4ZEp9MiGk0nOGKV&#10;orR+mN1bMKsqbDtblWz5bEHGiwSujvh416V4hXhAbfuFk+Orr5SIUx1p//qz4cpN9FlTPl5i0F/1&#10;38TIqw172DmEgaFF1wkMOXY/Ze298Et+ZHuPHh4sddqoOglnLLnulwKDvm3bKsDeZTgGd0UGVPRW&#10;0d++v/4rQERicOm0nxgsQXimD8IRpSNiuZGpsmKbHCqGxSfdAR6kUiO3Kx4xbKztw1ietqJk0zQk&#10;x2v5bV2I+N+/QHI0vL6//it3iyZizjhfrd3Cj+2z+SSoFBp3PUWumeDn03vTklFhw+Fktwi0uZ8D&#10;kFHlTfBPzxZ/mBVbSiW/e44pzA6ZGwhHXF7ZHwsnoUwfP46fYgSPp7d2K2+X+xtgvKsWfvkw7MT3&#10;XyGIQJp28oQJSNkxFcDAxtN7047yunwVda7nMza+dKTbcSr5LtQUwunetHI6esUE3HtAmkhbRSim&#10;gDFKkZ0tzTh4Kx6UB1JPofGS0y+MkAZG0sTBmvwwR9D7IlDaV41OyANBVdUB3dotNiwcLj/M6UUy&#10;rvcjHc7xGJW0vRrd4r/5MYebJs69aZHwxmQqfreCrnVRR41GbiZzKaIrs+ylM4j+K9jF519RQez2&#10;ZFptJ0/+ZFpcTPZBTavr1m6/SIpycAQfzmaRkRRWBX3q7bGpWbiNXCiCAUQo+/bZroohzqB/G2WO&#10;hJ08+VKVfPLknlSODNrQcvVZ02gsd1M8f32okCXQH9IJdAFEHua/Ofxqax52doQdWuh/jU7eQ7rR&#10;WBnOt44Qf+o73EAvsevlBK/wNZvjP0XYlcTKaPAhkXeOnZHoTIil+5JB13JE016Q2PFtzEGU/nXE&#10;AC0AHrFyfBSHim8ifbMbTS3qyl7sp3ltCxObIsk/eNILhZiwXS58WpzGkEAkvWHzVm8c68728RhK&#10;BhypI0dH5LvV4Srz6kgLwG3+2+qw/KxECjnkNgz27FV1yOSepGIk7339o9Cvm8gkOuLuD1YG70Wr&#10;awYJj0kA9GOssweSiHe57y/QCicMcmf7NJ6tFOnIKTSsJhSwEVi33wZTqnah77L/8p6/1QBiIDQM&#10;mE9vM+O6SvOb8yO/tdE+OZK87T2veNPn6r88Myhfq4bT9+gfyTKYXklpIAwOu5UgZIdilQchcnkw&#10;kd084T5X/+WZ8Yo7iqycvm5Ho1KhZvjTEFu3T3A8f6Hv58y4dS6KaYxpOSf+QbywfktIuWHkYTzO&#10;jBpP2pxx3uP8t75PYDzlLJpmZqEtguACEnATv4XvoQeogARNCPwY4bUfEUaEdRW0MKX23VWClI6H&#10;BzDhgTiOCgdzNFKDwTszJPAy/FHzMYK26AVJ8EC15myhFn9aKejdi4yyTQ7ZWBgEMRLjF9UbWuPs&#10;/DYGW8Qabwk03qWS3u8qz7zx+I0JwMGaq4vHVBuYytGYwxN2c2YZg36XNznUtqnG+MhN2x/DfhIk&#10;iqWCZ7fPGfSCewc4UZNVdLfOrB4o5mzggGq+2mPSc71nrCvCM+czX7pSyaohASdhTghaZWOx9inZ&#10;TinjC+PA3BwfyU9X//ks3oIEqOoqw6VT+Nkfk43mWftc/VdSMtXFSB9DjFTJzpGJsjuiByaiIXUk&#10;Em9Ku5+vgESPZl4/bak5N/XLwhpIHu65vXsCzl8O4+KMO3zfaBjwIiRZwhxNDG3jFpbgxXbZBsEl&#10;5EY/DFJjnBWkSAnhqYbdOKTduYZgCPrGBXY3/T+xBAvF+UhDw8E30giHgtC0f5SFoMr29pjVlOzF&#10;aq7o4waxs5lxF5GYlwwS8bgFu3A/oCblYxSKnrXzQdgNDpyP8duGxLnHxYjmi9Bk7GAaj9Kiting&#10;meYiKimf7tAmmQWxkm//e31fOCg2uars+QKkUm99Rh7XIWYa/qYI2Cs9ChEKFd2TC2VtVA21jZBc&#10;kboN6p4y2xMb+1z9l2de6Z9ARPccodjj+jMQ8Fh17zaPwWdLKCzLooM+V//lmcn5SA+dXBMEuDeU&#10;m2ztH9ZMBEEnc6FhUclG5n0iV1XTn3lkpyxxoQUCmN+vAc6ambnYduAFzmhV9HAY9zAS9U9yeGDk&#10;X9wr26Ya/WM5huCcM19xnQ7fN3xLNaqGuaLfRcdTuhlPfUq0y0rv04s0tNnQzeP8d44velXBZWhL&#10;QMfj/NfjAWA6gBWPn4FEj3u3mx/YQ2LfN+E3OFScxPVu8ElmjEiJCqTg5xs12ykHQ4+qNSJ54l7I&#10;Ohb8HY6QqAYnIyT1mKixNVd4Pi6ec8vDK0i44A+F2xnLSOozlnmc/y7jUzOHVaCID2pa4N5xpN5C&#10;bTY+HlGds8dsShZYRDZ3Bn/NQN9Cwfco4ROVx3oW1thBeUXRM4lS/JFq85yZBImi/hIaN2cGOMjd&#10;kArEgIMG5qdRIY1UFHQrQ2TltXjPHehFaPC2MajDt/8ytKF+45HS4TaORx4iImcsjDpdmrl0hkhK&#10;XdWWkTgJ/O7zHRWXOrmAK+T/xLu1Z7ZcHVWBB7Ku7Rmsrool5NRVg4TTPeP+U7RoOBwxu1T3vYIT&#10;r5ckfjw+BOThdwhGJ0WQH3EB7Y0WJEvL603vl4poeJz/5rkI1WyXklaCrpOQ9Tj/9XjVJXhPqGQV&#10;+/M4//V4sisSmfHYoolZPnvcKeRQxi1bsd5IxeuQw6nOoQXksJhSBa0jpcWurJ8BWASzYmFnUsor&#10;yJX+R4EvYY18i0Rv8yqP81+Px8eVxIL7mmsgzYE9zn9rvNxx+f1vYfR7SBPuUKgk1oP7tGStv3sO&#10;OZQkxxBmne0EDWWWkF58FBNzT1VFw0regu+GeNh9CocjyNGUn4bE0VwXbMcjtmTBEmXoyVO4D1QU&#10;HG+DtFe5qN57wJS3wIOEKT4XVRPFSXuc/3o8yOgoCTbBvKfe4/y3xs8CJlTLqWl5nP96PI4oe5Y+&#10;4RZlpXjc2ZlhA6jZf+6dwARYtUIONFPPjHFmdHqlHVZ/jJ5h/oZWpay/37EdaUw0NFMkVTL8i8/s&#10;9Vf2gheB0IpF/CJj0WpgKLkzGA1E3ZaOiCFLJ3ZG6w7+tcfUARIXyMe4qS+SgwzbPAMZM6nnoSIp&#10;9zXh4XH+m+PRrv9zkL7Vdnrc6ZmpxCTlfzTUaC5XUJFa/AQXepe6o6xHikjCwZU7Q497EDYjxY3a&#10;Sn9a0cYNpqjOTvZRdlWPS4M9BCOSSmnsS1lsQqfvsv9KSKEJVsrvsZuH2HSl6Y664Q4S6Zy1MHKS&#10;yzrsc/VfnhmGXqtWz8vm56HwhIC0wUlGegg9Mz1SYUn/SnGhGHhx9j5X/5Uz4yCqRvGjPrxvijxj&#10;9Z8I2iQTKXKcamaq6/Dc+zHu//H2QVczpnlOdHuvF6aTXq2F1vbxaw07Ir88vB7nv/4+VZvOJkUf&#10;IjDxnkJohAFt5i5wEr5+oSiaiJTmQiolueS/fB9J53A7YiPdIMt+T0+GVpHVYglWrqzhlcRgVzIc&#10;4mRw2wRQ6mSavMEWvNAoN8j9+/td2gzl53KhBK/1OP9NSI/6jFUm+vw97mxnKMCk91m9kRRuOMdi&#10;oeE8DgVKNqcSV6io7XOI+Ou0u/OZ4Uq4guLdQ9rKx39UzpfepQ6ujatJvVOsJt4GryqPvs/VfwWk&#10;eJeZvWqsmn6apCUwsxcGCva4Oo9R1/w2HooHFE60iE/7XSINnYSphSW7wJuqpBnjEYF1Wvr6caVH&#10;HCj8dM+0xZLnZ8CLjiI61AWDeQh+JRqozGCDNpHv6itAgjC9zhMX+1z9V0Kba/CqFY2SVLsMQePG&#10;BPfMmLk7SOA3lkAz/n5vz1KVK88YNX8LVlGRV/VnFP5RY9NAgi9A7dAGxPAg6+71oL++S1NX7hYS&#10;cbUdYIaCDSmP8985ftq5MJmDjdNn81ur8SzruFOtQsepGkoX/tlgSiakG45FKM1r7HP1X555jfBh&#10;Z/bkLALPKFbptAOjcvuFwbALdToWTLEd5OG7BVNyNfMc8btiR/xiNyr/vVwLqxfdsD/fGcpO+StO&#10;0gjWICGCPYzLuTNlCgR9KRCZ6cn38JTjUFHMgAqR/Mwwqk/j9/Kdz8guyKWTrlp62PuO5ozqcwrT&#10;0z2jlXEMMTN5LluePsomYawgAfxTyn1qFLL6/dH1ntSqK60cDp8zY4OFX3nuWfe1pVtOXvfePhBd&#10;m8BpLkx5QVfc/zr+iEtNkYYB8z9IkrIxLn2a9Exz9dXrD3GKcFgtmoOxKynl1/FvPK4KbmSRDTUw&#10;SrnIM71eHf4dYy9M5FeLHwcENlLun40Fb1x2c4ovHJp8uQE1MlrAnVWKIIfdnB71k0Xsj9HPgtXz&#10;mA47A5Hv0QhJJeqXlDOzjqaBkbhJXlB9Wop3W5hCgPa/srCruNp2grz1J+1W1rucgsf5r0/8dI2/&#10;w5SSpNqZ11aUAKopsSo3rpSatjNw12WxKmejRCkxpZ/fO1yjxisNYzn01Bsr5Nw1ruFFxoocS+IN&#10;4VG8YXj4r+FCKgFysMYHMS9wOY6H4Xs8TTaNJx7X9zZnmW+Bh8C04Sb8uz4Kbm6aLBVMRC5zTjy3&#10;D7xRyKbJGdTnb8tbYl5U+fw0saBNDVEOg3NmiJrI0g9o9l32X94zWWKOF6vMP/wxE3cozHJImPqN&#10;XdElfYeL02JhytAu70Wfq//yzHiMHQsFWFJbG7TxsFuw8P/UA7k/JiZppCY7s3xpfS6ft+ckTuIz&#10;QholD1jwqL9dbxGFNH0R7Nv0TyzAf5lVhrLIUja0gfc6eN24fp+r//LMSpfKXaKS6JbQBgRsHLND&#10;FNWtxx10JW9RnA7CRoz1Pl7gCbcGhEKRGWATLzA0fPCqjN/3jAHrTCxKc7Ip200+veQ/EALkkPqe&#10;sdbTqiNtjXBzxwusLYgp9wxjK6nU4dt/JbRxM1RqBd5TlJk2MxRPiCI+DcWhRm2PZ+IQmRIotqfQ&#10;3jCShOCKrvFR1K98y+P81xiBHHK+F2bkT3Frjzvd2ZpTQmOU7HUyT3M9Lvyz3Qsnjl6xcIIV6C6n&#10;OzufGavHGWbq6dZ9YaDozKMhs1Hup4bgSxYOHe9mEnyfq/8ypLBwLO8xINMumnsmTdGMDzG9G0Ck&#10;yxIuSs62and9rv7LM5NzbURBKsgT3TbFLs3NaXiRSb1zYazaWQv3NQ1G+nYR6XvsbcOj85ViTRGp&#10;CdUA/XsH/8reAeFm8lN3y+U7+TYsIhSLm1SO+uzsQXxfoH6HEclEZproeXQD6Y+bQJT2nbvtu+y/&#10;fDpyilk3gENsDOTPIhDBTpVBt8Nb1o1q9ygXnFLXEqY4rvCb9U9jGJdII+iMMt5mXuQlyiq+gQd7&#10;VveL3PM35vVmziPB7JwhtENIdqPCVczgvb5ncyPTgU9gBzMqs4LtLLLWHMvngon6skUGI4w1LuPP&#10;TxO31FdEXVS/gr+mAw26zs4ieCb55i5M0EHM0jGNQ77ew2DUIXdxGMWCPQ6mq2Qq2RNn4da4Dpf5&#10;zLUjgUSF1gGdvsv+KyG1pnoRwNtKVfj0zNNTZ/9QRIu/qN+YZXPLE+pz9V+eecnxU3u4zYbCf+Em&#10;bmqNSjSgHQYKV2UQEX7N29ZuQhvHpXkqtqY6Ja/EgduLPh6BbOp3v+9ZJR9+jDZzoS2e75kEF6vA&#10;lOUq1tFmXgpsTjJBqeJC88qFPcxBUzeoSq1BS+jhb5WHvaz9/UNAQ+DrwmjGXbnduknh9YBHtoIY&#10;OeG2T6+eLByym1yglIpIUuxZUbRY2L1zXvx7xGV4t7MiPBSEWcen6Rl0rFuYXk141sigu01V1GtW&#10;r0g5czddmwBKlaOyLDUWW6FNw5O6O4CE/Owhe2/PuE6q4o3EDKikfxoad7wQdsbk/TFMLXOV5N/P&#10;G79uzow6l1SlKg+SfrZPE2uIg+QxM2+PlcIeVMVjtyW5OTNdyFI7I3SAv3UDJ6UcVTRH2Hg7DGXp&#10;u8YE6nyU54TWp7vapPNIdADvvmeCSu5wQC8TfN/bYxbmPa/NXzrv2GQbIR8SLHJO2umVt9Hj/Df5&#10;LOFm+9aQmw6mAFmP67PlW3LFp0eSgDVdRPrO8OjXDWyzsrnkwtqD6U0vo/OZ8bCmtUisHEraZlbs&#10;MbdPikM6KObMcGdHWRAgs4Kwz+W9e7fIepMFjolZieFx/uvxJMeg2Ixzp/2IZgze4HH+W+NRSvOk&#10;Ga+uCu/HEzIpGFRMcDmz/fu6WTrxEDKb7VU8ru/eq5LjLBngSTIZTvZq+sRJ0FmsYS/mlC4WCRgA&#10;vQsb9Xxm9B3zmWPhNQhHBNBkRb7lJibFIFz0xyqeXCvKNtq7KtVsrLc9dg17YZeqidMLInhkN6qb&#10;XEphTVM7OLA5ocBlAnRJ1secSNmfjozPjMqbMzcupfqqvufGAJXX3B+jplT1PccS8vvmzPiw0hHO&#10;7pEnG7ShOqMQDXOg1j4zMEqdhWPjnMe6b86s3FeDk7df26bwMru4E79PNh2f54z/FcwIvo5uGpGF&#10;mzMTVTftnqTVjhLPxG0qe3bPTysrhbmFJXBvZkWFnaSAeYKp28Cp2zotrEj5xATvj8kdS88/+g63&#10;aY3HN2cGOy3cyTrd2rbCkaqYEpbh8oCCNiXikN2ANvyIQhdz0847+q/kYXhTZZTopAgu09pg2xR+&#10;NjsliC0mo66Zpb4nPY+K6ifQJuCk66Nj5pNSFdytNpNJV9gjtHhYyHuIt1vmft9l/5V7/gLajnvh&#10;y5exsvIw/AzkOOSn5bft5A6uq4ByrHsGcO+dc7O6UJlD7k1wrjYbBLvR81rVpdstK2bZd9l/ec/Q&#10;c8ELabOdM/haxVAkrm19SzBjsa/zrAiNJ9e/uWdMaoe8qHIHeh3aIKCRV/6MYFITJEhJHwYhHbQ8&#10;vX1z5tUrQBRoI1hpOsYwvJ3b9by4QzHdEw3wzKnI4PbMSPYKBpx4r9eCRhXvbIwG3x4YGhhG01ux&#10;+PszL/5Oygb2YnLcQK4cwFuvW4fbYbQYEmnZ0Of9mVevJ768TePl3MvJODyt28zwFtcNjsjnk5mR&#10;c3ZQcvHAwTXKCZhgdQPLhoAtVvhN3Oz8nK0JJj3hFlaK0eACUNPMJ/I4/63xS8CSczlovKdUu+Y1&#10;kL6RNRBFHO2x7sTpnKo9Vj7vBUzf5FWQbeQ8BDJZ0rsF9V1HkynkskdLcCmqMTz813DR+MjDF1f6&#10;fbxWlHx/rGj3ZL6JjXOrtWJn48ygg+nnm7s5PQWifS70QQVFsHcZuaYjKDq3cbA1mUHK4QVNbXC5&#10;fMvj/Ndw1L1iKZVQVyW0g3I97nRnuiAeuyOwGIG8u7nbYzz/LcteGmVlccxI+YE3ewVe6ZLjQMcJ&#10;rqDZVvpuPBkrhyjbNr5BruL3rMrjTiGh1G+HoNAPPrZQQ/sohQFvMlLGGTvi0+fyChIS4KOrFMAr&#10;OWk3SLzBZRQYpHLiMgGnyg+fuLzN9gdLorAf9fSXug2qtYhYF7XAsXaMOnwfPTQxEAewqLRj4GE8&#10;oc+kfGVcRLxrOafD+BmxIZgxNQGP67A2tmF91aoI0b669iEfsh+f0C5K+V/rLm9o92LmuV58Zru9&#10;uoIXDXyPDKzikiK2K0vZe/duqfXjxvugZ0wFPL+/nAEUbK6B5DxEvC92hqw21xBH28Ny62OEVmeX&#10;CH/3FxfWZ4rwgWucz4yC7MQwOrUkL5jyUPHCXNgn1VD7wq5ops/1huowZN3AGV5JLbotrUl1/Vum&#10;dKIxVkFIbidZQOdS6yZ1/P1julqkzJtv34MYvrj5Lkx6UzXbzNSKvTp5tMcF0LszL5sim2lzlbeF&#10;oZX1Jn64DJZ1F93enZlclORcBD8Sqxdoz0+r5nXLweMmN90PmDIR7H4Q213xgzAYMevtnMkGsPIS&#10;ZXQdDZBBaXEovaUy6zpO9V/GMCwGU8aJkktSkJ1QJBk4OWyCRMice8Y4wduQfKPP1X/VzJj+uSky&#10;NfaaE1xx8zGcbPPhAwVHD4iXoLubovpc/ZdnxkVg58RJbgcVfPCXOMiZ7DX3TIJYJS+x5yd5Cyra&#10;ddrISaoMsVhKtGNmbg2kALGjAd4Mez5IDCaX6T60OeTK2SVo82/L2F/zS8mfyiK92jNWi2u8idcp&#10;BejBzP3drDxcPg3XTxTC1yDjaMVtxAxomSCprKd79IxIUzrdoEgie7CS/mkcDHWQ6hy5WUH4E40G&#10;HIXuPg2Z2HGq/0oMW/NxZ87T3DPeMZONJo5Q9vJ46se0EJFoOpt5k+HgVtWccNppRwMpj/NfU8E+&#10;3tjkcac7wyXj0Jq6dEM+DaYqtTFMZ+JT7ayR1lN+QdDP6YpyUGyN/0iOdBNOKoRIRd0WRi6YfXdc&#10;TJbd7O/hEeeD5h54hEeLOFXf88IEVVm7i0rC4aUryXA5P81zaJPrao/OF6l1uwVJSpCdXGcSScaq&#10;xYZURZ9wn6v/MnbISLY0Kwt+HiQfs8ihaAz/ZAfJ+hhoB0huQnuZWfvbcrvIhZkzA50tg5OqPYc2&#10;kODo7U+gjQFsMYtEoenHtqnlMQS8ZVit8p90bFpv6e27e566A8nCmXe6QHtRH1FVt6SzVXto2mU/&#10;2Wv9lJJhwuQDwdGoMkeFlU/t1DwhsIPxTkVjvCpOYqce5b9zdJIPo2fOm0e9WRcFNmlG4ZhQf46Y&#10;Z66r7zDnkwoUIgMuy5mtp4ix7PwlPHFbbQrZZ05QIl6f3blunSChLJXmStTgqMmeYD4/+BJcM8CL&#10;RzEYQD2UuhdvUqI/r+jqOzOscockwmaSgMRjRYw8yn89mkSucDlSHU5a6/vTYjXfkYzH6ONp7d9e&#10;Vk+63I4JfRdeD4pdsCXU+x0cbwG5nA+pvQ/03Hbsukew4wQ4HPwdlSCLoOp8VhzEzegd9p1tUNEG&#10;w578IdSPFvGWPsgzz1vaGD11aH/zmj5In5L7Q1inOraqGfmFPnBFwjXHW9Rtd7WHTGYid/lQdxk2&#10;QJGkC0ONN8kYGw/v0YcyTvOzUBY2LRApEEOJSIhBPMpG7nMSUE0TGN5x1WPUsDIHIDQUOKxV/gZ/&#10;VOnUQBmt5gpvT2vBwXU9XkHHC68HiMfu1dFl26C0kWAAoMF2kwGhJCWt/AJxzx2zEeEjih7voMoT&#10;vev7eYNPcM40Bsm2z4StN3KA7CTC+TETFR0HP+S2LvaeihCZVMo639Z11g1OtkiQJpqOMhIXvFEv&#10;l2Sdys0Nx6GRimQf9YYbkMMxy7Zitn4+/VfCT116ck7spL0vAOiYRyk/XcdVDJQ85ze8/GxOFdZm&#10;TJGbt3Rd3bJPsp7Rq8dWEFlbjzTizG7OIoOlOHCfpf9KrFT6euyTuHbasQYfBSJuf0CmuYI564Jw&#10;f8IIBdtxTdwDPoArCatWb9Jmkq+0zxLZTlInhE2cuj8cwa/xJswuaOge7yFemd49BR62I8PLAB/T&#10;Z9V3AQWlTYquaatBxne8e29WGZT+MCodp7tCUBZFQFAScAur4/WtVvfQfyZKH6bt5AUBKL4eO5Ea&#10;51PxsFMcUNzJ69Ax9+1zT4etOVJqlH7d9jDcy2NCAplCUZ4eVnk2LUatW/Mxwdbzk1i/fZ5Ycpz1&#10;OinS2E428jpFp7fnHK70WC1hg66FqXolSAGVh3rfJp8ApkMmvJcdJ2/tc/ksgkW8dYHfshVaadDy&#10;pj2cQMDuzXj7YU4fbRA0WTb2YuPCynI/3vEo//XoSuAhVXQ6GTzq9Nx0m26gmHSPrkZh5eEXSgBL&#10;0W/7gcwSOcmITwX5sJ+zOV8rEo7KnvW7JFO7c43uh03tqbiYogy5YDVxurBDveXkiwSUs1mR4vO6&#10;5yBwzMP8N4fTIIE6l6A7mXGu0vcw//VwxH2iGtnvmdZyeUrkVZc9C39SlObtYpB0WIdaDIFBkgZ/&#10;GQ0dxqlMzrgs5fQ4KNRN2qWpkxqMLCitG+5TUpE+qsaf7eFk7/XwHgooCSGOkWTNzISsMyZt1T4S&#10;zAmi6m1SNP8UVXAwqtTuMwwQZr5aJ1XTtqdUNTY2RY6aUrcTKTBDn0yLp8aCA7HcmQZI7m6YZJfD&#10;sDv8V6GjJlr3WfKrvYp92XiV+LsTuVSovsmJ9lQXpyfadQTqv5IcFlF3JmIW6mYkrH9FqJUzPBNA&#10;TFVy72zaRZQed4uZnlqvbpCfgrbvbyP7hRM1ke5h/WVzogXqRy2B3FyMt8Cxo4Yhh5/R6KHqQrp1&#10;mq9nOtFCjEd1alHhHmppoHKmlJwof7R6yYgN/FiOyRUNEApJa0+10cUxc1RycfumOD1Rj9WiIej7&#10;qdb9VpmX6yoOjbQO9U5Y96nWDvnw2lN0hkcEiaVGCVPU/6JrwBTSvTF3ZGLFm5RGPeGexOdVU6Y5&#10;2dOe+wQQUutW6H1LKr2wQvvO3lixKJDZxBPzVEEBgIicmV4R01xQGTXXjkC18R7lvx49Qn7aF1ny&#10;igvE1z3Kf09HH+thL3PosDtQcAf8oG1S+H/ZxReOs/R5yIGMAvNuXYymz3d+HV/VexWHIhOl8WjP&#10;eCjlenz77T9Qa/gfCA3khauLVtEhRLgbhSi//UfXCvVv91MPqJLwxxz5zl7ZSEIu1waPh2q2QciI&#10;D1pq49zy9UJkI6vWJ2brs/RfOSd+wdTbsNS33o8UrLjukBm2FFbIhtYwsSBoOqpAbuk9yz2Wuga2&#10;q9v4uMl6js+qHK2pPfhiXG+IZaGmSHf3iYLPd+OzqJA96ZVcUaTweEgbsK3cQOGWDJ+QkElp9emc&#10;/fRJD1cW86AmPLoVS/co/40zoPjLKRaYiMoX/R1X6K+IrM8l04Kwgwn3Uk6voHZXL9TpNo0HAEhy&#10;8el+znCFNDZKXwKGlLp2VUoJF8n71P0q3I3GT0xE1bcLHiSy5MVat3CF3phuITiuXWj7xDFk0/AE&#10;eZmGwxpzqi3p+T77SZA3+ITGf+E217wchZ2riMfaVClc/HPy8jP4syFkiN+iOkUnZxBzP6973VLt&#10;pxsX2sOX2t8NTgdzr1zEPssGC7T7LJXGXkiGc83vVIyQOyJdv/r0+Zt9puQ9yFJDAadn5wMIChqu&#10;xZLV470Fp7m30D5XuhA9yQxSGlJq/DBo2qw2MGEhp6+JUKf8jysMIbl04JBmkzfDH3DY+80dqnFD&#10;nhgxiWBm1zCc98eytHt9Ukim8b2BGKaIyHXJauyb/h98LWjL7eHCvyVQxpu/7AeeT5h2HArmO5Jc&#10;H7zcD6zc8mzknTlybBid4QRnyRUNMQNVwT1KThIju42HElbD1W4CoFDbWYNfujN7EMBv+xHfj/OB&#10;8EGq9/vRVas5vS5r3/fjfSVXB9G8E7hUIPA1rOAD3ho9/cuj42+ewopAZlpKIC6Sox0vhpVZ7lF2&#10;Kz0neSOXC5Z86rP0X7mrRQaoZKbj27x3WTcidB60yoBrfDudk3wPaHFwL9A45GMdO2G/3MqRAJCR&#10;vixlUNQdnKDlqJoNjNlu0CwqiaeHKyCSO0Wc7QdBJof8mIGkj35uiCCaWuVDXGMNwOi3buM6+N75&#10;fk7nRP9Js4+gcFZ0G4ZKLjWAj4yY1tfmeyrE8g77LP1Xcj81j0lI4u3tlxLQv4lSl9jnaHawIi8Z&#10;0XZ/qsy0aKfPYtrI2SiftDSh5+OBOq+lMZkB8miPtRAZUVpTHOJ7caxWuEjkeE0JGe2oFOJUqw2d&#10;MlQqZW0RJrrqiFz7fEos5Fw76fuNfYKerDZfRfHeHIMIMNUXj2nRw1hBm1YHGKSEaKLbf+60T9R/&#10;1bRUOvrDOIS3D4OpqRtyZwNo2qb9i/PMERdCwQ/yLHENKHSfQB7pROt+8MfjkYynQppt2otz7ft7&#10;gxiE6F3oSYIby7iFFzBUdzqvt0xquFdhuAFGjqc3HebmB5A4HnI6Ty6zUNdS+5IxYfrhYPpUw0oC&#10;9d0v8YKjq7JxYAwLCpXoIDg7zBInUBHdWIIthxiZO1VBb1BVbWZ5eArZPsubkyEoAlsai+aQy4j5&#10;hWLVziXL6/C8BZ3XktCQ4fzxSdSvodvMh5yNM6GUE3CfbgApfsfxWc6+83M5Wsk0i4dGsJqTDgYu&#10;KKONbbCXe+eiJkHp2SDKCvdeaUb9w5Ohcy4bX0K8uMyJfKlyiWzncpLSgLsZ70weN7DtzFByOLkS&#10;rbE39KTWzG0Fic5fGNh9BYl/hOqUWibUPeKfED3zRNEaOpukWB59OF4cvaKDsPskXb4ouTk9V7gs&#10;VFER73iU/8bSuFTDyVcEGaanwqP6TPkOi3RKra6MakSson9369L1MA2+OIv4b2M7BJ6vfBRnc6r7&#10;nT8Lx+msgQveq5NCyUWjJ3d80Xsh5izpdws91cg9VdOjZFRbOIdk4B/oxAvuysuV5KLbPB7oIsSq&#10;bAqJBXf3hG5JdFjrIDNxLaN0xT5hyUibM1w5g62q6J2oDEOJunWDj6YKzjinnk2NNpZ90niCqNCY&#10;U4Rz4bs4m5MOkoSw801hRfusGqIFpydsvfVHobGDy8aJss8sqT5L/xV4q+apyeghXyJCbU4I2s13&#10;IPMwywwEpee4rQrsL7DvFg6RQOv2w9w7L9V2AZ+qC3x3H/yv4xCxZnSzgBAG5gPYEnfU5XHiNupK&#10;2eMNoJcT+iAaxZLXBWE5JoQALQJXDw/7NG8IqOLg9K258Kq8JIB3PMp/PRpTO44WV+exI9TZuXFs&#10;blei5tM9Cw10LWcT2eed3+AlVcL/gASiJgJXv+yH+C7FP/EOiVbhwL7cD1E+JxdPe2UZfbYfakid&#10;bSYXWFRGG9UornXK4YgMNX8S2S8QaOAEvv3y0/RZ+q/EfTU/DAVUTt+eW4+IwbESn9VFfRthYK4E&#10;DKm6y9spDjA8nVOJHPlZtL5epEA82/WkcZ/aiodAQKl0OjdMOdD0FA9P50SnR6mPNyWv22fRvBP5&#10;SPkhx7w9BMtSvaTJVXKkW/tEj6beIOYEGXtJJI337O6hUw8W5DonmFu211/ePKe3s32iaNlTPQ0k&#10;4xCywY0WaUmHS7vNiSqXHhx0xbSPbu2TAKgqTQVb2D5u9PWzcqXb7FISdwO82o3mqZAVkUVm9+bU&#10;McV5qs9152Vofja/6ahF4XBbECv0mzghytPbodl/Ba1IBnq1iJ/eb5v0NMelkWCohOucmIBq4Twg&#10;pNShAYTDPjtHpCJRFSXjHdka72OB6vyX2eqoa0ffa/82cSAQMhgGrYKq67BHvTFc5F5I5w8ue1zm&#10;IQl+MVwYSo7a2AzJSaF7GiuJSaHCxVmSQ9A1CR4qMDDeHLGtnK+fT/8Vp0XpDJ8NoKvpUEM8rBFa&#10;IudDugnvDxGrsSA8Hw8kLJ9FWgdcMea7lsaC5P+KraC0NzKhjFftUuIhuvMQvwcMOd0nMLOnlLsm&#10;t60oAukFgXhNqutiYXdCgec+MZaQ1er0IeRUI/PWGRp6VFLl5cNT/Ok7e4N/KJ2OcQwf7T38Qzfk&#10;RrFYEtpTYwikv7GdwAUVKPRzISHCaUWEVB7U6lF79PUyWhu6hfMIMufrHQ8NCxatZKwWlnnhPewQ&#10;S5xnH1ZsCnPnnLTLSFlPjWgXRwCBI006M7Xcwz+scd/3W1hUc4KZ5vCQcU8apqj69Cz7zt7gAkeK&#10;OhqnivY6TpU1/8KLKAKq45aXf2XUqNZkKYRf5ogLWHvqYz6wHoXzvlRWemAF/qllasJB2ax2Ah4Z&#10;FeBjwJgTFfCBtJKRrx7PWq14UZ+ToD7W3XhYKFaHpsbuyYtoDf6knus//FOZ9UnL+H7ZhTwsYqZa&#10;ELZb7+YBD+HNwPnyK97Dv+EniTcxljptQ7qKnGtKbN9NKKvzbD575KxUR/AUniwb4bViENpFJdFD&#10;R/2o1XrfKXyltdzaJW0g3cwShQrtY51ztf/lc2hH/aPmlXHSD/W6VUUFabtvZTgHAuonuqSaXgZo&#10;X+Pau+TSG2WfuOFIg5MTRwd2or/i+kgGpmrIrqdTAucIpDpRXuhYfQXBNSn5kLNqzEkPwS4AVlcG&#10;yNX1V/rxKVNEb5KlwuJu75OCVgU8x5vEITsO0S3FRVInfg7oNmMR5AiiE92fE++PPQdHP8fgF7Eg&#10;Kka7dkJrMBXsjtXCSx7cFU2ygtpHjzfx1nahQxhPFybq4dHgpR2Q82jRW646A1hjjZNUIBBxOT4I&#10;r/mltxj+NztYPykPPlTkbd9WAltgCYlEx/5WZ5jFpSPkEIz1UC2yqXyoY/J0arH0cNk8ohjjZsEi&#10;6AenrIYLxfZ5s3EKOLA0RM2JinvoqARfyYewtQfWNcqEBOn4LDjZZQ3+P2Kg+ZDP9gURf8Z4G29S&#10;0/eAalHgFaEfb2Id9boWbpd1YAdK23sCkQ5kIBCAfKBfwQOx+2JORGrnFEvZ7w9hpe7WwBWg9Bmt&#10;Fhcm5eGnVNsxTvkJqUf/AJnq4uNR/mvdr+oGZ7k0ssWjzvATDcweez4viC1OPzibywlPiudJnkk+&#10;rVr3gMQtSab0ueSZWA5pdZTqQWqBAz+EqTajDWgkwVBgepX14f0mVNCy01wlVJQUuEBlG41qCNPQ&#10;KSl3M+yaZfQpDBH3aQrJSu8OYjRj104C3T+bQrQ+BCoPbL7lTbhD9x5TJOCUfbSfLQyDs9OXguuW&#10;+ghz3Tu3pV6TbIAusXAAuTYB7UilUSsikRqUxhfhhwyJ3Jtz1lL8w6MfECpcmbUbeA2yoe98WNUg&#10;qlUMRLo1pzqCBlshcVtxnmUnqBWpF59UYOBQSysSNCN8NvjcrSnxijmAjQ9p8/cTi7S7CqUddWpd&#10;EFkJ1ifl7o6yo3tzcoKxTcyPva6IQHIyK+qP8Mw1lo1TJU8TTY0EhvtmkOJzwev1VZVULLBdtgL8&#10;tqJWNQfMN3UveCDfYZ+dmKHG5DOEqe1X4h2P8t9gFNACZCTKB89Ym3flUWekr6ybMM1gZDha2n6W&#10;OlK8hirYXTaLQxCWGbPp2g4HY/ssnjtWKIdgxivVP/2XkkORuc+X2OovhQdaT8YI8ZQIp1jsAqu+&#10;rlxPEYqyLzmydYNL2fNJyaEoN7ZCtDSbGB5O82zOUQ6Xb6raoEEcnMLjMqCqu467vYJTVrQjkINA&#10;FIvkDvssHeJy1WaOF7zyt2ubB98NIDL6p9xp/mafKcXTLNuECWQzs+JhcPaMLkJmmel+9pDwGvZo&#10;nFifpf/ynPOzxHe7ux5Hhf1S0MOeeqHmdoFUbwTw6Zzv5frUCPDWBxOrfWLsprH9RtEwjHOHuuIo&#10;GyeRvULfnI7N22hVlMW53VeckGKESIVNXOlBy/uG+7CyBJP8HOHLrf0oHSxgiP8hu5ffwn166uLe&#10;iDnROLqyNjTT2IRCgZtmOgzF8Sb34mT3mHtzkrORyT/E3vZ7BJQzGPRGZHQLscr3kXILc1Z88i5+&#10;Ekf3rb64y/f+2yNTOLZC8e9m3ZAcn6YxwaQM5N/bJ7mOqXd+A9vOV9iZ2+ritSVPez1s/LP8byyI&#10;8CnFNrf3CfScjn20/9bqJKWqtzQSMseq8Asd+gFsv+Q1CRyaYXajJl6/j8xOYWlK/+HI6iG6T9Lh&#10;MMfv8xtKDZz5M6z8thV8zu4KpuvnuvaMCY/xOGCrZPBQfW6dJ7aJ86NUl9rBh7vFBulZvgcVlUGf&#10;g2ru73NNI8FM7DwB6nHSGm0ddn8PLnIHxNU/6z6t6I61dDCA8Jt3Cg8sfbsH+Njv5tdS+lHC9qm7&#10;DFlv1UKR1oYmkApyNubkPEORMA7RgxJrPx+y2vuwJUnd6YsE9basYECNhRGfPfop0S+SJzx1f2I2&#10;pMaAb1qhxIUceFTR8oM/lggXe48FPXPzyvHmBDFx0EYraJTOwjn6nUmwgZTGnMwd6Tu3SOXfXwIe&#10;+SJenzYjvOXTvPgkEVMe2timXPb3TxP9HsM05hwScoUsmiNtKCznFE1YwK5URG1OglehiSdzwhPM&#10;4mHa22dBsMRMxUq2h5zK/xaaRV01wh8jO9xK5MQ8kKQftcpbnKoBzy5rpOtW/VfqPtwZ5eoMeDho&#10;uIJPt+FlmRsNO3trLmwzrL6M22IEWWvqs2y6E9LQHSgw+1GjmA2086g3wTtGW+Sa3/0SuEO5V+by&#10;UOEjm9iMha2opC4ojvNre4ZxKEaj15TilCvsu+q/EpLIO4feiA81NgdRYKbHhITltgn/sZiYkHP1&#10;5voU/ZfVVgKB6YBloY3fkDyAcMwdst2+GjWheKV9TGT3yZSEblOAEBdnghVbqP+SiTUgB8lsD9FC&#10;khLJmXpif4CBTpGtN+skYaYumB0psn1BBGenuLtIQzwHLeZ5BvtoD9DVRpqqcdQBWwQ3gFyBoFSQ&#10;9LEIfcZR32Ksa14BBkF33Ii+pTELtqMUqs+JSyA9najYoUncnPPkzYItdmJ9lkyRjrWEgZ00xS3D&#10;8fD5nOBQx9vls5WvsSxoJleAYOPNm3MuORtIrY6aa7bHIcLfkg50hUpwrI41/ZfJk1C8j+ywTyyE&#10;KqSTTt7OE7RBl43DfgZbKlDUGm+giTGhwIdjDkkaDzE0tznBMCvsYNgDvqe6T2MfrKafJ2kMRfYo&#10;lZ1WVoYB63twnnzJKexHEsSCUJnY4ENK++ywxbuXrL8o+x4OEf5jrvgsaNLJAYcjoYjx8MgYyWxw&#10;5epL8e1THLIMtDTBflqV33zHo04xDkeNDYOap04fWYhuGyv0IpaHNFJKceGH96DCziiHuPosWWpV&#10;TJAbrznxefva3VrtYU7vN6FCVJR6wJiNisKBwrzjUf7r0USO0nlSWLKMPoUha8KMHDOMDOeGPEyv&#10;pKRBXsp66Q9BNRvLpr3Dfk7nxN+rZqHjswdOoULDdPcfU4yIeTlP+Vrv26BCcbratmo2AuC/FLXr&#10;/nhrUYyuhCJ/83w/H0AxwKTUhNa7RWqkqpPG9HC+LRcQFTd9Ydf7OZ+T40j+dVSP0R9s9x5zzqAz&#10;9QwZC1r8/n2W/ss0OukaN+jmGaXcAFfC+OwxZQ9PVPUzAQhPOB/0lhBCRuyaCVpCegbOHhbPpCg1&#10;1LN7+El6pmthiY6/NiZOeCX5SplYReM09SILfgChKhBvzjlloFLDOrfl+nAKEcZnjwYh+dpqMazz&#10;lD5tHtFPsP/K8yT2iskQb0KHfZ84iBzpU25YXxBhYNs19Di8sL9MM54N7dRhDTRyr9Oj/Nej2bKr&#10;qzj3CqN5mP/mcAbTT2JsRVHzELwL7zsOR93ycPJ+NnGzD6fomZwEgRiQYWRvw0+hyyKWGsHtXgal&#10;anEBVXxSKcG9HpWstMpuV66JO2L2ifZVkoLznZ/kHohfYaC+YSnJEBdhMy0g63MZzuR4Wu7DpkMi&#10;FfqTMuOCTYJDsgBXU4HLJ7jEJLaMMhi0fI864KolWPF+bO4JuoWTGBcfVn+HrgFRfwFLz6fs8wHz&#10;wVNFI8V8ld1uH4Y1eT8yK/tuyW0kUhjv4v4PHfzebpV14pPB39Ljy6qMoydsfBhtefOMwKLde4jl&#10;PcomwOycFzkdi/zxE6Qnnxoa8eT1bOmmw/HGop6VblIHBhj9KkizfZgk/DQ+iciL27dp1W8u9bhy&#10;fN4E8l85sGPFBz8tPl8114mnB+ewLGRlW4gfEATM6s5709Kb3Z4rLrnfoiXqLOCOQroWOcySIi+E&#10;mHsUoXEQiE421Cm1/0q65egINMeKIZFeM0muEGlFcQTUL27ZjfKYqU392K38D+fTbsxIbjb7BeTR&#10;MAfzMP+N9SG2yHgOhkwvnRmD87CzTSGgFHoaC4OxZL8iQwsOiByNZdOoiOrBFXPWp3j2kPh3rBS9&#10;5c5UJHdwfC7w8Tr9N7dFcZdr+XRHRrImMMXjTvelpFDnkKgmrCveRBeQ86Fu8lHlPfSdUbCRNrHU&#10;7ORat7BTmVF2LqM1f4Lb26cVsB0A5zFaSVMZeHvoH0NMEssiKHUbQWWvOKOTTAGha58ZDM38d6gG&#10;ybntmWh85iyK/V2lGhvqPh2sK0djqHRLW345nbfjEWAWJR7nv/V9kqtSIEvnDsvg3ffRx/NgR8Oo&#10;wQqX8afYArm6AlMJR9nfpshgvc+ZvPOUf8tj/LNGJmTNA0/IBzKZZvaBDgMRG+vmMWj87jEpWYlM&#10;GJLPZqZKxexZIebuaCGWN3odDEQk12HTF0iEJwRUC6O04pyjnUObZDCHvWBZKr5bBBKfno9H97Em&#10;r5SCrwMICoGBX/DSi5nnqueFWfMglwvdFDvvbn5mxh+RAo02JRN3+1z9V+IxjlGBMFYNdXWtD2ij&#10;vvrT8K5upPEYbd9vk0jwwO/Fu/jyDS/NsoFzQQNF9TZ+hIisggh4Rsa5D5xwo1p0NSceUAc6blHg&#10;hH+lQvJP0qeBDwHPVNMV2cj6eKSGNbTBowxUB4S5C06e5pizn8e+UqV4peaEuk+uWL7lcf7rc4TS&#10;04wkJ4edmT97nP/WeJVee1VclbHzo338Cjl1V/+FP/bzkTdvW3/fvVfVDt3X9E06aCgDl9iYUsNG&#10;kOtc7l/MvCK6r+lbZl7IBFusq8gbBYKYT2ZuxM3MGx2sXAe20w2Vjesws8+x77L/MrQx99LLpww+&#10;hfwb4qJklUYgE2CDNt4vZ/1KqocT/kCB5zOv75Lr1yMnaInLp6UR7DMPiyx51kNoi4BTPkib2Pnd&#10;+picqnBnTTRYQYLSEsbqzT3r8kvzO3yKPWjBQS6HgfTcmcz6tnKC/9dzVr7rds7LzNpft0xY2Ggy&#10;EPyLbJMwWe/uecpEGmluSU58ekpU3L/o6h0BF8pQ5+Mg97szT5lIsTeG5vZp/E6JBuMG1e3xIvaI&#10;eNBA6v+Ye9sdPY4kPftUGvxpQCs2W/wSVgbGY8/YwGB34Fnsrn/2tEiJAMmmm62RvGfjY/GJ+bor&#10;MzIjsoqs+1nAgG2/L9VTFU9UZkZGxscdkV17VWmuf8WuSlqI24IWrDenxTy4CJ2+2p2o8zARfOwy&#10;m4057KcxALslr4PNNo8IEl1LBgv3G8Oqn1MAO+WGHJ1Tx2MmntezfKSUgSIuJyRFY6FoaMQjFyYr&#10;GlqQRM8kqAFPXiDb9NxQ+cgmnSxzbwQ7Nix+TJQpMiKaNVbRZwsLBdyo1Zb7Es66uaDPNs6RajfL&#10;oITZ7RJGZZ4MtPI4OT0M/pIYEv4UOzLGDNx3UY+4kJGySHdjzykpj5m/i8YslHKbr5fqeVy3DdEe&#10;YA39MZCt5XwmExwl0mSTySlsU+LtZyU9wjbnjFwP4Ow3Y4X3vu1zzDyPsg4it7juvmwT3R31BKQd&#10;V72NTlex1iZCmGmIb11nvILIRrLZVVxi7yohUcNyPPppGj2hPRrngw/DZe8ZQ0GxLhvz2WzjzIYY&#10;HCxGilJcvs5bVqYNipstW+xmLqSwW33Tqd/cKvp4QuHx0qV2xpqq1lpsW/XfDB+I0G6/4Ai5jPfi&#10;367hQRzJEdq+kS7h876deC/+ne8D4Y33UbSrbV6/blBtwKPOBXdyCYsAootAMienrqMq+gVlH/EP&#10;janFXMy9hkMTe02R1DUIxUkSdiGO2VL8w111RF66dvrKGhyPmRM/gvJYV8By6qA4WiPcD4JQkL0y&#10;5vzdAAQuyEWCIkvTiTZfjyj6cvZeePS1JZheOSMzOMJ9hdWR7IJdzjktGF1bZ87O2rOJpSN3H8JD&#10;XmlZDCL3LFajRk/xGb5+QRmjuzotsPF1UPR8iWSEugDX5goo+pdxF7YyFUIa2JrtO4p6I6zAkBZg&#10;Cz/NmPuU0IwTXHhZZ9o6RJUJiwJ97KcqU/WvvqvIbcaNqETk4bz+NGMOzphLrXpyqB/dOxPyidFC&#10;9u5wzMv+52Yb5LrPMys8Sk/jveMvpbNfnyNC6LiFdYMTFKUV6vaj5Cn40WUgmJkdFK0tqjigvzq8&#10;zdEtiVRl99LuC9+L3Fk8Zhfua96jFk37scfvdponxh7rot3c4hFQgSiINY334t/+vm4o6Jqe2BBp&#10;mhhfvHc4p8qudR8MqpulYdszCoRGEoYmhksGRzkJRbi2eWHGe/jhbGScjyrpbFRgiJob/eXTpXLB&#10;0PFGlj+dFW+l/UNw68AxaaowldlEb14S3eeqs6gFxYqF87YnJmeOkh4pVqUW/WPLXibgH03yULrc&#10;D7mJ8W5Oj1eTREQIIrBkcOz1p5HMrkWQfwqNCj6HZBylkn0DEX0Unv9oh4Q8hdyBiO1IcUpZgKis&#10;uO/d+6ibZivwPhIV1na8F//23yerE3kv9VycF6TEe/HveJ85aKct77M1QyPFe4czRzRHst9kEjXS&#10;rNKxZowq8qfb/eOLlYV+lrezUTMZF52zTLv6fTRa0rBLOItyFmA2/THZj8Wa5ur6cKowOwDrxt6o&#10;o4yx9zkiB6pjs/Ek0dyG8+UdqHnv7irDIy0aMhm/W7kFF7Z56GvidP08HHNKLbkqHbaPQMrXM01o&#10;0+BJZy+6vjjSqFqFWH2CVTRZ6lTxpfFvfCMF3v1GLMQSX+4kdVu/io1qSRebTXUbfahKK5d9qTad&#10;3XzGuNxPVJl9VVAezsTxGlBS16MB/DTVPVUXER4IcKLkEMBh/TCZcX2vooV7szxPF0liOoyIGDY1&#10;PlXZ0A0D2HafEpL0tUUKihGvpqfIFQ4l8m/oIl2i2Dvps5pqw9SpYtXj37H6OGaxLuAtRqw43juc&#10;UzUg6n6kVNkavKGFQphyABcYSF1skizR/5PHSFB8Y+UVX9C/lBM9qqSgioX68o7FOo875wWtAI++&#10;zETlFlyeq7SkL4p6c1YYATGruEdZUSLMkiItT2k+0qMwPGZbHY/smDOBz7CwgIl262zoCjIXw8LC&#10;03zd0CDzMWiZ0DT00r2klYkgLZjAbcxomaXOjsd8WD8UKUbuyLHJGdBUx/NQq8yBG6dZHWVdTZQ2&#10;gJsu3bjkPQj3xdXkfdCdzV6Gi+A6y2rW31f5Z9Rv8D6dWWMl4r36dbH6rHeYB3MW51DzRKFnl/wj&#10;pZ64jH0evzwTX+CsiqZOiyJiLdntwZnh89P9SKeN/5LVB7JDb6LgjMU0dHLlVf9qY+YgxKUIWn67&#10;2mrqAMnv9Q9D9hsIYn6YumLHY8Wuw/apvOpfwZkagLCCdVHSgjBGxXA0dc4omRagm5zJSwwQkyqc&#10;j+N3sd7BE+e59zSi1xUu0tdPO6ELo8kl7wvXvMjd4cjYETKnt9NOcaSax1a0IKopGv6qhEwRBHz6&#10;WGxQ31/wopeR0VN4WKEwx29ZvnR9fwIWt3q5ZnWlHXg8MlzMHkOCiktClk/njIw1Yy8srQPkPgVQ&#10;HWoS9GE7VF71r75yoJKjFoB4kjRg2SGCx4fZQ8UGs7Y8VhOytiLbpYHHWuqQMyc3DT6ClrrpOuYE&#10;RyUWBep5/TA6uQVnYr2XwPjo6j3OPExOfKU6KJRCh8WIszDjWWmQT4zAKI/5zEvGjIhGrOA59nzN&#10;iVImMpC/h4uh+4vGjDEnoX3r/Na/+jpjjY5mBXOlxrZXoC0U5XOstWrOoRmh7nuHMPyXYuvLXlD2&#10;YKyRConie+O9+De+UdjUbjUB5FDD32abxXvHIyN+EEYuvXk6snKODLs3HDDC/GpIVVZTd1R0nUIm&#10;T72jGs/Kq/7Vv5cb6pSv3PSRlG5N2+uKr+gqA2qGrVU5y6KMI2ADhIYOrLxi7MHzBVn4fq5gCeG/&#10;LHO0vg9OYa6cvmJ5v3KLlcD3Ht+mSSsGGXF4el3txGFOOQb40ApMaYuzWtY9jj7xgfHTIQPzp1Fw&#10;YVgfySkRSrRfW5Ehxi5n0hGhUYb0Tc64MWErzC2QHqv0KGQhZszknDffAWdkK1wtbN/lLguUhryc&#10;GDOHQ6xwXdn6V6wzgf/ww8gmcH1X3RxqnRqLcXA4qBQhZpvY8tjflVf9KzjP69YO1TuhlrGpCXlX&#10;m5BmwHzY4MyHX3DiqQHNmM6jgyUfafsp0dkRnHUeXqAvCONH71MCZiEjU4TwmYdsE86t4F2+BPkM&#10;CeOQt/w7qDiuujsMjWr4qk5d9EXZfzJhV4/geDWlg+NkklpcDutZV0RKHR20TdoYOAfZ1FEU/HzB&#10;MjvkjMtKFKBLP/O7HFxER6IRKJw51xbOTHl4ltv9MjHayqv+NTWx8pFN11DM1lr7zkGx1L2vmzjv&#10;HpPr7vl9NX7qmb+dvlhWh8RRJIqg4v+eaX+s3skFSYh9Er97ODJwJbIt2sj47yZpY2SE14YHAYgE&#10;7VOURqr7k/EEgr1LXOVV/+pzigU66h1UYF/TjrSnG40k+GnOqKquiDcqO9G/Oz5sN6fHnGeFJKHz&#10;oJ1jxkMfqu7gMUbG0P7jscc5XT7CoDBAqoiiCPCW2qBUuVJzgwQRyMv1MfMNuDj+bOMJBooJzrpD&#10;tCxkKnHlMZ+xfBjqJHIC87E55ll3e/jTHIJhjWK94bnVD0MMIuo5H+84h4x32SKNF7dliSeN5/tM&#10;xXvxb7zP1ZIRs1Jbn5G1iPcO5YiCRNBPfblkjNZJ22rBu6IUiruFH4eYkRkfsem5IruRHXM+pE0/&#10;zbVTXVFOQTl57HImFhSDor9LTeWS7ifI0q2IqRASZ5Ja3X6Zm9rkjPSHDFLBi1FQBIVbZDkSVoUw&#10;OXN891papcuwsrpE1Pmtf3XpAJwp1F/XNXKuFs5kMONA3KtQMnmzxwDtAS7x2G8oLYvMAujBTjsH&#10;hcc+jrT9Y4KcUcfPmNn0F1iLnJ6BKmM7sC2rbAOeH+3njh7PVhKJerfOsbtiF5KjwB7o85y+N96L&#10;f/v76lE0FLXuRQ59GO8drmY+WFRmV1GVSmlGIzbOcp2OZbGfY0VHKo1l5aYkX45QoYo/tPHtTSPd&#10;GTfEbG9Y5b5BHMu6RMj3XhGd4dAMS2/IEahUNYluH3bwWBcnxFk7Hp+tJhhdgDPxo6zViQ6Wdo9c&#10;ncyOEWv5+moSpB42+piVMbLUB4BiO8S4+uVqzjR4ohSaBt+N7FiOZlebI3OTDuKqKmhzCp4NRzfH&#10;InBt4+4udghneVh3lVf9K+R+Xu0Fbcj9GLMgymNQci3qmFOvma/tzUPO2Yo42vbJTDh6nI56jtj+&#10;Yd5sg4SO/jN8ddDOMRNKmLO9V1fI1jgchjbzOHPKBxRVWhT7vSwkCIcA5h0+xhEZ+mJQm5y5pWHE&#10;R/ZjBl4yf3ovBqRL53l5oYRl2+RARyraMoJhmCJLnG07tUL0GQMzb2uqbOOCFFMuqWybrEKRtsVd&#10;4aCOKyaINDBlF+hI5nqe8rqHvHIG0xb4bzIOxAKqEcC9LFHWw8XeRGYu2M+cKGo7sKkK0tRr+wKy&#10;3sNRIhqtcpc8JaC01PG8UWPtXl8wZhJ8gblVlb2qDstPcxaGyUUbJ5Xrlcepul63KTRvxpPtkhTD&#10;jlxsKuAvQ61TQa4yiMKZnRQqjtYz8k14bHEmGQttny+y2hz4+acBeXGixGPdeLY8Zkd29Dg5dF6+&#10;hDO1zeSzt5UiVd1xjqHDuPWDp/EYCWrO9HycIQGEyS6wI1lZlQB2znx/de+A7jwdOowifUVd02yD&#10;sAIf1KlRvr32xpttMnXq5LqNmXiuroQuP00T/Bgz+2a5pYFMD9CSPiXAAUiN+esMbA6TuHO+4Wq2&#10;yhlcV5SOE3uAcx0zGDThB9p3g2lrYuCNGbBE1KYyAm6k3b56LCT506iSosHcAUwMDETnzOz1+JrJ&#10;GRxu2HkKnLZM2eQs1EhfDJZCAMO8GDTKHHpIdSbNZNlxDnusWSPCciEUbabIK6krZtuL8V78O98H&#10;4hHvwyV2ULwX/8b7wDICHUFqvSd1+Kp478hSAcemuetciHBVI4jV5X7K+AiOqBWLB6Qn3Fjk5BJb&#10;G88bpEV3gYEGLGFINiJtOzpn6uy70zKXiA+PFWSsujuhzWYdZf0rZoqIYWhFPmPxzcEcMiX9w4iE&#10;KlZaVh/UYCR6QDnrHLU5g3GI2ikYo1+qYIE2Gd4i0/MKhZA5X6NSO2KenUjG+xLOgI1iIWkCBMK9&#10;/jTH2lDX1IMtu/wpOb3AmxAdllFjjxl7NLpV8R+gy+ouV2epGBSuQG+nNtYZDDdbv8knGAohI33O&#10;nPjhWeGfyi7O00kF2QDCULrIiZYfo3F4HJxfg3PyOYOSAZEQ54juYSmzjbTz013ClNtarDOAkUIT&#10;N0sFvXjBOpP1ErKw0w40Ukwngs9PB2fUdQuWz8fCJfbvRiB6VeFOsx3tKjUTU5F2+2rd51XWGdEG&#10;iRIftgf/yC6PeBmpP+lXd53JQdIAJQbFQlYl1ZJEnTMGVC/MH2NmYfHA23dPUIU3ZjxSgEidVk1Y&#10;qwhhA2mGtymRC73MNu7SiPIpRvIFXNHhbBevZdCOQXHvFyIYnOOn5+Mc5RvU3pixuCYsYmSm0k9L&#10;pQbnXV5L3aXGY7khF+wqlZnEOs/Ix+SsaqRYyH2IA6z/zKKPx+aY0SQzl7cLjwjMP8TgYErY7WFO&#10;XLrOdIJBG8R07nJ5yuSFqqDydk31EXAZeMv52BszyyS7qAvvToTUH3MmGSMkNBYDUxqNG9Tx2OSM&#10;nzOnc+fbCoMYR78aMi56Wz3U4nSfjz3OaD+svfjq3YblfyDsGY93sk29M63J+uMRmNxxDnusWSMc&#10;Qioh6lTPudV9RQ+v7yvYGh8xXHu4xHvxb/y+mm1FlIFg2vCH4r34N94HvzWkdSB40u8f6iNMmWjT&#10;Rx5fSZ5ymErtDnHAN682FR0Y0QshLQMDtpu5Y85yRWPW99gFIBPDZ9sD28hMzdCRMFy+OgLapL79&#10;bX+gAKpnjkFLWCae6o88H3ClVDieooz9044DfphixKqXgnBU3NRE2kbF8FChZJg0SrFeEMYluMKR&#10;0r4Yu3ypgCcPKgu8nf0c5WjpZGm9Ao4T1pCOxObbWquLTzGUEE7X0n8GtSo3p7FFpdfRqk1cbEcU&#10;kNLgrkkBiJ8l6z+MsNZwOFEmliyermjiV9i4iHf7qMsiXAATWMAgVduGMo2Yv71PJiEAVq8YG0Qu&#10;424/4MOXjRa1FmfMRB6HKlcl85xkNFxdW3bB+OSxQN7asjqxRfbQZcxJhSK6SK1GHeftOFIFC2ox&#10;IIstUhLV0myHTd8nWSUrC9I4VBHh8MWMVbgt7NRLccWUdMzYPGZp1Qm6yhITpY1YpSFtm8QyqNyG&#10;xFd/TMBn1JFVrVj/6jpdTmysEpGPHnuYP80iDisC926J2eL9KdO/LQVT14Fn1mTjo+NFxKD22pm6&#10;pJmDGYHo8WFEWp+GyG9YvGM9uZ5gmOURkwJ5c4rv0o3KAxGUEZLxu4dzqsDQsGTlxZXNyrHOj8Zy&#10;7Q9EjuRRkTAhuOacSv/2yNcB7FJnkf04TmqPs6J05AqaJAzM81guohIKhn3xMeI9EEEDdmxyFrcx&#10;nUx2OdjYk1sitHPWdGfNqceKTS2PTc5y3Ib9tA0w64vNQB+Pd5z5UsVp/l2c1TZlWKPkO6rmBShN&#10;DGxMyf4xGfiRjdb0+NEiAjLkAcdX734a1aTm9V9aZ1BF3MMajy+TMDJ10dfoyI7kFkiQ+utPDwGk&#10;PHBU6E4r1FvndAMEnHcLSbRu4K8AH/fpnJzLY3KdviFJwozg9dg2SGqVbfVNnppk92HgV1WF1Rfj&#10;stku2XXtzsoZZY/Z13+ah82CGmNWPcLUszrQbANL/SXVp7B9NdZWDTiqYEddlNrj4RBMzmBUx4dd&#10;WG9CIoXIavy0woJFVchljLzWDAdNziBYR5BBLvAF68whOgrc6AOyHrOCWIbFc3BIg8/D6unfPcwD&#10;T7YpVZ+4FlCdNbCs3mQq3W+zjTjWfAcJAKzC2HScai2aaXJmQ6OM+0+v7gqfci2gQHvM0wVkJHjL&#10;0J4jdLfjHOd0t3aADMli334UG7rfmwJVvBf/xvvkE8NGESikhenS+3e//PXd3X9682//dJ8KJeVu&#10;xK6dztQQlBJWBMK6bC2ashFsiIGzqS/QziwGDZKDdh/QVBFtmGs6sOumptXj8MamA7mb0+MxsxWn&#10;iRqSMMcM2DimRKpllSOU07SdQwpNznSZGeDBnbdN4z5+OkR0b+CCYx+1ozMI4HFW3GxgC4f1O8Zc&#10;oFEHj3VVWCzGpfqC+/HC5z5SRfO+mFR0Nz+MM2zYzkOFmmNGmc9wDetczSmJ+1jIfQUkGfnoy0zJ&#10;nlS5fy6orGcYNZzmLSY+BkXxblzmxU/vDqxySI/H3pjL+T9oJ2cGMjbs0eNkt4zHJmdyMuFhT6tl&#10;cKb6f1Yc7Q2TAugdjz3OWpxwwacXMjmjKobwDoN9PsYLHfH44Q14nNWAcdq2iryVU5jdPFXcnrOS&#10;o2O7X8oZy2P6bXvOMrRDMcvYKuEOPInsh8Rjc8xyBkIX7GWbxAht9rta3++qElEfrrLJWUdrqEei&#10;V8t+ButDfjM4x4Yd60zWeto8X5bt5VSFimhz/CjZvU2H8L3xXvzbT+FnBFvGugyLML1/eCIRGNIS&#10;NQNC4lzrNUBdjCTupi+WxxpNDFxitj025zQv16Adk7b1BYspHyI6Hm9O+uAso+pQRy5zRP52ItXx&#10;wnadRtb3sTLGgTwM+LM55c5bes/FnIqs7E0gH6TD4nGY/XNkyObI3lwop8rID3NwnJbzp+UnxN7c&#10;F6krWjdOLW3sC2zzLbAxfjqia4Oz9s/YunvzgwKC1IwgInueHAHpQ4/26RydCiZnQshDye5tKloR&#10;EjcM6rDITM5bA6dOS9izxhcIJw8snHzMWkUoNHlolO1iH/+MT9epE0rlh4t40b1yGMY0ahQ0PoVb&#10;FOqNdeD86F3hreGSmuOClzZa6pLXZAH9REKPqL1FHS2Xm+AhddrRIMRjKyjWIN2lEvCpx3hGsiAW&#10;HySHXPLmyPDmBVFuAs1DpdMqqHd4Hj8sOGv88A6rwazODjiXoUDUZDgiyRNAEmwp9gXz28ej0G5Z&#10;WyqQh9oRxKo9tSYZ73aCS9hDDVUw2BK4GWkv5Lwh78ZTIHxhS1A2yGQdauKj0wevcQTGVcVWo46A&#10;CEdKVFDvKlLqLhyqGVyC4JvIuTfaQ9IxHuQkbLr5w/MpuZK+8sKQMHKbLXovFNXBeDiyY3sdzAWZ&#10;upCLSycZFyJ8Tk6eBSyFRKlTTtsiAys1RkveI84TsItdLrxJZnLCyZ7NpsYP0/g8DId9pyo2EF0s&#10;46OIMF0wyWimMAJ1m21FFDGc4ZcdTTL7tm8vpTEuSHgqcxd6iI5qvS3JGC3nSpy7cjfaeMbTvAsU&#10;T/OP3RdkLcOrBymlHgRJ2b9AJ4+duX/Kjh8bCL+npUOttcWhH0BtBdlrupr7P+JKSDVdFXogfxRy&#10;PtiyI1p+0GNLV8awcCngW0CWHDADskUURTWvia1aBESMCriDOs+4+1bguNhAXFcgjFT+YYCkIas0&#10;vAQ9U55yRUZobEVY2gJZo1Wb17BMJmkIDRnn6GWcemnOp4KVtw2E86vOKf5oMSL7eSt0VHUsCf5G&#10;b2fYEugtgQ3AWaPZoKLKF6RMCFdTEdC/mHxiwy/O8aRJ5phvudvxVMDJrsPksFwgyUJ7jtXjlK/B&#10;bMoVuICwfxSZ1gpReS4AbLDl0LggrEuFy7CHdMNizcZROaeqxE0ny1auaQNS/YKRt6eXYcZl8YU6&#10;59ORjCyrwC5G/FxeSU2vc6HaQIPQ86779ZYk60arQJTRk1S1qWkDMZjZ6BdFWUPYuow3Dj4KLTia&#10;DyW5+m03IICjYJ7ugvruJv7xWvzbXGcO49GFVzisoZLitSPbRVo+TnMyi6xnHhRm5wCBkYEHD1Oe&#10;MtNxWnD54HTtK6P6V/9WTvOwxcBD6Ma7NJe6gDEyDRz1vbdk7BNdxBl+6VM89wv2CRmMV2HwErTq&#10;TRrHDwMrDTubmVg6XpaPYo81udpJTkx2HyfVP7G5wN8RL/36ElJoEAlXGkqimZbXD+dSN860tA1o&#10;dY6tUoKtE6bnf+HPZ5fNohsGe0acQA0nz7FcHrHVtYg9vQvcHDxhYasLEns6Umhz/r+8wGg6lYJp&#10;88uaxJbo46yM6lxyAV10RK5E8VolbguA9xMtjYCm41jU4dNooqtcTjzd21G+UuLd9CZnCXvr+CsP&#10;2XJgdu1GFQmTU+Sb4z/6UlGOgfqtbBHMbvsRByEpfAHbraa2zavAa/WM17nQz0RgKcDr61wgRt2i&#10;oRaK82T75J18H46WLdwPGLUYIBSXp1Fi1ysC1JGLv+pTcDftoFZYtAMZLbZI+7g6Qq3Eq0NHK+LA&#10;gat7IIuQ2VLdM0c7PtliiyMfERGV+imjmnQXFUuBB+Vsosy1slW70xApQasvWFtpzEGqrGNhS3go&#10;Jpnw19Iqh2mK5ilfE6nYSH3rYEx3uxsJxXb8en8siqBe9K5OWCNkBFbdtfw6othjKQgjvsTX+x3o&#10;5sfuhyFiyMnXz0Jqa2S2bQqGgjhgtposljc+4kiMUQHRnI8lpvakaDQGNaaDwh2URZ5/RCyqUXXV&#10;AvuwM6yMgn2bYW5D50K69pV8I4iE5SvX1/EDG0RcUkQDjOX1yqvzwKzv3gbp0e3CuSStuuu4W+eK&#10;ORIbK4NCe8a+BooA3McZFIZQD7/qmlJsteUrl0Hx+nVDBvA6p/Mm1mcrlYkwJaohjU6fP0liqxpq&#10;Oi17qIA4qgyzw0EdziUKtJsP1L4Jc1dni37MzZCm5w8ztzwFANklUu12m2dgKRzcCCmKTZhB4vQL&#10;B8JqIRcVFdicuMTNizpSRqejAOkRhgbxtTpghGgAzg8znqrVyRbFaJn/xYUCL6T7HNonY6RdcIaV&#10;1SNIvK4tqx3TyFlTDUdENCAqF68t8fNeH5FIxySrD3us7RCa+ZQF6ubMpSLFfX8ciNtEERRdJRnf&#10;rEf92RxMY1lbTtKOiqEEnd67sdGq6Na/mlLgRsgw3QDs0zIsyzEpwtC0RPcX/4kF6bgn8j9xTacl&#10;xdgx3WnjmgL63xaeGGlhDwI6XBKTdPPrfheIRGbaF+FXjK2vC6fTUpvBBg5JIpq1oFQIDzOf27Lg&#10;BHXwjDVO3araF3RShqRwx2SI0cFD5jO+9kKe26z0r2XMRUzUTC1+FvlqYjI+iLfjay+7tRuDK8xF&#10;jloiJlmGdC1tTB+v1Q/KD9ntFyjgREnLOkHG01mWPohrWZbuGxh7HWcojdivFPDWc84tLrxQKYkn&#10;/0PsT6r6lzAteiK2NigV1Zo3G6TuyHoc0pUzLALdMz3sw3gr/m37mC7KNADc1l1xxKb6GVW8VTkF&#10;TWC3yQlzrVZxzJBP3MftB3HZlgtEkmRj/6g77vl4tLG6fGEi9ZvO0hfGl7ZvK28LzdQ5xFuH45k7&#10;Vc5HbcaR9psK7OqRnNYHN0z+2tF4DnlOaZIlWN2sJIdYturvlwQGcwQ+bYLp1PgFmTjiyeEQmpea&#10;A2KU5Wd1X0v/WRQ6OibxJOQVlgeroardo3HGHLeVwC4NI4njEDRsp4m34t94O/KIVHKQ3lvfPhqP&#10;yspDMsZXhVrCg7mO8bCX6ymPM9PDNHKdhVA/Gs8RT4z6UPnySqtvhnUUgRJdZ7vwTA/pSXEJT5am&#10;r7gaH7TI3xgni9onge2uwp60bmjVCE7Y+iPR0J+BlV/W7XBWJh/6xuI7fuEj8Ho588vD+fmkaC4p&#10;v9IFQ+NQ4lqM4kylleD+waX2Kj98yXqGm1lHVv9qUsrOG2c6mqKGC9LEkefD3c3j5MiIkxk3Daet&#10;z2rlUv9qPNV9rS/wpIzV//pDdm1YnJfx5CQIHUNMQNo+CVV+iEJfOmknSq4Nv+Bkzj+reS5iIgug&#10;TwLgi6WeMVGiDnu/COtkRtGFkUFmif+Tx5l4EtRe0sXs4GENsEeu45ypK1h1nGyc7qtrN7aY3RdP&#10;MvZRrN7c2OntyqnLCrHaoSkYTlHi+IDj4VBAQ5DSQy5Ua2eDN4eTkpDketXonKb90ZpGyOySG/H3&#10;xJwbHEtVYSb5THtiHiVjnHM3kYHprq43zrmD2d3qAJF5sg/itGGrt4jF4En8tu9DwthEc+1xJpWi&#10;qs5qfBCv61UearC2tNsiPhynL5fr8TuHPKt8on/jVOTuUhr/dZp4K/7tJza2aR8VpZlyQZmPE/mU&#10;f9Dlkza7qh5Ic5hO7KcAB2okPZ27QOh6etJaN86cOCDVjKvt1LE0m4pqxhTtm5ZAbJIVlMEXrJ7D&#10;fZjk8xlLU8aZVAfeKEHPPAlpk2Jm9YiJNc5MCeZpyRdM/UmUbs1hpIfDjvJ4JsqdoYoJFO7d3lTK&#10;mhfnEuuySU+dzfpX13FJZ7PVlnFOnkxsx0KNxZ5fSx0ntQX/Lp47Dw5h7Bk30hb4hdvPBk+iWBEK&#10;4c7G3krSm9s5To7DpUg//SyBckGT0kbKD4e7bvHMlIpfFLnNDxVtKeNM0qc+aAOjXVew/rU7syZl&#10;TF/aKwcP5y6bD61xctaERsZNWTIsSenuI2ZJDxGnU2dKV26Tz7GP/CZXZh/4xawPTSvs5giH19ms&#10;f3UdzTi72bQP7CZ3EES7AEVJhlKcBH0x/ejKpf7VeM4epfKAdCNX+lnl5/o5Sf5BJWDpISOLM0vl&#10;fGT3j+a2nkIEMPvdeFhyGLlxzsVb8W/7Nnz0jhk4fvtoPEQaQ40R0APklT8ZfFfcJIlLDQC0bArS&#10;5tFKgxgZj/2TXxG3ON3RKd2Qjm2Bjxyld+xKYYrLRyl7MRKi5ORjUurw6l9tgmgaHngcIV8WDAqx&#10;8aiWga0Ak4VtCjW/xLZrMWFrP5L9D39DUNgaCcSkjxQS8d8VUD0ju9zHS1zuUGaOhsp5FTly4QNr&#10;BCaFmrksfcWOo3diescH7cZZJY8bK/sdt0gB2fzwOeOt+LctA5Icfjum+ITFxFtH40mxNS7L6vfV&#10;h8AoGBz7jnBaXbgUxVJR/AU6LakQUCNLT2G5893YA7qO2ZGFJSk8TA4BPY72+tE4k9lLNabAF0mF&#10;JN0NSG2JnCUffMMd+bo7uYL0sFXuPvHMD3FFF3tu2pAzx7WTlaNxpqOP8717DbGeybYCJKeL8tIH&#10;JX+YdhUzfVq51L/69p/WCkj3fmdH8CTrGRFCTiQVY2eeRGMiSsGXX7APUSpxRu2TRfhc8auEyZuV&#10;GN+DaxnxH6kIfzW/QbV1zwV5WfoQfSPkXQ+IY0ZXlulbqVCeHnydy/pXKNa4mwEXEMO0nhNb8mMJ&#10;6cYwk9mF6tCVK0y7JUGyGvsMEU9BKsqCbVZj44lktvDs4Mn7QXmZl6zAV/i6O0eY3Ro/u/dYkwVJ&#10;KYu6gLnjTDsFe2OFtUwjEf205D9TqAD3uou0NbdY+qFQaeeh0yttBlw+JnubWzYu9WP5YfZH1cvO&#10;13zTp6d4frmnFruq7yKCNxLv9DlTSxN1vuRYnkYgho+irelHcaACUUAURfnB/HB8zbWygy15t5vX&#10;OM3aDtFX9o2nVntUfPKD0MRb8W9/e8vFaorpcqLbgOrLR1swj2ZrCpI+GCQMWJjt50CT11vvZ8IF&#10;NG2/hmA3liOGHGw9aEkibDENZ9oPbCPmXZ69eVi/RpIaGNNiOM2G1wS32u1DsaXZUt2epCXPYgDg&#10;y/VEiiohLoiHq0yy6QkiR92hDobThOKAQu7yCKe9B86LXjt99eok1gUnitLNNQELT7JJySxXadKI&#10;LsRPVkZdQ09jndgXTbfyBye7GAXDN9eHwxpHPb8aSLHKpf4Vp8KAA4Exe8aNaEkmN9BOszNxm+jz&#10;UR9iisdDUrDb9FpCIvu6OzQURLxcMDk86gBPXSOw8AQ23UtHCA30CwI9nghHd2EJjvb7GENQdM9F&#10;HwqG69qFlYRudw1oiqz7FttGr7NZ/+pzCyKwV1axh3aIUn62TR+d5xdYB1lwVa9IG5DuURrR5UmQ&#10;MGCsHLj9FvQYJ+Yoqaj2s+isZiKNh1h0HSqJvulJMmtuObWi3AetpjZLSYZ0C0XfNlQqdV0yeBKS&#10;iHGC+rrAOxWwoPtkdNNj+QrPiVwmMo8HXB7qf+qTQCy87TJvnMhQt8xoMonxV36Wme2xa7WRrNYM&#10;Uh6XoQN+67AOj+fEfoNoIkpSeKJuuwVKWGYpMaCjWugrku6X3NSSQOoIExZL4SmPp52SWJ8d3T/W&#10;U3j6NrdEmC4pBN2Omf6zhN7rpaOgwIlSb3Irl2CxZvAKuk0neO0FsSngr+j09rMIUcs2xFAAOVM1&#10;2R+SWyiTAPIL4HZ/iDLeHu7WM3R90wYwCOyt+mBTSdP2dLwV//a31Yu1WXD0oOs3DcAh3jrSN0rM&#10;dx3HdRsdUzDGgzcV06SvL9YSZVwISxsPBQQX5N7A4BG56JTs5bInaEZPTf/2UHCDahNy4RQ9s/pD&#10;UC3bB53NocD/Tb4ULxxxgpiV+LfPIZj4rmJRv2A6lhk/nEMcua6RNt1U9Aq2RsTS6XnSa+pigpUa&#10;75UWJPyJ2XRulUv9q32nmtB3wxMQga6zT/qTlYyMFZjGflHG4ImU9oMLG6Nn53ZzeMhzu/upzT7x&#10;+3oDvDDMXdFxxvYivsFTCOu+BkRNxqxWLvWvPs5Z84byXrykXGmHrFTfHsmNaCOBc0H03fOQDjij&#10;K9tLanSKfFJRiS2yTQIaernyQHGoHgzGSeun925uq8Rx/BFSbj/Iqp7IZ6nRpFg6RhW/eTSHJOSU&#10;MpZlQNSHxhZZVoAsaB9tDwV3LsJLVDyKOiAE327PIdpKKmH7WY62anpqW0fcRTeYF+Gl3V7cVqr6&#10;YgttpxqQrhd0EcfwTmNW4t8mU0rThhf4iqpEZw6RH0RhGw94PnZtnkPucMEB6Q8ZWx0PtYS9BJKK&#10;vktQn2QhoueWjuUqhxRN4IY3nixTq4mI/YaVDUSyPUQ7fMFGWmaFasSRsCHa+vWzRjHtWEKh6505&#10;5EBWMkEywazrWq2ks7YG3u0hMYFqm71mi/SI2mZcHEphHQ1Ffbq8WrxoozIO23gp/m0CwX1iyhXp&#10;ZRAS4/7beOloT2E06ERsNLqDPY+FhyA+u75j75V8EbEFztlmmRCD8WpLWA76iTRu6hHbZyC+MP5t&#10;w6EXAHGBfoZKUS9vH49HvT/ahmVgFVPEocsp1h6+ZLBlrBypgdWnttk/wcAjE2JpY6IdaNlQbGF0&#10;YluR+NGQbZjhrfalnSmJOqj6V58W5k1H7CYTyw1QCgDKPz5+xhkQZjpT02ezslhWQFn8fhoSmQkz&#10;JV6Kf/t3oQxHx4WJnYiXKp8gITERZluf9DE/FD5h9W9DIcZUBfM74Cvd9IqF3B1PxwwVLWw/inm/&#10;/Cgl/aE5gOCUbQ2IFsKup5BFa/a22z17KBI9t8pvzEzMBeHuiBgjRyGB8dbxcL76yeywDr5hOYoy&#10;x+vGem2C+QKL7VAWjjnSSagrzJ1Ec+yzF9ru5kAq2wunOpXqhiRVFvWvmJY94RSR+YzV/BK/L8Sy&#10;399/ftNMqU+3jz9v0U79x58+P/YI/+fHP765/6BesZ/v37/78Q/v3r/f/rj7+c2HN79//3D1t9v3&#10;Pzy5vbt78/Ex0Frlzfcfr34lRLrZJXe3n3548vb97eMT/cbHe/1aOzYePj/+59vPP7df2+jbQD68&#10;e3zz0D7w/Uc+6ddPn7///OnPD//x7/Vff73/8X/9+eHq4fH97+/5CrTk7ce7n+8ffnhy9/igH9je&#10;//Xzp+2/fvr+p4dPf+G/Rcr/ePXbh/cf+a9Pn3948vPj46fvv/32s4Z1+/nvPry7e7j/fP/28e/u&#10;7j98e//27bu7N9/+ev/w47fYBk+3//r0cH/35vPndx9/+svPt5/eMCL97N0//I0PevcjJ9WTq4+3&#10;H9788OS/v7l7/D//++NPv7y/v9p2TH/vLwyDT9RfbUS33//29mGbahhe/fbDE5KX4Rd884xS9cDY&#10;vPnt8eqO5/j0GCiM+k7WIIbYkOH4oU/Mq9bvSv/xw5MHPmWb+tu/scJtWuOV/8+X+J7PZ6SfP939&#10;4R1j+dPt58c/3z7cbv/j3948PP4j/7+37+8Rtfv+X0+ukIR/O/rf9T5LztMnV78+SCY//89fbh/e&#10;PLl6/98+Igz4iljuV4/bH9QkKFb5kJ/8NT/5+MuHTfqwGfm6EMQkk28f7j/8C7LzO3Hlp7KM9j9+&#10;/4jM8ujt/cPdm9/9bvtvJI+t+KePf/l0h421LZvW6p9++5fbh099QR8RhX+4DwG8/X5Z1/Zu22u/&#10;++Xx/u27bdElcm3r5B3y66e0QX5KkqxjtonyHx9++XR/1TxbvY60/1Fbqgtyp9fu3Mmy+r4SVNz0&#10;IpXsAxwYsozrQhgHTpJleSey0JHQ2+/vfv7Hth3Ii4Ks7qbwNwQVdRFivPNf+p5QmHq7uV6/Q9AN&#10;8z70bNsUqIT0nZqK/+eqAOO9zd8f7h8+3F69f/fXhzffX7U/2gnxdZVw9SDpB+CK56ft/vb9u0//&#10;VTKx/dc/h3R0rfGNwnfNYtA93lt99e33Mc84jXTcRjlpfnRXKWbFpinnit39MpV+CNTt9z/9uB0K&#10;+o8+mrv7jx8/o5//VZ/04T178T98e6WsDy7i1a9XuJ/0suv25Y7of2Qi4C3UIzy/+hkiYV26SbIj&#10;+lcNeXLC5Lx+es4pEwGjJyLw8pwTklg4MZRzTplInDAGzzmxVpOT6rFfGLOXicCuqpnoOSdWPXF6&#10;SmfrV+djykSABGhlY8wexuXkpJ6Nz411ykSCI+DXn4+JvZU4IXuvjdnLRPaYsOkSJxIeTw1OmYh1&#10;AiNijAkLe3JyJSIT2RKBzzs50eOYaN+5RGQi4gbExq/P10kQ5MzqhvjEOatCBS9i9A6vvOMJkCpZ&#10;Y/DKVOJFSNAYV97z3O9LtbbBKhNt7UGRpXPllzc97RIAZBmsMpFqD1D4Bqu86wk/4GEbrDIRrKgS&#10;f22wytueeAp5LGdYmYotjFYyVC2HYRJCggR4asa4MpWtmK7z1ickoBycwStTwYsD/DtjDvPmp+EN&#10;oB5nvTKVP4d5+5NPVrtXY1yZSuOiG8L5uGR4T6WB/UO51DmvQkVZKFrXOByf5e0P2IKLrQ2lUajI&#10;9tMy7JUxrrz/VS9CGMwYV6YSL45Vg1dWAAT/WDCHV6aCF/aZwytrAFJvHOHPjHFlKnLzrJfDK2sA&#10;ppAvdGQjU8FLdwEbc5g1AAYqOCZD5tUDYUivYAjE8Q1eWQPoqhf6fBpzmKngpeuTDV5ZA+hSGtJh&#10;Bq9M5fPKGoAuQig2Z70yFbzQ88b+UlR0zDyHP8VAhswXKiF36KVzPofCCCRehGu/M6zqQiVe5KQM&#10;XlkDACHgBHPGlanaXnZ4ZQ0AL9xth1emsmVDwfo0hzr0DJkvVD6vrAG4LQtgmyGHSpiML8Rv0mVe&#10;xnplDQAvws0Or0yFNyy/3+CVNQDrRdrFmcNMBS/0hqGjVHsyZoP9hfPu8MpUPq+sAXC6MBycOcxU&#10;iiiAmz2fQ8Wn5rhorYFvc64PCxW8CEsYc/hd0RstEmPwylTCjlOkbIwrawDgW9SeGOslNPeYDXhx&#10;PjhzmDUAdhRAJ4dXprL3spLC4wtRvIIVG3OYqdCHGDfGXlY+NfEiZY4FexrlKlRqUUKLMGO9sgYg&#10;Af2UHLPBK1OJF5ciGLyyBsDopS2PwSoTYQ+BjnFEIysAoCp01DNYZSLc8s3OO/WV1VFqrFa7pcVg&#10;lYkU2cD6Op9AAdwGK1I2gGDOWRUiIgCk5A0ZVP3eZGUGGwqRHWxQenOwIqXJ5jJUYaECOUYlp2FC&#10;CU6aeKno87UxhZkKXuqqZ6xW3vwUUCFQxtZST9jxhWoaAkbJ4FVUxg0tXx13SJn5zIuIjWGuKS0y&#10;qAClgOkx9nGhYlwcDIbKUA3e5KWqDpyoU1VYqLReVHoYc5i3PzhJ3CjDvBZIYXyh5JBmpQavvP85&#10;JZ/S5cMYV6Z6BkCTGMA5L0F6xhcCCgBiZPAqVPDiwDPk8EVWG4RQ8eWN9SpUzCFBCkM2hCJO4+K+&#10;ASfJUKgYFwB9Z1xZA6hIkdL48/VScmx8IbxAjBsuJVjKSUWxIqFyQ28UKkKiWEPGXhY+aXwhGGlg&#10;OMZBWaiko9CIhhxmvUEhP3gCYwozkcxk0IAGq6w2ADUqv3OqNYQxHHOhkn5LG6oGYVC5Z3Ihss9k&#10;CucmKypuCLEbo8pEzdIw5EJo5DEq7CfKCc5ZFaLNfuJwPbWfBI+drMBtvzBO/0K0WYUvHFZZY+h6&#10;Tsc3Ack1v28LyHG0no8qb30q1mj3YUxgJoIVIShnrbK+wEmTX30q7KDw86i2e9WNUWV1QfmNQrXn&#10;rDIRmgmUqTOqvPHx+pV1OWeVidhX8HJY5Y1PFxcrlCw03xBb28ZQNdig2i72c4Q9E+nIkk99LoF5&#10;41MBQQcTYwIzESgvFX2csxKKc47K1OyFyNbsr7K22JDhhi1TiGh5qz4Rxqjyxtedas6RD450TgWj&#10;UuMYg1Xe+FTJYrCer5UqgMasw4rzymGVNz4lCVzAZbDKREygaqiNUeWNb69VJvLXKm98xaoctM6r&#10;TPSMuDO1sMao8sZXCxknqKv2CXOtVNzlBGdUfzaoAJtx5htrlYnIfRAVMwxclRJNVkitE4IvRGpM&#10;Af7mfAJV8zZZbQU/56MqRMC1la0yWGVt4YrF60xki4UAhWNU1HXjFxujykSUL1Nub5gxqhAorF6/&#10;MFhlIljJyTImMG98gs3UZxmsMhEVKDRjMQ4RVYymUZEgcCYwE8GKUKkjgWXjc1WP4COnxoV6ZowP&#10;pGrwOfyMGSw7n5zCa8cjVhFL4UX9oMGrbH06CCmdcz6uQrWVeTqSkRUGOQVl+w1emYr5U8HR+biI&#10;S6fp0OWItCo4Z1bJ6FVF0wtjFkEGFW6EJJ04ayVj/29wlVMzTTewzqW+fkUgiI15umiVDG7EZ6yx&#10;ZTVAG381qXW4ZTIqAehoZq1b1gRqcohX6HDLZBxh9MywxpaVAXcJULdlcctkWBw0jzOOFvBIed3U&#10;lsIxsCuZ6soFyDGkJCsEaotBXlvrlsngxtgM10E3VyWZ5FCywsmVzDZ+Keos3IAzW5iyQgY3boNx&#10;ZrIAPSmtJbrmSEkhwwnDiXB2AN2V0kxy6acym+e7u5DhXRL3cnaA6ifGsaHLKwShNrhlshb5smYy&#10;KwX6r1FyZ3HLZMQDSFRaM5mVgroT0CnUGVsmQ/0wI9ZMZqUAN7JLhu1NwjstANwAb1hjK7pE1Zbf&#10;GSYdELvCDeCnpbkqXhRLn4S7M5NFl+D4yCE+11xq4DBlUgH3Fw5uuZAxk4S1rJksuoSSSeoInLFl&#10;Ml9KCv5zC8g6jvvWKXxMib8DCgKU3U0ozfDdrwuZv7vVEmZ8JEfwSyvbvF1SM8h8zaWeO4MMrUyJ&#10;tyOThczXyqqJn9xUdO2kMLk6MJH5J476ZCRuKn2wxpbJ/NO0YEHV/JO+TcYOKGSq78SAMna36o/T&#10;2Ag3OIEDtTiZZHAjIufoEnX3StyAkDkISLZJImMm6dXpWEG6PDRx0z2q1rplMmwugmXO2AomFAuP&#10;nJWjJwuZuFH5bqxbQYWCdCVp4OjJQgY3EMrOTKoLx5xJSiW9E6eQYZnj41jcii7hPk862xo7QLcF&#10;j4/E61BjC2cms1LQxWh0QXW4ZTI1tqFhq8MtKwW8RV3W63DLZETq8IStsWUDQ7e50JXE4ZbJ8E2R&#10;EufsVnOdsQB4+SyBYwUVMrx87jGwxpaVAp1YsAwtKclkRAdfcau7s25ZKeiGECCOzkxmMuIllPY4&#10;Y6s4URopWTlB3YM3F4AvJKdgccs+DhAdC6NzXVCplKI+8zZAgYqSoKKZljGPhQpmNPc0YndUGKcJ&#10;wSinh6PDLFOJGbrcEJECMaXKhJyx45hWMuSfYJzDrWgEuFmFC1vbzrFHubydpkuO2tJVYJPM51bI&#10;4GaljnHXMjfCgLSQdtatkMHtteVyqGPTHNvWp8lRkpXMn8miEVTQZQUUCkqVci5K6RwzoYJHdVvl&#10;c2e7VTK2AIFGQyYrfhQIk4UFUTfNtABqEWvtgIogpZcsTXINKalkFMZhlzhjy0qBdkNWzcTW/jTJ&#10;1kvOX2e7FRApISd6HTgjKyYJiAtym87IsiZR/y0HbIWznBeNoPe1N41FI1D3Z+Hwryv6FNOOXKUz&#10;tKIR4MaUOBNZybRqFreqSHRDm8WtkqkS0rG2uEM07RrA+BSGOWOrZLR6d0oNiVYUbnTxs+LXlYw+&#10;gDimxrpVQCmhSQsaSpfs/JFw4/853LJ3w7YxZ7IiUVWW4/S7oAVx/khk0pOSlewpbXKcsRWdYO+3&#10;ika191sBlnLW0PHQEMlCReMGuoA7Zqv6MQ/dCvBVE3IeKy9UMNNNAM48ZpUAM+xWh1mmEjMivA6z&#10;rBFongdC12GWqSjPpXujo7UKKpWmwlarF347Tf4z7AoyU8bICsSUqlSadBojK1Qwo9u2c2QXkCl2&#10;tcAZ5wJSqNRGhHCHM7KsRIDS0MHWYZaphJGkksBhlnUIuT18NodZpgIsRRNSR0AK1JQAlVU9j8rI&#10;AqK2Pg6YmBlIZN8RHaE43VizTIVXs0Grz1MbL4sGec00WmuWqeQeqjjNYJZ1wXeqn7fWLFNhGjMl&#10;loBkXUDaWF6eMY2ZSs4h+TBnZFkXUONjoR+v6Uc91bfviRbYKcLI/zVGVqiYRlokOiMrwFN7zQqV&#10;v2YFegpigoo4Z2RFg9jSWMCnRHO9lH2hEt6NVKchIFwVM5eaPU1oxBlZpiJ2prs7HGZZF9CyjrsM&#10;HWaZCmbEDhyzoEBQdW2ChXwoVDAjBmlNY9YFdK4mmuuMLFNdsGZZF1CORMjfYZapAGYQ77SmMeuC&#10;71iz547BU+Grz7jX3uqAVKCoCDDfaIysUHGcUYXraP0CRqViCoPCYVYdGffwLBhWWi2AYnWYVQ3C&#10;LQhOeQLx/bSpiaNzuYfDLFM9IyUB1NbY1PR5nBpEKQJLgxQqmqBh8FjMsi6gSyDupzOyTIV1RSbd&#10;EpBsTdDNBDvJYZapuJoC39PRjQWWCnaNz3SYFQ1C/vWpAxMnSZLWDGQ5mWyHWaZ6RmoZEXEEpGgQ&#10;exozlT2NlBmkkd2ovM6YxkplC8h2w8Rwc9s1OefTWKls0d/6n09m2z1ADrOiQej7btWuEvrO02i6&#10;uZXKdnPxdhIzABxUG1uLlskQ6aeAVM7FcWtMP+ZR3Kx4QSUTN6uElcxbGRtqFXvi1NxfyOgCYOWC&#10;dB3j1MVk9d2ZzGSE2LaS+VO3iZ6hmRuOtWUWVzLy7AS1DQVJ1q5w45okBzZYySiX4OB1uFVMKpdH&#10;gLA21q2QkfmmA6FhPnLBVRkbVxo4tkgl83dAgbIKtUnjZmdsRZVwtSHYLmO/6abHud+4R+bljcWt&#10;kIHheOnUBhOBqtxoeGa41wsZ8D8rz4XFWLkBvrK4FTJtbvzJ8/1WMam0PFF/hXNdUsmw+tXLyeCW&#10;lQJSwsWhFrdChlGN5nS4VV0CZMQBFnF6pgVgB7AihhmJFk5kCqaokakxk5mMnc01ckY6CHuicFOf&#10;NUeXFDJ2G0LqzGTFpHJjnxpxno+tkDEfFK9a3IpS4MShP57DLZNx4mAsODJZMal0d0ZTOtyyLsHX&#10;2Nzz8x1QMamEf9FCDresgq5x2awgJKdZlhLu7mNwDrdMhpR4aWxio4UbzXWd9Gslw5ahlNDaAUUp&#10;AP4j2OGMLZNxVafurTd0yYpJ5SY658QpZBobPWUcblkpyCmyQmigRNIC4LFzgbXDbcGkIslOM0pu&#10;nyzcNlCkMbYFk0rTRsudKmRcgcxMOlJSMakQsVENKSlk7LfnKgM9390Vk2rrkkLm65La5pSKKu54&#10;dcZWdAmVoNivztiyUsDH0W0qDrdMRjUVN/ZZ3Kouodrf0iU3mQxupAusdctKQZUCtPhzxpbJ2oWR&#10;1n7LBoaqIABhOtwyGWqLsk4Dp4hrkrYpGHBdk+xwy2RCBKC8DClZMKk6hZ39Vsg4u7nV0fEDKiiV&#10;EK0nk4WM3Q1S3ZGSikoVNyeUjMucFgBuJF+cHVDArEg/3Jx1K2QKuAJec9YtKwWlDawcM+KUx8bt&#10;TNw443DLSkHIZYTZkMnSMxXLHFvZksmsFDgkyala3ArZU2BJTuEj+zlNCdJ/Y125sJKpg5K1blkp&#10;YLtyg5ORIKXQq3wk+BZvJrNSgJvyIs66VTJa5DmJZszO8pFc4e6UWa5ktIWkMuf87K6wVGog1Cj/&#10;3MdZyDBMnBwpNYtlbNQ8OS1wFjLcYKvbOLf+ZG5PucnYAX0uZBh4dKhwZjIrBb4RBevEJwsKllQA&#10;283iVnQJ+Gq5D8a6FTIQt/QVccZWlQL7BmVucCtkVE+ghBxuRZfQdVi5OoNbIeNyPM96Lb1RcY3U&#10;AdPhVnTJlpd1tHIBtF6/1o0b1kwWXeIWvYCuSDsAbjfehTGFTAErVbGf65KCTMWB1j3RxkwWMg7h&#10;G4pBHW5Zl8CNK4UM/DhCmKZER77nURVkqu5h9yKGhQwQBPEya2xZl2A8URzo7IAKaL0BhGJFngo0&#10;FTOUxtHWuhVdonY3DqyPfZkWAGfltVWwWskw7+mh5FgKpV+qGmmQtnNksugS7nAEEOjIZFYK14R0&#10;dHSca67aaZX7knWHlLHfslIgqkw5usUtk3HgeO1W6Gif140KUtK0xtgKGdzo9+H4OAWgilFIctHZ&#10;AYUMd50SUotbVgqb2+eAJElRpClRklB9is7X7WW2S4AI0gLIWbdChllC6yZrbFWXUPxunaYV2rr1&#10;snN2QIG2gsTHwrfGVnXJS7SCNbaqS169EJbzfL8VSKzyI16uo3RTJbBPPNrRJYUMl5aaYcfmKl1Y&#10;OXHQ5o6lUMg4cV6/cqAlNMtMoqzT1POoChncuF7YsfAKUpWQLf6is26FjLObu+wcu6RAVX2bq5Ch&#10;gLYbTs53d0G44q6/8HycQkaUmXZWTiazgFWxXrEnHT1ZyDhuuMHB2d0F44rFxea21i2rIBsrTNos&#10;yaS8PqWSz3d3JeMCImIRhlaueFVFbB2YKxjr/JGoO+gcbsXAQG1xfDtjK2S6k9VpbUG3uPyRQIyt&#10;2zBWMlokOD0yn1XIKgal1KuxblkFEWah+Nex8BbM6utX1mVO3FaUpwQsC66wsW4F6qoYHhEyY2yF&#10;jG2KUnD2W8G6+hHDQiaX1ovOFLAr6hX/2RpbMWfU7MPSJRW3iioh+OTMZNYlIAeU3HLWregS4srq&#10;CXMuk6XfKwcVFQROVK12YVUJmBWdKWR+BroAXtXTEw/CGVvWJcJtsALOTBZdAiTXattBsiHtN7l9&#10;JFccbkUp0OsDZeKMLZPJfbBaExIdSR9JgopLuQ0pqWTqC0Zu5XxsN6WFqy55U1L+VCYrGTjU11yx&#10;43ArzgpXh1pF6Te18+tzkAPPDB+HEEKeSZ9bJsOBdrllpUB4njtijdjrTYHLUpJ788yJmWOblbG9&#10;EqGzbpkMblwvZdjKRMMqN8xJS0oyGdxeqZfDqfXKPincwDw5EYxKpi6b2AoOt6wUiFYS1zF2N5de&#10;po+Em3xhh1tWCuL23LlXDZ1fuZlSUgCsWKFU9ztjK2SMjaias24V94pSsPob3RQypOSl5QfQBiNN&#10;CZoL2J+z3wqZ8mhPHZwCLa8qNxojGTXOlUzctHHOd0DFvRKgx8gzdnch27g5zTuIPNSxyTBxuGUy&#10;uHFXiLMDKoCVyzio8Xe4FV2CNakj35jJqksI6jhIVFDUaUrI7YLvscaWlQINb9CT1tgyGf0FbyyM&#10;IbX56SPVXofrxZyZzGTsN65PMiIYxB4KN1BI1roVMl+XFAAryVfwk87YCpl/dpcWrmxSxbGNmSxk&#10;MhOsFheEkctMguF2YuaVjE/kVHZ2QMW9EovDEHLGls0ZulAQjHA014J7JR3jVJhSv5qmhPJSirKd&#10;/bbgXtFAiPK59VrIKIwkPmntgKwUODjYb9ZMZjIsc0pkDG+Ruqk0JTqmBBg3xpbJkBLCOo4fUACs&#10;7ACkxOJWdMkLTAwn0kt6tYyNQIglJYXM9zoKgBWDi7E5uqSQ+RZeAbCilTkYHSkpZGhlevM4UlIA&#10;rLpgmoupDSkpZJw4FFY5+63iXrETiCw73IouoQ+WVY/DFBQpwTl12nhXMmbytVUjdlMArKzbC+Lm&#10;ztiKXQJ2j1iXYZfUXqyAXrnM1eFWdQml4E7kiUuMykxqUiyZzGRorg1Sem5zVdzr8+sbC4lKrC99&#10;JCfO/+XsDHKlaXLruhWhN6CqrMyqV4LlFXgB9rAhG7InLQOtgbx7H74WYF7+gPNQ/U++lw0WMyIZ&#10;jAjeS7IaDIqZDAIrfpLvZsYWYlWKjOCr0Ra5fVSvIPlBfLfkvVY/Q3U3DQIrsSD2AGMlIaaZ30CC&#10;7QNoLnaKUUKRq7E5lwSBtThnCusgebm9JFc+dmH13cKXkCPPYc18ty6msxHAINtL4n5c1laKVaSX&#10;UlrGJrtTAEqmYrCyyS6G1yI8qb5bdwpAkihUNhlitK6vlIl7XzLKsTKTJo+KuFb/AA8Wt5rJ5L1W&#10;5xqTjUA7ka6NExcbqhhbElg5OxGNEzaZYvBXqZBitEW8hPYWqvw6x5AYm2RHv5L3ipmotjBDzNbx&#10;4wrbX5J8e1huZiZDDGfiYuZZkRW+jYuGplhViFRnrlmRFUxeWUm4IFsQFFCqzyQAKPRQM5MhBk9K&#10;VTigbG5ogwus7jgpdoD2GcY+rJfQBlnTlDQbYhCuakruPVcSWDERVfkLZ9pfEm1VVktoi3MJNSmp&#10;+yC+W/JeOfWCWhht6RQupMyOk7xXaEjVmF2MLc4lXE2r/ez9TTh5r4D5l4opJIEVegMnGqNt+BKC&#10;7Wps/YBBUjhuQY0txDh00QfFzGQ6BW7C6jwZdNlKyieb1mhLpwAiY/KEKeDSV8CTq4qK9CaBlVc8&#10;TF4H9bRCW4EkamzhSygXqQpev0Y112q7blZ3EljBQ6vg+P0KSLEHMWycwv16SwJrNUdVsaAUgwCg&#10;2NEUY+kfgK/PijNj62Jc1T+qvQjgUtdWtwe13kKM6CTa1EyGUyASBMnNjK2L6bxFuNAxNlh4agWE&#10;GPdgKviY02sSWAnqYJRmbN0F4bgojWY8VxJY2e9/TB0MMkXblHATpouoWm/hFDhwEeo1Y+tieOTq&#10;/GfWW/gSSkB+VQwveK9EMNi8zXdLAit1l9gFxNhCjGwc2imZFZAEVo2IhRgRbA7mZiaTwHqRTa52&#10;nBAjOMY+pbSFL9FIZvBewRZB+9R3604BvJulYxDooMtyBqIfsYmqJYEVMMBhwiGGNiAqs7qTwKpZ&#10;SCEGAv3+UbvpT3cKbPhkxZrbYogRiKM6uhpbdwrwgmi0KXLEgHK756rv5lZ3+pLSpsbWxX6tRGlL&#10;AuvvTJr9LcT+NpOCZ/4KAitHGcpnGM8VYhwnmX+z3oLAija+tzmZhxhjI/nH+JLkvVLpvLpK3p/w&#10;QqzqJ9FCRew4yXvVvKAQw0roMmhWQBBYWQGSFxRiwP8f1o4ZWz9gLLR1sWKnkyJjtIUv8VbSxRYz&#10;2Z1CscccVy15r782qcbWnUKtN5W3yHbWPderkn9ErhHHiSZGTAf8U0SeUuxJJFBV8oQyH9pguJmi&#10;uSn25Dqnsu24ZqQ2+CXCc6UYnovdVKxuzripjTuV8Fwp9oTC/ebwdHtbZB9MbRxNhOdKMbSBgApf&#10;QvvP1Ma5ROw4KcZMgpQLr0wh5dRGh05xD0gxvQewLlObw7tTjFPQQ8WCKNEd2ihDYnacFCttD8Am&#10;YSXdKTD7MFGVTXaxwrVU2xbqlYyxqZh5imEltIMTZ2XKwqY26blCzHuuILBW/Ig97v6kwJmnvSSQ&#10;/E91n7v/bsl7JdBOWy2jrbsgtJFspGYyfAk9zFQMj2LuMbb3VzVkOpP36sfWXRBW8oEtamYyfMmb&#10;5rvm9HoGXfZJVyDayxtt4UugG5Bjb75bFyP9luKy4qRA48T2AahIi3WZ/S3EqgEUdZnN2LpTQBsu&#10;SI2tiwEtAm2a7xYEVhAq6JPGc4UYDfOIYCht4UvsCQ9Utn2AqlB3mkrVgHRNrGIKqqpUisELAswX&#10;Nyr4yaGNaJzhK6cYY2PzVjPZnQI+kuirsZKgy+Ls0KbG1p1CgQgq04KEgDYlxLmghipt6UsoXGwy&#10;0giQpDYquphT0NGdQtVrktq6GGNDm1ndyXulDgn7sPBcIeZ9SfJeqQ5VpOrbeze21GeS6jEkuArP&#10;FQRWPBc5SsaXhFh58o+yySCwoo3Ih9m7Q4wzF/ESNbbwJXrHSd4rjGpOXWYmw5dQlqLC0fffLXmv&#10;sB1IIzLawpfovTvostQ8AbhTM9mdgj/hBV3Wn/CC98pLsnbMRHZXUsWhTJTrDNYruiCMG13dkaCr&#10;Uh3vT67BeS1d6hIcUuhSbF5qM3V3QMaoOpCEFIG7Kv58P65BXKWkoFnUIQXzCL9qdMWxonKujCsO&#10;sis1mlR3eHjyfQ5JTTWJyClVJwo3ru49fjuPCiiFE3t7wx9uVCYeSdnfJlW6TJGNlEKXs8Ms06q/&#10;V/c3NYeGJ0MVrT4uqsM5O+xSH/I+1JkgKrtSh8itr5D6kC/obKPfZYD6VWI1e3KbDXRV2XixltNv&#10;AGApO+xS6HK3piSpkiilwqshVcUBDLMVtKrNBmUdqqrD/eYcUqhSzADiH13XG13mIBBSeHnVsYKs&#10;064LkqNpu51SNSplG8FppR7caegVBL/bG6KLe66ww6CmkhDn1nJI+TnsHgCqg2obCnevjcvbRj85&#10;QDWBpWXssEtRfOADaed+LScplciJgQvB0Pq46vhlzgDJZMUFGCIrafyhi9OYGVcSUilVqq4sIcVF&#10;p9LS7ucw6ahVyM2cD0OK/IBq/yN0hd8gqqDWV1BY9dkmqKgkZUIoEnYYUhW/UPty8FdZ/sXEvve9&#10;IVV1+Q0PGNJXsyj6bBfbQ+jqUmR0VGdp8b26B3hyC3a2EVIFmKqwd3BQnyCfhpfOFaNPB57tx3Ck&#10;KPETYtStUVafUnUHU9PYnUCFctQxO3irTzhEVQLp/psFAZVjm4p4hxD9kDFFs56DfspsqONNCFVz&#10;M9WuHPph+2L0rVVHjhB6UhhW9fVgy+q6OC+b5RxClMyjeoP6Xv30UEQZY4hRpfVJpomLYQbtFAqc&#10;CgWEEDldQNTG6IOrSirGxxRxBP1oM4/RQzo1l+bknELuMBVaue2GMpp2AmyLFRZeoGobmxtEFGil&#10;uQNQlCgpR7Zrf0d8qTripBSl9Ks86P3IknBKTSAV4EspSFuFMwtlcWHhBAHIdr+RBUsVnguZCkZX&#10;dx7cOyh+YXR1qYIXlOEn15Qq+spThRTNXqheasbVnQerhdRQM66Q4ojuTm9JNAVdU4BjSnEDVnQ5&#10;AiLd7tmSTPWzIcWChtNkpnE4AtXwEUigv+Kj+INKWbiPx5MznPlmIaVPA1GTlcpIlSElFlk4nYc9&#10;5yTH1Lr8IWVPcEkxLcTEjCyl9Nk0GaZ2TYeUPnQnv/SCDmB8VUjpy0SyS6vkltLV/Ye+JCW39AcC&#10;gfpg/eKiL39RUfVgXM44us/Rl9osw2qDECFFhyIXhAhWKUVuLtPVgvpTzVERuMCZCqcYnNJfXco2&#10;uuuwuiih094Q0kARN27dVEqRe0gtqvtxXUlD1br6aaV0GZoaNQnauLg9c7My4+pS0DSpbWDG1S8t&#10;55uvLroUUPiuvSG6uPoZXd0DoKvK2Ynv1aWAnesUdntOBKNrb0hQklk0uroUcFhBW0JX9wAEdglC&#10;GF1d6kVXazLXhK5+fCBgzdHe6OpS0AvAc4yu7gEgtFHDxegKKboDGb8BW7R9L471qlt9SlWXUN7w&#10;fg6DdMqxnnw8Ma6QOrENNYfBHS0ag6mfRg5Rmw3+Ok3iGfhSkyLvssgn9+srpIr8Y+5G1Ipqukhy&#10;VhzJlCIYU1nt4nuFByjKnPHzwTXlY5EtaHSlB6CylbH5IKhCveWUb3R1D1BkIb6y+F4hVX1GlK7u&#10;AbSPiuqq2kcFW1T7+ZDSfj5Kq3IlfRn2LKhvt94qmCaoulSzaFKUjKWvm/heIUUp2KqtcG/zwRM9&#10;uf2aSlGcMNobcq1/UNVW6Op+o+ojGJ46GH3oekEuNbq63yClVoFUZHV3XXT9M2QE2P1Nim7cdVq+&#10;X18hRRpD1Y8Wc9j9BjRrCkobXV2KAgeK+EBVjz4uYgGmtmNKgXmqspUwr5suvS+HFLlYquT6FcxQ&#10;dDH5Zg7zvMH3MmfR4IW+4FObvrlXSP0muQiaIH2n+hxCFVd2GFJYL3X+hB0GJ7S6Y5rKt1Qtb2/I&#10;+ZV1aXSFB/jN6BPfK3ikdLWmUKDRlR6ApABzTwkWKbrgaBpd3W+8iNsYmA8eXMzhl6Rboys8AEWA&#10;gY7vfVQwSKEHqEahTFl7w0pSVGebkNJrOQik5EcC2ZlxhbcpH6VsPjxAlaQ25/kgkGrfG1TQIma4&#10;7xXnDfYUZuN+TwkqKOeoh6l+wJG6f+XaK80cBhWUlaKQUsKnXVcVKFHj6n6DhL+vulcG7ZRzFMXk&#10;zBx2v8H5kMImwg6DQFotpZWPSgIpFZcrtHS/mFOs7tlqErvjgBb3UZ3MuOq2LwbBRRWLZ3PsUt/6&#10;zsZNpVi10zUuMdigcBI5TKlp7L6DYKVKdcIc+sj8Nwsx/c26G6AQEPV3jaeKGqlc6k3+NdG/PrBP&#10;mb7RFWJ8MXX4DT4oxZvoEal0de8BOMU7ihUdhFA/iSGmJ7F7DzC38otiRQf7FDegIg9BCC0Sg0oE&#10;hTbWvjORB6crvMCDYZnSUqTid10UsjLLOQihgIkAK8o4usv5KUKzsY3wAbSlVQ0EoDm0cVUVejWu&#10;7gIoF/c29Q24WndVv+257g8CwQf9EpRWgEBIwaWhMJGYwuCDfmEUKOcbUrWUVXA0+KA/1THUbM4h&#10;BQ7ugqPJByULzZQVpxBp+1x/a/Zg5rC7jQqbGzYzmG3XVV1EzDkg+KBU/+KUKDxUSIHtUSjRjKuv&#10;/zc0QcMwhkzRxsVFgOkwuvr6f3NpVge3LID6OhRASlHc9oakln5UQCWkSD5W1aqu4JBSyQNivfle&#10;3W1QSLyILfd+I8ig1T9KnUdDiilUHbVIiWtzCDzyUQGwkMKF0uhTjCvIoNRiVwxjqt20N6TUjqrX&#10;TNmaJnXBRFKgSkhR6F9VRQQd6rr+1q/5/v4QUgRvywPc20aQQbnIFQ1J6OqnDbYGVRcaIKqPi2C7&#10;IYyk1AFAarLCKEnYdBG5IdHQjKtLUYOgQvtiDsNvvOGPKl1dijszHtHo6h6A5ClVUIzjT5sNuruw&#10;xRpd/Z4CN4XDqJnDLgVPh1xvoSt4oJ8feiQYOwwpjsp04DC6ugeghokDtIM8Cjewynne20aUKv0h&#10;yKH8fEg9Cd4oUCVpoIDgCkgMKS43JPKacXUPQLUgGg8I28jipnXvNT4qWKCU+6ZZvNHVvQ1HUQd0&#10;DOoohxQVRQyxNx/ZrOXkgFbAx9RXoQlCW8wnmS6GMDLKk36JZZnFHGJseyqYnbxREKdq2Xq/qYQY&#10;lRnVWk4CaMF0JgcCfkObQ44E6oyd/E8ajlHJSIwrxIhzqits0D8hIEnbCDFrG0H/pE1fQW5mXP2Y&#10;grMxWQIEedvEVwtORSpOMTIGTYUTqkmHrs/FAcyMq4vRwk4FmIM0Cm0fFrhZXyFWVcuN7w365+J7&#10;hd+w36ufHDgOEbgxrLZgjeJEVfwwSKPF2q8Wb/d+I8ROQkTivIF76bbxqIoNQleK4TfMvvwO0ig7&#10;0YfUgvtxpRghenMn4oIc43q+1cE3xWA8m/2L79N0EWfnFc2wupQMLb+jaGk1GjQYWEr9rTre/dGG&#10;pMc2rE+1xVBfq0vZoyg1ersujqKHmsIuRaBdXZfZhbsurpXGy6cUMEzhS7fH3ncUK33T7sagDilF&#10;BiS3G6OrXzhIZoRoYcywS9GTkMON0BXsT6rGVeOBWw9FElebeYrNPT5mXMH+pHj9BYNW6OqXG5Lw&#10;VKEzNsb2hlU0lE1P6OpSdMJ6mBLcHJu6LiBEU+UspV4UaTdFHuhPlrq4MZtxdSkKK1fplXubD/Yn&#10;vFvn5UMKi6fQstHVPQBBxzpUiu/Vpei7qkIO72B/0n+nUniFru5tqAxb+d1iDvtx44C56L5Xl2L/&#10;hyRhdHUPQC5ose7EuLoUTTaovyR0BfuTYy/J5EJXSH2YQZMjSA3eZvPoepiQQ0oBLVES1oyrewCK&#10;ZakTNrXM2hvaAlYAa00KhLPasNx/r5CiHLjiSPGBQtfxMPlmKUWF9KcpvkRNva6LvtZ4UTGuLlWd&#10;MB8il/kdnFG6Dqr84pTiPlQ97+7XcrA/CX3DazXj6n6DOCCHB6OrewCuDqpLGDbeZh7sC86z0dU9&#10;gE2LBdPoujgqq/UV7M+qdWpMPoSwQVdDhfhue0PINuqIHUKgy9SSNnMY7E9aI5kAET/dXhDaPdUe&#10;jW0E+5NApdq+QogWTIeCOFi67RUJb6pjbwjBBqILlllfwf5knZhCI5z52wvyvUiHUXPYTw5fqlYo&#10;O+xC2CG5mco2ugeo0LJgA7DgY1wcU+iOcO+jgv1ZHsq4qBCqcVGe0+gKD8AcCoSeqmQ5rqOW5f24&#10;gv35W0DFTGJIffHzyvcG+xOCLxdS4edDiuVF2q4ZV7gAsIrL7JXBGWVLgTRqdMV5A7+mPlhwRtH1&#10;MeFekmD7Z4YLb6gHKUUVUFWgiA4UXVdVnjdGH1L6HJXUT+4pBk3httDeUJ8PkzBKGskhSHp0kUhd&#10;XH2NbfSTA8cNSvIYm+9S+owdvM8nztcQ50jhbuMiNgcnSIwreJ+UoSIsIsYVUrSWrnIa9z4q6KKE&#10;vklhNLr6KYWvR4FDo6v7jQMOjIoRBVmUixRVSYyu7jeAD/jPjKtLwd8iSdjo6n4DVmo1nLq/OwRZ&#10;FDAFrM3o6n7D0m3AQZod/sajzBkg2KIElmCLmXF1v1FxNkOhpwZie8M3+YEqphdSvwtFjat7AI42&#10;DxXTC7ZoxUVNvjQ8lDau4hG6OexSOt4bxE8arlR2670dhtRvHNvMYRA/YbSrvIB3SOn4fBA/C4M1&#10;fYXfIaVxhyB+EtInGGjmsPsNXs+kFBHdbabx5MRG+1Kjq4sVSqQ+V3cARQmuVxS20cUK/VK6ugPg&#10;JgWGZs42QReVbADeqM8hcTZADjOuLmbRymCLgsISGTXxwxCDA/sxR5vgfdIykaCDGlf3G3CPOBDd&#10;HwGC91mNZYuIcW8bIWa2ruB8VkMWiKlGTz9rVCUNM6R+0gAf5pqnVHUxoq9qVH3pk4UB90WpGmJq&#10;MwmeaLUuV5mcRP3bIiFjyVTUY6k3IZh2X3hz5mt1MQ5rKvgaPNEqFOjCXiH2W2PFmEZf+jiM74+K&#10;YEelUVAKw6ckvNjnkEinyq5MMQjLpksMHb5Sl+P0pFiV5jeBjWR8Wq4SGQrtFalMqnauwfiEP2T4&#10;Xu8Qs3OYjE/YpSp7meB4Gxc8UZP2RS2AJkQ2Cz3Hjd8IsQMfpb5XdwAARA93WguiKAXTDBeQKu19&#10;XLDfqlbd/W6SYsWmEGs5CJ91tq7mu0JXHFCsrvAbkJzdCSp4or+nazOu8BsgB1znzbhCzI4r/AZ1&#10;1r4m8YtEyv6ZSXg2e2UQPsnghJ5n9pQQq07JxjaC8EmrZLAvY4chZv18ED4BReH1Kl3db9hTaPJE&#10;qXtSTSLubT7E4JaYwiw0hO0fGV2V0Sp0dbGqwGWCyskTZQIJKxtd3d3oOQwHgNeoQu9iXF2M2IsC&#10;iAZPlLONunmFGDkw6hwVhE/OolRsV+PqfoNkfVMkEHp9tw3C8mS0mDnsYmwWJjhEdDF0waYyCW0p&#10;Vsd54aM+yRMFS1Q3rxT7ISIq9mVMoY/rzRnbdO1MsS9XDjWuOG9QakJFyzmJ91fkzGbQXn67S/Hn&#10;04Q2hhghtkN4evDCoQy+3b0lDrHH9TXYF12eQhmddaEe3bqOIUZI1PhEepOEMhhVJsFniBXDTKCw&#10;n2CLUsKETiwCuhliB51z1DfrbgBlUILECYeGmX1COAoYF0xtjy71IQncFOIaYiTEmvMvO2tXRpFs&#10;Nk1hIClWYUfjQIIxSj3/E2TaKAu/wz0H2v1tnIgk4hhZHQeExx9iBPoNv4dDQyhjLzM1AoZYxdvV&#10;yMKD0M1G3VlIWOrvSCjWHEyh9XYpLlUqMSvFwPe/zvTDg7Czq7qLnLDbOx6YvgmFfaJq6JOA0cNc&#10;x1KMUtnFQxLWGK4AZdDAjel3MZRxPxXKggPKOYIMaLPFpBhMAWUgQR3FoZLwZ0YWYoSnr5e5QxPF&#10;7p8abQ84O/cbWojBAoMxKTIgP0EErbLoddgU2sL10LqTzkfms3UnAu3htyKP0NbFuDfWpma0dXeA&#10;tt8Dp9DWxWCDUi1e3JcgE8R3qyYO4m6WYuXBVXoHB7HQRpTAnPZTDG1VOMDMZL+QMB1WWxdDGxu2&#10;0pYu4UufD7UCuhidwx9FTbr3W8ELZWxcI813C7HiDFNcwmjrp5HKAX6ajEgavLfPXZGTwk/E2MKX&#10;kLOgsps46vzHtHWnQCIVsKuayS6G53rUZi/G1p1CpW3VCe1+dSettMpAq90tGKJoIx5q/GSI+RUQ&#10;ZUUPuPB4ZjO27oIAKWEDm/UWLFG0QY1W3627oCd1wYrXK75bdwpoA3hUY+tigKK/rRGFtu4UjoJu&#10;TCQQH9xXwHngKI1NBlUUbUAI5lgSYk8ubJBMxUwGWbS01e3rfgWEGNqYSbO/BV20ZpJPZ7SFL6HI&#10;sOrlDNOrfQBvJSH25GxduQH3VhJEU78CQowVAEFVWUk/YKBNru7gmrK6X4/D7AFBG/WeK8TwXPgE&#10;pa07Be+Vg2/K3o0240uiQCn1q0k8NXtAiKGNzkPqu3WngDbod2q9dTE/k0EfRRsRKuMnQ+xJ85GC&#10;TO9XQNJOIdjXEfvel4QYoE4l5Bpt3SlgJZxLzI4TzFNWN7REY5NRcRRteDw1k90FsUv9pmqJmcxz&#10;yUGgwFhJsE/pkcKOo8Y2fMlvwUfx3boYADR1PZW2fsDg9EqERY2tiz25PlDhxFhJ+BIKiKmSilC6&#10;29aBNijUyib7AaMyL6rSqZjJLkZhCdAkpa07BeKmAC9KWxerEpMuUhiUUrRB0zPrLcTQRkjejC1I&#10;pdy7iZeY9RZitCmG7Gm8ctBK6wxKBEV8txCjzSvXN6WtO4WizH8Meoh/6zZJ3SK4imIFBCOVsf0S&#10;Pu9tMsQWY+tOwUdnooTp4rt1p8BM/pbeEWPrYqAUNK4xviR4qXACf0l3Qlv4EuL5Vanufg8Iimkx&#10;EKusq9AWvoQ2OYSijbbuFEobFH+jrYtBdsafm3tA0EzRBv3DaAuxQkbAVsXYgqOKlRB5MjtOiHkr&#10;icqknMvxXEpbP87QEIFAu1ndUZu0TIuLgPhuIQaOy+FVaYtzCWRfBme0dTEsi/phSlv4kqrK7ayk&#10;i3EqoSGp0tadAoUuGJuayS4GgAPTStlkdwp0HoKHb/CAYKxyfaZGtBpbdwo0caTHp/puXexJCfY6&#10;YNx7rmCtAl9WZRNjJd2XHOxuFda81xYEVK5TnOnN2FIMO65Ao9DWg6hoI13ARDCCuYpLgO5hrCRI&#10;qJV5rWrfkfXfTgoEJ4EV1dj6AeN4cetQp6Bkr3JdpFakmcnuFA6C38TohZUM/mrxXpW27hQWYwsx&#10;AiaA+GZs3SksvluIQShxqFHQUQ861tYHuD8ppBihp5ep/UgF4W5cbKZ0nTHaQoz7LP3nzEyGU6jS&#10;GSo+GUzWgwMlV3ahLUmpBMcqV/R+JlOMwzKV7oy28CVAktwYjbYQK5KNqV9I79P+3XBbnDCMthDj&#10;YAJH2owtfAn5KeAIRluKkcih9u7gtEJq/1Z/WPHdwgUdfDd1DwhWa/U3J03FaAtfApZfaW33O04U&#10;Mq0K4zSWM9rClxC+UFWaIZd2KwFbVwzrIUYlU6rjmbGlUyCNTvEUghLLGsVTivy7T7BbCXpAVTee&#10;K8XQ9gVKvv1u1Lb7j8zkEKM2Br3sjLY/OAVjJeCk/SUJYnPKNtrSKdS1Q6w31nLXxgHja26LMI66&#10;GKX1XpApblf3EKPyR/UqEt8tnALoj+psD/mzvyQYAkxXoy2cAtoA08zYQgxtKouXZdJfEvxTFbIf&#10;YmQ1ybGFL+EYSk93M7YQg4IEJGBmMnwJE/ljcBwyz/uUcJZ50PhUWEmcSx7nqc4lpO+ENryyiZmT&#10;KdDFHnBrDR4wxGifo0q+EZAPbZTNMkTvIQaTtIgi9zOZdNcve7cbW/gSAniqdB67ZxsbBwV2LuNL&#10;QoxGRD94PDO2cAqPKhkr9m5qsLeXRBuNCIwvCepqVYu6DP/6J8X8d+u+BGJo3fPF6g6mbFXrLLhV&#10;WEl3CsUbeJmaAD/JeYU4/OGyIrR1p0BhoAenXjO2LkYIiQUnIr0Uzmyfm4AVAKjxkyGGNqIz5lwS&#10;/FW0MZPGJkMMbUylGVsSWEEkvwbroMBUmxImBHXGSpLA+kMxPVPN4SfE0FZ1loSVBO9VE/UBBfvY&#10;qrSAYaIS7W5ihNrfqqVkilWonYuAGVs/YDw5qEGgFysgKq4WtKX4XPAL+tg+bAEGXU8xQu1V1tiM&#10;LXzJB3WmLhHxwfaSaCOsZvaAKIUKexLcyPiSEGMmjyqwfe+5ohgqkYjqpmS+W3dBRY1W2CKHpTYl&#10;aCNzylhJiDE2Sg2ZsSWBlXwGVVcaCKy9ZFHvwcTETCaBlbzDl8G7gcBSG6cupa07BSrlsXWrmexi&#10;gLukWZgVkARWoAdcnrCSEENb3fPNTIYvwY6rO/v9/S14r3w3dhwRU8Axtg9Al0Tyh9VMdjG0sXcr&#10;bd0pEGekxKy5vyVd9uKGY3AcbkIxNvJYTWOQFGNsLABzo0oCK4TSKloivlv6EpJIDDeUwGKMrRL6&#10;zEyGGF6ZnCGz3pLAiitXjA8+U3tJtDGTZjcN3itXFW7CamzpS+rircbWnQKfGr6Bic4E77VIMAU2&#10;3e84SWCllD67t7CSECttVfJAaAtfAnGGJhJGWxerNB7VUIMDZPvcIFTSc4UYVCm8srKS8CV4ZRdT&#10;CN4rEAIbjlndSWBljT5M6WlWZZsStPHZlLbuFCiO/4Uzbr5bF0Mb/5kdJwmshIJUWW1+O8eGKZvv&#10;lgRWUvROg79xO+/aqieXQVaIajUx6kFQLMSs7hADV8SVmf0teK/UkKNondLWXdBCW9xxcCUqi+Qn&#10;eK/cuYGS1XfrToEgC4mjZn+LuqtFYP1RJ/MovAqw8qxyEve7aYgVvYo7tPCTSWAlj1C1H6YQXzOu&#10;GttH3YSjjGoR1eAem7GFLyFcQtUxM7buFHQVIJinOTZWt/FcSWAlH011VaJAZmqTNpkEVroWVkG1&#10;eysJMb4bOLkaW/iSOl+YWiXUk+tjuyDZGg79TxJYbaWoFMOX1L1PWEkSWLFJVVOJHiw5toItjLb0&#10;JXWlNftb8F4xf1a3OXNFWVXiCewBxpeEGDNpx9adAkR/DrBKWxdjbHI3Dd4rNSrpmaq0hS+hBtll&#10;Mq4hPrbPDSvFValMsTpPVrPV+9NrEliJ2KJQrO4Q86fXJLCSHgPv0miLcwl9BZ5PEw0N3iszCTfX&#10;nMxD7G9jM1G1JLBW+TinLc8lOC51o4piq6wAivaosaUvwWp4SWEl6Us4qSlELIq7el8SBVdJUXI1&#10;2ug+3xZObdxEPszYulPgpPB1ceXgvS7G1p0CPKmfKlVwv5tGidfyk9xyzNjCl9BJ8aXOk0mXvayV&#10;BIGVUxCcMzO2EONuyhIw3y0IrIR5uRkpbelLbHQmCKzPH76b8lwhBqmayJP5bkFgrRo81Z3n3kpC&#10;DJozJdHNHhAEVpBMV73nJ8TAhOmYobSFL8H/OK8clVvJYgOBVlYSTqEyH5SfjJKvVCaCHK20dV9C&#10;M0ZSQI1XTt6rZlgl75X9RmWk4Re7n8R1FYxwvwckgbV6U5l6Cjjh0Aa6fhhtSWCFLKsqimBKoY2l&#10;Y3L7KBEfYqwAUyV5iJVXULf8wXslQKmQlRSrpExT1ZLDaoyt0nHMPSDFiEVA6BJWkrxXVg00JOG5&#10;Uqz2fLW6k/cKgfWt7jgpRt4uFzgztvAlmKTKlKdhXP8ARD3cyTx5rwe5D4oVMcQKyjc7ThJYyQep&#10;cp/3O84Q45JpMkBBG3JKKBKqbDLEOJqfBuv4Ju/1QQq6YSENMULfpFfeW8k3CazsOGQp3c/kEIM5&#10;U6TqW69MklybSdhjBJaVti5WOeGVhC60dV/CSaEYdWZsXQyEFkBMxEtId4uxEY02fjLFOAWdRfQX&#10;Y4tzScUGDCuC1MH2kpzwiuFgtHWnUCnv3IXNTHYx0D5u+Wps/VzCydzF8IjG9LFVBMOwxzjRNTFM&#10;xMXwUox7gNXWnQLaiIYKzwXPu70kroTvbVZA8F6fZDYptI/03tTmojPf4L1W0T7csrCSEPMzmbxX&#10;5OoidrsHABzH2IpPZGwyCKzUDi5bNtrCl9Q7mngJPO/2kpVLrqIzKcaMONz0GwRWiuBX2VAztvAl&#10;dZgx50kKj8TY6BhhEOgUA+8maCt45gS7QxsxBXPHSTGN5bOfhbYXFWnFTTjF4JeQJalssjsFtg1S&#10;1NQK6GKlTTU/hnfax0YVW1r3CCsJMfYAIvTGcwWBlcxWVQTgG1Ioc4RGOLxtaOiiDIYZWZeCGcrO&#10;YfbSoK9Wdr06AoUUFFtm0RzvgvRKzNH5yJA6mPqiON+fSYK8WhVblRsJKYjRD5VszRmwfbMf+mKY&#10;6owppSNc36CuEmCkj5QxkO57FiPrToQGY1B0jLIuRb4osTvjQ4LvSgTIbdkhhYHwP6MseKs0XCQV&#10;zQwtxDQFm3TsZiGVh1ZNqO8PCCGGD8H4zbIO3uqTa1th8UJbOhHcgQlvfV/9XIHrh1iitHWxquRC&#10;L0+xsIO3+nwSYjfpimRhtA+ANu6ogp4AK7yJcRzhrGU20RBDm6OEch4IbXgI5fxD7G+UUDWT3SVw&#10;sGOVCgCTddleEm3s9cYhJ92Vi3PV6hM2Ga7kl+6qxtbPFSzt31uD0NbFGFsNTthk8Fa5bBCXNFYS&#10;Ygtt4UvIqVSUUFry5HdjczN+MumukI9+1HcLMW8lwVutavAq+Z+kjxybtMngrWq4lPBGauOyYVZA&#10;1muFI6uKk+K8U5sdW/iSypRQfnLQXa1XDt4qRA+aTZnVHWLsb1yJzOoO3irwBr1wzG4aYmir451Z&#10;3d0pAN+DC6ixdTFOCuwBRlvwVqloyinZjC3E0Pa7ddwfk4O3SqoKwTTjuUKsNnxVehgApZlyFbMj&#10;EUTsASFWKX3QyMR3S7orkWsXvA4xtBWd3WjrToGZJK/YBC6S7soFTJVo56X6TL45YKjzZIhhJb+x&#10;HGEl4Us4BOGWzXfrYmiTl9LgrXLAY0NVVpLnEoLXBsD8Jt2VaOZDhRJCzPuS4K1SDh46kJrJ9CU2&#10;cBG8VaiFFCUyMxlinF5ZAcYrB2/V76YhVidzwt5ivQVvtWrbfFTAKcQW2voBozxJ9ei+P08GS9af&#10;8IK3Wp1LXqZQFsGi5hTQ5hI/uYk2Mc7KxHPU2LrYQlt3CmjjJZW2LubPk1Hm1YfKQ4zVTUzB3AOS&#10;7grK584lIbawye4UuL8RUBNEfWrbt89d2oqxcb8HBG+Vtva/sdP7FRBiaGPHMbeOpLv+3haNnwwx&#10;rKSOr2ZscS75vQkrbV3s1yZNminpue0D8N2qo5fwJSFW2lRxG/j8oY1ziUnYTTG+G6asrKQ7BWJB&#10;rBs1ti7m11vwVolzgfwrbelLbGQ+eKscnYiOGc8VYpyCCHOpmeyBD+KTuBI1ti7m7wHBWyVUQCE2&#10;Y5LhSk5oq+rIFbTViteq02RIEVSm/Is5JwTZlWZq3N/EyEKK2DwfzVwCgrRKqnYdZe59ZEihjJEZ&#10;HxmcVSaDe5FR1r2P53gEZfXD5CsgIKRQxk1RfbPuDuiXoTpCgRw2T8eW8aGQl3D+QVilD7AqakMU&#10;LJRRDs8kDsJfa2K05gWZMt+sS1GClmi2msbuC0BTiCYYZV1qMY3dF+AZiW8ZZV2KKxtYullnQVbF&#10;9Mvv3K+zkKqyljX79yefoLjiCFR9Dfhk7UsfhQCoDTSoqgQsHHITUpCuGZmaxu4L6KZSUmIau9RB&#10;LcanyYinXFqbEJpVqUYZKQWRELTJ7J7BU71wV4q3GFKUm6qW0sZAui+gxduPKUUKj6DNByRVNhml&#10;rPsCisRA7zbfrEuh7KhCKsL0uy+AV3aqE8+gtuKuFNIQ1FZiwVUeQFhjeBA+mqoy/HwEtfV6PJ+G&#10;+TPEqlmkSpVCrrsDmo3g6u4HN8QoGOwY0Mj1q8lJryoTjBxi7BeEdYVNItddwouMfbPTDDGK+HKC&#10;EYsbue5KXpBpD1GlZIhxg/3WrNwuAuT6wYLkLFVse4ihjjOTG113DATfFJsWdV2smt2qez1y3TW8&#10;iNKak90QI0JFqpU4bSHXXQosUBWSHGK6oQRy3T2wd9BqSa27LlbN3H9MfYHnI9iqVfPF0AWGGO3L&#10;6a0o4hbIda9Cz3OFlg4xAkc/1NY0CyH5qtxSDD0Bdd0ZsYOzGzt13avQBFUVS0ddF9uo616FAIvq&#10;6o66LkYhfryDG133KnR6IMpoLDMJsuA+qmIJrxnuASqLOesNMRLlqImndoTkusKYNY1cUNedEaES&#10;kgmcuu5VDj+6LlalEBTfg9cM90CpRJOqNcSqyChwq1l3yVulbAmTcnsy4lQeLFlvKslc5XhvioCh&#10;rjsjjiokcQqKFXLdPXC7fV8ijD3EAFvBSNRunuxVIpTUrTeTGV4Fh0kwQ3277h6quTUFGIy6LoZl&#10;shLUjhAMVtpZ1NHbqOvOqEqScztWo+tepdrJm7qafLsQq3I6psAHcuEeLpI6nKmEGGN7y8kM90D6&#10;p6lAzFuGGL6BVqVqMrtX4Uyr7pGoCzGKiNFGyagLKitMSi4JxlRSjBbX3K6VunAPqDMMIUCOEKsT&#10;jslHQK57FTaEFzcZsRBSjELcqvwY6sI98A3cukuxqqhtCFCoC/eAqRjq5hQD2T8NAwq5cA8k6pmC&#10;EVMM8jg1+pWphHuopu3qshw8WOq66G8X7gFSmAE/GF2ILdR190CkzjCu0NalaCxCqWs3l907cA4z&#10;TDm0dSmytSljr7QFpZUKj+6gElIkWfIF1N4alFYo9aasQlH9W+CtkizJazBWGZRWamw6Kwmpjbbu&#10;UKocidrHgwhLb3kCVOpWHpTW6hEvGI7MZHihF3uIAfcLzGxfgIuIOzSEVG2PH2kl3ZvgFExBmDrz&#10;tneESvaiqKqyku4V3tWszmw7QYSFFcMKcOute4U3xzZ1lg0iLKwYIC83tu4VaBluEgqZyS5FnJWe&#10;hmpsQWkFBTRl8Z6PkKK8HV3I1ME5KK1eW/iSuhQcbmz9dKJtMoiwzCRjU54rKK0Xpf3VdhpSzCQd&#10;2JWVBKWV0LM7CYUU5zXiKm5s3ZdQuMkd84IISztukoiUn4wKruVd3UyGL6EYxoewoAg8BxOWa79h&#10;E7ACugfCSkiRctq6L+FoyLFeHJiDCAt5mXC809a9ArWGDNjD2LrUwisHpVVrCyloyAWkmO8WlFYi&#10;e85zhRR7N+cSNZNBadXfLaRgtOIVlJ9MSisN3dQKCCnOk1xY3Nj6CQNqquHBcl/oUhtt3ZewKzo/&#10;mfxZzglQSJSVhFfQ2kIKl8zNVmnrXqFoHWp1BxGWc8lJNQKlLXwJwXR1Cgoi7O/qdifzpLRqK0lf&#10;Qvsyg4kX8a+dDIF4DPdkSBV/VnV5RK6fMPQKCCnO5TQzUd9tVHAtDyT2gJBiN32BrhsrSUorEU4V&#10;ogkp6tlSssKNrXsFesu7k0LyZ+lqq+ri8d26L8GXu707pDg6Q4IQ9XrR1r0CluxQzpBCG4FD5bmC&#10;0vpi53BW0j0Qr8x3c9q6L6nqtE5bl4KJTGE2dZ4MJqxf3eFLqsmju+MkqfX3ti7WW0gtzsrJagUS&#10;VHtASFUOBb2izOpOWqseW78ZsePQ5tRp6/GSal+mfElwaJ+0bSdrRo2t+xKvLaTgWsAlVNq6L9E2&#10;GXxYTkH4V6et+xK94wQhdqOtewXtS4JHW6HeKk4rblRRwVX7yZCicQokEjeT3SvoqFrUfYURCzNA&#10;aQt6K2/o9reQIkXztwyimMngtxLENm1OYXj10wz+h4uA8spBcCXuYeoUoS18yUJb+BJm0iFjUfiV&#10;WBCe2X24cAuFjCkgLgi1cCWg8bi57N4EUgINJ8whL8ixjI48bDe67k40JBDsWLp1YShOW3cnlBp3&#10;ZLYo/crBEC6D2gaC6fpx3eUrT6ldILARKqypq3cQZFk6LmQSUmiD2GRmEupce0sbokwp3EnFI4Rj&#10;xgybtqo7ag55KVUxQ3poKW3dMYAkqCAGSHt7x0pVqEJw964SNK3J2QNsStGngpOJ+27hTWRYgcN/&#10;e0c21K9D9YnIhVwVC7w/wE4pwhFqdRPZadqIYZjYUwo9IRHWwjGfrbuSCiq5oYUUHd2qtLzRFk5B&#10;nl+5sLUJqf2m8tKNtn4yKdzOzWRK2Xs+hJT2lvb8mlLcF0nnUt8tSbHyvkgcob0jBsq1Qy23ILfa&#10;WC/+LbTB4VF3YfbqJodzVWh+ShGfdzs3gZymrAhoagGEFB66Kr8akwxiaw1NJKvx1cL/QGYnDV5p&#10;656EekWKp80CazNCwuGHk5pYbcFqtfgbiFtX9mYFqL0t6r4WucFc8oGJurLjy4avRtY9Aniw27aD&#10;PltZZwp6IGja35FjsnJaIQVNlKJiZmTBZv2+VYFZlnX3IsWVdt8sKLDFvjH1GuuQ1CakskJVYIbk&#10;7ibGKle1g9DWxdhnijgrjD8KuBZtw2R7o607H1zPV0FvBKf62MhmMYl/aOtiVF1ULRcR6/6A/uQq&#10;GW+IvTn9K8gUbnobG5QNanGbw1aIEXGq0mzmu3WPcHCZNVVhGFsXw9fBHVPauiMhXdZR3InYtSnh&#10;qlEdbcXYgsMKZ+MyqfN1Ue7aAB7ULRHguInBUPhR9/sUo3HfqWBFiKddGzap8kpSjHOFaknFlHSn&#10;cBCZMfWshhhZpSp7HrHuFEi7gEpkVkCIVb6yCt+RfN1mklIyNAlR2roYtaBJclM22X0JFJ3CK8RV&#10;Kkiv59/6ipgV0H0JXAO2bqWti+GUMRM1tu4UXm/OUU5bF6tK6Fz4zNi6U3j9oM3NZIjRnsRUB2BZ&#10;dqeA46IaqJnJFPsCratTcpBX0cbBTWnrLuhFcwb33YK8WqwNlUYMO7kvnPf74/xkkFep3UShfTW2&#10;7oI4A9FV3VhJkFcB7OgRorSlCyI2r1ZAkFcpKinPXCEGhl+5UWIFBHm1YnAKCyDs074bgSqXDYcx&#10;NTFa9b7kCuhi1P6wK6A7BVuTgGXaxWDlvr9uJrtToLsd/FJlJV0MsgfJNea7BXmV2q/USzPaQqxK&#10;ZCjwmZhi+26kfdMeWGnrYhyCDhe6CPIqS1tV0a2AbnvJ5w/Rc/XdgrxKYJ4LrRpb9yXU5nSEdmKz&#10;7SW54cDEVtq6GEE4eXoN8iqRWlePgIB1e0lqND9IWhW+JCivBY24EG+IMUEgtEpbdwpffIliD0Nw&#10;amPDvZKoZ4bWfQJp8NTaVp+ti50fYGSlrLuELxV8DxWYCcYrLbNMB3tOPP1QQhCOqhXK/kOO0j4q&#10;k5Brb5t9YBLyTkxeZspV9EJtpclcJZeUvrvms4Uc6cIuDpTMVY5pDi7lbtLmhIIv6kySxNUXUWhW&#10;jbgEhJyEEzkVtzfUNW3rNN3kCIGqdf3uRwuUHaq3I8q63PsNUCfWdbJW2bMJqalp7F7kcBQuNok2&#10;HXAfi4yilHW5z/upnEgwXTmvEQNVp9aUw/bVRwumK8e8L+VazNBSjgaBal0nZ5VppIiN0hbep2JH&#10;xkaSs3rSQoyDvFhqIffmbqOUdWfAjZHPpmwkqa5cSZWyOFUslHW5cRn9+z//wz//9//y13/9z//p&#10;z//w5//JP/6+/vVP//aXf3/Gv/7uz3/553/80+NP9X/873/569/92z/+6Z/+5S9/+ev/+tf/8V/Z&#10;jf7P//vzvz3+hDg/idS//8z/T5jP24WfK2FOj134WAnz1brwayXMbHbhcyWMi+3C10oYl9mF3yth&#10;XGAX/qyEcWld+GclzPmoC39XwgUxd2n+XtnYNLKdlRWcG9p3dlaobojvLK0Q1xDf2VpBqCG+s7bC&#10;REN8Z2+Fcob4zuIKtwzxnc0VEhniO6srbLGL8/fG6gotDPGd1RX8F+I7qys8L8R3VlcAXYjvrK4Q&#10;txDfWV0hbyG+s7rCxEJ8Z3UFcoX4zuoKtQrxndUVDNXF+XtjdQVHhfjO6gpfCvGd1RVgFOI7qyso&#10;J8R3VleQTojvrK7AlhDfWV1VDAnxndVVCZAQ31ld1fQI8Z3VFWDRxfl7Y3UFXIT4zuoKUgjxndUV&#10;tBDiO6srrCDEd1ZXUfwQ31ldheVDfGd1FZ4P8Z3VVeA8xHdWV9UfQnxndRXa7uL8vbG6CnGH+M7q&#10;Kvgc4jurqyB0iO+srqLKIb6zuor3hvjO6iqAG+I7q6uIbIjvrK7KCoT4zuoqahriO6urMGgX5++N&#10;1VU8NMR3VleByhDfWV1FHkN8Z3UVSwzxndVVdDDEd1ZX8b4Q31ldRf5CfGd1FcsL8Z3VVZQtxHdW&#10;V2GzLs7fG6ur+FmI76yuAlshvrO6ClWF+M7qKs06xHdWV3nTIb6zukqEDvGd1VU+dIjvrO4zrI6/&#10;V999WB0ZzBvxSibuL8/fK/FhdWQLr8SH1ZE0vBIfVkc+70p8WB39albiw+rIuF2JD6sjhXYlPqyO&#10;nNiV+LA6klxX4sPqyFrdiFfaabc6/l6JD6sjr3QlPqyORNGV+LA6Ej9X4sPqSORciQ+rIzFzJT6s&#10;jkzLlfiwOlInV+LD6siFXIkPqyO5cSP+m57Yza4e7H5gGF6lIO5+YJheZRXufmAYXyUK7n5gmF/l&#10;/u1+YBhgpfPtfmCYYKXo7X5gGCG5McsfGGZYiXS7NxiGCC9p9wN/ACzWiMW0RDLYVkP4A2jBg90P&#10;TEsEx9j9wLREkIzdD0xLBMvY/cC0RNCM3Q9MSwTP2P3AtEQQjd0PTEsE01j9wAQxKs9q9wPTEsE1&#10;dj8wfSLIxu4HpiWCbex+YFoi6MbuB6Ylgm/sfmBaIgjH7gemJYJx7H5gWiIox+4HpiWCc6x+YAIb&#10;lXCz+4FpiWAdux+YlgjasfuBaYngHbsfmJYI4rH7gWmJYB67H5iWCOqx+4FpieAeux+YlgjysfuB&#10;aYlgH6sfmGBHZXnsfmBaIvjH7gemJYKA7H5gWiIYyO4HpiWCgux+YFoiOMjuB6YlgoTsfmBaIljI&#10;7gemJYKG7H5gWiJ4yOoHJgACc2z5A9MSwUR2bzAtEVRk9wPTEsFFdj8wLRFkZPcD0xLBRnY/MC0R&#10;dGT3A9MSwUd2PzAtEYRk9wPTEsFIVj8wQZEime9+YFoiOMnuB6YlgpTsfmBaIljJ7gemJYKW7H5g&#10;WiJ4ye4HpiWCmOx+YFoimMnuB6YlgprsfmBaIrjJ6gcmUELFruUPTEsEO9m9wbRE0JPdD0xLBD/Z&#10;/cC0RBCU3Q9MSwRD2f3AtERQlN0PTEsER9n9wLTEJXJCP8OMQteD1RtM8IQuwssfmJa4xE+ooTuG&#10;sERQ6Mcxf2BpiYAmEcqnguRyDqYlLnEUGmHMN1haYpUTjbDwEkuh7ef8gaVPrKKf+QZLS5yACsVB&#10;dl+hSnPGGywxFerlzx9Y+sSqn5lvsLTEqoiZP7C0xKpxmT+w9IlVtjJ/YGmJVYkyf2DpE6u4ZP7A&#10;0hKrXmT+wM4SKUyTP1APNk6VclDzB3a7M+2h5w/sLJF21vMHdpZIsfH5AztLJPVp/sDOEo8qldg/&#10;Yz3YfYVhidSyWv7AsMRjibGQNj+HsLTEibHQYn43hCoKGJO4xFgoIzt/YGmJMzWEgpLLIUxLXGIs&#10;NEGZQ1ha4kwQOZYYC/Wq5hssLXEmiRxLjIUOafMNlpY4MRbaEew+4x9SRZYYC5X5xhCWGAudneYP&#10;LC3xDwkjS4zl+EPKyBJjoerHHMLSJ/4hbWSJsRx/SBxZYizHH1JHlhgL1VfHHCwxlmOmj9SD1cYy&#10;E0iOJcZyzBSSerB7g+kTlxgLTXrnJC594kwkOZYYC23S5xssfeJMJiFvejmJ0ycuMZZjYiz1YPUZ&#10;Z0oJNYSWPzB94hJjoU/n+ApLjIVyEvMHlufEmVpyLDEWak/ON1j6xJleciwxlmMmmNSDnR1MS1xi&#10;LMfEWOrB6g1mmsmxxFioqTO+whJjoSfP/IGlT5zJJnTCWc7B9IlLjOWYCSf1YPcVpk9cYixUPJuT&#10;uLTEmXZyLDGWY2Is9WA1BzP15FhiLMdMPqkHuzeYlrjEWI6ZgFIPdm8wLXGJsVAcbtjBEmOhxuv8&#10;geXuPBNRKJu8nIPpE5cYC0XbxxCWGMsx01HqweozzoSUY4mx0JNoDmHpE2dSyrHEWI6ZllIPdnMw&#10;LXGJsVCdcs7B0hJncsqxxFiOibHUg9UcTIzlWGIsRzWwiyjOEmOhwOH8gaVPnBjLscxTOSbGUg92&#10;kzh94hJjobTznIPl7jwxFqqZLocwd+dlxsoxMZZ6sJrEibFQpHz5A9MSlxgLDQrHV1hmrhwTY6kH&#10;uzmYN5Zl9go1o+cQlj5xYiw0q1gOYfrEZQ4LzVrmEJa788RYqIa3GgINdvMN6sHmM74mxlIPdj8w&#10;LJE+yMsfGLvza5nHQkHROQc7n0h5xfkDO0t8TYylHuwmcVjia4mxvKr/U9/a6sHuDcY58bXMY6HP&#10;6niDJcbymhhLPVgNYWIstCNe/sC0xCXG8poFuOrBbgjTEpd5LNRKn19haYkTY6HdwXII0xKXGMtr&#10;Yiz1YDWJE2OhfuTyB8bu/FpiLK+JsdSD3RCmJS7zWGhbM+xgibHQ3Hz+wNInTozltcxjoQjwfIOl&#10;JU6M5bXEWF4TY6kHq884MZbXEmN5TYylHuzeYO7OS4yFCrHjKywxFirMzh9Y+sSJsVDVfjkH0ycu&#10;MRYKRM8hLC1xYiyvJcZC55j5BktLnBgL7Zh2kzgxltcSY6EU+BjCEmOhLPj8gd2NhSrm8weWljgx&#10;FvoyLCdxWuIyj+U1MZZ6sPIHE2OhK+nyB6YlLjEW+jmOr7DEWF4TY6kHqzmYGAt91Zc/MC1xmcdC&#10;H5Y5B0tLnCW9XkuM5TUxlnqwm8TpE5cYy2tiLPVg9wbTEpcYy2tiLPVg9QYTY6Gh1fIHpk9cYiyv&#10;WeKrHuyGMC1xibG8ZpmverB7g+kTlxgL9drHYlrmsbwmxlIPdkOYlrjEWF4TY6kHqzeYGMtribHQ&#10;h2FM4hJjeU2MpR7shjAtcYmxvCbGUg92bzAtcYmxvCbGUg92bzDvzkuM5TUxlnqweoOJsdBoZvkD&#10;8+68xFjo2jAscZnH8poYSz3YzcG0xCXGQgOtOYSlJU6Mha49yyFMn7jEWF4zj6Ue7CZx+sQlxvKa&#10;GEs9WL3BzGOh2+HyB6YlLjGW18RY6sFuCNMSlxgLbVGHJS5rhL0mxlIPdkOYlrjEWGiBPYewtMSJ&#10;sbyWGAvNhPMN6sFmDs6JsdSD3Q8MSzyXGMs581jqwe4NhiXSTWb5A8MSaca0/IGxO9OFdPkDwxLP&#10;JcZCD7RpBztLpHHt/IHd7kzD4vEDS4zlnBhLPVjZwcRYziXGQte0OYSlJU6MhX6hyyFMS1xiLOfE&#10;WOrBbhKnJS4xlnPmsdSD3RtMS1xiLOfEWOrB6g1mHsu5xFjOibHUg90bTEtcYiz0NhymvMRYzomx&#10;1IPdEKZPXGIs58RY6sHuDaZPXGIstA6fk7j0iRNjocHobggTY6Hh9PIH5u68xFjoOTfmYImx0Gtw&#10;/sDSJ06M5VxiLOfMY6kHK0OaGMu5rBVGu+85B0ufODEW2rnuhjAxFrqmLn9g3J3pMbr8gWmJS4zl&#10;nBhLPVh9xomxnMtaYefEWOrB7g2mT1xiLOfEWOrB7g2mJS4xlvMPrVKWGMs5MZZ6sBrCxFjOJcZC&#10;69mxGpcYCx3P5w8sLXFiLOcyj+WcGEs92E3itMQlxnLO1in1YPcG0xKXGMs581jqweoNJsZyLjGW&#10;c2Is9WD3BtMSlxgL/WeHJS4xFprzzh9Y7s4TY6Gt/HIOpiUuMZZzYiz1YPcVpiUuMZZztlSpB6s3&#10;mBjLucRYzomx1IPdG0xLXGIs58RY6sHuDaYlLjGWc2Is9WD3BtMSlxjLOTGWerB7g2mJS4yF7tdj&#10;OS8xlnNiLPVgNYSZx3IuMZZzYiz1YPcG0ycuMZZz5rHUg90bzCjOMo/lnBhLPdi9wYziLDGWc2Is&#10;9WD3BtMSlxjLOTGWerB6g4mxnEuM5Zx5LPVg9wbTEpcYyzlrhdWD3RtMS1xiLOfEWOrB7g2mJS4x&#10;lnNiLPVg9wbTEpcYyzUxlnqweYNrYiz1YPcDY3e+lhjLNTGWerB7g7E7X0uM5Zp5LPVg9wZjd76W&#10;GMsFpBJpKPVg9wZjd76WeSzXxFjqweoNJsZyLTGWa2Is9WD3BtMSlxjLNTGWerB7g2mJS4zlmrXC&#10;6sHuDaYlLjGWa+ax1IPdG0xLXGIs18xjqQerN5gYy7XEWK6JsdSD3RtMS1xiLNesFVYPdm8wLXGJ&#10;sVwTY6kHuzeYlrjEWK6JsdSD3RtMS1xiLNfEWOrB6g0mxnItMZZrYiz1YPcG0xKXGMs1MZZ6sHuD&#10;aYnLWmHXxFjqwe4NpiUuMZZrYiz1YPcG0xKXeSzXxFjqweoNJsZyLTGWa+ax1IPdG0xLXGIs18RY&#10;6sHuDaYlLjGWa2Is9WD3BtMSlxjLNTGWerB7g2mJS4zlmhhLPVi9wcRYriXGck2MpR7s3mBa4hJj&#10;uSbGUg92bzAtcYmxXBNjqQe7N5iWuMRYromx1IPdG0xLXGIs18RY6sHqDSbGci0xlmtiLPVg9wbT&#10;EpcYyzUxlnqwe4Npics8lmtiLPVg9wbTEpcYyzUxlnqwe4NpiUuM5ZoYSz1YvcHEWK4lxnJNjKUe&#10;7N5gWuISY7kmxlIPdm8wLXGJsVwTY6kHuzeYlrjEWK6JsdSD3RtMS1xiLNfEWOrB6g0mxnItMZZr&#10;Yiz1YPcG0xKXGMs181jqwe4NpiUuMZZr5rHUg90bTEtcYizXrBVWD3ZvMC1xibFcs1ZYPVi9wcRY&#10;riXGck2MpR7s3mBa4hJjuWYeSz3YvcG0xCXGcs08lnqwe4NpiUuM5Zr9WOrB7g2mJS4xlmvmsdSD&#10;zRu8J8ZSD3Y/MPiJ7/9L2tntSI8j6flWGn0DbmVlScqB2wc+9qFvYGYwwBoY7yxm2/bCV+/nFSMo&#10;RlCZpYAbDdSXFEUGyWD8vUGqiLGs+XssKqhRkNC+tYixrPmuMBXUKEho31rEWNZ8V5gKahQkjGUt&#10;YixrPseighoFCe1bixjLmjEWFZQoyBjLWsRY1nyORQU1CjInFjGWNZ9jUUGNgsyJRYxlzedYVFCj&#10;IHNiEWNZ8zkWFdQoyJxYxFjWjLGooERBxljWIsay5nMsKqhRkDmxiLGs+RyLCmoUZE4sYixrvitM&#10;BTUKMicWMZY13xWmghoFmROLGMuaMRYVlCjIGMtaxFhWIJUA3qugRkHmxCLGsuZzLCqoUZA5sYix&#10;rPkciwpqFGROLGIsaz7HooIaBZkTixjLmjEWFZQoyBjLWsRY1nxXmApqFGROLGIsaz7HooIaBZkT&#10;ixjLmr/HooIaBZkTixjLmu8KU0GNgsyJRYxlzRiLCkoUZIxlLWIsaz7HooIaBZkTixjLms+xqKBG&#10;QebEIsay5rvCVFCjIHNiEWNZ811hKqhRkDmxiLGsGWNRQYmCjLGsRYxlBVKJ2rmIsawZY1FBbQgp&#10;irMWMZY1YywqqFGQojhrEWNZM8aighoFKYqzFjGWNWMsKihRkDGWtYixrBljUUGNgsyJRYxlzRiL&#10;CmoUZE4sYixrxlhUUKMgc2IRY1kzxqKCGgWZE4sYy5oxFhWUKMgYy1rEWNaMsaigRkHmxCLGsmaM&#10;RQU1CjInFjGWNWMsKqhRkDmxiLGsGWNRQY2CzIlFjGXNGIsKShRkjGUtYixrxlhUUKMgc2IRY1kz&#10;xqKCGgWZE4sYy5oxFhXUKMicWMRY1oyxqKBGQebEIsayZoxFBRUKtoyxqKDWQMJYtiLGsmWMRQU1&#10;CpLHshUxli1jLCqoUZA8lq2IsWwZY1FBjYLksWxFjGXLGIsKahQkj2UrYixbxlhUUKIgYyxbEWPZ&#10;MsaighoFmROLGMuWMRYV1CjInFjEWLaMsaigRkHmxCLGsmWMRQU1CjInFjGWLWMsKihRkDGWrYix&#10;bBljUUGNgsyJRYxlyxiLCmoUZE4sYixbxlhUUKMgc2IRY9kyxqKCGgWZE4sYy5YxFhWUKMgYy1bE&#10;WLaMsaigRkHmxCLGsmWMRQU1CjInFjGWLWMsKqhRkDmxiLFsGWNRQY2CzIlFjGXLGIsKShRkjGUr&#10;YixbxlhUUKMgc2IRY9kyxqKCGgWZE4sYy5YxFhXUKMicWMRYtoyxqKBGQebEIsayZYxFBSUKMsay&#10;FTGWLWMsKqhRkDmxiLFsGWNRQY2CzIlFjGXLGIsKahRkTixiLFvGWFRQoyBzYhFj2TLGooISBRlj&#10;2YoYy5YxFhXUKMicWMRYtnxXmApqFGROLGIsG5BKwJlUUKMgc2IRY9mAVBIFRU7MGMtWxFi2jLGo&#10;oDQHGWPZihjLBqQS56CIsWwZY1FBbQgpnrgVMZYtYywqqFGQObGIsWwZY1FBjYLMiUWMZcsYiwpK&#10;FGSMZStiLFvGWFRQoyBzYhFj2TLGooIaBZkTixjLljEWFdQoyJxYxFi2jLGooEZB5sQixrJljEUF&#10;JQoyxrIVMZYtYywqqFGQObGIsWwZY1FBjYLMiUWMZcsYiwpqFGROLGIsW8ZYVFCjIHNiEWPZMsai&#10;ggoFe8ZYVFBrIGEsexFj2TPGooIaBclO3IsYy54xFhXUKEh24l7EWPaMsaigRkGyE/cixrJnjEUF&#10;NQqSx7IXMZY9YywqKFGQMZa9iLHsGWNRQY2CzIlFjGXPGIsKahRkTixiLHvGWFRQoyBzYhFj2TPG&#10;ooIaBZkTixjLnjEWFZQoyBjLXsRY9oyxqKBGQebEIsayZ4xFBTUKMicWMZY9YywqqFGQObGIsewZ&#10;Y1FBjYLMiUWMZc8YiwpKFGSMZS9iLHvGWFRQoyBzYhFj2TPGooIaBZkTixjLnjEWFdQoyJxYxFj2&#10;jLGooEZB5sQixrJnjEUFJQoyxrIXMZY9YywqqFGQObGIsewZY1FBjYLMiUWMZc8YiwpqFGROLGIs&#10;e8ZYVFCjIHNiEWPZM8aighIFGWPZixjLnjEWFdQoyJxYxFj2jLGooEZB5sQixrJnjEUFNQoyJxYx&#10;lj1jLCqoUZA5sYix7BljUUGJgoyx7EWMZc8YiwpqFGROLGIse8ZYVFCjIHNiEWPZM8aighoFmROL&#10;GMueMRYV1CjInFjEWPaMsaigREHGWPYixrJnjEUFNQoyJxYxlh1IJaA8KqhRkDmxiLHsQCqJgiIn&#10;ZoxlL2IsO5BKoqDIiRlj2YsYy54xFhWUViFjLHsRY9mBVOIcFDGWPWMsKqgNIXNiEWPZM8aighoF&#10;mROLGMueMRYV1CjInFjEWPaMsaigREHGWPYixrJnjEUFNQoyJxYxlj1jLCqoUZA5sYix7BljUUGN&#10;gsyJRYxlzxiLCmoUZE4sYix7xlhUUKHglTEWFdQaSBjLq4ixvDLGooIaBUk7v4oYyytjLCqoUZC0&#10;86uIsbwyxqKCGgXJTnwVMZZXxlhUUKMg2YmvIsbyyhiLCkoUZIzlVcRYXhljUUGNgsyJRYzllTEW&#10;FdQoyJxYxFheGWNRQY2CzIlFjOWVMRYV1CjInFjEWF4ZY1FBiYKMsbyKGMsrYywqqFGQObGIsbwy&#10;xqKCGgWZE4sYyytjLCqoUZA5sYixvDLGooIaBZkTixjLK2MsKihRkDGWVxFjeWWMRQU1CjInFjGW&#10;V8ZYVFCjIHNiEWN5ZYxFBTUKMicWMZZXxlhUUKMgc2IRY3lljEUFJQoyxvIqYiyvjLGooEZB5sQi&#10;xvLKGIsKahRkTixiLK+MsaigRkHmxCLG8soYiwpqFGROLGIsr4yxqKBEQcZYXkWM5ZUxFhXUKMic&#10;WMRYXhljUUGNgsyJRYzllTEWFdQoyJxYxFheGWNRQY2CzIlFjOWVMRYVlCjIGMuriLG8MsaighoF&#10;mROLGMsrYywqqFGQObGIsbwyxqKCGgWZE4sYyytjLCqoUZA5sYixvDLGooISBRljeRUxllfGWFRQ&#10;oyBzYhFjeWWMRQU1CjInFjGWV8ZYVFCjIHNiEWN5ZYxFBTUKMicWMZZXxlhUUKIgYyyvIsbyyhiL&#10;CmoUZE4sYiwvIJWA8qigRkHmxCLG8gJSSRQUOTFjLK8ixvICUkkUFDkxYyyvIsbyyhiLCkqrkDGW&#10;VxFjeQGpxDkoYiyvjLGooDaEzIlFjOWVMRYV1CjInFjEWF4ZY1FBjYLMiUWM5ZUxFhVUKFh+yyDL&#10;UVJsIsEsNFFD/HghseNRUqQiiUaaqHEkLySWPEqKVCTxSBM1ruSFxJZHSZGKpKxposaZvJBY8ygp&#10;UpEUNk1UuTMDL8tvReSFFybuLGIvNDFxZxF9oYmJO4v4C01M3FlEYGhi4s4iBkMTE3cWURiamLiz&#10;iMPQxMSdRSSGJibuLGIxy28ZjDlKanskwzE0UZWdGZChiZpVyQsTdxYxGZqYuLOIytDExJ1FXIYm&#10;Ju4sIjM0MXFnEZuhiYk7i+gMTUzcWcRnlt8yQHOU1LgzQzQ0UeXODNLQRJU7QWWCrUoTVc2egRqa&#10;qPk9vDBxZxGroYmJO4toDU1M3FnEa2hi4s4iYkMTE3cWMZvltwzaHCU17sywDU1UuTMDNzRR5U6Q&#10;msSdReyGPifZWURvaGLiziJ+QxMTdxYRHJqYuLOI4dDExJ1FFIcmJu4s4jjLbxnIOUpq3JmhHJqo&#10;cmcGc2iiyp2gN4k7i3gOfU7cWUR0aGLiziKmQxMTdxZRHZqYuLOI69DExJ1FZIcmJu4sYjvLbxnc&#10;OUpq3JnhHZqocmcGeGiiyp0gOok7ixgPfU7cWUR5aGLiziLOQxMTdxaRHpqYuLOI9dDExJ1FtIcm&#10;Ju4s4j3LbxnwOUpq3JkhH5qocmcGfWiiyp35+jKaqNqdGfihiardma8wo4lqRCmDPzRRi7nzwsSd&#10;RfyHJibuLCJANDFxZxEDWn7LINBRUuPODAPRRJU7MxBEE1XuzMdtaKLKnRkMookqd+YjNzRR5c4M&#10;CNFElTszJEQT1XhnBoVoooYK8cLEnUVcaPktA0NHSY07MzREE1XuzOAQTVS5M8NDNFHlTvCgZBwU&#10;ESL6nDR7ESOiiUmzF1EimphkZxEnoolJdhaRIpqYuLOKFRG/TyuikhJ3EnadmihyJ7GxqYkidxLA&#10;mJoocide5tREUXbiCkxNFGUn9trURFF2olSnJoqyE8k3NVGUnbDn1EQRK1omrEglNe6csKKlihUt&#10;E1akkiIVE3dWsaJlwopUUqRi4s4qVrRMWJFKilRM3FnFipYJK1JJkYqJO6tY0TJhRSqpUTFhRUsV&#10;K1omrEglRSom7qxiRcuEFamkSMXEnVWsaJmwIpUUqZi4s4oVLRNWpJIiFRN3VrGiZcKKVFKjYsKK&#10;lipWtExYkUqKVEzcWcWKlgkrUkmRiok7q1jRMmFFKilSMXFnFStaJqxIJUUqJu6sYkXLhBWppEbF&#10;hBUtVaxombAilRSpmLizihUtE1akkiIVE3dWsaJlwopUUqRi4s4qVrRMWJFKilRM3FnFipYJK1JJ&#10;jYoJK1qqWNEyYUUqKVIxcWcVK1omrEglRSom7qxiRcuEFamkSMXEnVWsaJmwIpUUqZi4s4oVLRNW&#10;pJIaFRNWtFSxomXCilRSpGLizipWtExYkUqKVEzcWcWKlgkrUkmRiok7q1jRMmFFKilSMXFnFSta&#10;JqxIJTUqJqxoqWJFy4QVqaRIxcSdVaxombAilQxU/Kc//+mv//Gv/+3f//gv//nPf/rn3/76xy9/&#10;//3Xv//6yx+///rHr7/88/df//nrL3/5/de/6J0//+nf/vzHv1hd/fOX//P7r4/1yXfRWLR/0b+X&#10;xzfxVFX9n//433/77/84Xvrjl//4/dfl+cUh7jYgKnFhrIelzpp//9f4xoNvRLfo4GMle6KH372e&#10;//036+HBl3haKFD1nz1J2uv99e//+Pe/HQM5+7R3v5+PhwHHj+8vMCFfq7PmX//XX/7HX//r3/5v&#10;oPEbGi3Rkfeea7vLh5lqJH0v67dl0fCYa3aPZs/HZFWaRH9A79cZhgh9Xfb85Do443TeffCfrZFN&#10;Bh9mttxHHn8L5WpLaI95w2wMHvO9kB6eu9FzePeiafLgmkSjacZ0MFwfs/jAAvk8Lo6Z6Tbfdnj3&#10;bHr99oDd1Ww/dxxQ58CvFcJ9J9wY84uF7O9erPP3dx/U19fa7L1O2Fvuiiv7gT/X5/plEY7H94Ol&#10;9QD3yZ/O5cZ66/PLLwDkDWw/f8Pr+d9e/3uxpEjVf3Th7/XeU8clXPrSiIAVmIqJ9bj3SVwcaOuS&#10;K5cQGP4aPBg4mCtgFgMCHxBvX/H0KeUyhMUAOp5uz9OQ+nEtX7C7hft5lbuzw87gZPl331bzUzb4&#10;SZS/KyH6c7d8Z8wiIszvaqf0+ni4Y8PiaLDuN/+F7Yoc3CyXo+0pF54/96vU+KflmfIuIuhge+8Y&#10;5GPVQY62eDB2XAVQDQjrj98KCmcSYyYSWz0zij6Re650vJ7/9fpPkpNHmeHj83pxnP2t1U+E0wsK&#10;4lDz58i+v9Y+409mPM0pa2kommgcriT8cS2BSOjZ6ZUETE3z5V+LOz2+xZ5pyvkqjsFePEYSubKJ&#10;o/Sx22iXhUPKLoLWx/kpDq/nf73+g16cRpirK1yvF3vzt5DdBtU+vtenhez6nOKG+lfHeMycxpFh&#10;dXrGPY/R8r6Osa/4y3vmw9295405TU0zaV1abIt9zfUkDHXYp5zpP/27n1dzebHfXBDxqdymGHrT&#10;zKNbc4/v7fu7+TrDY8ZpZsr5+JZMIFBO075GF01/QU0nDO0WJCTG1kFr27qIl9Nr+HnMD01hb9rf&#10;PQf14nEnjA0cF+NrYRpcKmxO2DRm5zRb4a8FveUcPL7l9fyv138gOPrMMlPuTHi9Sz760tZo4CHL&#10;NTHK1xdkNCeDx4i7Qy/2gX8x5X1FVqTC9d687hnDyIKbcL+/ezb93PxkpB5jUAQZ//XdE5WHx9Oc&#10;Xvf8/e1JBcO7Z8/f+6l7LghD6ncNoV3r0jr25bPuq4MM6m/dWU2pgSue8XZjb94Ln9uxICnLhZ0a&#10;ZfwXRV0h80GVpAK+2BWWnIWhzTAPNr45p4ypa759tePU55yyPzqjIHxa3HZ4/LV2OwJL50xq+Hlv&#10;Mkj//hWuEh5G1C5fCNluu3MjUkOkz54xqrpphJY6EdYbPTNiO89Hz/7u2fTIwReP8XD6jPXHN2f7&#10;gQJ2eYQ8bqGcs2dMse7OXDwmT6pr1D4l93p+aG17z2iOKOoezDZs04QsVlp+LLujv+1rdbPnh/xg&#10;b/qQx6OPhqzElvbHzkJ9SjAHZPY2wnakTUXXyhX1nmfmXRACfWvzTY9kOSH88Rm9Z99098YMRILB&#10;6e9ijEbepuDV13ne7gtT0hdjlDlRdsRfJknIN1v7Sm3y24P4JUvZP/UlvZDNDw6A+LfIkLDULUgS&#10;7Mx98fnqllhfSE4Tb4bkYw4eGn9kA3TGw1L4eOy25jTbLkV9tBy27gENPLKe0+r1/G+rj2l5bnz5&#10;CB4x82pXU8rdR54Nh9MCNyZPCqPKeQwvogEYPuoXtbv1rX3gHcaO4i+jFf+oz9fsSSG4uiuBAdHM&#10;3t4t0dkulmXY3d80XHJ8ygniOlEq70xGt4jg0mjyc2m838+Bh8zmus89O+KpRx44pRHdN8Serulo&#10;QgCtELfTW8c8Tut7zx4EDsa3RXyiQHtG8enaO4cY4z1ZWDvK98CrUsQFboZdvZ7/tfr4Gw8PnTxf&#10;X9Lmn+tv2DJOkUSgGyvebhyb94L34ILjiWpKm5/IJE5Am8bLx1hu/THCr6eR/axSn5xdcP+aqZSL&#10;M+7up0KVJhue3GKdHKonC+DiktnUBxXa7MRRxl99JZBYZm7z7rPdse07YXnimFoyFQt1hE4DYYgi&#10;y67n8aEiL3v+EFOF0y1P6vHcHpjlRvtb3vnmPgI33YnSKIDZ+vS19b82QoVvXENi5331qyC83uW8&#10;fGNqeBRRvbRkjj4vOOSbpY9DNuro8DrOx08iQOZe4CkMn9yOvPB+XravBQlmzCbmcLfm/bxshBPc&#10;cZIOzDzv47V5wbXwb8Q/2FPnRzO83vsdvyHH3ZJS2Lgz3Enc1aTCt/6xj8cTDyOGm+FDxRMPKfXE&#10;nmhIiE8pH05T/Lk9HXd07Cj+aiNFrH51VUAwfQm2G9+9URzAhOMkOv8/ZPJHYT8piuDnvbCeILMR&#10;JQ3kaxnHF3+10WIZ6SixvYpqiw0jSX2SLwKMLGaPyqNvz3yZyLbhl3U7hkSn4PZrZQhO1GwEYEn1&#10;CIZMv/uSk1sFd5eMM8DBrYd+LylhEFkso1iVhO8WKiK0BTUnm+lykuGT7lFqBySjZggPz91iJLqs&#10;P6GPe90S3nCw68KWYs/34Fdfvb6BcIi616aI0rWS8M1vW4fp7QyhhXE+9GpXk4MFAALjOwp1FDhQ&#10;O7vPuoyR+JSQfXeYuf6mC7HYUfxltBKo7VZIlxB9+AsfAe0WQdawfL67BwaLGnRjm7v8UBC75ed6&#10;t0j+l51gQ0G68ulPN951oggVNHvwFitssLa70U/s8mYs9oYRec5jT2rGSSamh1HeFgjIaMhFCBv7&#10;apJlv/vaPgkYRRNpY4s5f2JzKUY8WAtvtUbs6IPaITJo2QOEexiVuwOf1Q5hFUS8DVewW/Amd0Rt&#10;N9vYykjHgWa+XSuYpakdlH7BA+HDu3Jn7NU8Gdi8zKU/ZekjUQ80pdsPeHvNLbrFGMgW/xzV44nl&#10;El0bjBa/P//xRBBHD+RgKu9WTva1jIjr1Xbfhhp1D4T4jr3a+VGM7lbm/PTdusaO3jPGN5PlfCeI&#10;rMfRPjPGisXhWumL7Uc0Y1j6ldX2+MYXtsoSGGOltgcNv6Qp3QpNNIcd1aaK6NCX++rCtmOwSLu1&#10;7zAEYLOtfCJXHrsUB3dZG8m3GAMrB7PKOA6N1U4B9IbhsS4xZqLGuUCaMGvN5r4xWljZBe+Xoish&#10;NhuWYJ5kbGDXBvK+2Im3uyVg4tpABkecRsTjt08ylrymdFj5t+yURvvWele6h0dX8Si3njt38qMr&#10;UNs9vGDn/R54t+gJG6hX879e/Xt1jOTryTizWp6qv9zo+xKI6qvn1d7vrAenJwV+H1KMONyjZ6S/&#10;Gwp5B4RWTO7xhsI7bdF6bxd74sEJd/wk64ftHDfFg/tHdo/8Ei3ALx0XDAuZx9an9Fljslvb4oGV&#10;oTjeMcIvBeFC0wuRkx5/PSfPtw3xVaGZ9jY+ypnjGEYZOaet4oLlgKyyd9EAcWsQa+AksG3YU6qd&#10;PRMt63RjQcPPdzcHHMNX2XzMwqHDpuQxBqITBjrStN7ZMxEfF2AwqwDy+z0T6fDY2rmle9PwjpRd&#10;WwwMyQRm8kU/FKc/PmKxt3smRra46PyilxZDOnsmptpnmztlo2Zc+EwuPNp6fnLdE9Nzv2dsdaf6&#10;yZq2lTp7Rpx2C2SS+HDfF7kg1jO83Xdv5Kn4yziMsAVBbHuXXRLNNZBWmrbpBDnRfSQM6iSMneFS&#10;koDG3uKGt3bVAlv0ZI0n/mC0TxdEbo92PyebDBCXoy9OGDqyhVHv9Uw0puttZlYG6TgopPHq4IEC&#10;Z1ENLgy4J9E8cQXOyyZ+3s8byq0vJJ5N1DkLNtAZP8S9j+YGbg90+zrXTE2SR2Tk2jqTkdF2ZF9I&#10;pTr0hezm5PmY8GIPbEo1Hmxwc7Y5g9sNZAa4BCsJjGjt8QaFfJKIWzGS+5iV2lHYVVhC/q1JQnCY&#10;2nGd6Vf4YDO/0aiJDVb8coixxyxWQXoiLrtX/Nwx/uK2WYn7uyq7COYi1PC+rWf5qYXZFjztcpvw&#10;dAplcdiAD47amNnNds18X2flcPa3dadJYbYJWshZOOaLHMAEXRCRVTaXP1aeWth0RHa7BMSGeBd8&#10;uJRh8m471RNWQ7bA+JiFjAwIkHOmuMLn3bKKfbltYnLzSZaunTRSpt158Y3X87+9/vd3z1vumXns&#10;IK/nf70+to4dbkC2E5jxlfB6/rfXJ1rr0zvOn9eLo/G3CEc4LqAoeNoCAH7dW79YUkUg3QeFwBK3&#10;KKXGLYQrRgSIdtfqgo0BO/x0KpHp2g7BofjqMYIZSVlZ2C6uLrYuO8TpPmPQ9yThikneFQupGWkL&#10;rBi4dl2BEAPFfUa1tPIF+O4/FyUh8MBXR2FmIUtCYM8JhK2ziN4eDNn9wqr0xwf1hSTmaXGKLnDw&#10;FxDMJuou1JLSlT0q8F7jOY8bVwM9rO4UgqZiR2gi3+81glInjfKuXd56u5d7B41KwNRIJ6SQDNGN&#10;2FdXH1cj+/Yzgg9WmsU1GmNf8ZePDxiNndo004UVAR+50/BEKifTHTju6ZLoDP9MHOxj9z6VRWEI&#10;MW/hEf8wpzuxZKeRoF/z1oY1uB4Z38PqmNoUfEIdk6XkUz6bjDtqtY8MP60F86eRXfZM5RMhvTB0&#10;8T09J48ANAI57M0dJeJpEiQ5Al7fX02xiXsdZ8Cm7xD83C7Y8bMNzDwfY1F2dJRgeZMpN8cMJ3Sr&#10;DgmR7CNEcE+iIXqFixLHzFq5xiFahdV8f8x8a7qn78yRswXu7ocOQPK1MKMkxDOQLXfw/xdyFD5r&#10;+zuubOJgHDYMbHuLJWo22cCRuf4TNWqyB4Wxt7DvUD/2ZvtESWV29vfxhe8QQ8k49DiOxsFfbPs2&#10;aX01WV7yoIxGZGXF8iMPBhPD3uVsTHTJCWLg1vikEc+Iqh6dqA1rbxM8ebeabyNaOEp9A6HZTkZ8&#10;FwYCV1h9PYiDnxiDr4P/bTOLXtKXqY9FpzriyBbdq30MUWHomtX7QIz1cMQ72ghqcb7DpoM3cBJT&#10;b95rIy7Xn2GwVF/fm/D0Ydo/P9rt9fyvtc/xC+IoNvorej6Mnttcznfxubvofjt6buSBWaw3dFPH&#10;2Jwq/+vUYT+4J/Ugmtvn1+v5314f29ZYlQMFz34niNd7P5ovsus8cApHy6dte//dYHDiOFBoY5FL&#10;7WkS3pf/bbR9QbxnERBJWgqk6ShRT+5DCRimhsR4R5vekJN/MPUxms9hWtXvChD7WUkL0bK5kkn4&#10;gHxu1HtRHlgQpzxe+9kcRG/KaOQxoS1/WxkL9+W8wDi/YJk4JrmiQYXwmHCq70u80QYauDTktBls&#10;ZR4ldZUY97Oc5y0G68zFWe5+r5MvtP91Zgzjwxb0XrzemzklatFnBYEUDII05eyIYMvHdUQ0FWIL&#10;vLs/HAnAseV/zco5aaDpnTA0QpLzb3k0jvL9BqTxL89rYoHwTX/agAqY2SKDzyg7NvKsz3NbDzwf&#10;9IJtCZBVQqqx+nvSvr4wd01jE0E5hfC5/+IobcsTe3VTFa/Ssip9QnEHFdZsWxQ3od1M2J+CYDuz&#10;ITSJBhq1saM4ROyCJ3h7axKK+4VdXs3/Gn2sMfhQq46XPjF07Mtf4h2fC6UDB/5E2ZO3Z02C78d9&#10;+YUI9PAUXZN/dzmoq26xUPG+rGEyG9p8+GxhUSlQ0kaibJOwK4htYkO0pw8+wnBe+PpjYJUorjJ0&#10;j4Z16DRiQ/gr/WgVYoiQtcbTiQpPCXkURqvIhQsoOCee15Vbd1odyNXYLXai5+I8CAgt15xzOclw&#10;pNvtOI+YKmE8ALe+3/BTdKp+HC0RD0cpmKfhs3A/TzKq0fcJgVilKI0NM3pXzDoVltZWR7Z8bWHG&#10;NwlckfGJrsvwaquK2dZwt8ECz9UV2ejVf7LZWHalybbWOQ/e9Zq36n9NLr0bgVe7XClNipN0MSms&#10;oz+F9niSS4FhDwcVV4qD19guNjRcsxhogiVWd1aFmMfNjwfdQ/06xdbh3Di++KtNEZm+3dD8wgNp&#10;O8n3GfhCN/pwxUg9GdlHERKfiy+O+xdyo1HEHWAgGUcfhRj4UifofBp1s0LkWsKQqxs3AHqvxrWw&#10;WBxf/GWjxbRwUXe+2keLgPUgzBcoUTOh+1MUle/g8+m9bkmRcE/gYrRoqHM80yRjm/sOrq4tAS63&#10;VDn7uMakUWFVdiU9aA2jDYKdc/cEZho7Ck5sgc1bo1X4ylOW8cYJs41ri3zwbx+hWWCasPLE/cnB&#10;8V2ARDqe3uv2OC9nr2KfxQRFQMFT0Mz79lgVe5fd1LTNvW4VRXSKQdAjwkxclhwpa7hrDGcp0q0x&#10;fe0pk1xQY8K6u+Jd8CrCNJL3rex0063YLkGfcFav31xCYge2pxbo1mhxe5Fw1jCr17JrfTwyyny0&#10;OqO2BG1DQGZzCXf6LPe6RWU7J3OEN53QGonSge6oxhSSdCkFXHKeY4kCIv4yg2zXLmijvehWw3Fz&#10;be6WmJEHlU436tZon2Q5OdpBUCa5WJwq6Sf0Luwm4kB+8gOPBmz69tqOlh5X4rzSzjwycGzlZ06G&#10;o1x0Yt4Mn70KJorrXVPPz4dOpjQuZes0dmGKvJr/tervhubVrpYwzhYGXdgnn2c67LHuCd9aQgKk&#10;n3gDu8RjKRd8RfDYJX6VYcct1r2Avj1JlXEjAhVqN//0p+TSu37jajnA4NucgyrdHQLACkBGjBIf&#10;w6EDlmhfu16md/vOAYyr+d6DBGwia7/JpEUxwy7OThfSOaQxkt5wf1VvzAfJcv2Hsroao5ILMlup&#10;n6gj9uXUgfMTB7dpfUsdrpwbkWKO+fxmnBkbk0wMk73Li5N70eclc5H4fRNlyF6suqAReExGnz/G&#10;3SpoIt7lW29NDpJjptz4cfWJlGKt+WP0bDRdeQzd/hhO6YcR4ijjLx/zqhsdjnVB7tN06plYlPnT&#10;rB8Jq2Hvk/TI2z7mkW9iX/GX9wzLd6qR9DEpCHsKX8pUAwwj5hnMW0H9uNnGT8zZ+eWEIC2veybM&#10;7bCwkvSiY4xJhWPqTbPZomFNJPmJvW89E6dp+nsSaYn/Cfhh0vlbYkrjYa/nf212HnCYu7PaLtjy&#10;zcDwev631wfpNj2LpWlpZYMieDMTSBN/i2BCRJyYCW4V8Mcor7xESEC3VbDClKt31whSfh0hPZsP&#10;1HE7suASjVxf+M4FEnwZAyrwHdLHOR5NUDCtWVt2izetnPIYFsbYJinsIIwNcWS6B74jbNoJw2Fr&#10;4OG0+tezTXKLGZyYmzQdZHwSAkiwELviMccHfMxYzMz8/dmWM+jv8maLXp6zHQQfyWapZ46LGeTP&#10;4Klb6Bn2Qnq36cRM1im6cTp1qYlLNnhAh7jCY/Jtfcx4V+At12N+C8+Jy5BR1j86Fj3SZu3UHZdr&#10;RcDRM+zBAZAIca3IYvAEDoETIAmBbmKHfskIcWs0yRu6g6yynYzt6WkZh+7C6w1TwmKYZSvAWPcO&#10;hMdQ06Uq/lAHiuIo4y/rmUAAOWjG+gi+hEvgWKIAfWdwbCURxoUvXT0SYmuy5N7OAHhdux4hnMIO&#10;C4NiPs0RwNig6Tjb5B0gMIyw17K+cT2TxFSic59IZUn6Gnm96zlaOa/5XjxwpsyvT0INHwc8wkDA&#10;wU1rIQGUhKxx3pwjRZlsJ+GsppgAJhtBHZ8EYhHRg+Mx/OxSD5+h74M4yvjL+QJ43mIvcjrBIuPq&#10;kD/eRSJ2asOrunDhXL5f3EQ15tl3YOwr/vKemSRL+WEvMF+p52EvgDWtyzGdvWf6Yti292GbyphR&#10;7JKwcqzY4ESXUtPj/scnaCLx7Pmd1Imj/GTzcoTB51xAZd/Hp9xyPvW54mYjiyssZAydd295Pf97&#10;1u/7VWfjmh4cLIZcnwk0/1TQ6Yn5eL1Po9k4127ct4KUIKEa378fDdEms3+EKZMtbW/03q5kpzSk&#10;fZNFeZbKNQjbj3Qdi33ruITFvvuqAfC5TYLMx3k/3p52p1Ng80ik65x3MMomr9/Po+qbzYWowMQ6&#10;eHqoH3mk94JB5Pw4szprj0FsIrBvsnNkyFfDZIYdPI3sumc2sGEYsrMnswQV7luUPH0ziM6e8V26&#10;zYN/0ZTGzZ6ZHLOZcT5oOu7+L4wDZyrO3grMHxebuKhjcigN3nYOiqOMv3y22f3O68pcShKPlDFU&#10;zjHbHKnk3o1IGNlP/RgQOW7Mn/Fu7Cv+sp51DtBx4N/AmZMmZMj98kvmA10XxgxX98Ml6KlKOjmV&#10;8aw7YA30EnUw8Qwt3hFpIgSSsFPkHYrR8Wug7DeznfaOdGmPZ3JNRzNmhr0w1eeWPwt3kQGArWMz&#10;6/X8r82mMhb7mFA+HdXxev7X6wOEGzMTi8MSO6Z3oOdyzQB/Xbdil5M1FWeOcCmL1mYOW9hM0L5D&#10;uA1Vdq2F8Ai6X3NLopTvXu8ErO0t6djPM0EulCyyVp900imPLLeviLeDkKs4+qf2ibP5KAiMdV3r&#10;7V7PHEaSR4fPI5Hn1HAijq3XiMZ5QAAOO5wTiLpRzx5jmHTuiX3FX22lkQgKIfi7gHap6TFhkfhx&#10;zHPBMSQyaITpzCWit+mz2JeP3fv8Pjcv3rQOfrS3vJ7/9fowo8e/8QnsBP7AjVN94lOW3oBpeVpa&#10;Xs//evtsYo8Z4FGf+YFeL47G3+IQgq8ZyKLZ+b5mmGnY/j41AGQRukLjkTJs845VpQStGzPHZWww&#10;cFstne7sqRlOqf81Gnf5C80YJg5H7OWOjsWqQaA0JcpxGlI2Dp7vI0PF9OnilgX+D9zIkS0ivo1G&#10;rmkn9+LOyOTMmJ2HiaQ0xc88gXVNjoj1Mh7D8xm4XDOdBjD93+4+CME0WJFj07Zm2F26yGLcZ6gk&#10;8sC9T45pXdtF1z1ze6fvlPleBfYshBk7KBEmIo5wD2Hm/hjrrdAzlmDPzpwvXpCY7hmVxxHPOCWy&#10;OTthXP/cvcM4yvjLuA9fVp7dIbZ0qiTGVDk8BNTo00nycANoTzYjAGyeGn4a8cnCmHEQ+53ex1He&#10;OCiy6HVVwEEY+CY2blhnDkIRk/XHKONbHMyp3X4pIELn1a1m50j/63tzPG4slZ/3Zq7PATtP/MMe&#10;IuT8eYdwZwF700YBbLn8sKO476FbLsgz0n5/aJ94uQOpqI3TonW6L3mCW/36bTiIciV4jlsMcSXH&#10;oa1MzxXoPBH0Db7gG4vSKXBJva/dmuGksEIon/WNUult/WE78gpT/auRYQCjh0ctHHgOYtnDthyE&#10;wHXb1TBwcrRhHmPJx/sMqeuekUqEgpp5MCUkkEsnONYfYz2knrlFoGexwVc95Tn2FX+1mcU0pGen&#10;Gq8mriaAMz07YbBgREx5rJsgjDAiFIUdDg5A0/4uMeS4hTm2CG7sS9jTIZyPgEy5fdUf94TBe94Y&#10;Nxgp8nPMNqaXFnVcyAUGdw5Wtm2abTDNfgScXE6upTbeivMbf9ls83GrfmuI8gkbOnkOCnzPBSYI&#10;BrB7JAx54xroRFbvjRkMX7fQtDFj5icYgsNT/agQZ7Q4DhF6JhbQb/olgqwvKrf9F0cZdy31gNTb&#10;CjPN7GCfKa/nf212gp+LkLm3a4PzLO847lqBgmYa6vDOluaUHDe/G6qBJE5jHFn85fSO2A1IVUy7&#10;AdrBsPIwJwZO1I48xjP32VH+znXPeY7IwrN1JO6KH/GD34jz0+NVrPAZRfd2r0eG19/jFRcA8Qj/&#10;0GRzLjsbHxhw218Y0QpAXHLLdc8oCI/vgNFa7khvmgwO/5IruovtEreubl9wjsNyxvS53zM348Nz&#10;xw7BsAEEDHoNY5OYbdtAxKeU1RJ2yBj3x9arXDagDGAkvPWMD9Y84HPM+rRWSx8nJR4EJvWMvjD7&#10;DlwTyt+M+QOyRNgPpEGygdgINrOv19uYJtdb+UGZ5Rucos3VW38Ojv2h/oeIq8ANS7bnuILAdFvT&#10;99QR33HuRYj86PETgMBHsvFDaJONw2guOVW+m2lO7EtOXAW/m9unack2wZFMkx9jnzWVzttchuJz&#10;HvuKv0zukC6gq23aeol5IqcSpVSgzh7L8A6cKgjQ468QdkqE2JfLB+uTt77JA7FGh1Xwev73I40/&#10;zymnR/rInLa+E2A1pcwYEXhvcWTwrp9g1Mmj0+qLI/vEaxzHwXE7OpAr1ZGE97xGFBkv0t8QH32y&#10;TNkJ36i5s37bzMO85HlE1LqW4Jidne0a6sex+eyPb8GHLapzzuP4GHAgWbIcNgG5NBqJ3BaiUWGn&#10;60q2lJHCYDDlrWmwoGSGIPsJj/tjYKPKriD/x/Finchu8ZhzzDgEDgmTmZ8NXRIz+MZV61m5tz16&#10;Eec3/vLZJmLsWCiTJbN1tCeVi+SKhX/putr4GEzSmZo00R5Li31lvgAn8TWiA5MBP/IFN8+5fiRQ&#10;Im8xkCKDwklBycVQIhkIIIn+eJT6kdL4y+dIiTD2LiaJPugYesbHcXGIoZquI8PZV7SorQ7K5jyC&#10;FvuKv7xnIuEOrmBQWG7PyRc4Gr7wOsScx0zWh+fYcOjC7s9inmNf8Zf3POQ/AAGySHHMeOvm1aG4&#10;gZsjX+BtoTZtzAi2rpViX/GX9UyYoadWED3FmAk9s+OBKFrT7DjMqPQYNvDHCNlG2DTmxJGkenZ0&#10;jUblr7PCA0em+twKQ5jRxqfURrd/vd7lyMacEu6wkC0c+GhcLuKzMQonid6xcMAKbBejMfYVf/lq&#10;4vV47pCu34qxMFj0zKMhZ03hp0DYkIXD5WRnenPsK/7yngk8uL7HgTS/6ORgNqYLPtR0doBIhAQu&#10;avMcrLvYV/zlPZNN64yCVngm9BBKiDRb04qmRsuUc6bci2+Pb1sabH7/EITsPcaW+OiaUrwpkJpm&#10;GmB/5+kfxTtTmFx+jkjynRR7GxHRDIuJ4697BpH2vDBiX7B+XHiSiVxoYudxcUN8HBSi1sdGG/uK&#10;v3x1FBQzawmLb0rdGhQi3KkTq4EjB7ox7UpZvpxK7MqUwBVxs9g0jnFXaYDOGOOh50FfYqwSGyiM&#10;WRcV2JhX3WyQegZT9ilh4r+zfTGqGaLX93xudLp/qhZBfWRWMJwPkg0X1c1UHbNsNA71r1eTsJQh&#10;wjqZQLwmThr7Gt45GJzkQrtH7xQCRG08vRkbljDI/TnFHPID98cxMLTluFx89aNnRREsTHeMETI/&#10;c+1ICNGZ2DY7cZTxl3HwmOoFIpUOIdD0maenS9ibIdrHrKuhXDeHPKHYV/zlPQ85fjhf6VuPArD8&#10;vi3dYgkaEKdkyCACfrUPY92TF8RY/fQmN1vgu+emCZ8Yg+tq8jxmJfP7Y6yZN9bi9ZhJcHETmAOX&#10;wjrCOg9HJy4yQTmfg+XVGJCI2omLx77iL59tEEnLRtCKokhjzzCvW38vFDQbfCSMe5N71q4uvV8K&#10;MjIcdVAQLjU9RrIIyCa9wNcWQJLamIWiNcLurfMQ3wOX4d1oEBChAGY9mgY6mDPSz5QgZNaRQXd7&#10;V3ESr1/rp2BusrUBUPpBQ8iyC+/7ruJuin7NO6nWdpfcvTETOulnmUjMgEnCQgqkd7wQcUbn8TFC&#10;zc+NYZvZx5lu9ow5Z5aK8vdJ+klNgzW0heQxPafHQEq2q3jsN0jc7JkLo8w6A1cg3hp3FcbZeRyK&#10;44dpMfAH+/Vf1TwnrD59VksqQaqD+Y5jBlTys+t895vYd3oMYU2SwA7DPR1xB7s1bjsZyIcEC+uT&#10;m896tNHr+d9eH2XluEMHU5hZrxd7s7cUireIJIA1Fz7EkRHR7x/LOs+sdg4er8v5cO3Mdc9EWHt2&#10;EQhGmlM8BhnBx5ST4mABirNnpLOjLCiQ82xY7MvH7qNF1/u2IDDBTapaqGGOcn2SYzBsGhH4Ic0H&#10;+lQfo9RWmqM4Oi//uX0gkz4HbNiGCX5oXx8BNj5km503YTjdcfQ+agXOTABeJJMRZO/385C1gKoM&#10;3Is7pW9AtDlg9t74qNc9Y++4nJmP1MJwIIC+rci3TGpSAsKPc0FF5QuQDCO8q0N4o6KLj/10cucu&#10;nRO1KIjmwy4OYl3iKOMv34fIJucB8jiwfmLPoOTmybFjppxI+Z+OjANBWkblzZ6DlNLJmdhzEIBI&#10;5iSlMFP6uWqWpenvmz0TbLVAOKNHwqXZZtc5C3G3Cbs1EsYcmc3CurDOB903e1buq/E2+pelik1j&#10;ofuxPeI+dj/0uc7EX+GMJtexTRuycLNnUHXfuxdptcfhPeNtTvbkyE84MIhwa57AvZ6FCnuSAu4J&#10;rm4Ysz6s6MqKlE9c8PiY3DGL/GPv8OGj4/HNnuFOV+5knaYbNpFI/ZgcIsOPB/TZ5vAvu/KYbeQR&#10;B12OtbrZM6AuHKmVAlzm0HoaFHE2D0qALZqg7j3LfLf9TJSNngscBuCkL/22ni+OqhBudTeZdIWM&#10;0BJhIe+hvR0y96PsiL9MkjyZbce9iOXLWRllGHEGchysacVt43aH13U07qD7BHDvzbZm0HPZMUzT&#10;JVHRZ2PDpv1Meq7nmyA8SeYprDP3hSjPuFGNtknrDL/2w1AkrqUbKXBj8a9trcigMal/c8y41B5L&#10;4PyysprCbMOAzryKZzQhdXIYWtIXA0gHK09v3+x5jAqAAqUNK0vHOYxopxnrvWeujCFfss0YkTkd&#10;MrjdM4vcwYCL6PV4oFGHd5KgIbYHh7aeuZ9UIv5+z0O8EyWXjwkTBvKTA0Tr9YHYsBgBQyItm/15&#10;v+cx6kksL1m8rHsPMnILLLI09szO8HODB/JZ6Zl94QFK7oifQqOsgG9YZekmBgxY4Qpudr3Obgma&#10;DCEsrBSjYz+xm858Iq/nf3v9AQVlXSaL91JSMWfuRRD+xFWKeyc81udLoqQKj5XP+2ZOP+RVkG3k&#10;eQhkslh0i933Hk3mINez5b1LyvyUUUp8k/qWZHCrvigyOXZQlPMoP2DjfIBY2NmxZuyDM853juZy&#10;FUD7/KAPJiiKPerIMR1B6FySYGMyg4zDN3sq84s+6eTzSAbzvTMc+ja3ZWHCL3xfN1IaHxPJD1nz&#10;shB7VsaJfE+yNlM65CxwNwALajLD6/lf3wljfTJQJtQs1Q/z1/F4qPJ6b9ZMG8b2p/IHInQQGu1J&#10;CV32xyXVx3ou5aBTYCODv/zUAXyioGuaiQ+8iUGCljXeBEDq+d4nb6bevvEM7LohbiUjc9qtAa/n&#10;f33elW7auR8J5FrF6/nfXh+70uwcArradU0XeD3/2+sDZRrHMuGGXw3rNNU/ERjAm1Oze73LdVXQ&#10;t1MF5LokiTg8vtiLGNm72yIf9uKbnk96iYGxXpqPzjJEEPr0YlHnSP+o/jiU9s7z9bH7nHJ2r0sB&#10;TH8iuT+sATvY1oyw73ltqrf7ZmToXpfBklBxr8Bow2OUUBo44tGtFbjeUn4nqXHdMyCFJ3pxp4bJ&#10;gnNOhf8ZYbA4x4DjlL/bM7GvD7sOx9TvzkVWcrbc99C562Jbti7kertnzXvEHSKG9+Njbqkw2XS+&#10;fW/GiK2d7yKkk+kYeubs1xK3R3jcJ/Ruz8OYyU5Koe9AGFZWvG6NEMBAd9+3d3smt8Qk18nVnUvG&#10;pnWGNeXU8REtfZqtWWoIjwpWO/IH2dxg0IEBQRk8Jk/0mp2R2QAdZB6E0lV6plzkqfjLOQwPwHfG&#10;hdFKko8HlUga8GSvc0rEzDZmnA2iByY3Yl/xV+8ZV964k8wLAMo4ZsIg/TGSLMXkmQVHAwjJY4v7&#10;jop9xV/eMy6/BxsucjU4kYd8aQt5puyeY+Z0QE9GYsyVPAQdwvU0kIvUF7BV0opbz3ywjQOFcUqI&#10;Tngkg0RfcpPuzzaL3HNwAWHsK6l9UGO+KPlQcG/oGS/Ez2yDvymlp9BzfBePLDWN1DcWInYgZyeo&#10;O8IAniBxZjHd28+oNKXHHTsSpA5REpsmYNAXUnf8Ja+G+KCzAUsBOlUY82B7njlMw2yfybvquEHT&#10;w+PTPuZKEKmmpo0jN7uuda4mPc+lF6ttfjEz5fX877v6zk1eL/bW34I23xwotWzvDpvjTJnuIwtb&#10;qyovAPE8/VABh3RFG8mOfl0iJ37w9ZI4IbfLY3EcE7aLxO/xEeujz6s3yQ6yna6lw3PtQpATJAwr&#10;sBkoYL/VBTHNZ8AuV/N6tslddZuHk7T5/BUiZPWg1ZVGkvPpvolMRV/h2Ff85essp9e1WffIz4Wk&#10;MVc5HAIj3hjHPD5mttuU3JztoWeNLyV7ktty9szspFAFp/AcqsAuxW6vzPagZtEoXOKRBnVqYdY0&#10;Hwwb9T/p1VylVVjnwXYg+dfySIfZHsxHTNWURDZaD8G6jCv73j7lCDCw98HgOqvfIwendeoyoXEH&#10;9T21jPo6QfLJW1Bt2z7UPnPYvM0PdJE6bW4UgQndt9H6OemKIzTqZAI1EcURCdZsXEWcZY+ME1nL&#10;dzyQB2sGM4cZ7batW1wLNKWjthIRBF7sji9fP+SScuz1EHuWnJJAkMy99iZH7s+vI8WR+VzZCJVO&#10;2px4qceOAHkt/+u1ifC0ECKnvUlT/bxaUGPHRak9r1Zue6Ce9LfMCXEUTg+GXRNLF9PxcSKH9SFV&#10;t2DnhmXXJ9zCEhDwN0MAkwBhHh6OPEiY0UcYR5ZmRQNs/uQGdI8V8XF/kDduH8ii9mlDe5vv9wfp&#10;UAp/iLEUv+1nQH7YH4QWkZrHW5zDjmYPmckgcfZQn5ELc0HSLQK1vUkG2PHw3v5QBqk1y86KqT06&#10;RIiGULO6wCTNPwCpRdWRHe9ug/S5cgkA1NOu5RCVP80/prRZoNTWZQkfV2vgwZEepyDyhdPDjLfR&#10;XwxQ1kgTALBBunMeaEhJKD/MuPfdegOxAxVv72DKg8bF8XzgJySnOYNkz1sCFut78lPqCX619Boy&#10;BLBPUk+5NmvbzChsImWRJ7qubneTL+Lv6K4KveNyVXezmOhUrm0LHJ4PSUC2mQOIZVitt7g+8ZfN&#10;n27dsT7xkxrK3ZvFFDQrW0fDovVBOpWv8wdZftWnDsoaRshHj/SlsGGc3JjiN2WistKdZ+DGftmK&#10;HJYugWMv8ZdxpdLR2zjBqc2P9XGSvuXXGZA5LnBmJIjoKIJQXHl8oasgBwgl4dXqTT5xKERmbBak&#10;2rY6kDS4c3x4gFnHmwi7JiTuyR7wR4vuCXhIS0aUATmmZnWPAgZK6BRb070GOd/t3Xu9yqH0hjHp&#10;WN1xqPIo2gzKIEgwOVHffik5+98Sn6du4/ZiAwgvbyORGeer4tUueUA4ktOhZY7D54sK7iGTIqN0&#10;6jCGI7x8dAgwKRbl6UTlVbc4tZ6eQAfpDk+we4dR8eRY67FTtLEH2cjT1D693ecRSm/UAhtEK0yn&#10;UdpWwOTh/G4IBTCZDpnwnt0geWucQ7MolnTF7TAUrsbgCpswznMS8HsNP5/69KVtG5qsGY9iE8Ky&#10;43u847X8r9fuCTlKZOtBBq91uW76kGljMdke0YzCyyMuZBMsQz+Mh21mzEmGuxnI03iu+uR7oCcT&#10;EhRrOF6XU/imHuPBODDr6XxKJMsI1qVMb/xQH7LJRQBlu3xIeLtupG885tX8r1XnwgPOrbR9pxCw&#10;n7r3av7Xq6PujdXIZrc0lberRJ5092eRT0JdPhKDpsM7FDEAgyQB/lCbfdhW5ZSMAymXy8HBW9u7&#10;XNKkC0Ogp8833pZpR9JBdZFneHiK9/7wHgsoqaAtI8mXltnY+yQN1WMkeFdAqqFTLH9TVUgwTp35&#10;/MWxxV/OB8OrfaV6t2PD+G0xG5OcM6ViG1Pghla6JVLjigO13Cg+u2WGXWCzkZJaGZWOLsW6L5KX&#10;8Cr+ZRCBku+emKWD50lPhKf6ZrWxXZzW+MsmeVB1Vypm2N3UjBl0QTLUFBBddb131e2gSufR4qab&#10;1auPd5+KNo4vbXvhnX1VB5Xu1eLLzoHDrM9WArm2OG+Nx2YLQwE/77BoupA+be7rlU00bMbZnBpM&#10;uKKVBitbSsmF8UdaoSE2yGMFJke5glKwvVa1RofAzGzkEvY1dXphHmOBmh1Stbo/GvMKXbVFI61D&#10;dyGM49RVDfbwfaToio/AkGVGiVNmp4WDcR/cHblY7U1AyIr0BJ/XGTH1yZhyLhOTYFa3FHpKEn3j&#10;hcaRffBiMSDtUk7cU4ECTCJ65q0Xq/pNVof6vjP9b9uTYEJylTQust6FC7TWvZb/vaw9n299mxOH&#10;34GBe/TD3iYl/4dR6KPxFvNQABkD5hNd1MZUsdaPBOiPtck5sfgwmk6hx8+12a3t4hagAd1l8bk2&#10;F4vZODFgu372eYyr3maVBL5vOwCMKE4nFUmw5SjxMTRdngFkRPeuPofv45JdXMkjJ6LkX6fBU093&#10;OXIAxc8R0kNKSWXbcKlTI4g93U513LJ7hi8O6oOd0dwmxk0Wc2tWx8uC2UMsxs8P4lnokqO2BnE2&#10;4682txj4tNuaxYSMSazkfqKFj4dc65WODwhuscMFJGRyVPqyT19X2x/64kqTEsIsf7BXOczlKRa4&#10;iDpnEznrejzKzzKSuVIwThPhJXN/BWpH8+L4AmLb6UwgycKX47nsExzbjDSwRp1EGlhQCRcm+3Sb&#10;VQs3On/iIvo18iSy2CeQbvHK8Dnq4zMKYZwEhtw1vGBeumGxJNGYqvN+nDiyuG7kDVb2+A/S5r0s&#10;x2Dno7EHbTr52+XnKcsjlSYfCBoajsNbnDYZ558vqfrdtZzewxmNDxddZ6e5IP9EqS9X+ybNBda9&#10;HX3G1TCBw5p5Lf9rtOlwgY2I9Pt+757XuhwPutRngaBnlAMoCi5QayTrzvaAeytbyGKu3CpUyQxS&#10;GpJZ/Ahork0N04SHbCoTqFPxx4HBn1xRagEc0mzso9wTD/t4bVZ0EUOLWZNdfqIsXsv/Wu3zS5+Q&#10;du/ek+NL7zZNXHPbIgHntjvuEjyWnRBqzK8a5bcUyh25xjueYoT7jiY3PvJx+N82HkS567Mj78yR&#10;Y691xROsJZ9caLuWU74RJSeJETZrD6WsDhXcB3tcfdMe6uvG186a920USu639WHjw1Sfx4PyMbRH&#10;3/trKXpvdwQxA7fXqE0G3w9tE6yyoXFHf4/oOL2XcwWQaZ4SjKubYAZ2FdKPfjzE36y7lZ5jspHP&#10;smP4XcmDyz4HHaAjMGGLkB3s9+nrCwd4LyNBgw54z2+XfZLvYdqUkKFu4wrNHvdTNR7PGwDB7x8/&#10;OXbUHZ7gClFdHnA0eGPPYpLYTEoqoJLbTH5aNxSZAvJHDyR9xHVDBXFJlT0kNBYmGPvWr2U95N71&#10;eK7mELwHj641q2BeiD4rudQneBbEXGXtck8Hq3yEsZf4y+SZLoOxmSTaGz8ywH1MHF1pBB2XF4yL&#10;Ska0hz91bLTvndiLz7H1xnFI1ybc4TjtzvfamMwARbQPWkBGlNbUFvGzOtbVtmjk9tpxUdU4BEGc&#10;ujpDq8wulbE2cK0+XUSuvT0FC7m/A2FPqLVXMbxTYBABrfPCR7fYYVAQutUCNjZANekznm2kcWLj&#10;rza9dMvJRW8YLys1DKd6AO84dBe63QmemfXNXFTyLAkNCLq3SVYcOjbMQWozbDArJfDG0b5b1zi+&#10;D4wBRO8HN7HnIaPN1g98gUD1m8v7W66lCK8icNs0sjzxEmG+5AATt4esToMaJhMjUm+ro1tIPZaM&#10;CxMXB9enX0BJJkKMSyxIdJ1UPDgGgppJdLNXLp43DcSQmxo5R6oDum1X/T/Ozq7Xjxs5819F8OUC&#10;iSXZlmQjzk0W2ZvFItjsRXKpkeUXQLYMSZuZ/fb7e8h6yCo2zznsyQA5+rubXWSxWO9VHItJD7eY&#10;rWt7ZGcIisCW2qQ5vMOIeWJn1J4lyuvwvPVzPqaEhgzn759E/SoKNG5kdb9rDzFgBrxlvptQPy5m&#10;VZL1kTiFCj+Xo5VMs/7QBDYmREcCF5TRlrZro2f7oqY/4Vgkygr3zqdC/cCDobMvC19CvLgO5w3O&#10;NVP8wTrVrT5ogfBJVUTxRePf7DRGq+uFPGmD6TaBROcfMLDrDILqCdUptUyke6U/EXrkiaI1VDZJ&#10;8Tv6cB/IKdwvs8oXSvnVO74dExLae1zzQe2PSzKcfCUKGJ4Kf3O3HDisL9CB3BYfhYr43X1L170U&#10;OsJZxH/rc8O9ewOF6mbnz0p9q5/lEjx/dshFkyd3dtFLocMc0u+IPNWYPVTTq2RUmzeHZOAf6MSJ&#10;dtFhaFnRYXIMb+gixKrUVr2LRanm5bPYmg5rXWQmrmWUrj4Sloy06UKg7mD91clTVfFOVIah9Dp0&#10;o48mCc44p55NjTPSOmkkQSylwdTBeYA+dzDpCEkIO0aKKspn1eCsn0LC1ku/Exo1uAycKPvMkqpQ&#10;6q++TjVDDUbP8V0auKjGwM10OObdLDMSlJ7jNimwv059RzREAq1csNpPbgiXapvQp+oC35kF/6s0&#10;RPkEulkfiYF5A7fEHdX0TjDVZbILAS9F/bOsJrNlla3idBjOGZB8ZGvj4PQtuPCqaPr/IL9RbYCt&#10;FvSvESF9jN+wbW4/ombSNQsNckV974sl+7zyG7yk9m/SIe+hPgeG3amE+K7K9hv2SLTqDuwH10OU&#10;z8nF8NGzjlLUkDrbTC6wmlFBca1TDltkqPiTyH7hgHaawLffT80ZHaqZYV8VPT7ivgnTBCIGx0r/&#10;rC7eK1oZ5v7oJAZN3uArMEhLWnUdrkUKxLNdT9rvR8sHAwwola6dGrj9jVx+6fSRkKJrXZaloHkH&#10;8ZHyQ455gQmVhXpJ06rgSEe4RY+m3qDPVsRYtoxGeqOGlDXVMjvcpMP2esPIxh3OYEImlk3DQPJ+&#10;IhvcOFF38lYHLJESX6aFrhj20RFMAqCqNNWuwPZxo2f0yZVus0tJ3IWG1D40doWsiCgyO4Opbeqk&#10;qb7VlZeh+dn8pkMWhcNlQszQI3FCDE9vlQz1V+cAkoGeLeKn9s8mPc1xaSTYcpMcJqCv8ESXJotD&#10;E7qss/IbKhJVUdKwKlvDPm+/5b8xN5hyZKujrl19r/Vt4kAQZGcYtP4ZXYT91iOGi9wLUWmGyx6X&#10;eV/JE4YLr5Kj1hZDclLXPU2VxKRQ4fpeIgaqJsFDBQbayBbb2mJut1uUziiDvY/E8VMID2uEFsfx&#10;kO7A60PEap8Qno8bEpbPIq07XjHmq5bGhOT/6hNCaS/HhDJetUvpD9Gdmzp1oZDtOsGZPaVcibAs&#10;RRFITwjCK1oa0yGFLxAP899T5R4mbDrC2mpMXjo9cx6VVNmWsnu4pZ8K5RH6Q+l0jKP5aM/oD92Q&#10;G8L6lNCeCkMg/Q3Vo9OCChTqvpAQ4bQiQio3avWoPfr2hcna2B00jyBzvt5107Bg0UrabGGZD3gP&#10;K8Y6F5Ab1IrNoNwJk3YZIetphlXFEUhgS+Oc+bSc0R/WuO/vRXJXBk++OtfkBeLlxtd2jQk9sJd1&#10;ZY/QAluKpt93Fe217SpzfoIXUQT0KgLig4LGlHTFWrTcuNIC1p76koslcztlVynPcISxNAL/1DIV&#10;TUDZrHYCqttZxRHo44UGExXwhrTCK0CuUuwovKjC5A5KrLtKYgMJatQevIgw7Z16ruf4pyLrkxbw&#10;9fIKOB402SeE7Va7ecBDGNlpfvgVz3Db/CR9JMZSPdscXUXOtWPYvlXJwo3L4vqzW85KdfgO4cm0&#10;EV6ZqNEuRhI9m1m3Wq30ncI3tJajVdJc0c0pUajQPjJMRPmw/+VzKFv9Ws0o+07f1OuyigrRVt9K&#10;cw50rG90STWx7Kh90a6xCy69nOyNu5HaHTlxmtZz1V/xPgcDI+ah6rzETSiBcwRSnSUf0LHqDDrX&#10;pORDzqoGk56AVQBkVwbEVdkb/fWUKaKRZKkwueN1UtCqgGcbSRyy0hAtTVwktfFzcG4jFkGOIDrR&#10;OUy8P/YcXP0cjV/0CVExWrUTWoOpYLfNFo5+4+5nkhXUDrqNZD+r0MEs1gWIeng1eGkH5Dxa9JaH&#10;OgNYY+07qUDgMPrxcBg3fst/421CSeHf+oby4EtF3uVtwvd9svCZQV9+a0dZXCJCDkEbQ7XIovKh&#10;jsnTqdXTw2XxiGKMmwXrQN/YZTVcGGyfkYVTwIGlIQomKu6loxJ8JR7C1m5Y1ygT6g3bPgtNVlmD&#10;/0/tHvtDPlsnRPwZ4609JMY7sFqxWX/13UOBV4S+jcQ6qnUt3BbrwA4nbe0JRDqQkUAA8oZ+BQ/E&#10;7uswEamVU6Sy39eElapbA1eA0mc0W1yYcQ3xhfOblvoKlZ8QevRrMDPS9/2W/463XTc4y6WB4Ld2&#10;OKStjT32uKaFscRQ4WwuJ9wUz5M8E3xate4dE5f1bGESPgmeieWw6oukFjjwQ5hq0YXARhwYCkwf&#10;yvrwegMraNl8RXgnVBQnMGFleRvVEKbR3kYb6XZNenu7HsS9IUCH1UGMZuzaSbD73aIQ5Ydg5YbN&#10;l0bCHar3mCIBp+yj/SxhGJydvuRbt86PPJ26svorMJnqNckGeFGOMQ4g1yagHak0KhMSqUFhfBF+&#10;iJDIGa3MWorv8eh3DE01ddRu4DWIBr3z4agGUa1iJ6QjmOrw2dkKiduK86SVoFaEXrypwMChFlYk&#10;ZHarKBWvmAPY+JAWfz+xSLurUNpRp/KEyEqwPgk7j7Kjo2XitHPISE04K2oJJAezInCMZ67sNU6V&#10;2E00NQoKz52Tis/1s6ivqqQi4TYtBfwtRa1qDhgjdc93J77LOuthxmcWfIYwtf1KjPFb/tvJm7PA&#10;MdLJh86Ym1flt3ZHItWRcraj8YIpMNWR4jVUrWRaLA5BWGaHpms49olQht1nKIdgxCvVDx0rlQ8+&#10;uB4d807GYBPX4OOpjppPxAh5WzRVv71b/Twoyr5ky/ICU9nzpuRQVVd9KURLo4nhZTd3MKGbV5Fd&#10;r4uyu7pgjENTeFwaVnV3cbVXcMrq7AjlEBDFIrHCCqViXK7ayPGCVz51DXPjux2JvP26U3fanwop&#10;mCpBFEJtTeC8RjGovic4e0QXOWaR6T4Wmx4SXhsBswql/jLM+Vniu9Vdj6NiTIh/4HlIVAtn9w3j&#10;jwjgLczH5frUCPDWL7WTGLthbD+iaCz7piuLonES2SuvHqd9NXoLM+BccUKKxb5xRQct7AuaYGXh&#10;W5Gfo/tyx74pHawfTPwP0Y38iPaVvxbeWumXVVlrmmknPoUCF820GYqNyrjnJrrHnMEkZyOSf4i9&#10;rfcCYBNGegVtEZcQq3wfIbcwZ1XG3zlKpY76q9MncXTf0qvm91XgkYXjjBlVHC/WDXHqMI0JJkUg&#10;/2yd5DqG3gl/YcJ5P1mZ2+riteWCrPIQweHaG8Jm3TFzBBPsOR37av/l7Halqpd8DzLH1L9ZXAPH&#10;lYjiFLe4La1NUFEUYXaTJl6/l5GdwtSU/pPOfg7QyxzfS6zdflJq4MyfZuWXpeBzdlcwXSdXtWel&#10;nYbzWMngnRKOcItt4vwo1aVW9OFusUG6y/egorKfz3ZqzteZ00gwEytPANVOWqOtw+rvwUUeqWdy&#10;I/Uozdk6MSvDwQDBL94pPLDUbjUyYb2LX0vpR4Hbu+4yZL1VC0VaC5lwVJCzHebVf0dUOVqMIYvl&#10;sjylW5LUnb5IUE+x8USaoBoe3mFe/ZToF8ET7ro/MRtCY8A3rVBihpmi5Rd/rCJckdwzg9NH+ynH&#10;mxPExEHLWUGjdBbO1e9Mgg1HqSEB2D195wjk928IeMRAvD4FIryFZIm+nZtETKVg94dy2Z/vJhop&#10;hmmH2SRkxiyaI20oOndTDGGZEPHgELwKTdyBCU8wiyeotnwWAgvKhNFUdoH1gNesswRCMF2cH6FW&#10;xpMJ/hrZ4ZYhJ+YRC6hbrfIWp2rcDTVRehv+CHg4ZJiolqYp8MK+ZTTsrK25sM2w+iJuixFkrany&#10;9EXTQhq6AwVmP2pUP9F+65HgHW9b5Fp+PRG4Q7lX5nJT4RdNmWomVT/pEeHdurcwDsVo9EwpTjHD&#10;uqr6K/Rk1Xo7JQ76LogkCc6VZKKJ+ux7JtMBsq9eXAVRfwVAGva7IIOJFn5D8gDCMVbIztXZqAnF&#10;i7CPiezeAUnoNgSIELd8lkApqlDDHEdmeYgWEieRnKk79gcU6BTZMdI6iIJbEoBtJyWjCma/Izg7&#10;xd0DaYh71GKeR7CP9gBVbdSdmNanENwgMh8ZpYKEj0Xk0yZ0dvpTXgEGQdVjdb6lMWudrRSqwsQl&#10;EJ5OVOyuSRzC3IwcuMVOHJ8lU6TilkwDJ02RE3lDv2Mp87PQUKXb9NlrtD0nVzjz4nCdKWcDqVVJ&#10;M2d7qI6v4LYkHeiu9c6xKtXUXz6ehOK9ZZd1YiGMQjrp5BUmCR1hut3ELRUoao3XyMSUMPYTxxyS&#10;tD/E0FxgQmFhOA8CO8Ot6j5NfbCaup+kMYxjj1K54DYxDFhfG3kIE40gzOLrEcSCUJlY40NK+6y4&#10;RT4H6x8n+xAmrq6IWhEQWoQ+DkdCEQ3mlTGS2YAfqj+UIrulIctASxMSnLPyG2P81pbicNTYMGgK&#10;c1k4shDdtk5ikAYSwnrSGHmGFVZGOcRDnyVLbRQTxMIHTHzevkb3YZheb2CFqCj1gB0aFYWNhJmn&#10;3/Jfv03kaKWS9PYWh8wJM7JBaBnOBYfqEBZiARZdr1dAPyNa0nf5JhfG36tmoe3UXjiFCg3D3X9N&#10;MSLm5Tzlh/W+BSsUp6ttq6ARAH+iqF33wVuL4u2RUORvbnH47Uuw2BmNUhNK7xapkapOauDhfEsu&#10;ICpu+MIeXs8eJtsR/OuqHqM/2O695pxxztQzpE0o+f0rlPrLZ3Sea9ygi2eUcgNcCe2z15Q9PFGj&#10;nwlIuMP5OG+BoWvKHjFj3WGrpeweDp5JUWpXz87OOOmZroUlOv5iYeKEV4KvDBNrnHGaepEF3yfk&#10;CsRDmFMGXs06rgOnEKF99moQkq+tFsNCgvRp84i6g/VX7CexV0yGPpJzWNeJg8iRPuWGLdoQBkU4&#10;OehxOKJBFYrPjKGhnTqsgUbuefot//XbLDnmJhfeCKP5Nf+N13mZfhJtKYqad8GbeN/1ddQtv07e&#10;zyJu1tdfwCV74BuUUYG3vF7X7SnhqrDRxZz6oEEpZENxAVWfgVKCaz0qWWkju125Jg5mVUDrLOkh&#10;9So+yT0QT+JAfcNCkiHou82UUFZheVHkeFruw6a7RJqLIls+TEKCQ7IAs6nA5RM0FupLRhnsVsbZ&#10;6YCrDsGK92NxT9AtnMS4/mH1d6gaEKFcWHo8ZZ03mA+eKhopxlBWu3wY1uT1yKysqyW3kUhhH4v7&#10;v+vgZ6tV1ol3Bn9LjS+rMo6esP3DWCKLZwQW7d5DTO9WNgFm57zIibKaZT34CcKTTw2NeHLeW7rp&#10;sL19UrJLfborEdVfQVK6btpHlxOzKJpsvD0JROTF7QtY9ZsLTXM4Pg+R/EYO7D7ji58Wny+hvPjw&#10;xTksC1nZFmK5BAGjuvMMLL3Z7bni0volWqLOAu4opGuOMW3yahFi7lGExkEgWk8PwRLYcM0kR6TW&#10;TJIrRFpR3z3qF5fsRm5Nx3jrlIxnW9kNO7ALM5KbbQ6CKmOQX/PfTgSILTKeO0Oml86Mwfm1HeUg&#10;oPCnu5KCDrOFh8IB8Sr0adOoiOrBjMv8FM8eEv/EStGo575ykoAMNtDjy6K4y7V8uiMjWBNb9ui6&#10;lBTqHBLVhFXFmz1Aznd1k48q76GurN1q0AkbJS241hGZKDPKzmW05m+g7eXTCtj2T3N4lnI1Rjf9&#10;Q8eCzC7c85aTdffqryAAHEvO6CRTgEUtkKHQyH/n1CA5lzWrn2mgBPb3UKqxsW6YWFeOxlDpFrZ8&#10;2p1H30eAWZT4Pf8d3ye5KgSydO5uGTz2ffRxr0INo+x98Xe3mOO4ugJTCUfR38YyGY6JsRucjLzz&#10;kH/pMf5ZExOyprOcM2pBJtPMPihNhFhkwkvoUGkejRwana6PSckKYsKQvAeZKhWzZzxjyqZPjJJY&#10;Xut1EJBfLvoCifCEgMbEKK3Yc7Q9tkkGc9gLlqXiuwI5PW7dx4q8Ugq+NqCfEBj4A7z0Achz1vPC&#10;rLmR6UI3xc6rmx/I+COCDGhTMmm3wqq/go7xYAqFfdacrqoZgG3UV38a3lXdxzxG2/doEglu+L0Y&#10;C/EaX4KyoDORgaJ6NWWO0ZyM2Gd4RsS5L7Tt0zVWSyJPzFctUvsOp1P7AI5aY46GI132tqSYwBid&#10;zY6LoeVQFrLBowxW+2hlku4pcp2pUrzCikHdJ1dMtJhmen1/XAKqzrAXO+byvkqvPSuuylj50fo+&#10;bHlgTt3Vn+CPdX/kzVvm/wCm59lXLLRGnheSgUssXKdQI8S1l/sPQM6E7mv65gnMxwRbrKrIywmE&#10;MO9ALocbyMs5yFwHtlMNlYXrANn7WFdZf/k0YO6Fl08ZfAr5F8JFyRoagUyABdt4v6CC4HcUD3qH&#10;K6z6y5DzWNL5auQELTF9WhrBCrlZZMGzbmJbB9h8Y8Pv8mNyqro7a5JBRglKSzdWL1xnv2Zdfml8&#10;4VOsQQs2Mm0G0nNlMnm0coL/3n1Wvuuyzwmy1lctEybWmgwE92v3rXROVFdZf3mfk0ykkeaS5MSn&#10;p8DF/asLKgoBppNB/qWy929AnjKRYm8MzeXT+J2CDKjSUp5lgZzEHhEPGkjdgJy4ELcFLbneRXDh&#10;On1zkahTmCh97J7OBg5DupFgt8R10NmaJ6htJIGuJYKFMoliFXKKTEOZIefYToqoGvHWyBmfZlHj&#10;0yTYtU+PU0ULEvdMIiBN8uSNfabnhspH2qLY5mgEOz+t9OFAySsIsCtl6TFaRJxJnCLynR+vmXAM&#10;hBOQlVhXPEit0imSUVSZJwUtU1i7wNqQ1Zn1BvekcmikfKgOc2GPmJAOWaS7seeay2Pwd2vNylLu&#10;a36tnsf12HCMSGuIx6RsLfKZSLBLpIkmE1O4s2aCHtbNkZGrAM52M1o4RcEV2zx3WUfzQ92BrF7r&#10;sc+EHVe+DU9XsVYjQNS0VWXhnNHGPR6rX6P1psov66/gnspEtea4+zSNnuAeHfJmYpjsETFUKhbu&#10;ihu0/RS2MWZNBpvNSF6K+/vcojJ9UdxsuW6kcre8GVRQrKSPJWSLly6109dU8Vt/Gdvwbctn7I2l&#10;poU0oxbzbxOTe3HRhtTD03YU7uG4JOmiGSxaNblLMqn6R8lH6sLgYS2f90kG9vvwVXth/N39yvAd&#10;2IgjYUDhjsKKFO4NbzYyWBdb1cf4bwyTlXXvzWVle8iYRj61DWkLZGSSNcwdyilttUS6vZvoDnbv&#10;o6eR4FMXpc32mmH8tYSHh2nepBrciGpCKAmdyIVV2NHhM7rq0SEXt3x1hkE5mNSxw+ptdoNfIPGV&#10;kNepCSlcuz+xdWQBeCOJUC2+RWIALLqPhuMxjXN+AVuHC8ZYEtDXRdE9xmEN9ROubRoQGa99q7Zi&#10;HspZOJbCNGh/bdpmSUuKDJ9mzYES2nqSYV7IgAYRrldhUxjv81Spuf4KfqHOOWZFXLUdDXKGmEXp&#10;dEs7aJyuhvVU0UfDN3vTeIVWC/s1+1wbJhJhIJIdHkWsfm8/U3oEBo5wxmNgLlOh5NB9HolNLaW6&#10;8ESU0AgRcFCiqvbs/MOfXXOrGvGlcRhWHFG4vjsq8cGfXXeHXmLBeXQewxN4gey1G0c6zd2zwShy&#10;E7ynfs9/433ddTByoQg3XnjwFqeK04W0wDf1zdL67SWlRiOcQzvEJRak6IZ8ZTqpMIjWJm5H8etM&#10;Cc7FPZBsA9Fqa25+z3+9sgIFlante5Iu+5XlqSMHe5OAQdd14YS+KzEVbMI378QJuDTNl56iDwO5&#10;nYkJGVESPmfVfNGJtlALoQO32wOn3DTZiOlCLfs1E9IwIZL1T0Z8/TSUSYypbxe71W8FmhODdzgA&#10;hx+TAiaNvkBed4fc2pG9h3b6VAQBfxb8KyZB0v6wVfxd/43dJz6EERLvI+BHMyO/57/jfXDQNVXy&#10;XDia5kh+b4s5/EKi/Y4a2EjXbwdqWJUjse0m80Vfgz/LbmqjVQx8h/MTTVXnkD6WgO7iGKMwhoSd&#10;eEwcZXElviAIHGo7mh6pqT4bdZVee+CIaCryJD5KyLovJ52o9X3wHoYvyyPAapr0exWaoeiYx07g&#10;8Qt5OHBKVbpqJtrCW0PPyjWVt2qY9AijYO2EGlX1ENFPyAy+7BoIz9R/PUdKxaOVmN7/nlhYp3m/&#10;579+v8yKg3pEXdjuajYWS1WAupxLNfwM9ZmjdEVUwb5qMbeY2O8BxXnhV+DT1AlVXoSjwWmOokNS&#10;F+vEpMbFWYXXR9u9C0fYQ4ZiIiGJEAjVQiWtENaGzRC8CClD854KGbU24uYIIVi+4wYV1ro7ZBdF&#10;T352U5V4gSm/57/eTZRYSz/en9VIfq9Ci1FqZeQcVqlii2ZMMwarcqRA0ISnbjbhGncS5TEU5DlW&#10;WJ6BYb4mbamndzHKG/XwiWVhvr1eSRpkti+YqNAM5TsVqQSdqstnTUjA++UbmeVvQi0pe/acNiaW&#10;BAixKHc/oxZyTIeGRcJpaGeDVxADGRoWliZ96itk8m7MaejKe6cpipJjUIH7muEyS8Uej5lYqI2U&#10;NUcO2pwY6VeRGUTVMwLXukzFb91NmDYwgzNi3Ic778Hd5H3yRCP1BFVy1u76u/7rfRSJju/T49U0&#10;5vfq7DyK/Q4jQ53QA4tzqRlR8NklkknRKCZj4PFhTDwAWbVRMRZGBG7gwobM8vm0l4N7obplSf6R&#10;bh+j0ZgGT66w6q++ZgQhJoXHctlA1dXUS5Lvxaeh/Z5OMSem/tp+LC+4q+cqrPrLkKkmCKcBJfEU&#10;xRfODK7xooxPY2AvKCHCMdKhVCu994p5vw0T4zm6I9E1CxPpcWmnILDbZfK+MqQPuAj0SaghpIa8&#10;STUiLm+B6zJ6JldxvkII2PTebPLHH9CllpXRnVjOjyZhAY5EWWa6vj9TH1vlXde60gnc7hk+fWfj&#10;MIrrRpapIyO9Z5yFpQmBzCenvDOaUL91hwqr/oqdI7/ZVQUv6ZAABywnRIn2Vnqp/QBry2O1M+vY&#10;wZP7UJbBFjKSm1YhHksFdl1zSmzF3UT+9DoxesIZMl7jOwmB9Ad3jbHcXNhKdVEwhUiwEWRln2em&#10;QWTSLlYeM802+kgacec8sw6u8B36fPfwj2NP2z079LaboZuQBsbAiblvxW/9FfuMNjraHsydmpBx&#10;tJlRfoe2VtU5OCOj4+zg0H/IS7+cBcUhxh6pJMnz9Xv+6zkqyzW0WVJC1Dq46sz7leE/sJJLl5/I&#10;0ZwrQ++1AUbAQK2tym7qtovgKcQE1YWqw6yw6q+YL3fdKfLZeIOYbvc3DMh00VDctD+Gxy2HWhql&#10;RUBLLTUPrLAWHGG0wYX8UdkvC47W98l4mDunWSzvV2jeCdnenrqQVhQy/PB0zbqQw1g4SdDqHxJ4&#10;ETs7xynBoG8Gwxk0MD8Ng7NivaNTPJRwvw55kPHh2YQH4zOIWZv6JmTMGOsK8wikxypi8mhj7BBy&#10;PnybNUNbNrXQfZdbMahSk5XjNSMc7mAbx7/tMBplchGYdmouSk1Yvc8b4aCiBmMb3/I435Wm6i9T&#10;2Ly4bcvecbWMQ43Lu+qEtBVmYgMyE78h8dTKZqBzJ1iySLuiRLLDkCUPb/AL3PjuoorDzDQysY3N&#10;PGgbd25NA2Ym0KcpTKJ2D3k5/7j/MQmCOnDNodtVnrq+n8+fVNhGEU/pL3ip8FQHFLHFRVjPCiWq&#10;beBBbepj4QiyyaOoX3pAM9vSESYrXoCADH4XwYV3xC1FgYxcWyCDcluW7aYar7bCqr/M/UldGftB&#10;WVxvEjwXxVZHhzhBvjwmah6ZAkqFoBhtyyOX3SFw5EARo/jfU9wfrXdCgRJ8Tvzd7crIUJFu0Tkh&#10;/+6UNlaGe21YEKSjwH0K00gVhFKeyIXfrmwPmbixnZIq1a9hRxrdjZYUfBoZVdkV/kZFJ2LentgZ&#10;D1bfrKEAbRaFhT5Y3eYxSsbg/uPxGeR0jQmLQgGpJAojwFrqi1INTI0N4kQgLhdrZg6YOOfYxhJ0&#10;PhSQdRtp2chULMtjprFMDBZkX+98fLjmWcG7/TRC0JuB9oblVicGGdjrOR9fIJvG47xSJeF7twST&#10;FvaBKb/nv36fSyrts1KDILwxlXNuKZjSRvKoYrukjFaktaryYJTKB+/ux3G0iIwP3/TckcvK9pC3&#10;Y9OnucAqGOUklCcen0ImJOZF0Smm6wHp0zhZQouYDCE9JqgV+ss81IeQoX7TILXAKAWFULiPFpGw&#10;MoQJGfEdVbkKl6FlxQ5X/NZfQR1UvSt/MHiNjKsFMrFFC8QrCyWSN7sV0GjgjsX+DbkqjiyQhxhj&#10;56Kw2IdIuz7GyemOAKyZQ39DW0R6Oj+N48CxrLRNGv5oZLd7PJtSpNGXfV5PITEK9IHAc5qv3/Pf&#10;2Bd1OxqMWjcsmx/6ve1uZsFCfF8Nq7MejN7kC9CQ5ZKO9TFatKUW28qdS+d0BAuV/6Gv76oa6fa5&#10;QWZXxSp3IEIs6zqizqPqKuuvwBQhveH8lEhfBAv5rWo33Se2eawrGCxrx+OndhOVicQZf5S9eoIH&#10;i7s7VtfmaF/L47uJk3ro6AMr44SkjgIkNkPG1SOgNk8DJkyhc/DLyrY4Tf1xduomvchVn9Bx+gbV&#10;qHqWMG1VeRyPkeXW7iqs+st0Py8J43SZ7sealew8FiXToq45da157GxuIWctYnfsk5qwe5xEPSI2&#10;JnaG7dTJhll77FwzpszE9pVdQVtDOAxudgYZKe+kVnFR9PfCEOh9OP14m8cYIoNfjMeHkHEhDv/I&#10;dc2kl8xPX8mAcOmUl2TP3aGwrJtseKS8LcMZhiqy+Nma1DLpyw3qk1xpqv4K2s46LpliiiUV7pxZ&#10;KNS2mCsIal9WgacBlN3gkeB6SnndaF4hk9PmTHIiDvgCqtjghhcXCBGJwTNz4zwjUdTAoPECwtRr&#10;IwSi3sNQwhutwpmMErK01Du9j0bbfXFjzQT4nHOLOwLhVNeM42+kAtEQSpV9BXKq09e9DN2aOaPt&#10;EhRDj1x0KtJfBlunFl2VvQUyJ8ksjiY2sk14fARZ3czd/k5R7aj2MychyQuJEuiUTlkDBsq9A2Ud&#10;2+Qd3arPUNsS4vxtpwhVR57jhKzEJD+GgroxPR/nlADcZDf0SHZWFaQBmflX847UneeDh1HuL69r&#10;wjZtiskPitEw36jiOcM2kTr1hG1rxp+ry6XLp2mn7zWrqXeVVUR6SC0JlJAtQGjsfJ9Jm0MlDsjf&#10;cMlbhUxel4vQ8T0Aua6ZHDTlD/R5k9PWyeBszZCVq1xZAXfbtlmPjSR+6norWtVt0sTIgQjIYC/8&#10;a4eQycO141qO0x4pm5CVNRKbwVYowTBvBi03Bx9SxUpXWS6QrY91jq1cLoiiY4q4kvpr9rPo9/x3&#10;vk+Kh98His+u3/Nfv09ahrMjCK1HUIdZ+b2dHCGPTbgLKHi4VsLiKEZKPF/EP1AYnzZffW7a7kMn&#10;d3RtLG8yLTwWS7Pz47kH8CtnGFOxH0bLfMzEvYPMTLcwdGzWVdZfxhQeQ3NFprHY5uQcgpKYGJ5Q&#10;+UrL7pM16EAPWc6So8eQlbZtQ5RbwHQDVf400fxhLYKeNz1dc6z5BSw1MuY5iUS870Am2cgbSTsh&#10;ZSQWyIi1wa6pLFtO+XNies43wTsspeZ4zfjT3PeKf5BdVk95Y/ZBgJgC0ZhtrBk5wtHvFEYOhTIj&#10;zyEj8W1ZYZ+qw2NeM7VoIxGGIkh15UuP4Tg8NuTvydA5h0yWDBkJliO60aVgm0QYPh0UptjWop2R&#10;GKls4naqoM646+7CX3a0TdRLmYUxFjaz+J3UGm4mQxGnLyiBfzM65g1BRH3iIWR57jxWN4OVfYa0&#10;yUTxxK7JP9LL7S8j9Cf+errPxCBppWJ0spGVSfUgUUBGgYoSf1MY5Y5Eu2PeM6nibM3c6kwiUse2&#10;7Nyua4xPowMJw20jZUIv2MZcGl4++UgeyCva7nOxWsbYAZkwDCRoyP70fJy9fGP02ZrRuGZaxIhM&#10;pU+LpRryJa6lPlXjscyQG6dKZSbe5+n5mJBVjeSNvLo4yPWfUfTx+HDNcJIZy7u4R6g5G9dyqNng&#10;wkk4VC7rwQPizTiDTE8ZuIHReYnlKZJnVkEN7xrqA9zIt5yPDyHDmUage8x6YFudNmeQ0S6h+Vgp&#10;Dj4ZNz1G5BLPU3W1bZWDaNG/wba6sVm6z8dna4b7oe0Z25cDy3/A7enHF9qGldDkLB4Px+QFsvWx&#10;ro0ghNB9/dHvuAJ+zR5e35ezdbxv0x4ofs9//X217bKXAWfasIf8nv/6ffK3rPzODJ70/S0/QpVx&#10;wz/i+AryFGEqtjvIYSTFDWqBkujRFJgbOWAXzO0hyxQ11q+5C6RMDJvtmthGZGq6jpTDdc6OSG3S&#10;DQCducMAqmWOQotbxk/1I+MDqBQd+ynM+FzaIeCHKoaveikth8VNTqRjVBQPFUpapVGI9YYbF+cK&#10;IqXPGL18qaUnDioNvGssiHK4dFKl3pCOY21IIrHbtke7i00xmBBG19LJBrYqM6eDhaXX1arhnI8j&#10;/Elh8FOVQhXPDraqeXJ1h+NlYssC7CWb+A06rsMTNz1cJCawgf6wGkAUNKL+RsdNXADsXtFX8Vz6&#10;lkDSh++tFrZmGTMzj304Vck8kQyHq3vLKRhTHht0trfsjo/INXUZr49cEUFSq1KHvB0iVWlB3Qd0&#10;BBYqcbU0x6Hx+0SrRGXJNDYrwh2+qLFyt1lPvZtXTEmHbJDgGCtPwP2DoTBYRpNxZWIQuE8RqUHK&#10;hT8lZ9gE2qkXhZer+x68w6oK9dVXuINBSaEs/EOQ2xgNUzk/SNjoWBFe1JU7U5c0YzDDET0mhqf1&#10;uUm+5eLt17xKMNRy+6TIvHkyv0t3M4+MoJwh6e9u5Y4cQ0OTlRVXDitinY+axV8FIiJ5VCTMFNwj&#10;AqafA4wwPF+btMtbjy2pzyDLS4dF2Sl45DyP7cIrMVWZzWPIe2QEjbTjQ8j63EAnyC6CjTMJyxuP&#10;he7MOfVYvqmYtx8fQpbhNvSntsB8LJuCPh770wMlzFR+mr8LshqwDG2UeEflvCRK4wMba74+JgI/&#10;otFCz7m3iG4UxAHHrC+fRv1WG/yHyICsIm509eN7FEakzh2Sdnok90mSqb9+emC7XfLxd0Med0kA&#10;+bKReOtG/hVqcaBzQi6PiXWeK5IEzHBeWy5cc+bVgXlyksvEyF9VFVZsxj1sl+i6Tmc9VchJ1L74&#10;NA+7BjXWrHqEyWch9D133nJPdap0QGNTY4MGpX5MfVHDIJiQyVEdE7tZb0IgBc+qPy23YGEVMhkd&#10;15ruoAmZDNbhZJAJfGOfEaKjwG0jZpU3ao2H8MQqpMnPQ+uJeeNRuKFFI+BSXgtZndWxTLSAj5uE&#10;IMca7yAAgFboQ8e8ujfzjHvSllFdkfpGXswVpvJCiQL9McbMkmSkJJrBPYfr7gLZcjosWFKGRt4q&#10;OnTcwMIov+e/fp94onUUJYV0N116f0vBMjd8aqcxNQiluBVJYV2OFu3dcDZ44RzqG9yZzaDVssde&#10;HZoqorW6JoFdDzVNI4c1Ng3IC073a+YoThXVlDDXTLKxUSLWstIRzGnqzqbCQ8h0mRnJgxdrmxaA&#10;fNokej075LGP2tHpBDiDLL/ZyC1EwanxC3z3KTVq81iXjnkz7vILbtqzzb1jRfPmmVR0NzZDMmzo&#10;zoOFHq5ZTnPPGmu3GqJcg4SoHI8lGAoLJSLvDs+U7ImVn1sqKusZSg1GXveJj0VRvOtrwfj0RWAV&#10;IT0en6053SW1/TQLGQd2fHpOLOst4/EhZGIytrA3vjOq/2fF0VUxKQm94/EZZG2OTfBphYxF0Rd9&#10;llYMhX0+xgod/vih7p9BVivHqdvK81ZIiNM8WdwVsoKj47jfhYzmMe22K2Qp2mbMUrYqbRMnTXaI&#10;Hx+uWcbAODYX2iYwQtO9YOvXumJxtXEmh6l8CFmi1ezxep7J9SG+acg+sGOfiVpPnedh2l6kKqPw&#10;NvujRPfsNfB7/htSmEsFR1B0aoSsz+9tJRKOIW1RVyBEzrVeg6yLEcRt/GJ5rNV44SKz9vgQp3m7&#10;xtiBNDp8TZQPEh2Pm5E+IGtrtzzSa7dvHsodEgEN8NJpZH0fLWMI5KHAP4VT+oTRe844vbB3Uj4I&#10;h/mx1f65MmhzxERv0qki8kMdHNJyfhqcOiVmivHxWN66eUI4pzd08+bY8LEf3rX5aTZzHN2r+kEB&#10;QWpGYM/eGR2R0ge8QOfoVDAhE1YeTPaqU9GKEL+hR1sjO4SMPj6oH7dn9S/gTh65cLIxaxWhssnN&#10;UdoVQecyPl3MjiuVDxcOS/fKoRjTqFGp8cndIlev9wH5Ef3lj5ZLaI6rYjqmqEtegwX0EzEfUXuL&#10;ulquScFCirHEVIeFUHlS/dXPLH4Uqi889BJKQJ8c6xnpsN58Mjk4fR7Las+NBLVG9d7SKih6RY8P&#10;K53VH77kaoBVrKYAey8LhN7kakrX2PFMIDFYin2JiPgprt2yt1QgD7ajFKv+9GhvsW5ncglnqGcV&#10;DLA4bkbYCzqv3m/ucPAtFboeBGRtOfFub7Eah2NcVWzV60gS4QiJKtW7kpT6FJs1k5eg9M1Td/5+&#10;6FgtdGKdbn54PiVWEjuvHJIbPhtuZKK3Vd+9zXoImfl4bXBBpM50cRfJmBC2OZE8S7IUFKVOOZ3g&#10;Rq7UWC1xD8sTcheDLs5ICuTYyJ7NpsaHaaE+jhc+shrw5ADRxdKTwsN0zhxpkURLWQ8l/lH0YpYz&#10;7LIdkjm3Y4NQD26QFBEF8yE6qkVbkrFa5Irl7jXXu5wC+dPOxe4ropa26smUUg+CxOxfwZOt5W+e&#10;cuLHAcLu6eHQo73FoB+J2nKy193DZeXLJdV0VdkDeVLQ+QDLiejxwTOwdGW05UEB35JkiYAZKVt4&#10;UVTzmsCqRYB9VKQ7qPPMKbtQcpwPEBcfKEcqf5hEUtMqDS/JnilPuWzDHFselr5BR6tVm1drJnOo&#10;SYqIs3sZp16a86nSyvspwPhV55Tz1aJExgFSdlQ1LHH+urczYHH0ljgRyVmj2aC8yjdCJrirqQiI&#10;GRNPRDd6CMmI+R67HatV4mTwMBksNyhZ2Z5j95Dy1ZlNuQJXGcakiLTWFJXvlABrsAiNG25dKlyG&#10;PqS7Gms0jsq5EYyTrlzDBoT6lUbeOPbNnHFpfGbnTB3KyEgm7WL4z2WV1JQbrmYb2SD0vAu7/oiS&#10;dTeWM8rolKra1LS3LAZYsR4YZXVh61pfCz4C6YjmLSVXu+0bMoBdME93Qc27k79f89+uYiKMRxde&#10;5WENluTXdrqLuLylOZFF9jMvCrVzJIERgScfpjwF05YWXGM4TfsKqP6KuSLNrYuRD7HcTqirHI1L&#10;RP3SFVFXetoufY7lfuOcEMF4Y4UXp9WSFs19wCPCBiaWjpdlUpyxTlcXyjGyY51U//hwkX+Hv/Tx&#10;LaTQwAHX59Ib19e3uNTdNT1sQ7Y6YquUYEvCRPwX+Ey7HBbdVRgRcRw1SJ49Xe7A6oLFCO+Sbk4+&#10;YQGrqxYjHEmZBbkKxeMCp1MpmA6/tEl854GWCqjikqvs3BG5DvJrdXDfAKwftzTiRggMi7p8Gk0E&#10;y0Xi6QaQTN+K/wYzR5Zwtvaz3IJFYAZ3o4oE5JSDg/h3XyrKMWC/FSyEGboffhCCwjfAtpLbjtd2&#10;XUf9MHIhZCJpKaTXV1xARqHREMpAnrQpX+h7u1qOcAgYtRjAFZfRKLKLigB15OJXfUpYsgtquUUj&#10;kfEILNQ+ro5QK/Fq0JE+7DxwwCoRM4Olumeudkz5CCyGvD0iKvVTp4AkBygddD4osoky1wpW7U67&#10;KGYz4Lw39lYccwxV1LGAxT1kJOP+WlrlgCY3T3mMpHyQ4uigTEd/LCgU3XHt8rK8jiiJrk5oI0QE&#10;HpdWLyFF7qBpLAC2g6Gv5bAB/qr/xmS4e4+WCO11kMqZevR1amuktvXXEU1Ht93AAtycjy2m9qRw&#10;NBY1LvygcAdmkfEPibkaVVctcA5jfvW81EVxrzrekT5L5vjqqUWRiBENV0VFNMBYcFBhdcTpKpGw&#10;NgiPtqvrErXq1uTo+S2fI76xsii4p881qQik+5wsCkUo3K+68BRdbZnlggNef9EzA3gd6dzIOtHB&#10;dlF5EKpEVaTh6fOTBLaqoiZpGa4C/KhSzLaL2oNtFw02qsJCwJ9WsUU/5q5I0/MHzC1PSYAMilS7&#10;3W4ZHDEczAgxigaWTJy4cODtD7HBRMEiUwWJi9+8sCNFdCJJkB5hcBAfs7q++ssfJs8vhDRx5zdV&#10;kSagMFYL/hcTSr4QsNOnjJJ2Q4aV3cNJvO4tu200ImuqsxoSdYrK7b3Ffx71EWnoQLL6sHtvB9HM&#10;p2xQYOouSXFzIAKxk9SVkrHN2LH+FMWuWuVI0siK4ZDTe9cHrW5m/dW3lrslrbqRsE9Fb6Zj4lXh&#10;8eIiGvTw+hCjySsFJzfkF3pMGG1cbEH/2/JZlDTrgyQdLokGdPMLu4uMRDB9TsJvWFvMFum01GZw&#10;gE1JeLOWLBXcw+CzIR4jKJJnjk6r7meNDZ0jTSncVmky2jwEn57tTZgNKzFb1lxYgJqp+bOc1E4m&#10;Y0K87dneu/8bhcvqIqIWj0mmIV1wa/TxWp1Qfshpv8GA00ha1illPMmyNCGuZVm6b6DsRZ6hOGI4&#10;as/2c+IWE15ZKQkm/8Hnk6r+xU0Ln/DRJpVEteZdw6knsopDunKGyU+2Mh9vWE3ScHkb1SZ0KPkR&#10;O+tPb1dI/eyLsmJrwAkGYFkPTUPjg6qOrxeIJMpG/1F33KfXo4MV9IWKFDedpRnW9ZS3lc0UEPzW&#10;dj3zpMr4qM040nlTgV0VyWl/MMNkr+3Ws4U5qUma4OJKnQcDM0v9/RLBoI4Ap51UdWp8gCZ2MBEO&#10;5rzUHOCjLJ/VfS3xWRg6PCbBxOVlzYPdUNXubp3GcacSrly2koQ4JBs2xvgt//XbjiNSyUF4b317&#10;tx6VlZsyxqzMlrBgXng9nOUq5TFmIhwq01kZ6rv17GCi1JvlyyqtthnakR0luhh3gZkeEh+8A5Ot&#10;iR1X44Pu+RvrZFMDCRx3FfakfYOr2jlxzD/SGPozsPPLvm2xMuHQNxbb8YFJYPXSAKk8nNMnRHOn&#10;/EoXDA2hxLUYxZhKO8H9g0vtVX74mv20IVhXVn91KuXkDZkOp6jugoQ44nyYu3mdiAxLZsw0jLbA&#10;aoVSf3WY6r4WGzxHevcff8iptep3DyaSwDwGn4C4fSKq/BCGvnTSTiO5gPyGZM6fFZ4LmUgDCCSQ&#10;fLHUM6aRsMPoF3EkmWF0VjKILPF/eZ0JJk7tJVysCL9lIGfkheVM3cHK46Tj9O61qFOcY3NRv+W/&#10;se9z9+bBTnKvQoox+GoHp2A5hYljA46HgwENQkoPuVCty4YzHM6RuCTXq0Ynmq6iFU5h+gS7xEbO&#10;z0QeiZQvTC+diSlKxjrnaSICE6bu2TrnCeZ0qwNEOhMYT1aJpB12j8WAia8pziFubLy5x+tMLEVV&#10;nVX5wF8XVR5qsLa028I/bOlLbhbf2cKsFAf/tVTk7lIa/8UYv+W/ndYQNuCg6SGUZsoE7TLUb+3o&#10;U/ZB0CdtdlU9kHCYJPZzEgeqJz3JXXL3Ijx5tG/IHAtINePqJ3VsTWNRXZmifdPiiE20AjN4QOvZ&#10;rTNT9ku2pqwzsQ6sUTo/ZSSkQ4qaFR6To3XmkeQ8LfGCyT/x0q0xjPRw6FFnMNPIi6KKCmTz7qoq&#10;Zc4rbmjqqdisv4LHJZ7NUVvWOWGC2MiFGps9Z0sdJ7UFQbEVSv11hXmx4CDGiLgRtsAubJ81TLxY&#10;doVwZ2O0kjzD7Vwn4nAp0k+fxVGu1KR0kPLDYa4fwcwj5b8odJsfyttS1pmoT33QRo52xWb9dZFZ&#10;c6TRl87K5uGUAvPh0TqRNebImClLhCUx3W8vHrPEh/DTqTNl53p1ZfVXX2eyOa6e32TKXB2/idOS&#10;2nQniKgoR6hNV8duMgfJaFdCUaKh5CeBX0w7uq6s/urrnD1KZQHpRq70WcXnQgUi/qASsPSQlVlm&#10;qZyP6P4Ot5YvHRoOzLgbD00OJddyzm/5b7zNXkcAbPv2bj14Gs3GcOiR5JWnTH6Xb5LEpCYBtBwK&#10;wuZupYGPjMfnkl8eN0t3eEoo0j4W2MguveNUKqe4TErRixEQJSZvpNTl1V8dQTQNdz6OMl+WHBR8&#10;466WAawSJgvY5Gp+jQTsPuGj80j03/aGkgCrJxCV3iEk/L9rQvX07HIfL365Lc3sloq8coxc+YHV&#10;A5NczVyWvuaOw3eM3jGhyzor5ZGOGXfcQgVE821z+i3/7dsAJdtuRxWfaTF+a7ee5Fvjsqy4r94E&#10;k1x2KIrIwbxxyYulovgbPC2xELJGlp7CMudD2SN1HbUjw0wMD5UjckouONytM6m9VGMq+SKxkMS7&#10;SVJbPGfJBm95R+e8O5mC9LBV7D7BzA8xRRd9buqQM8Z1tM4k+pDvYTV4P5NuRZKcLspLE0r2ME0A&#10;Zvi0YrP+iuM/tRUy3ePODsMk6mkPIRJJxdgZJt4YeymY+Y1zCFOxjLoGi7C5/FXc5F1L9HwwLe3/&#10;EYs4381/gLWF5QK9LH2I/kGZd92sUelABZnmSoXytOArLusvM1bfzYAJiGJa5UQLfiwuXS8zqV2w&#10;Dl25AtqPKEhaY2AIfwpUUTasaY0dJpTZ3bMDJu975D0rWY4v27oXQ5jT6s9eLdakQVLKoi5gp+tM&#10;JwV9Y01rmUoi/GmJfyZXAeZ1kPQRbpPBTzsPSa90GDD5QHY3jbEOapA/26PqZdd25QjmtOkpnl/u&#10;qZ2aHs4bkXeazuTSeJ3viOWpBKL4yNuaPooBBafra4Q9VRfMnM0LRQd78O6yRkuzfkI0yzh4arVH&#10;xWfff7/lv/F2i8UKPO3zdBtQfXl3BPNqWlOQtBoyYciFaZ8jm7wGrWbAhWzauIbgspYdQARbOC0J&#10;hC2q4Qz7kduIepdRO4X191BST8Y8AjjVBq6dJ9afP8qRCn2SljyLAoAtF4EUVULc8IerTLLzCTxH&#10;YVCbh0wVCgEF3eXJTH2PPC967cTuVSTWDceLEuqaEgufiCYltVylScO74E9WQMGhp7KO74umW3nC&#10;SS+GwTDn+nBo47Bn5aR1YqxQ6i9LhZEORNP1l/2eQiOwJe10PROziT4fBabMVj8kBHsDJhpeGDQU&#10;RLyuyRmkgVA90g6CrhFYYJI2HaUjuAbigsAjwsQSVJ6NzhfO0biPcayTCHQsBcV17XlLQDdMA5oi&#10;677FY9ySERiVVZyhS0Ypn+3rpPP8ktZBFFzVK5ot4R6FEU9h4iR0GisCN25B9zpRRwlF9c/Cs7qK&#10;NB6i0eFgbDDhtT1IdoRbpJbLfeBqarOU+JpuoYhjQ6VS8JIBE5eE10nW1w3rVIkFYZPRTY/tKzBn&#10;5jKeeSzg8lD/KZCAL7yfsrN1QkOhmdFkEuWvfBbMhu9abSSrNgOV+zJ0kt8ireMM5sz9JqMJL0mB&#10;CbsNDRS3zFJiQEc18yuC7nduaklJ6hATGkuBKYunS0m0z8juH/upfPqOWzxMdwpBm5iJz+J6r5eO&#10;kl2Pl7qRpkyCRZvBKgidTqVz3bA8wi3pr/D0/lmIqEcbvBSSnJ1xoDYaVXqQ+UXidoyEGe95n3l9&#10;57QAcO6t+mBTSdPPtN/y33gb10dIRHrQxU0DrMpv7Xi5AvPB47huI3IKxnqwpowmzb6oUpRxQSx9&#10;PRQQ3Ii9kYOH5yJGcpbLmaAZverLxVKUblB1Qi6comdWPCSrZW9VeL2BFSX/d7zLXzj8BH7Lf8fb&#10;JFcEBAXiFoxvcYghFxyp8abCV9A17Eunn0/U1BnBCo1HpQUBf3w2Aa1Cqb/6PNWEPhRPkgh0nX3i&#10;n+ykI1bkNMZFGQMmVBqCCx0jonNHtI95I425bQ3++561PT4LIQWjQ8ZGEd94qAzrwCpek4HVurL6&#10;K9Y5a95g3ouVlCvtoJVq20O59jbiOFeK/qk85OiOrmyvqdEp9ElFJdZiQwIcernyQH6ocAZjpIX0&#10;vuC2UhziD5dy/yC7+gR9lhpNiqW9Kn9zh0MCcgoZa9/w+tDYItMKKQs6R+0hW1N1J7ziLupgIPnt&#10;xziEW4kltM8i2qrqqWNtvwu2bZV7tNvzbaWqLz7KtlMNSPAFxDN1vDFPY8V/O00pTGsr8I3a+y5v&#10;73AI/UAKbT3k83FqMw65JQgDJB6ytnIYcaFiDvWHePr7Sb3QxBYmfnvXYSGWKx3SxhEzPD6LAtdq&#10;Inze0LJffRcRC7jDAzrSghWqER0ax4mP7HxM1sin7S1Udv0JDhHICiaIJsC6rtVKPKs18O4Pif5U&#10;3YxSDVe1NOUiZlZxVldDUR+E3WDRRmUIW7/kv50guE9MsSJNjAyJcf+tX6pw+hCUBknEPkZ3sOe1&#10;8JCMz+B3nL0SL8K3gJztBIEP5qy2hO1wxYwMw1UqeaaeG97AMJvh08NQ9Vv79aj3R0cYC6s5RQhd&#10;pFh/+JrFlrUiUp2rT22zT16FUX/FLIk/v4ZuhHXagZYDxRGGJ/Yd8UdN2wDDWu3jUkiigqi/AiB4&#10;k4gVQGqaizIjB6Ds4/0zZIDVdFBzQH101EQF7nuMZ8ZqijfAf2NeMMPRcWHmTvil7VJw3SlRs003&#10;kD7wQ+ETWn/Ha0x3PiN9JVQvb+QRK1JKpWIhAoh6X6ldbf7NOUjBKceaJFoGBp+CFo+w1273DFck&#10;fO4JamdFZDi3qeF8uPD+Pf4enTInLJJv2I7CzLG60V47Yb5CY9vSwh4inYSCYV4oGrHPWWgrQMMt&#10;XlBSmhnXdxrz3pRUQdRfg6ouAycZzI+ym+U4J3gP+LI/fPz8vouGP99++bV59fWP//n5S3j4P3/5&#10;H+8//v7P//T2h18+vf3pX3/78KH9+3N7g//4+dmfHz//+NXzr/SfP7/79f3v7//lw6dn//X2w49f&#10;vX337v0fX160R28//Pnr2/6fX6CQeTpjRAP3y+f+8f5NOK9efPDDL9cP4zV55MOcjV88ba3xmf7f&#10;j1+9++3Tuw/v26d+ZnX/5+P/fv/uyzNmH+Cf/WX8c0FURsiHP579tZ0maPfd2z9//OrnD2+/tI/+&#10;8VFI68Lx0+cv//3t5187Gj5//PDbT327fv/ty/tP/esf/gATf/3z8w+f//y3T//8T/rXXz7+9P/+&#10;7dOzT18+/MtH5gX9vP3j3a8fPzH3L58a0eqtv37+s7/OP5797fcPf/Cf/mRnfv3y5c8fvv66Ifrt&#10;53/8/bd3nz5+/vjzl3989/H3rz/+/PNv795//dePn376Gq3nefvXn58+vnv/+fNvf/zy77++/VOo&#10;0fff/a//YhK//QQ24AB/vP39/Y9f/evHT7+/ffbht798ev/Ds/6jU3wM+HfWwLL0qy/n7Q9/+/nT&#10;788+ffwipIoOYoOZyLO/yUqkiKEfHpqjjfYu7//25dk7HtNFQQ0sQDGsi5OkBmsNAf27opR3/3dS&#10;7Nv/gkob5n/5yfT6U0z93cc//vgM2v8DdP78+4e3P371375+Jpc1+u2zvz5Dd6YRVwjHX9ZB/5kH&#10;EZtnVt89+5VBCtQHP70M+g+UygQJefni+dOQ8iBygDFnXj8NCXZbILGUpyHlQYKEJHsaEmJxQlIx&#10;6asD7OVBJN6pE+LTkJDnCdJzOpe+eXpNeRARTvpwHGCPIzwhqeHcdwf7lAcplopR8vSa0OoTJGjv&#10;+wPs5UHHa+LMJEh4a58fQMqD2CcC3AdrgjlMSKcUkQcdUwQK+4REg1ZcFU9TRB6E0YNj78XT+6T8&#10;yQyKC+APSKKMAhYOxhNY+cTj3ZGn+ellqa3AmKFg4c84WFc+81xOSqnpAag8qPU2hJaeZn750FPr&#10;TTbJAag8SInTFIgdgMqnHtsJ8+AAVB4EKEpcvz8AlY89xiBO+JNl5VEcYbjSAavlMr25xdgYhIxO&#10;YOVRx4zpRT76wFIA4QCHeRSwuNjh2wMc5sNPtw4yEk72K486x2E+/gTD1KvyYF15lNZFKffT61KE&#10;cxxJKTvUejwNq4yipg2ueyAcUYMSLOX3vDhgGmUUoUr6Hb05WFc+/0p2x4Y/WFceJViI1QNYmQHg&#10;uWDDTmDlUcBCPzuBlTkAcQNE+MuDdeVRBBbZrxNYmQOAQmZ4Qht5FLB0/eoBDjMHQEElCeOA5lXA&#10;PahXMVSckAewMgfQPRU0KTzAYR4FLN39egArcwDdqIEv/wBWHnUOK3MAWqDA2E72K48CFnz+4HzJ&#10;pTMwj/CnkuGA5ssopR3QCORpHNIqJ8PC1/TtgVZdRgkWDvUDWJkD6Opu4gFP75eSLwc2+lk+gZU5&#10;ALBwQZ7AyqOOaUOexjFD3MHQxgHNl1HnsDIHwDFJVs4BHcrbO2aI3aSbiA72K3MAYOErO4GVR2EN&#10;y8g/gJU5APuFz/gEh3kUsOAbBzxKifMDG5wvjPcTWHnUOazMATC6UBxOcJhHyaNA0t/TOCTYmNZF&#10;XwBsm6fPVxkFLNwSBzj8tvAN1A0p5k96TcooJb5SYXmwrswByD0hcf4EVh4FLOTDCQ4zByDjjiyN&#10;E1h51PFZJiyT9ouoH4mPBzjMo+CHKDcHZ1nBoEnzON3I1DiAlUepvwL9jQ72K3MAOVEJkB3AyqME&#10;i47uB7AyB0DppafIAag8CH2I0P4JaWQGQDiSdmAHoPIgzPKm5z1pK6sdztitfsXEAag8SJ4NtK+n&#10;EahoxABFsQwR/KdBlUF4AIgnHtCgio8mqENnQxl07GxQbGaAIh7D4TpghWUUaS+UoR2oUMqFS7BU&#10;sfb9AQrzKGCpJdjBbuXDT/UHBHVwtNTQcsxQdeEkWBzAyocf8U/Z4gkO8yhV4FHEcwArH35UKBIS&#10;Ds6xkiLyuhAMByxDBURjlIoY8QIc7Fcepf0iTf1gXfn4k+SFGXWgXivCOmYoOqTT4gGsfP6Rks8J&#10;pRysK496SXYZPoCnYSkfYcyQOAz5EQewyihgIfAO6PBVZhu4ULHlD/arjAKHOCkOaEMpkP+fs3NL&#10;jiTXYeiW6mHXY/8buwfVETaQ9yOPZ3p+JmLQLCkliKJAssYVYYEZV6MYF+piM65mgGRYkdd7/r2i&#10;Nfn5hdhC7iqulAjBflFkWhEqF7wxKEKieENiL0dc8fMLEXiiIRAH5aDCUTCiWIfNAGQhIyEXU9ig&#10;uMlImYSpJgAUWXnfOXV485T5MxeaDSOg/kHZM3lA+kwm6+fXFOkChNjFqBr0z9MQ6yJSyp9R4T+h&#10;hT43NaCP/8Theuo/Rdv3awrR6UOcXAP6eIUPY6r3fnoLmrsJMpTf3/cJyHG0no+qtz7pNtQqEBPY&#10;IEwRgjLfqvmCS1ru1aeLHQlxj+qGKTOqpgtyBxKqPTfVIJgJiZwZVW98bv15dTk31SD2FbaMqd74&#10;lKBQoeRIkX6WrfYxksryg/p0JTOLvUE5snKnPl+BvfGRb1N+QUxgg0ifimL93FQkaL+jksw+IM3s&#10;r2aLj6xVnPkDol5nktzFqHrjpyGUOfIRwf1OBaNK1Qthqjc+KX44rOffKgLln1nHFN67MdUb/1/T&#10;L2GqQUxgEkDFqHrj62/VIP+teuMnVmXUOq8G3Yg7I0kTo+qNn/oXJqgbGdTvt0pmignOJLPyB4Xo&#10;kTNffKsG8fZBVEw4uMmD+DXFqjUh+AElqx79zfkEJmHn19QnW+F8VANCa5rXKmGq2cIui3eD9LJI&#10;Av/PqEhK5V4sRtUgci/JFRZuTOTNY+r9EKYahKlcssQE9sYn2ExyiTDVIOTzVJIQh0jS3WpUPBCY&#10;CWwQpgiVmhU4G58+I5GPnDoXSfj/+YGkPH1jT8zg7HzeFN7mRhwF/tgi+UnYmq1P+ZM855yPa1Cf&#10;HDWzMpoweFPIa7+w1SjmL9kS5+MiLl3Tkc5u5FmfG1sYhXbI2BeziDJorBGSNHHWhbH/P3KVUzct&#10;7SN/P/X1RSCIjXn60RaGNeIzamxNA8h3U2HTWGsYeVaUY1LfrZkgFdq4FRprDeMII+Ffja3JgELo&#10;JJ0oaw3D46B8sTha0CP1d0tOvXGwF5ak2AhyxCppQkgdd6ddI8P3d3FhjbGJqwP6p4Jx83qrcPLC&#10;tPNLRtpYQ86sNGUDwxqtLMxMjtATjTrRNbNKBsYljEuE2QEj9WQhU2jP7O6Bcbsk7mV2QHKsfo6N&#10;VN7nWi/228D+Rb7UTDYpUDyKfCFlrWHEA3ioVDPZpJDUasocmrE1DPpxgQ5ernsmCd0m/H3OygPD&#10;GuINNbbhki/OxS/h0iGxqx+JEptVor5bkwJZFOnCZcbWsFjLhficuZKA8rsmE3B/GN3ywJhJwlpq&#10;JodLyPcij8CMrWF+lYz+8xOQNRf3T5njnynxO2AUoOxuQmkiTHAdmN/dqWfx8yNhrqd6bf502PiB&#10;eeZKwZAfGKxMfqpZkwPzrJwWeL/WkjFqnjDpj1Mwf+Ikyb+sJfVBja1h/jQdLWgqF1J0RuyAgRH5&#10;o0aaeFtMoYUeG+EGEzhYGNaIyBkuSWminklKbKgd0DBmklpYxgtK58OyliaQ6rs1DJ+LYJkZ22hC&#10;8fB4szI8ObBYI21XsPKoQlG68mhgeHJgWEOhbGZydKEsLKqemZkcGJ45dxxlbbiEZoSU5RQ7IK1O&#10;fz43t45k5ZuZbFJIVydqrxprDUtVDqpNGmtNCtwW02nUWGsYkTpuwmps7WCkFQUlFYy1hnE3ZZWY&#10;szuVQX4+ALd8PoHxggbGLZ8i7GpsTQqUkcAzVKukYUQHX6TAmu/WpJD2BkgczUw2jHgJqT1mbKsT&#10;pQqMehNME6/fD8Av5E1BWet4CRIdpdGh02MboySF2wCp/fuzSHigohKQmMdBkfdKZUIRu8M3HmNp&#10;T2eMNSrG4HKxREZiSpYJb8bmYrow1j/BOGNtGAFrKnHhU3PwZ/rpPE3FGENb6WP0C/PWBoY19XTM&#10;5bCtEQak/q35bgPD2ltdOVJu5ndsnyIzhiQX5mdyGCEJXSqgMCpV0rlIpTNuwopH02rv22y3hbEF&#10;CDSKNbn6USRMSguSUoD1AVLfUu2AVZBSCJMKn2KVLIzEOPwSM7YmBWqlqJyJT+3GWltPzl+z3UZE&#10;SsiJWgdmZOOSpOk8grrzC36K0/z8xhQPMmIrLsuFIsGYNolqGocRyPtTOvzrqk9x7XirNEMbRsAa&#10;U2ImcmH5asraEknaSylrC0smpPG20oT957PxsXFdlbWFUafapBoSrRhrlCAzz3sHGEXMuJiK77aC&#10;UkKTShpKid/+kVjjX2OtXRI/k6NfpZnuE3/XWGsiSWa+WyWrRSUKTSdvY204Qe+3VaPq/TbCUs4a&#10;yrWJ7TYoCjdQwti4rSkm+7MBEL5mQs4jvIPCWMqYm3lsSsAYfqsx1qgYI8JrjDUjUPkLha4x1ijS&#10;cyk9Z1hrVKlURFWlXvi7a/Jv+BW8TImRjcSUrFQqDIqRDQpj7/vVnDUjMsWvjjjjfIEMKmVECHeY&#10;kTWJIKWh/KYx1qhoJMkkMMaaQ3jb485mjDUKsRQVFM0CGakpASqVPQ9l9AJJWR8jJmYGCvZFdITk&#10;dPHNGsWt5iOtPvd80prsl0HeTKP6Zo3K9TDJacJYc8FX8ufVN2sUrjFTohZIcwHPxrnliWlsVC6H&#10;PKOZkTUXkOOj1I9Xiun+Tr6/iY7slMXIHzGyQTGNtzhL599shKf6mw3Kf7ORnqKYICPOjGwYRK/G&#10;EZ8SzXVP9oOK3o2nTjONzQXsaUIjZmSNInaWxgPGWHMBrWKoImyMNQpjxA6MWzAS1NR8V8qHQWGM&#10;GKSaxuYCyu4SzTUja9QfvllzAelIhPyNsUYhzCDeqaaxueCLb/ZtHJ6Vr95oyq0qII0UlQXMbxQj&#10;GxTHGVm4hvVHjErGFA6FMbYXGXt4joaVUguoWI2xZRBKuJv0BOL7xd/E0elMYIw1iksTXavNAqHO&#10;4+9hkScCxSCD4qqFw6OMNRdQJZDrpxlZo/CueElXC6S9CaqZ4CcZY42irj53T8ONI0tFu8bPNMaG&#10;QXh/vRiZOI8k9c1QlvOSbYw16sbTMktEsH76g/y6cnoaG6WnkTSDMnZPep2YxkXpBfIpj/8zsn89&#10;Ps6ncVF66X+KN/8a+zQxMcaGQSharXJXCX33NMpr7qL0NZfbThlDwEG2sfpoDWNJXxCpnC/HT1Xt&#10;n3mMNRUvWFisqYR+Xt5mbNAq/sSpu3+AUQVAvQWll9zvVuNV385kwwhWflLmT11waoa2NS7Wyi1e&#10;GO/sBLUFQfJqN9bo8WJkgwsjXYKD11hbTSqV71FYi+82MF6+qUAo3Ecajs3YqMdufJGF+R2wmlRU&#10;mxRuNmMbKqEvG9ousd/Spu53v9EE43lX1gaGhoPe38ZakwJPcRQ8E9drAlf9I5H/qXcuPMaG4eaq&#10;QOcBls3NffJ8v60mlZInqa9wziULw+tPLSdhrUkBxQJdD5W1gaVHuBHhcwz2TNIXhNw6M7aGsQOY&#10;WrVKlkt4oDFpKJB3/Uh2Nj2wxHMQ/kTB0OyQ5GnGNjB2G4tUBEb438Yajd3QtZyvkoExH+wcZW1I&#10;gROH+njGWsM4cXAWzJpcTSrVnWFKY625hLvG53p+vgNWk5oq+8ovGdg15ftNEJLTrL8bjccYnBlb&#10;w1gl7hmb2OhYo7iueX5dGL4MqYRqBwwppD+5+24No89gmm4L5hopK3ci2miZE2dgGRs1ZYy1JoVc&#10;ilQIjaOpPgA3drrvGmsHTSor2RSjpHXeWPuIIsXYDppUijaq69TA0uAlsPP9tppUQGxUsQMGxn6j&#10;sbmy1qRAXoLkkpGyei7ZMqdkVNGg0oyt/ZL0aMN/NTPZpMAdhwR3Za1hvGPTbkxZWy4h219xyb1h&#10;WOO5QH23JgV2N71+1NgalplUr6Kc1rVxkgWBCNN8t4ZBW6R1Cp0iV5Ox9unxaqw1LIoAyEuskoMm&#10;Naew2W8D4+x+E/Iz1tYvoUKLmsnRsrK7UaqbVbKqVALC5PSImRwY1nh8MTtgxKysfqyZW8fAEnBF&#10;vGZmskkhzwbqjZmUglpc9L1NR0pjrUkhymUWs5nJhuGZ4yurNdmkwCHJm6qyNrALsiST+Mh+rilh&#10;9d9Vy4UjLBWU1HdrUuC8od25eCAl0Wt+JPoWN5NNCljLu4j5bgujRJ55aMbtnB9J/2mTZnmEURaS&#10;zJxzT2FlqeRApFD++R3nAMMxMW+k+AYzNlIDTQmcA4xrsKo2TvZnW6NPfa5GYmwDw8GjQoWZySYF&#10;fiMEa+KTo4LlKYDtpqw1KURfneuDGNvAUNxSV8SMbUmBfQOZC2sDI3sCEjLWhkuoOpy3OmFtYDfS&#10;9ZT3OrVRuRqlAqaxNlzyeZc1rDyCVo4OxFBqJodLbNIL6oraAVi7u4YxA0vAKlns51wyylQu0Gly&#10;K2ZyYBzCd5JBjbXmEqzRUkjox1mENSU58t2NapSpaSLtIoYDQwQRBa0ZW3MJzhPJgWYHrKD1jghF&#10;RZ5GmoobSuFo9d2GS1Luxsj62Jf1AbisvFXC6sJw7wlIG09h6qWmkAbPdmZNDpfQwxFBoPluTQpX&#10;Qjo5Os6Zayut0uw1PaTEfmtSIKpMOrqy1jAOHFduhYr2/d3IIOWZVoxtYFij3oe544xAFaeQx0Wz&#10;AwbGdZ0UUmWtSeFz7TMiSZ4oakrySJg6Reff7dkOBhJBSgCZ7zYw3BJKN6mxLZeQ/K5O05W2fmrZ&#10;mR0w0laU+Hj4amzLJU9YQY1tueT1iJbzfL+NJDbvI+6tY6qpEtgnHm24ZGBcackZNj7XVGHlxIHN&#10;jacwME6c98tISyiWWUs5p6m7UQ0MawSDjIc3SlVCttwXzXcbGGc3veyMXzJSVe9zDQwC+nQ4Od/d&#10;o3Dluv5wd5yBEWWmnJV5yRyxKt4r/qThyYFx3NDBwezuV3MJHhebW323gVl9N89mtSZz68tT8vnu&#10;XhgNiIhFCFZevWoitkbmisa6fyR0B85YGwcD2uL4NmMbWHqymtIWVIvrH4nEWHXDOMIokWBqZN5W&#10;sopDGXoV360piDALyb/GwztoVt8v1cyJbkU9JWhZuAqL7zZS18TwiJCJsQ2MbQopmP02WlcfMRxY&#10;rrQuOjNiV+iV+7Ma27gzKfahuGR1q1AJwSczk80lKAfyuGW+23AJceXUhDlfk1PvlYOKDAITVdsq&#10;rEkBU9GZgfkX6BG88s6CNbPfBhbdBl/AzORwCZJcVbaDx4bab7n28bhirA0pUOsDMjHfrWG5PqjS&#10;hERH6kfyQEVTbrFKFpa6YLytnI/tPiVc0+Qtj/Kna3Jh6FDftNgx1uayQutQlZR+38qv3ygHbuKO&#10;QwihZ9JbaxgXaGutSYHwPD1iRez1PnJZUnLvNxMzxzebsb0CNN+tYVj7UtFQomFrDXdSrZKGYe2V&#10;Wg6n3iv7ZKyheTIRjIWlyia+grHWpEC0kriO2N00vawfibXchY21JoVY+zZ91eD8tSZXyQhY8ULJ&#10;7jdjGxhjI6pmvtvqXiEFVd/oPjBWyVPdAyiDUVMCcyH7M/ttYHlHuxidAiWv1hqFkUSO88JiLRvn&#10;fAesgJUAPU6e2N0D+1gzxTuIPOzY4pgYaw3DGr1CzA5YASvNOMjxN9aGS/Amc+SLmVwuIahjlKio&#10;qGtKeNtF36PG1qRAwRt4Uo2tYdQXvCuNIbn59SNTXof2YmYmG8Z+o32SiGAQexhrqJDUdxuY55IR&#10;sPL4in7SjG1g/uyeEq5s0sSxxUwOLG6CKnFBGHlmEg23iZkvjJ/IqWx2wAhYqWqLxtCsyYFRhYJg&#10;hGGug+6V5xiTYUr+ak0J6aUkZZv9dtC9wkAs5XPvdWAkRhKfVDugSYGDg/2mZrJheOakyIjbInlT&#10;NSU5piIYF2NrGKuEsI65B4yAlR3AKlHWhkseuBgm0svz6oyNQIhaJQPzt44RsOJwMTbDJQPzHt4I&#10;WGFlDkazSgYGK1Obx6ySEbCmwTSNqcUqGRgnDolVZr+t7hU/gciysdZXI07T3BfF2X1vUmBsFLlT&#10;1hrGTL5Vjth9BKx8twdxczO28UvQ7hHrMmNrUuB8u9DM1VhrGJoIJI1qlTQpsLuZFLUmGwZzfSSl&#10;5z7X6l6/r3elRCXWV6TAiZMGg2ImR8AKT/LdzNgGlqJuBF+NtdG9Ur2C5Afx3Vb3mn6G6m46AlZi&#10;QZwBZpUMTCu/eRKsD6C12AujhCJXY+OXjIA1mjP11kHycv1Irnycwuq7NSnwTE7WltndXw3T2Qi8&#10;QdaPhH5c1tbCEumllJZZk00KPCVTMVityYbBWoQn1XdrUuBJEoNqTQ6M1vVJmTjnkkM5VmbS5FER&#10;1+oPcGFzq5lc3Ws615hsBNqJtDU8Lg5UMbYVsOI7EY0TXLIw9KtUSDHWJl7CRUCVX8cNmbFJdfR9&#10;da8sE9UW5gCzdfy4wvaPJN8elZuZyYFBJi5mvhVZ0du4aOjCUiFS+VzHiqy8yatVMhRkC4LyKNUz&#10;yQMo8lAzkwOzNZopmzvW0AKrO87Cbrz2GcU+qpexhljTlDQ7wBBcZUrOmWsFrCwRVfkLMu0fibWU&#10;1RLWxi+hJiV1H8R3W90rXi+vFsbaksI3KHPirO4VGVIas4uxjV/C1TTtZ89vwqt75TH/W8UUVsCK&#10;vAGPxlg7cAnBdjW2djDI9oYW1NgGhtNFHxQzk0sK3ISVPzly2STlk01rrC0p8CJj8oQp4NI74MpV&#10;RUV6V8DKT7yZvA7qaY21PJKosQ2XICdSBa/vh2quabtudvcKWHkPTcHx8x2wsAsxbEjhfL+tgDXN&#10;UVUsaGEIAJQ6mmIs/QH4+qpZ18K4qj9VexEel9pabg9qvw2M6CTW1EwOKRAJQuRmvlvDdN4iWugZ&#10;GwETtQMGxj2YCj7Ge10BK0EdFqUZW1MQxEVpNMNcK2DlvH+ZOhhkitaUcBOmi6jab0MKOFyEes3Y&#10;GgYjp/Of2W/DJZSAfKsY3uheiWBweJvvtgJW6i5xCoixDYzIE+2UzA5YAat+ERsYEWwcczOTK2D9&#10;JptcnTgDIzjGOaWsDZfol8zRvRIN5bVPfbcmBd672TrmBXrksvhA9CM2UbUVsPIY4N6EB4Y1nqjM&#10;7l4Bq1YhDYwX6MdLnaavJgUOfLJizW1xYATiqI6uxtakgC6IRpsiR4yn3GaufDe3u5dLYk2NrWGf&#10;VaKsrYD1M5PmfBvYv5kUOvP7CFhxZSifYZhrYLiTzL/ZbyNgxRrf23jmA2NsJP8YLlndK5XO01Xy&#10;3MMbWGqe0EJFnDire9W6oIGxSugyaHbACFjZAVIXNDCe/5/sHTO2djD+YK1hUaeTImOsDZf4VdKw&#10;P8xkk0LUY06rtrrXz5pUY2tSyH5TeYscZ81c9yT/iFwj3ImCEdPh/VNEnhZ2JRKoKnkimR9rKNxM&#10;0dyFXbnOqWw7rhlrDX2JYK6FwVycpmJ34+OuNe5UgrkWdkXC/cB5Or0tcg6uNVwTwVwLwxovoIJL&#10;aP+51vBLxImzMGaS12TByhRSXmt06BT3gIXpM4B9udbce/fC8IIuKhZEie6xRhkSc+IsLNYuPDaJ&#10;VdKkwOyjRFVrsmF511JtW6hXchibipkvjFVCOzjhK1MWdq1J5hqYZ64RsCZ+xBl37ing89SP5En+&#10;le5z599tda8E2q9GP8mHWmskG6mZHC6hh5mK4VHMfaw93qoh09fqXv3YmoJYJU/UomYmh0seNN81&#10;3uvXyGWvdAWivbyxNlyC3IAce7NKGkb6LcVlhadA48T6AFSkZXWZ821gaQBFXWYztiYFrEFBamwN&#10;42mRp03z3UbAygsV8knDXAOjYR4RDGVtuMR6eLzK1gdIhbovU6maagEFS0xBVZVaGLogHvPFjQp9&#10;8lgjGmf0ygtjbBzeaiabFOBIoq9mlRx0r3EV1NiaFPKIoDItSAioKSHOhTRUWVsuoXCxyUgjQLLW&#10;qOhivKBbk0LqNUlrDWNsWDO7e3Wv1CHhHBbMNTDPJat7pTpURNWn927WUs8k1WNIcBXMNQJWmIsc&#10;JcMlAwuTP9WaHAEr1oh8GF95YPhcxEvU2IZL9ImzulcU1XhdZiaHSyhLkXD0+Xdb3StqB9KIjLXh&#10;En12j1yWmic83KmZbFLwHt7IZb2HN7pXfiR7x0xkU0mKQ5ko19d9KAG9m0k0WhS2kup47rlOrVfG&#10;5S7Bg8KWUvNSm6npgIxR5ZAMisBdij+fj+sgXKWkoNnUg0J5BK8aW+NWJOfKUPGIXanRpLrDo5Pv&#10;OSQ11SQiLyoehRtXs8en86h4SsFjr1/44kZl4pFfK1hlBk2RjUVhy63Dlavq79V8kzk0OhmqaNVs&#10;kEQj12GjnuR9KJ9gKrtSh8jtr0E9Ub27tdF3GZ76VWI1Z3LNBrZSNl7s5eUNHrDUOmwUttytaUWq&#10;JEqp8OqgUhzAKFt5rarZoKxDqjqcH86DwpRSBhD/aFsPbBlHYFCwvOpYQdZp23p+hQHEuBqVUam1&#10;MZpW6sF9GXkFwe/6hdjinivW4UhT9V4elJ/DZgCkDqptKNq9GpdfG+1vIDVBpWW+V6MoPvBEtHO+&#10;l1eUSuTEPBfyhtbjivtlfIBVskIBRshKGv/Ywq8y41pBKqVK1ZVlUFx0kpZ2PocrR00hN3MZGxT5&#10;AWn/I2wNbxBVUPtrJKzatxkpKkmZCIrEOhxU4hfqXB79KtufaI2x1byRuvxGB4zoq1YUfbaj9jjn&#10;w0GR0ZHO0uJ7NQNcuQW7tTGoPJiqsPdoUK+8fBpdOleMng6Y7WU0UpT4GRh1a9SqX1TuYGoamwQS&#10;ylFu9uhWr2iIUgLp/JuNABW3TUW8B0Q/ZJai2c8jP2U2lHszoDQ3U+3KkR/WF6NvrXI5BnSlMKzq&#10;68GR1bbwl812HhAl86jeoL5Xs0CEMmYhTpXWK5kmLoY5slMkcCoUMCByuniiNot+tKqkYjxNEUde&#10;P2rmWfSITs2leTWniDtMhVZuu2OMpp08bIsdNiyQ2sbmBjEFWmnuwFOUKClHtmv/RrhUuTiLopR+&#10;yoOej2wFp9QEUgG+RSHayjuzMDYXFjwIHtnOD7JRqaJzIVPB2Gry4N5B8Qtjq1F5XlALf7WmVNFX&#10;TDUomr1QvdSMq8mD3UJqqBnXoHDRnfe2QlNe19SD46K4ASu5HAGRXvccSab62QHFhkbTZKbxQASq&#10;4SNPAv0TL9EPKmNDH5crPpz5ZoPS3sDUZKUyUjKkxCYb0rlYP2c1ppbyDyjrwa3ENC8mZmSL0r7p&#10;Kkztnh6UdrpXX/qNHMBw1aD0ZWLVpSm5pWw1f+hL0mpLXwgI1Afr646+/E1F1RvjcoujOUdfaqee&#10;6s0GIQZFhyIXhBhVKUVuvk1XC+pPFVERuIBMBSmOpvRjS62Npg5rixI69QsRDUS4cUpTiyL3kFpU&#10;5+P6XhmqttXeSmwZmRo1CWpc3J65WZlxNQqZJrUNzLj60vL14KuLQCmF7+oXYourn7HVDICtlLMT&#10;36tRPDvHCzv1E3mjq19IUJJZNLYaxXNYnraErWYAArsEIYytRt3pak3mmrDV7gNhblx7Y6tRyAt4&#10;zzG2mgEQtFHDxdgaFN2BDG+gFq3vhVuvutUvKl1C+YXncziiU9x68vHEuAb1xdpQczja0cgYTP00&#10;cohqNvivL5N4xvtSoci7jPjkfH8NKuIfczeiVlTZIslZaSQXRTAmWe3iew0DRDJneH60pnwssgWN&#10;rWUAKluZNT8CVaS3ePnGVjNAxEJ8ZfG9BpU+I8pWM4DmqKmuqjlq1KKa5weleX5Kq3IlvRv1LK++&#10;vXpTME1IdalmUShKxtLXTXyvQVEKNrUVztf86ES/uP2aSlF4GPULudZfqGorbDVvpD6C0anzRj+2&#10;7ohLja3mDVJq1SMVWd1ti65/RoyAur9QdOOOt3y+vwZFGkPqR4s5bN5AZk1BaWOrURQ4UMIHqnr0&#10;uIgFmNqOi+LNU5WtRHldtvS5PChysVTJ9e9RhmKLyTdzuP4G38v4oqMLvaOnNn1zvwf1SXIRMkH6&#10;TvUcIhVX63BQrF7q/Il1OJrQdMc0lW+pWl6/EP+VfWlsDQN8MvrE9xodKV2tKRRobC0DkBRg7imj&#10;IsUWGk1jq3njTtzGPPOhg5s5fJN0a2wNA1AEmKfjc44aBSnyANUolCmrX5gkReXbDErv5RGQkh/J&#10;k50Z17BNOEqt+WGAlKQ2/vwISDX3jhQ0wgz3vcbf4ExhNs7PlJGC4kddTPUDXOr+yjkrzRyOFJSd&#10;ol5KCZ+2rRQoUeNq3iDh763ulSM7xY+imJyZw+YN/EMKm4h1OALStJRWHLUCUiouJ7R0vpkXlnu2&#10;msQmDmRxT9XJjKtufTEELqpYPIdjo975zoamFpZ2uoYSRw2KJhFnSk1jcwfBSpXqxHLokflvNjD9&#10;zZoGKARE/V3DVFMjlUu9yb8m+tcDe2bpG1sD44sp53f0oBRvokekstXsweMUv1Hs6BGE+kkcmJ7E&#10;Zg/e3MKLYkeP+hQaUJGHEYRGxKASQZGN1Xcm8uBsDQtcGJYpLUUqftuikJXZziMI5TGRhxW1OJpy&#10;XhE0m7UxHEBbWtVAAJlDjStV6NW4mgIoF/cw9Q24WrepT3uuc0dg9KBvgtLqQWBQaGkoTCSmcPSg&#10;bxQFinwHla2sgqOjB32lY6g5nAfFO7gLjq4elCw0U1acQqT1uf41ezBz2LSRsLlRM/Nm27bSRcT4&#10;AaMipfoXXqJgqEHxtkehRDOu3v8PZIJGYYyYosbFRYDpMLZ6/z+4NCvHbQug3m/qgZSiuPULSS19&#10;qoDKoEg+VtWqvkdDSiUPhPXmezVtUEg8wpZz3hgxaPpHKX90UEyh6qhFSlzNIc8jTxUAGxQUSqNP&#10;Ma4Rg1KLXSmMqXZTv5BSO6peM2VrCvWNEkk9qgyKQv+qKiKvQ23rX7/m8/vDoAjehgHO18aIQbnI&#10;RYYkbLW3wdGg6kLzENXjIthuBCOLuvFAarLCKElYtojckGhoxtUoahAktC/mcHjjgX5U2WoUd2YY&#10;0dhqBiB5ShUUw/2p2aC7C0essdX3FLQpOKNmDhuFTodcb2FrdKDPFz0SzDocFK4yHTiMrWYAapi4&#10;B+0Rj6INTDnP87UxpUpfBDkUzw/qSvBGPaqsDJRHcPWQOCguNyTymnE1A1AtiMYDYm1scdPcew1H&#10;jQqUct80ize2mm1wRd1Dx0E6ipOioogDe/CRzV5eDWgCPqa+Ck0QajN/keliBCOH8qRvYllmMw+M&#10;Y08Fs1c3yotTWraeHyoDozKj2ssrAM0zncmBQN9Qc4hLoHzs1X/ScIxKRmJcAyPOqa6wI/9EgCTX&#10;xsDs2hj5J2368uRmxtVuCmRjsgQI8tbEpwWnEhUvjIxBU+GEatJj6/mNA2bG1TBa2KkA84hGke2j&#10;Ajf7a2CpWm64d+Sff/hewxv2e7XngDtE4Mao2kY1Comq+OGIRqPaT4u3c94Y2BchIuFvQC+9Ni6p&#10;2CBsLQzeMOfyY0SjnERPUgvOx7UwQvTmTsQFecZ1fSjHd2Eons35xfcpW8TZ+YlmWI2SoeXHFC1N&#10;o0HzBraof9Xxzl0bkh5rWM+0xVBfq1HWFaVGb9vCFb2pKWwUgXZ1XeYUbltcKw3LL4pnmLwvnbq9&#10;jylW+qDdjXl1WBQZkNxujK2+cJDMiNDCLMNG0ZMQ50bYGvUnVePSeOCUoUjiqpmn2NzlacY16k+K&#10;13+joBW2+nJDEp4qdMbBWL8wRUM59IStRtEJ62JKcOM2tS2eEE2Vs0XdKdJuijzQn2xtcWM242oU&#10;hZVTeuV8zY/6E92tY/lBseIptGxsNQMQdIxTKb5Xo+i7qkIOj1F/0n8nKbzCVrMNlWGT3y3msN2N&#10;G8pF970axfmPSMLYagYgFzSqOzGuRtFkg/pLwtaoP3F7SSYXtgb1ZAZNjiA1eGvNY+tiQg6L4mmJ&#10;krBmXM0AFOZSHja1zOoX2gJWPKwVihfOtGE5/16Dohy40kjxgcbW7WLyzRZFhfSrKb5ETb22RV9r&#10;WFSMq1HphHkRucyP0YzSdVDlFy+K+1B63p3v5VF/EvpG12rG1bxBHBDnwdhqBuDqoLqEscZr5nn7&#10;QvNsbDUD2LRY3jTaFq6y2l+j/kytU7PkB8QadDVUiO/WL0Rso1zsAfG6TC1pM4ej/qQ1kgkQ8VfX&#10;D0R2T7VHszZG/UmgUh1fA6IFE03YDR+O+pPwpnJ7B4QaiC5YZn+N+pN9YgqN4PP3HNIoUDWPe4z6&#10;803VCrUO291gHZKbqdZGM0BCy0INwIafceGm0B3hnKNG/RmGMhQ1oIyL8pzG1jAAcyhe6KlKtuO6&#10;ZVuej2vUn58CKmYSB/WG5xX3jvoTgS8XUsHzg2J7kbZrxjUUwFvFtzkrRzPKkYJo1NgafwNeUx9s&#10;NKPYeppwL0mw/ZnRwhvpwaKoAqoKFNGBom2l8rxZ9IPSftRKP7mnmNcUbgv1C7V/uIJR0khuQqRH&#10;F4m1xdXXrI32HHA3KMlj1nyjtI89us8r5GuEc6Rw17iIzaEJEuMa3SdlqAiLiHENitbSKadxzlEj&#10;FyX0TQqjsdVeCl+PAofGVvPGDQ2MihGNWJSLFFVJjK3mDZ4P+GPG1Sj0WyQJG1vNG6hS03Dq/O4w&#10;YlEeU3hrM7aaN6zchneQWoefeJTxAUYtSmAJtZgZV/NG4mxGQk8NxPqFeDqqcOuiPhtFjasZANfm&#10;omJ6oxZNXNTkS6NDqXFFR+jmsFE63jvCTxquJLv1fB0O6hPHNnM4wk8U7Sov4DEoHZ8f4WfeYE1f&#10;4ceg9LvDCD8J6RMMNHPYvMHPMylFRHdraVzx2Ghfamw1LK9E6nM1AUQSnJ8o1kbD8vqlbDUBcJPi&#10;Dc34NiMXlWoAflHPIXE2HjnMuBpmXytHLcorLJFREz8cGBrYp3FtRvdJy0SCDmpczRtoj3CIzl2A&#10;0X2msWyEGOdrY2Dm6BrNZxqyIEw1dtrXSCUNM6T2NHgf5pqnTDWM6KsaVW99sjDQvihTB5g6TEYn&#10;mtblKpOTqH9tEjKWTEU9tnqBUNq90c2Zr9UwnDUVfB2daAoFurDXwD41VszS6K0PYbxfKoI9lUZ5&#10;pTB6SsKLPYdEOlV25cIQLJsuMXT4WltO07OwlOY3gY1VfFqtEhkK9ROpTKpOroPiE/2Q0Xs9Bmbn&#10;cBWfqEtV9jLB8RoXOlGT9kUtgAKRzULPccMbA6NWndEQ4+KOLc5kdfMaGAXTjBaQKu1tC/VbatWd&#10;nyYLi5pC7OURfMa3TvNdYWscFGtreAORs/OgRif68a7NuIY3eDngOm/GNTA7ruEN6qy9TeIXiZT9&#10;mUl4NmflCD7J4ESeZ86UgaVTslkbI/ikVTJvX2YdDszy/Ag+eRRF16tsNW9YL3R1otQ9SZOI8zU/&#10;MLQlpjALDWH7I2MrGa3CVsNSgcsElVcnygQSVja2mm70HA4BwBop9C7G1TBiL+qB6KATxbdRN6+B&#10;kQOj/KgRfOKLUrFdjat5g2R9UyQQeX2vDcLyZLSYOWwYh4UJDhFdHFuoqUxC28LizguOeq5OFBmA&#10;unkt7EVEVPhRLIUe1wMf23TtXNibK4ca1/gblJpQ0XI88f6J+GzmtZe/u1H859WENg4wQmw3wfS8&#10;Fx6Mobc7X4kH2OX7bd6+6Ng2xuisi/TolDoOMEKihhPpTTLGUFSZBJ8DLAoz8Qr7HLUoJUzoxCKe&#10;bg6wG51z1DdrGsAYkiDh4dAwsycEV8BQMLU9GvUkCdwU4jrASIg1/i8naxujSDaHplggC0vY0RDI&#10;KEap5//Fy7QxNrzDPQfZ/WmciCTiGVncAcH4Bxghe6PvwWkYY5xlpkbAAZZ4uxrZMAjdbNSdhYSl&#10;/o2EYo1jiqy3UVyqVGLWwnjff7ulPwzCya7qLuJh12+8sfRNKOw5VUOvBIwu5jq2MEplR4ckVuNQ&#10;AcaQgZul3zCMcT8VxkYDih9BBrQ5YhaGUkAtkJGOQqgk/JmRDYzw9Pfd3KGJYvenxtoFzc75gTYw&#10;VGAoJkUG5HOEoCmLHmdTWBvqoXUnnY/MZ2sSQfbwqcgjrDWMe2MONWOt6QBrH4dTWGsYalCqxYv7&#10;EmKC+W5p4iDuZgsLg6v0DhyxsUaUwHj7C8NaCgeYmewLCdNhrTUMaxzYytpSwps+H2oHNIzO4ZdI&#10;k855a3ShjI1rpPluA4tmmOISxlp7I8kBvpqMSBq81+dO5CTvJ2JswyXkLKjsJlyd/2atSYFEKp5d&#10;1Uw2DOa65LAXY2tSSNpWPLTz3b2y0pSBVqfbKESxRjzU8OTA/A4YYekNLTzMbMbWFMQjJWpgs99G&#10;JYo1pNHquzUFXakLFl2v+G5NCljj4VGNrWE8in5aIwprTQq3PN2YSCAc3Dvg6wZRmjU5UlGs8YRg&#10;3JKBXbmwITIVMzli0VjL7et8BwwMa8ykOd9GLpqZ5NMZa8MlFBlWvZxRetUH8KtkYFd86+QGnK+S&#10;EZr6HTAwdgACVbVK2sHAmtzdozVld98vN3MGjGzUM9fAYC44QVlrUvCsPHpTzm6sGS6ZAqXUrybx&#10;1JwBA8ManYfUd2tSwBryO7XfGuZncuSjWCNCZXhyYFeaj+TJ9HwHrOwUgX1c7HMuGRiPOknINdaa&#10;FFgl+CXmxBnlKbsbWaJZk1NxFGswnprJpiBOqU+qlpjJ9UtuBArMKhn1KT1SOHHU2A5c8in4KL5b&#10;w8hQpK6nstYOBt4rERY1toZduT5Q4cSskuESCoipkopIuuvowBoSarUm28FI5kUqnYqZbBiFJXhN&#10;UtaaFIib8vCirDUsJSZdpHAkpVhDpmf228CwRkjejG1Epdy7iZeY/TYw2hQj9jSsPLLS+KBEUMR3&#10;GxhtXrm+KWtNCpHMP83rIfzWa5K6RWgVxQ4YRSpj+wg+z9fkwP4wtiYFH52ZEqZ/+G5NCszkp/SO&#10;GFvDeKWgcY3hktGlogn8iO6EteES4vmpVHd+BozENArElHUV1oZLaJNDKNpYa1KINST+xlrDEDvD&#10;5+YeMDJTrCH/MNYGlpcR3lbF2Eajyioh8mROnIH5VTKVSfHLYS5lrd0ZGiIQaDe7e2qTZmlxERDf&#10;bWC84+K8KmvjlyD2ZXDGWsNYWdQPU9aGS1KV262ShuGV0JBUWWtSoNAFY1Mz2TAecFBaqTXZpEDn&#10;IXT45j1gFKtcn6kRrcbWpEATR3p8qu/WsCsl2ONgnDPXqFZ5vkxlE7NKmktunG4Ja55bGwEq1yl8&#10;ejO2hbGOE2gU1jqIijXSBUwEY5SrUAJyD7NKRoSazGtV+46s//IUCE7yrKjG1g7G7c6tQ3lBq17l&#10;ukitSDOTTQo3gt/E6MUqOehXaaNjUt+ZuZ4SP7aBETDhEd+MrUnhD99tYAhK3KvRyFFvdKzNBzj3&#10;FBZG6Oluaj9SQXhmEspTL5kL4z5L/zkzk0MKKZ2h4pOjZL3hUHJlF9ZWlEpwLLmi5zO5MJxlKt0Z&#10;a8MlPElyYzTWBhaRjalfSO/T/m7QFh6GsTYwHBM00mZswyXkp/COYKwtjEQOdXaPphVR+zv9YcV3&#10;Gwq68d3UPWBUrelvTpqKsTZcwlt+0trOT5wpZJoK4zSWM9aGSwhfqCrNiEt7lfC2rhTWBxiVTKmO&#10;Z8Y2XJI0OqVTGEksexSmFPl3z1G3EvRAqm78koVh7c1T8ul3o7bdf5nJA4zaGPSyM9b+jxTMKuGd&#10;tH8kQWy8bGNtSSHXDrHf2MttjUP4bW6LKI4aRmm9O2KK0919gFH5I72KxHcbUuD1R3W2R/zZP5I3&#10;BJSuxtqQAtZ4TDNjGxjWVBYv26R/JO+fqpD9AUZWkxzbcAluKD3dzdgGhgSJJwEzk8MlTOTLvOOQ&#10;ed5Tgi9zofGpWCXjl1y+vpRfQvrOWIOVTcycTIGGXdDWmveAA4z2OarkGwH5sUbZLCP0PsBQkkYo&#10;cj6TK3d9c3a7sQ2XEMBTpfM4PWtsOAqcXIZLBkYjoheMZ8Y2pHBJyVhxdlODvX4k1mhEYLhkpKup&#10;FvVt9Nevhfnv1lyCMDT3fLG7Rymbap15bhWrpEkhuoG7qQnwWs0rwuEnlxVhrUmBwkAXvF4ztoYR&#10;QmLDiUgvhTPrcxOw4gHU8OTAsEZ0xvglo1/FGjNp1uTAsMZUmrGtgJUXybd566DAVE0JE4I5s0pW&#10;wPqimJ6p5vAaGNZSZ0msktG9aqE+j4I9tpQWMEpUot0FI9T+UC0lF5ZQOxcBM7Z2MK44agjoxQ6Y&#10;iqt52lJ6LvQFPbYnR4B5XV8YofaUNTZjGy55Yo6D6tyfPMhl8V7V+TalUFFP8m5kuGRgzOQtBbbP&#10;mWuKoRKJSDclM7amoEij1dsiztJ8N4J46rsNjLFRasiMbQWs5DOoutI8gdWPjPSeNzExkytgJe/w&#10;bt67eQJba3hdylqTApXyOLrNmpxiqjzukmZhdsAKWHl6gPLEKhkY1nLPNzM5XMI6Tnf28/02ule+&#10;GyeOiClAjPUB6JJI/rCayYZhjbNbWVsu4fFH3TpWLvvNDce843ATmrGRx2oagyyMsbEBzI1qBawI&#10;SlO0RHy35RKSSIw2lMDijC0JfeYmPDDOAHKGzH5bAStUrhQffKb6kVhjJs1pOrpXrirchNXYlkty&#10;8VZjGy5BmZsiH+ffbXSvEcHksen8xFkBK6X0Ob2NtXZnYi0lD4S14RKEMzSRMNYaljQe1VADB7I+&#10;Ny9UkrkGhlQKVlarZLgEVnYxhdG98oTAgWN29wpY2aMXU3qaXVlTgjU+m7LWpEBx/DeacfPdGoY1&#10;/pgTZwWshIJUWW3+7h0bS9l8txWwkqL3Zd7fuJ23tfTkMi8rRLUKRj0IioWY3T0w3hWhMnO+je6V&#10;GnIUrVPWmoL+YK1JAX0VcgplrWHcuXlKVt+tSYEgC4mj5nybuqsRsL6UZz6FV3lYuaacxDkrDyzy&#10;Ku7QgidXwEoeoWo/TCG+WlwZ21PdhKeMaoRqaI/N2IZLCJdQdcyMrUlBVwFCebpjY3cb5loBK/lo&#10;qqsSBTLXmlyTK2Cla2EKqp2vkoHx3XgnV2MbLol/YWqVUE+ux/aNyNZo6F8rYLWVohYGl+TeJ1bJ&#10;ClhZk6qmEj1Ydmx5tjDWlktypTXn2+heWf7sbuNzTVlV4gmcAYZLBsZM2rE1KSD0x4FV1hrG2ORp&#10;OrpXalTSM1VZGy6hBtm3ybhG+FifG1WKq1K5sPiTabZ67r2ugJWILQbF7h6Y915XwEp6DLpLY238&#10;EvoKXK8mGjq6V2YSba7xzAf2b2zmZWUFrCkf56ytXwJxqRvVFFtlB1C0R41tuYRVw48Uq2S5BE9N&#10;vYhNcVfPJVNwlRQlV6ON7vO1cXJwE/kwY2tSwFN4u7jy6F7/MLYmBXRSr5QqOD9Np8RreJJbjhnb&#10;cAmdFO/Kn1y57LddJSNgxQtCc2bGNjDupmwB891GwEqYl5uRsrZcYqMzI2C9vvhuirkGhqiayJP5&#10;biNgTQ2edOc5XyUDQ+ZMSXRzBoyAlZdMV73nNTDehOmYoawNl8A/jpUPclka2RiVLXkETQrJfFA8&#10;uTDUkyrbjkDfWCOGp3hyYVphdRCwsgPU7l4Y1JVnhPMzYAWs6U2lbsIHGK/rN2NtBayIZVVFEZZS&#10;fwCUkKpFHSXiB8YOMFWSD7CwgrrlH3SvBCjVy8rCkpRpqlrirM7Yko5j7gELIxaBoEusktW9smuQ&#10;IQnmWljOfLW7V/eKgPWh7jgLI2+XC5wZ23AJS1JlytMwrj8AUQ/nma/u9Ubug1JFHGB5yjcnzgpY&#10;yQdJuc/zE+cA45JpMkB5bdgpoUioWpMDwzX/Mm8d79W9XkhBNyqkA4zQN+G/81XyXgErJw5ZSucz&#10;eYChnImo+pSVSZKrmUQ9RmBZWWtYcsKThC6sNZfgKURRZ8bWMF5oOSdFvIR0txkb0WjDkwvDC/qK&#10;0F+MbfySxAaMKoLUwfqReHhROBhrTQpJeecubGayYbz2cctXY2u/BM/cxfCIxvTYEsEw6jE8uoKx&#10;RFwMb2HcA6y1JgWsEQ0VzIXOu34kVML3NjtgdK9XMpvUax/pvWvNRWfeo3tN0T5oWaySgfmZXN0r&#10;uFzETs8AHo5nbNETmTU5AlZqB2ctG2vDJfmNJl6Czrt+ZHLJVXRmYcyIezd9j4CVIvgpG2rGNlwS&#10;Z8b4kxQembHRMcK8QC+M926CtkJnTrB7rBFTMHechem3fM6zsXanIq24CS8MfQlZkmpNNilwbJCi&#10;pnZAw2JNNT9Gd9pjo4otrXvEKhkYZwAResNcI2Als1UVAXgPCmNO0IiGt4aGLcpgmJE1CmUoJ4c5&#10;S0e+mux65QINCokts2jcuxG9EnN0HDmoG1MfifO5TzLi1VRsVTQyKITRF5VsjQ9Y3+xFXwxTnXFR&#10;OsL1HukqAUb6SJkF0tzzh5E1idBgDImOMdYo8kWJ3RkOGb0rESB3ZA+KBcI/xtjoVmm4SCqaGdrA&#10;tASbdOxaIclDSxPqcwdhYHAIi99s69GtXrm25S1eWFsSgQ5MeOs9ulWoH2GJsrbuSHSMamzrjhBi&#10;N+mKZGHUB0CmzB1VyBNQhRcMdwRfyxyiA8Oak4TiD4w1GEKR/8D+SULVTDYl4NixS8UDJvuyfiTW&#10;OOsNIa/clYtzavWJNTlU8pG7qrG1X8HW/twahLWGMbYMThw2o1vlskFc0qySgf3B2nAJOZVKEkpL&#10;nv1uHG6GJ1fuivjopb7bwPwqGd1qqsGr5H+SPnZsck2u3NU+lxLeWGtcNswO2HqtaGRVcVLIe63Z&#10;sQ2XJFNC8eRB7mpZeXSrCD1oNmV298A437gSmd09ulWeN+iFY07TgWEt7p3Z3U0KPN/zLqDG1jA8&#10;Bc4AY210q1Q0xUs2YxsY1j5Hx7mbPLpVUlUIphnmGlgOfFV6mAeUWsopZkciiDgDBpaUPmRk4rut&#10;3JXItQteDwxrkbMba00KzCR5xSZwMWVecwFTJdr5UT2TDxwM5U8OjFXyieWIVTJcghMELZvv1jCs&#10;yUvp6FavaOBVejBVK2pK2N3MpOGSlbsSzbyoUMLAPJeMbpVy8MiB1Ewul9jAxehWkRZSlMjst4Hh&#10;vbIDzEyOblWLj3gKme8Wx1BZGy5BC/RUAaeD3FVbawcjTJIe3ef+5KhkvYc3utV0LrmbQlkEi2Ym&#10;ZeInN9GC4SsTz1Fjaxhjc2mmlDlca8CUtYZ5f3LKvPpQ+cDY3cQUzD1g5a688jm/ZGC5m8od0KTA&#10;/Y2AmhDqU9u+PkCsRbFxfgaMbpW29p/Y6fkOGBjWOHHMrWPlrp/bouHJgbFK4r6asQ2XfG7CylrD&#10;PmvSpJmSnlsfgO+Wjl6CSwYWa6q4DXr+sYZfYhJ2F8Z3YymrVdKkQCyIfaPG1jC/30a3SpyLl39l&#10;bbnERuZHt4rrRHTMMNfA8IIIc6mZ7MAH8UmoRI2tYf4eMLpVQgUUYjNLcqjkC9mqcrlGtpp4rfIm&#10;B0VQmfIvxk8YsSvN1Li/iZENitg8H81cAka0Sqp2iPycIweFMUZmOHI0q0wG9yJjrNnHazxGsvpk&#10;8tVDwKAwxk1RfbOmA/plqI5QvBwW03FkPCnkJch/BKv0AVZFbYiCjTHK4ZnEQfRrBaM1Ly9T5ps1&#10;ihK0RLPVNDYX8JpCNMEYa9QfprG5AGYkvmWMNYorG2/pZp+NWJWlH94532eDSlnLzP655zMSV4hA&#10;1ddAT1Zf+pYXAHWAjlSVgIV7uRkU7WAZmZrG5gK6qQQlprFRN2oxXk1GPOXSakJoVqUaZSwKISGv&#10;Teb0HJ3qN3SldIuDotxUWkqbBdJcQIu3lylFio6g5gORKoeMMtZcQJEY5N3mmzUKY7cUUhFLv7kA&#10;XdmX8ngO0lboSr00jLSVWHDKA4jVOAzCR1NVhq+XkbZ+X65Xo/w5wNIsUqVKgWs6oNkIVHc+uAOM&#10;gsFOAQ2uryZf9KoywcgDjPOCsK5Yk+CaEu5k7JuT5gCjiC8ejNjc4JpK7kSQbqJKyQHGDfadWTnd&#10;BODasSA5SxXbPsAwh8/kRtfEQPBNqWkx17A0u1X3enBNDXeitMazO8CIUJFqJbwtcE0pqEBVSPIA&#10;0w0lwDU9cHbQakntu4almfvL1Be4XkatmpovRi5wgNG+nN6KIm4BrlmFnufqtfQAI3D0oram2Qir&#10;V+WWYuQJmGsy4gTnNHbmmlVogqqKpWOuYX8x16xCgEV1dcdcwyjEDzu40TWr0OmBKKNZmSuQ5d1H&#10;VSzhZw49IGUxvt4BRmI2NfHUibBaVxSzppEL5pqMCJWQTODMNavc/OgallIISu/Bzxx6oFSiSdU6&#10;wFJklOdWs+9Wt0rZEibl1DPCKx+VrF8qq1zFvTdFwDDXZISrckHhr0bX9MDt9vEtwtiYaxiPrbyR&#10;qNN81atEKKlbbyZzWAXCJJihRtf0kObWFGAw5hrGymQnqBNhFKy0s4jrbcw1GaUkObdjNbpmlbST&#10;N3U1+XYDSzkdU+AD3NDDN0kdbqkMjLE95GQOPZD+aSoQ8ysHBjfQqlRNZrMKPq26R2JuYBQRo42S&#10;MTdS1iuP0SZ4zqvDsAotrrldK3NDD5gzCiHMDSwejslHADf0gFfLTUZshIVRiFuVH8Pc0APfwO27&#10;haWithFAYW7ogaVipJtHGC/7X0YBBW7ogUQ9UzDiCEM8To1+tVSGHtK0XV2WRwdLXRf97YYeWODm&#10;8YPRDewP5poeiNQZxRXWGkVjEUpdu7lsdsAPM0o5rDWKbG3K2CtrI2mlwqNzVAZFkiVfQJ2tI2lF&#10;Um/KKkTqX4G3JFmS12BW5UhaqbHpVsmg/mKtCSXlSNQ5PkJYessToFK38pG0pke8UDgyk8NCd84Q&#10;87ifx8z6AlxEnNMwqByPT7lKmk0gBVMQJj5v/UakZHeKqqpV0qzwSLM6c+yMEDZdkeTNYCStD9w2&#10;5csOClUMT15ubM0KtAw3CYXMZKOIs9LTUHHJSFp5BTRl8a6XQVHeji5kynEeSau3NlySS8HNja29&#10;E70mRwjLTDI2xVwjaf1+Kj0lM9kMxEzSgV2tkpG0Enp2ntCguMATV3Fjay6hcJNz80YISztukogU&#10;T04F17CrckwGhTW6HztrzSVc+42agO/WKFYJKVLOWnsYuIa49cJhHiEs4mXC8c5aswK1hsxjD2Nr&#10;1B9YeSSt2tqgkCHnIcWcASNpJbLnmGtQnN34JWomR9Kqv9ugULTCCoonV9JKQze1AwaFP8mFxY2t&#10;PQykqUYHy32hUX+x1lzCqeje6FY/i5+AhEStkvEwtLVBQcncbJW1ZoXIOtTuHiEsfskX1QiUteES&#10;gunKCxoh7Gd3O898Ja16lSyX0L7MvIlH+FeeIU88RntyQEU/q7o8gmsPQ++AQeGX09ZWfbdDBdcw&#10;kDgDBsX5dud13aySlbQS4VQhmkFRz5aSFW5szQr0lneewupn6Wqr6uLx3ZpL4HJ3dg8K1xkRhKjX&#10;i7VmBVaye+UcFNYIHCrmGknrnZPDrZJmIH4y381Zay5JdVpnrVEokSnMpvzJUcL63T1ckiaP7o6z&#10;otbPbV3st0H9wVdeVStPguoMGFRyKOgVZXb3ylr12PpmlMxtspaUtbmtsCYVl4yG9krbdvJYlLXm&#10;EuKh0tqg0FqgJVTWmkv0mhw9LF4Q/OqsNZfoE2cEsX+x1qyguWR0tAn1pjitkPJMBVfNk4OicQoi&#10;EjeTzQo6qjZ1X1HEogxQ1kbeyi9059ugSNH8lEEUMzn6VoLYps0pCq/2ZuAfLgKKlUfgStzD1CnC&#10;2nDJH6wNlzCT7mVsCr8SC4KZ3YcbWsjLmFKCjKAWrQQyHjeXzSaIEmg4YZy8EccyOvKw3eiaTvST&#10;wKhj6dbFQnHWmk4oNe7EbFP6FccQLYM6Bkbp+nTd5ZOnVBcI1ggV1tTVewSybB0XMhkU1hA2mZlE&#10;Ole/0oYoFwWdJB4hiJllWNZSd9Q4eYtKzJAeWspaEwMvCSqIwUt7/cakKqQQ3DlV8ppWOOvALoo+&#10;FXgm7rsNm8iwAs5//UYO1Ld71SciN7gUCzx3YI8owhFqdxPZKWvEMEzsaUFXRITZOOazNZUkqOSG&#10;Nig6uqW0vLE2pCA9Si5sNSE5b5KXbqy1Z5J3OzeTi7L3fAQp9Sut/7oo7oukc6nvtqJYeV8kjlC/&#10;kQXKtUNttxG32lgv/DbW0PCouzBndeEgV/Wavyji8+7kJpBTxiJAUxtgUDB0Kr+aJTnC1gxNJKvx&#10;1YZ/ELOTBq+sNZNQr0jptNlgNSMkHD7x1MRuG1WrfX/jxa2NPdgB6mybuq8RN5hLPs9Ebez25sBX&#10;I2tG4D3YHdsjn03WmXp6IGjavxE3WZHWoJCJUlTMjGzUrFStUOpsoiP1E6OVdt9stayob0y9xjhJ&#10;ZS1ZoSowQ3J3wdjlqnYQ1hrGORPhrFj8U8A1sg2T7Y21Jh+o562e3ghO9djIZjGJf1hrGFUXVctF&#10;YM0H9CdXyXgH2APvXz2Zok2vsSHZoBa3cbYGRsQppdnMd2tGuHGZNVVhGFvD4Dq0Y8paEwnpsk7i&#10;TsSupoSrRjrairGNhhXNxrdJnc9Fua3x8KBuiTwcFwyFwkvd7xdG474v9ayI8LStsSYdcw0Mv0K1&#10;pGJKmhRuRGZMPasDjKxSlT0PrEmBtAukRGYHDCz5yip8R/J1zSSlZGgSoqw1jFrQJLmpNdlcgkQn&#10;7xXiKjWi169/fUXMDmguQWvA0a2sNQxSZpmosTUp3B/4Uc5aw1IJnQufGVuTwv2FNTeTA6M9iakO&#10;wLZsUoC4qAZqZnJhb57WlZc84lWs4bgpa01Bd5oz/I+089mZJTey+6s07gvo5v8qYXoWXs/SC3vZ&#10;agujAWRJkNq27Kf3LyoZzIyTVd/Ng2k08N2KTJJB8jAYjEMy7/Vb2bwauzZuHSNmd/J54Kzrds9O&#10;ls2r3N3ERfu36nY2QfhAfFX9DkrK5lUIO74Rcqu0aoKIzd8aAWXzKpdK3vS5SjI4/DgbdWMElM2r&#10;EYO7xQUQ9jn1G4Gqe6fhANMpGZ/qnW6OgHMy7v64OwLORuHunQQM03MyduWuz3steTYKfN2O/aW3&#10;UHJOxmYPDtfc6beyeZW7X7kv7U5pJVlckXGLfCameOo3jn3zeeBbpZ2T4QSN90IXZfMqQ/vWLboR&#10;0D0pOTyInt/qt7J5lcA8C9pbdTvbEu7mvLehndjsSUlWOOzEvlXaORlBuJvea9m8SqT23n0EBKxP&#10;SnJH83cOrd6wJWXzalAj90K8JRkNBEN7q7SzUXhiS27tHmaD06lumFcO6t2p2tkmcAyeu7Zvdds5&#10;2bxBI98q7GwSntzgO94KzJQdr3wy684X7PF4zk4JQThurbiF/5KOq31unSRk2XtqfWgSzp3cOZdZ&#10;00X04tZUWneucpaU7+7e6baSjuPC9+JAdecqbto9upS1yalNuPDllk9SN65ORKEZNTcWASXdTToR&#10;r/ik4e07bcObPqUjBHprXNdrX7ll/Na3HSns7JKsK0TdjXFdd60yZ0Om3WrGsxUZ723hYpI4NQd7&#10;H2Mzyq3Czum2dbhlRMpOV/w1YqC3vNaaDuzf6rSy0xU378l1LXeqVtPxgcBb47ruWaUZucTmVmnF&#10;+kTs6A5G6p7VmU+I4cjfGGol3cra5lZhZ2PAipFuu4WRutWVJemtwopXYRR2TieL0d/98vt//x//&#10;9o/f/vVffvn9L3/iH7+Lf/36z780Gf/66Ze//PvP375/iwd/++s/fvrnz99+/etf/vKP//jtj/+N&#10;2ej/Hj//+/dvJCdLUrVsvkpM954TD1ZivMdz4tFKTK+dE09WYlrznHi2EmNiz4kXKzEm85x4tRJj&#10;As+JNysxJu2c+GElxj86J35aiYNiPqfmt4UxBZmHsqBzS+kezoLVLck9pAXjWpJ7WAsKtST30Bac&#10;aEnu4S1YzpLcQ1zwliW5h7lgIktyD3XBLZ6T89tBXbCFJbmHuqD/SnIPdcHnleQe6oKgK8k91AXj&#10;VpJ7qAvmrST3UBecWEnuoS5IrpLcQ12wViW5h7qgoc7J+e2gLuioktxDXRBFJbmHuiCMSnIPdUHl&#10;lOQe6oLSKck91AXZUpJ7qIsbQ0pyD3VxBUhJ7qEu7vQoyT3UBWFxTs5vB3VBXJTkHuqCUijJPdQF&#10;tVCSe6gLrqAk91AXUfyS3ENdhOVLcg91EZ4vyT3UReC8JPdQF7c/lOQe6iK0fU7Obwd1EeIuyT3U&#10;RfC5JPdQF0HoktxDXUSVS3IPdRHvLck91EUAtyT3UBcR2ZLcQ11cK1CSe6iLqGlJ7qEuwqDn5Px2&#10;UBfx0JLcQ10EKktyD3UReSzJPdRFLLEk91AX0cGS3ENdxPtKcg91EfkryT3URSyvJPdQF1G2ktxD&#10;XYTNzsn57aAu4mcluYe6CGyV5B7qIlRVknuoi2PWJbmHujg3XZJ7qIuD0CW5h7o4D12Se6jbBHX8&#10;tvpdUMcJZid5HCY+K89vK7mgjtPCVnJBHYeGreSCOs7zWskFdXyvxkouqOPErZVcUMcRWiu5oI4z&#10;sVZyQR2HXK3kgjpOrTrJ49jpGXX8tpIL6jhXaiUX1HFQ1EouqOPgp5VcUMdBTiu5oI6DmVZyQR0n&#10;La3kgjqOTlrJBXWchbSSC+o43Ogkfx1PPMMuBF4GArw4guhlINCLU4VeBgK+OCjoZSDwi7N/XgYC&#10;wDjO52UgEIwjel4GAkLOxpgZCAzjIJ2ngQCRfUleBhfCwmYsFImcYLOqcCEtEHgZKBLhMbwMFIkw&#10;GV4GikS4DC8DRSJshpeBIhE+w8tAkQij4WWgSITTsDJQEiPOWXkZKBLhNbwM1CbCbHgZKBLhNrwM&#10;FImwG14GikT4DS8DRSIMh5eBIhGOw8tAkQjL4WWgSITnsDJQYiMO3HgZKBLhOrwMFImwHV4GikT4&#10;Di8DRSKMh5eBIhHOw8tAkQjr4WWgSIT38DJQJMJ8eBkoEuE+rAyU7IhTHl4GikT4Dy8DRSIMiJeB&#10;IhEOxMtAkQgL4mWgSIQH8TJQJMKEeBkoEuFCvAwUibAhXgaKRPgQKwMlQNg5ZmagSIQT8TRQJMKK&#10;eBkoEuFFvAwUiTAjXgaKRLgRLwNFIuyIl4EiEX7Ey0CRCEPiZaBIhCOxMlBSJDaZexkoEuFJvAwU&#10;iTAlXgaKRLgSLwNFImyJl4EiEb7Ey0CRCGPiZaBIhDPxMlAkwpp4GSgS4U2sDJQo4cYuMwNFItyJ&#10;p4EiEfbEy0CRCH/iZaBIhEHxMlAkwqF4GSgSYVG8DBSJ8CheBopEkznhe4Y1Ch0CSwMlT/iKsJmB&#10;ItHkT7hDV6pgMih8j0MzMJEIaVJC+dwgabaBItHkUfgQhmpgIjGuEy1hYZNL4bOfmoFpE+PSz6qB&#10;iUQlVLgcxOuFuJqzaGByKtyXrxmYNjHuz6wamEiMGzFrBiYS447LmoFpE+PaypqBicS4ibJmYNrE&#10;uFyyZmAiMe6LrBl4SORimppBCByjynVQmoE3O/N5aM3AQyKfs9YMPCRy2bhm4CGRo0+agYfEMa5K&#10;PHdjCLxeECRyl5WZgSBxNDkWjs1rFUwkKsfCJ+a9KsSlgKURTY6Fa2Q1AxOJejSECyXNKigSTY6F&#10;j6BoFUwk6gGR0eRYuK9KNTCRqIdERpNj4QtpqoGJROVY+ByB142XoyImx8LNfFIFk2Phy06agYnE&#10;y4ERk2MZL0dGTI6FWz+0CqZNvBwbMTmW8XJwxORYxsvREZNj4fZVaQOTYxn1+EgIrIlFD5CMJscy&#10;6hGSEHgaqE00ORY+0quNaNpEPUgymhwLn0lXDUybqIdJODdtNqLaRJNjGZVjCYHVjXqkhDuEzAzU&#10;JpocC9/plF4wORauk9AMTD9Rj5aMJsfC3ZOqgWkT9XjJaHIsox4wCYGHA0WiybGMyrGEwNJAj5mM&#10;JsfCnTrSCybHwjd5NAPTJuphE76EY7aB2kSTYxn1wEkIvF5Qm2hyLNx4po1oIlGPnYwmxzIqxxIC&#10;qw306MlociyjHj4JgaeBItHkWEY9gBICTwNFosmxcDmc4MDkWLjjVTMwZ2c9iMK1yWYbqE00ORYu&#10;bZcqmBzLqMdRQmB1ox5IGU2OhW8SaRVMm6iHUkaTYxn1WEoIvDZQJJocC7dTahuYSNTDKaPJsYzK&#10;sYTAagPlWEaTYxnjA3YlimNyLFxwqBmYNlE5ltE8pzIqxxICrxHVJpocC1c7axuYs7NyLNxmalZB&#10;Z2fzxMqoHEsIrEZUjoVLys0MFIkmx8IHCqUXzJMro3IsIfDaQFcs5ukV7ozWKpg2UTkWPlZhVkFt&#10;onmGhY+1aBXM2Vk5Fm7Ds6rAB3arBiFwunFSjiUEXgaCRL6DbGYgs/NknmPhQlFtA88mcr2iZuAh&#10;cVKOJQReIwoSJ5NjmeL7T+epLQSeBuInTuY5Fr58KhqYHMukHEsIrCoox8LniM0MFIkmxzLpBVwh&#10;8KqgSDTPsXBXuvaCiUTlWPjcgVkFRaLJsUzKsYTAakTlWLg/0sxAZufJ5Fgm5VhC4FVBkWieY+Gz&#10;NYIDk2Ph4+aagWkTlWOZzHMsXAKsGphIVI5lMjmWSTmWEFjdqBzLZHIsk3IsIfA00NnZ5Fi4IVZ6&#10;weRYuGFWMzBtonIs3GpvtoHaRJNj4YJorYKJROVYJpNj4csxqoGJROVY+ByT14jKsUwmx8JV4FIF&#10;k2PhWnDNwFuxcIu5ZmAiUTkWvstgNqIi0TzHMinHEgLLHijHwldJzQwUiSbHwvccpRdMjmVSjiUE&#10;Vhsox8J31c0MFInmORa+w6JtYCJRr/SaTI5lUo4lBF4jqk00OZZJOZYQeBooEk2OZVKOJQSWBsqx&#10;8EErMwO1iSbHMukVXyHwqqBINDmWSa/5CoGngdpEk2PhvnYZTOY5lkk5lhB4VVAkmhzLpBxLCCwN&#10;lGOZTI6F7zBII5ocy6QcSwi8KigSTY5lUo4lBJ4GikSTY5mUYwmBp4GunU2OZVKOJQSWBsqx8KEZ&#10;MwNdO5scC19tECSa51gm5VhC4LWBItHkWPiAllbBRKJyLHy1x6yC2kSTY5n0HEsIvEZUm2hyLJNy&#10;LCGwNNBzLHzt0MxAkWhyLJNyLCHwqqBINDkWPosqSDTvCJuUYwmBVwVFosmx8AlsrYKJROVYJpNj&#10;4WPCVYMQOG0wK8cSAi8DQeJsciyznmMJgaeBIJGvyZgZCBL5GJOZgczOfIXUzECQOJscC99AUxx4&#10;SOTDtZqBNzvzwWLJwORYZuVYQmDhQDmW2eRY+GqaVsFEonIsfC/UrIIi0eRYZuVYQuA1oiLR5Fhm&#10;PccSAk8DRaLJsczKsYTA0kDPscwmxzIrxxICTwNFosmx8G1DgbLJsczKsYTAq4LaRJNjmZVjCYGn&#10;gdpEk2Ph0+HaiKZNVI6FD4x6VVCOhQ9Omxno7GxyLHxzTtrA5Fj41qBmYNpE5Vhmk2OZ9RxLCCwg&#10;Kccym3eF8blvbQPTJirHwudcvSoox8JXU80MZO3MN0bNDBSJJscyK8cSAqsblWOZzbvCZuVYQuBp&#10;oDbR5Fhm5VhC4GmgSDQ5lvnyqRSTY5mVYwmBVQXlWGaTY+HTszIaTY6FL55rBiYSlWOZzXMss3Is&#10;IfAaUZFociyzfjolBJ4GikSTY5n1HEsILA2UY5lNjmVWjiUEngaKRJNj4fuzgkSTY+HjvJqBOTsr&#10;x8Jn5c02UCSaHMusHEsIvF5QJJocy6yfVAmBpYFyLLPJsczKsYTA00CRaHIss3IsIfA0UCSaHMus&#10;HEsIPA0UiSbHMivHEgJPA0WiybHw9WsZzibHMivHEgKrCnqOZTY5llk5lhB4GqhNNDmWWc+xhMDT&#10;QKM45jmWWTmWEHgaaBTH5Fhm5VhC4GmgSDQ5llk5lhBYGijHMpscy6znWELgaaBINDmWWe8KC4Gn&#10;gSLR5Fhm5VhC4GmgSDQ5llk5lhB4GigSTY5lUY4lBI4Gi3IsIfAykNl5MTmWRTmWEHgayOy8mBzL&#10;oudYQuBpILPzYnIsC5RKOYYSAk8DmZ0X8xzLohxLCCwNlGNZTI5lUY4lBJ4GikSTY1mUYwmBp4Ei&#10;0eRYFr0rLASeBopEk2NZ9BxLCDwNFIkmx7LoOZYQWBoox7KYHMuiHEsIPA0UiSbHsuhdYSHwNFAk&#10;mhzLohxLCDwNFIkmx7IoxxICTwNFosmxLMqxhMDSQDmWxeRYFuVYQuBpoEg0OZZFOZYQeBooEs27&#10;whblWELgaaBINDmWRTmWEHgaKBLNcyyLciwhsDRQjmUxOZZFz7GEwNNAkWhyLItyLCHwNFAkmhzL&#10;ohxLCDwNFIkmx7IoxxICTwNFosmxLMqxhMDSQDmWxeRYFuVYQuBpoEg0OZZFOZYQeBooEk2OZVGO&#10;JQSeBopEk2NZlGMJgaeBItHkWBblWEJgaaAcy2JyLItyLCHwNFAkmhzLohxLCDwNFInmOZZFOZYQ&#10;eBooEk2OZVGOJQSeBopEk2NZlGMJgaWBciyLybEsyrGEwNNAkWhyLItyLCHwNFAkmhzLohxLCDwN&#10;FIkmx7IoxxICTwNFosmxLMqxhMDSQDmWxeRYFuVYQuBpoEg0OZZFz7GEwNNAkWhyLIueYwmBp4Ei&#10;0eRYFr0rLASeBopEk2NZ9K6wEFgaKMeymBzLohxLCDwNFIkmx7LoOZYQeBooEk2OZdFzLCHwNFAk&#10;mhzLot9jCYGngSLR5FgWPccSAkeDVTmWEHgZyP7E1eRYVv0eSwg8DYTtW02OZdW7wkLgaSBs32py&#10;LKveFRYCTwPhWFaTY1n1HEsIPA2E7VtNjmVVjiUElgbKsawmx7LqOZYQeBooEk2OZdVzLCHwNFAk&#10;mhzLqudYQuBpoEg0OZZVz7GEwNNAkWhyLKtyLCGwNFCOZTU5llXPsYTA00CRaHIsq55jCYGngSLR&#10;5FhWvSssBJ4GikSTY1n1rrAQeBooEk2OZVWOJQSWBsqxrCbHskKpFPI+BJ4GikSTY1n1HEsIPA0U&#10;iSbHsuo5lhB4GigSTY5l1XMsIfA0UCSaHMuqHEsILA2UY1lNjmXVu8JC4GmgSDQ5llXPsYTA00CR&#10;aHIsq36PJQSeBopEk2NZ9a6wEHgaKBJNjmVVjiUElgbKsawmx7LqOZYQeBooEk2OZdVzLCHwNFAk&#10;mhzLqneFhcDTQJFociyr3hUWAk8DRaLJsazKsYTA0kA5ltXkWFYolTo7mxzLqhxLCLwqSBRnNTmW&#10;VTmWEHgaSBRnNTmWVTmWEHgaSBRnNTmWVTmWEFgaKMeymhzLqhxLCDwNFIkmx7IqxxICTwNFosmx&#10;rMqxhMDTQJFociyrciwh8DRQJJocy6ocSwgsDZRjWU2OZVWOJQSeBopEk2NZlWMJgaeBItHkWFbl&#10;WELgaaBINDmWVTmWEHgaKBJNjmVVjiUElgbKsawmx7IqxxICTwNFosmxrMqxhMDTQJFociyrciwh&#10;8DRQJJocy6ocSwg8DRSJJseyKscSAkeDTTmWEHgZCMeymRzLphxLCDwNZMWymRzLphxLCDwNZMWy&#10;mRzLphxLCDwNZMWymRzLphxLCDwNZMWymRzLphxLCCwNlGPZTI5lU44lBJ4GikSTY9mUYwmBp4Ei&#10;0eRYNuVYQuBpoEg0OZZNOZYQeBooEk2OZVOOJQSWBsqxbCbHsinHEgJPA0WiybFsyrGEwNNAkWhy&#10;LJtyLCHwNFAkmhzLphxLCDwNFIkmx7IpxxICSwPlWDaTY9mUYwmBp4Ei0eRYNuVYQuBpoEg0OZZN&#10;OZYQeBooEk2OZVOOJQSeBopEk2PZlGMJgaWBciybybFsyrGEwNNAkWhyLJtyLCHwNFAkmhzLphxL&#10;CDwNFIkmx7IpxxICTwNFosmxbMqxhMDSQDmWzeRYNuVYQuBpoEg0OZZNOZYQeBooEk2OZVOOJQSe&#10;BopEk2PZlGMJgaeBItHkWDblWEJgaaAcy2ZyLJtyLCHwNFAkmhzLpneFhcDTQJFociwblErhmULg&#10;aaBINDmWDUpFNDCRqBzLZnIsm3IsIbDaQDmWzeRYNiiV2gYmx7IpxxICrwoST9xMjmVTjiUEngaK&#10;RJNj2ZRjCYGngSLR5Fg25VhCYGmgHMtmciybciwh8DRQJJocy6YcSwg8DRSJJseyKccSAk8DRaLJ&#10;sWzKsYTA00CRaHIsm3IsIbA0UI5lMzmWTTmWEHgaKBJNjmVTjiUEngaKRJNj2ZRjCYGngSLR5Fg2&#10;5VhC4GmgSDQ5lk05lhA4GjyUYwmBl4FwLA+TY3koxxICTwPxEx8mx/JQjiUEngbiJz5MjuWhHEsI&#10;PA3ET3yYHMtDOZYQeBrIiuVhciwP5VhCYGmgHMvD5FgeyrGEwNNAkWhyLA/lWELgaaBINDmWh3Is&#10;IfA0UCSaHMtDOZYQeBooEk2O5aEcSwgsDZRjeZgcy0M5lhB4GigSTY7loRxLCDwNFIkmx/JQjiUE&#10;ngaKRJNjeSjHEgJPA0WiybE8lGMJgaWBciwPk2N5KMcSAk8DRaLJsTyUYwmBp4Ei0eRYHsqxhMDT&#10;QJFociwP5VhC4GmgSDQ5lodyLCGwNFCO5WFyLA/lWELgaaBINDmWh3IsIfA0UCSaHMtDOZYQeBoo&#10;Ek2O5aEcSwg8DRSJJsfyUI4lBJYGyrE8TI7loRxLCDwNFIkmx/JQjiUEngaKRJNjeSjHEgJPA0Wi&#10;ybE8lGMJgaeBItHkWB7KsYTA0kA5lofJsTyUYwmBp4Ei0eRYHsqxhMDTQJFociwP5VhC4GmgSDQ5&#10;lodyLCHwNFAkmhzLQzmWEFgaKMfyMDmWh3IsIfA0UCSaHMsDSqWwPCHwNFAkmhzLA0pFNDCRqBzL&#10;w+RYHlAqooGJROVYHibH8lCOJQRWLyjH8jA5lgeUSm0Dk2N5KMcSAq8KikSTY3koxxICTwNFosmx&#10;PJRjCYGngSLR5FgeyrGEwNJAOZaHybE8lGMJgaeBItHkWB7KsYTA00CRaHIsD+VYQuBpoEg0OZaH&#10;ciwh8DRQJJocy0M5lhA4GjyVYwmBl4FwLE+TY3kqxxICTwOZnZ8mx/JUjiUEngYyOz9NjuWpHEsI&#10;PA3ET3yaHMtTOZYQeBqIn/g0OZanciwhsDRQjuVpcixP5VhC4GmgSDQ5lqdyLCHwNFAkmhzLUzmW&#10;EHgaKBJNjuWpHEsIPA0UiSbH8lSOJQSWBsqxPE2O5akcSwg8DRSJJsfyVI4lBJ4GikSTY3kqxxIC&#10;TwNFosmxPJVjCYGngSLR5FieyrGEwNJAOZanybE8lWMJgaeBItHkWJ7KsYTA00CRaHIsT+VYQuBp&#10;oEg0OZanciwh8DRQJJocy1M5lhBYGijH8jQ5lqdyLCHwNFAkmhzLUzmWEHgaKBJNjuWpHEsIPA0U&#10;iSbH8lSOJQSeBopEk2N5KscSAksD5VieJsfyVI4lBJ4GikSTY3kqxxICTwNFosmxPJVjCYGngSLR&#10;5FieyrGEwNNAkWhyLE/lWEJgaaAcy9PkWJ7KsYTA00CRaHIsT+VYQuBpoEg0OZanciwh8DRQJJoc&#10;y1M5lhB4GigSTY7lqRxLCCwNlGN5mhzLUzmWEHgaKBJNjuWpHEsIPA0UiSbH8lSOJQSeBopEk2N5&#10;KscSAk8DRaLJsTyVYwmBpYFyLE+TY3kqxxICTwNFosmxPKFUCssTAk8DRaLJsTyhVEQDE4nKsTxN&#10;juUJpSIamEhUjuVpcixP5VhCYPWCcixPk2N5QqnUNjA5lqdyLCHwqqBINDmWp3IsIfA0UCSaHMtT&#10;OZYQeBooEk2O5akcSwgcDYbvSrK8JGYWQrOQhcf4kUDg+JKYWohpJAsPkSQQSL4kphZiHsnCQyUJ&#10;BJYviamFTNZk4SGTBALNl8TUQiZssnDRqcTL8N1kXkhwQafJvZDFBZ0m+0IWF3Sa/AtZXNBpMjBk&#10;cUGnycGQxQWdJgtDFhd0mjwMWVzQaTIxZHFBp8nFDN+VjHlJvDGidAxZuLZTCRmy8LxKElzQaXIy&#10;ZHFBp8nKkMUFnSYvQxYXdJrMDFlc0GlyM2RxQafJzpDFBZ0mPzN8V4LmJfHQqRQNWbjoVJKGLFx0&#10;wsoUX5Us3JldiRqy8NY9JLig0+RqyOKCTpOtIYsLOk2+hiwu6DQZG7K4oNPkbIbvStq8JB46lbYh&#10;CxedStyQhYtOmBpBp8ndUObFdprsDVlc0GnyN2RxQafJ4JDFBZ0mh0MWF3SaLA5ZXNBp8jjDdyVy&#10;XhIPnUrlkIWLTiVzyMJFJ+yNoNPkcyjzgk6T0SGLCzpNTocsLug0WR2yuKDT5HXI4oJOk9khiws6&#10;TW5n+K7kzkvioVPpHbJw0akED1m46ITREXSaHA9lXtBpsjxkcUGnyfOQxQWdJtNDFhd0mlwPWVzQ&#10;abI9ZHFBp8n3DN+V8HlJPHQq5UMWLjqV9CELF516fRlZuH6nEj9k4fqdeoUZWbgRJSV/yMKLuZPg&#10;gk6T/yGLCzpNBogsLug0OaDhu5JAL4mHTqWByMJFpxJBZOGiU4/bkIWLTiWDyMJFpx65IQsXnUoI&#10;kYWLTqWEyMKNdyopRBYeK0SCCzpNXmj4rsTQS+KhU6khsnDRqeQQWbjoVHqILFx0wgeJc2AyRJR5&#10;mdlNjogsLjO7yRKRxcV2mjwRWVxsp8kUkcUFnS5XRPxeeiQkFjoJu16yMNFJbOyShYlOAhiXLEx0&#10;ssq8ZGHaTpYClyxM24m/dsnCtJ1MqpcsTNuJ5btkYdpO4HnJwuSKhgtXFBIPnReuaHC5ouHCFYXE&#10;1OKCTpcrGi5cUUhMLS7odLmi4cIVhcTU4oJOlysaLlxRSEwtLuh0uaLhwhWFxNPiwhUNLlc0XLii&#10;kJhaXNDpckXDhSsKianFBZ0uVzRcuKKQmFpc0OlyRcOFKwqJqcUFnS5XNFy4opB4Wly4osHlioYL&#10;VxQSU4sLOl2uaLhwRSExtbig0+WKhgtXFBJTiws6Xa5ouHBFITG1uKDT5YqGC1cUEk+LC1c0uFzR&#10;cOGKQmJqcUGnyxUNF64oJKYWF3S6XNFw4YpCYmpxQafLFQ0XrigkphYXdLpc0XDhikLiaXHhigaX&#10;KxouXFFITC0u6HS5ouHCFYXE1OKCTpcrGi5cUUhMLS7odLmi4cIVhcTU4oJOlysaLlxRSDwtLlzR&#10;4HJFw4UrCompxQWdLlc0XLiikJhaXNDpckXDhSsKianFBZ0uVzRcuKKQmFpc0OlyRcOFKwqJp8WF&#10;Kxpcrmi4cEUhMbW4oNPlioYLVxSSkxa/++X3v/7zL//2j9/+9V9++f3f//jrbz/9+edvf/72028/&#10;f/vt209///nb37/99Iefv/0h0vzy+7/98tuf2rvxz5/+z8/fxnXmu2h02p/i38O4EE+NV//nX//3&#10;H//rX1+Jfvvpnz9/G+aJQ9x7hXiJC2MzLHW8+ee/1BQj34jeo4Pjyu6JHn7P9/Lv31oJI1/i2UOB&#10;8f7cN0nne7/++a//+OOrIkeZLe0yj2MjjsdlghPKvjre/PV//eE/fv0vf/x/RccFHdtGR9LN636X&#10;Dy21q7QM69J20fCYa3Zf2R6P2VXZLPqIvtMRhihlvS155jq4hnTSjvzX+qg1Bh9mbnsfebwEy7V3&#10;YXtMiuZj8JjvhfTw3I2SS9o3WbMPbrdoZE2dXoDrdQ4ctEA+j80609xtbXtKe2S9Lhmwe9fa84MF&#10;aCJwWlE8R8KNOj/pyJ72TT8vS6/UNK27v9cV+4iu2rNf4HOd16lFOMZlpGszwH3gM1HeoLfOU14A&#10;SAp8v0yR7+Xf/v4ytE2R8f7YjX++91k7LuGKL40EsQKoaNiMex/K1YruRXLlEgYjk4HBgmCugBka&#10;ETiifPuKZzYplyEMjaDj6TYfjtQP+/IJ3Fu4n6TcnV1GBifLlz6srk8Z4IdSmTaM6I+L5TtjLSJC&#10;+67tlF6vD3dstDga0F34rwxX7ODW9nLsYyqN54/Lja3xc9tnSlpM0Av2WTDMxxoHOfbOA9i1F2A1&#10;UKw//mgoEiQNTGxszZ1RlIndy0kn38u/+f7M5uSzzcj65Xu1nj3VmifCKYUJ4jXNHzVbprW3+EyL&#10;S5vSl41FCx1PVxL+sC+hSCg59Q0LKFnz5d8WdxqXgKc0OV/FabQXj7FEOdnUWmbdW22HgUPKaYLW&#10;8fgUR76Xf/P9kVJSR8DVJ9x8r5aWqbDdjaodl3VuIbvepixD86tjPKZNa83wOnPHPY+Z5bMfa1n1&#10;V5bMh7t7yRttKlnTaN1abEP7muuhGNNhb3Ka/1jf/bg3hyfjLQ0Rn8rdJ4aeNe2Y3ty4bMuyr3VO&#10;j6lnc1OOx7dsAoFyss4+epP1hDZdMWa3YiFxtl667kMX83KsGn5c5zGasGedaY9KPXncFWMA186Y&#10;BpohrcKWil3qnEhrPTwNzFuJ4HOqfC//5vsjhqO3LC2Vi4l87y2OphgaO3lId12AMk2osS8yeIy5&#10;e82LveITTd57ZMUqvB+b70vGMWrBTdCfaY+s5y1PRsZjHIpi46elb1Q+Pb606fuSlyU3FZzSHiUv&#10;j2PueaMYVr/PEDFq01rXsrLVs3ewQT3Vnd6MaeAdZjLfWlqWwud2WpCU7sJPrTZ+QtQnZD6oIlPA&#10;xKhom7NwtKnmC8Y325Q69Znvsbbj1EebMj46UDA+e9z29Hhaux+Bp3Nsavjx2KSS+f0rlkqsMOrs&#10;MmFku+/OjUg7I32UjFPVXSNmqYNhvVEyNW7n+Sg50x5ZnxH85jErnN5i/fHN1h6ZgNMeYY/3UM5R&#10;Mq5YX868ecw+qT6j9ia5V/IYfdtLZuaopm6ktYHNbmTx0vRx+B09dfbVzZLHWAdn1i97fF6jYSvx&#10;pfNxQqg3Ce5AuL27Yg+sjTPXxlI0S76Cd8AI9KHNNz3Ec8L4s2bMknPQ3aszFAkOZ6bFGa3YRvDs&#10;/Xwd7gNN0jvjbHOq7ai/miVhv9nae2qLdXsxv+xSzk99xbyg7gcHQPJbZFhY3jUsCX7mY8j26p5Y&#10;70hOE2+NyccdfM34ZxgwZ4xtCx+P09e8tHZa0awth617QIMVWd/Tmu/l3/19XMtj4McaISNm+dq7&#10;JuXuo9wNx6IFNMpKCqcqMcYqYicwstZP3u7ed4yDLLAWVH81XVkf9fa6rqQwXH0pgQOxu729WKKz&#10;3SyHY3d/0HDJ8WEniOtUq/ygMbpHBEqry8+l8Xk/BytkBtd99DwwTz3ywCmNunzD7MU1HbsRYFao&#10;w+njwrw26+eVPQwcwG+dODOB9h3Fx9I+EdKAN9Ox7SjfyKoqIi6gGbjme/m3vc96Y8zQyfycYjb/&#10;+v0NXyY1ChOYzkrmW+uWpbB6SMMxMzXJ4CcyySJgb8a3j/Hc+mOMX99G9uMpdebsQq6vacpY4pxH&#10;9xyhymYbZm6xlgXVTAekuaQ144MKe+vUWtZfvSewWM3dJu2837GdI2GYWZi2zVR01Ct0WhTDFLXd&#10;9Tx+TZFvS/4ipgrS2z6pcd5G3PKm+0fsLNxHkK47UZoIYO5lZt/m31bDCN/kDImfN/WrIPK9t+2y&#10;4GpkFDFK2Tdz9HZhQb617eOozXT0WnUcj2ciQG15wUrh9MntioXP7bJNAxasgS3Akcuaz+2yEU7I&#10;hVPMgYr5rG9rF5YW+Y34kTF1fDQj3/s84jfseHpSETbugDuUe9eo4DY/9jHOrDBquBkcRjzxZaVm&#10;/ImdCckm5cNpEX/en55HdC2o/tprilmd+lRAMH0ovhvfvYk4QDOOF9P5n7DJXxr7y0RR1nlPvCfU&#10;3JWKGSj7stav/tpri2cUR4lbUqa2mjGWNBv5TYCRzuxReebbY79MhW351Yo9h0Qvwe3nShVSqasT&#10;gCfVIxjh+t23nNwq+EjLeCU4uPUw7yUlDBIey9mshoXvHiomdA9qXnymt40MTvqKMkaAODWn8PC1&#10;WJzEtPUH9XGvWMIbSXa98aUY8z341XuvDyAWRH3VFhGl95NEDv42dGjeDojomMRhvvaucfAAYGBy&#10;RDEdFQTGyO6tHs5IfUrIvi+Yuf6mG7FaUP3VdCVQ272QbiF69Qc+Ato9Ap1h+Xx3DwyaM+jGME/7&#10;EUHsfX9uFovlf7YTbEyQOfn0pxtpUylCBbs/eAsKG9DOZfSMX747iz1jTF5ibObN2sjE9HDK9w6C&#10;MjrtRSgD+10jh/+efTsTMKou0sYQS3zic0WM+OQtfJw1akFfTDtEBtvuAcI91CqXA19PO4RVMPGt&#10;ukG7ldXkA1Pb3TaGMtbxpDPfrg2aZZ92mPSNFQgf3o3lTEuqjYHPS1vmU7q+KjUyU6b/wGpvXxbd&#10;Aga2JT9HNc54LnVpg9OS9+ePM4a4rkBeoMpiY5H93kbU/tpH38Y0misQ4jstacdjAD29zOvTT/1a&#10;C/oMjIXGStwFRdbjaF8DY8XjyFlpYvgRzTh1/UpvZ3xjwlcZCjBW3s6g4RQzZXqhonMZUXtTER2a&#10;cq0e3HYNFsVo7SMMA7j7VtmQK4/TisO7rLvKt4CBl4Nb1RDHjLWfAugZg7FuMa5KndsCa0Kr7T73&#10;jdoC5TS8U0RXSmy2dMG1kfGBczaI1Rcj8XaxBExyNgiHozYj5nHJRsaTjyY99fxHOEltP3rvsd0j&#10;o6usKLe+d+7AY06gbfSQoJ33G1ndMk+0iuZr+TdfX9bkSKaZeuq0fHn9mU7fFCRq9l6+9nlkjZye&#10;DPL7ZcWIw419R/qnqrDvgNBKs3ukiPDO3mm9tDdjYuSEO+ukVg7DuQ6KkftHHhn5JVrAuvTcYXjI&#10;PG5lxny2g+zWsBjxMiKO96rhFEG4kvVA5KTHX4/Gy2FDfDXYzJaaNcqxx7HUsiJn78UBzwFb1dIy&#10;A9ShQayBk8BtwB5W7SiZaFnXGw8aPN8dHCCGr7JlnYOHLoOSxziIqRjsyD7rHSUT8UkDBliDIL9f&#10;MpGOjK0dQ7pnDXZists7A0dSyEy+6MfEmY9fsdjbJRMjG9J0TpSyx5COkomp9tbmTtk6Mw58JheM&#10;7iXPXPdE89wvGV89tZ7p072njpIxp90DuVh80DexF6SVDLb76K2Yqr8awghbEMRuaRkl1V2DaSXr&#10;1pwwJ3EfCZU6FGNkpJUkoPHY44a3RtUALPpmjZn1YPVPB0xuj3bPF58MEpejL6kYc+QeRr1XMtGY&#10;Pm/TsuGQniuFNV6TPIjAWZ0GByrcN9HMLAWOyyZ+PJ43Jrfekaxs6pwz4AMd8UOW99XdYNmD3tnP&#10;nqvJ5pFwcls/syNjH5G9I2OrQ+/I7k4ejwkv9sBmTI0vGNxsbc7gdgeZCg7FS4IjWnu8IUI+YuJW&#10;nORe59jaYYwqPKH81iQhOFzt2s+UG/zg7n4zowoMVtblKNMe01mG9cRc9lXx/MD5q8NmJe6fU9mb&#10;YC5GjdV3KznWqUZrBz2ddpvwtISyOGzAB0dbnRnN7Zr53s+xh7OnjjtNjNYmaBGLhVd7sQdQqAsi&#10;srGbKx/HPrUy6IjsdguID/Ep+PDWhsXqtmt94WrYLXB+TEdWAELkHFtcwXn3rGpZ6Zs0uzmzS7ed&#10;NIqddsfFN/le/u3vL0vft9x35jGC8r38m+/j67TDDdh2AjPZE/le/u3vE63N5j23X75Xa5OpCEck&#10;LxBRcBkCEH59tf6mSyMCmWtQFLTQEltq0kN4B0SI6FxavYExZEeeTiUy7Y0QFhRTjxFcmZSVju3m&#10;6s3QZYSk3kcM+p4lXHHJ+8TC1gwZAisObruuIBiDiPucp6WVL8D39bNpCaEHps7CXI0sGwL7nkBg&#10;rSZ6G6lyrgtd688aNDuSmGeLU3SDw3oBw9xM3ZtpKbYrZ1Tg84yXGG+ohnpYc1EIm4ofEQ35eawR&#10;lDp0jNV12tvM9+3YYUYlYNpUJ6QgjuhG7KtPH+9qtuQZwZGepnObjrWs+ivrB43GSN1npjdeBDjK&#10;RcOMVRbXHTpuTkt0hH8uCM66Z5mxi6IxxKRiRfyDNn0QS04dCfrtq7VTH7yvGd/D6pzaJfjEdMwu&#10;pWzyq8v4YFrtNWOdtgfzLzV7WzIvHwzpG0eXtWfuySMAjUEuY/PBJJLbJNjkCHl9vzcDJrnqOAI2&#10;fYSwzu2GnXV2IzOPx3iUnR0lWL7blJt1Bgndq8NCiH+ECe6baIhesUSpdaavcsYhWoXXfL/OfGu6&#10;b9+5Rs4G0N0PHcDkR8ecLSErg/DlXvifsKPgbB/ftWcFwSzYcLBbKrpo98lOiNT3Z6bRZnuYMB57&#10;2Pf0fi2tjZPYVNbO/o4Ta4caSmZBz8KxIXhi2O+N1nuT7mUfVNMRW+l4fuyDwcVoaTkbU5fkBDFY&#10;1mSjEc+oUz1zYgzYlprgyafe/BjRYqHUBxAz2wHET2EgeIU1+4M4+MExZD/k371lmZfiy9SvTud1&#10;zFHr9HztyxAVjm7zekfMWA9HfNKNoBbnO1pzkIJFopSWpe7K6ftXGkzej+9N5PZh8j8+2p3v5d+W&#10;P8cviKO02r/T54vac5vLkZY1dzfdH2vPjTyApZXG3NQ5ttQq/6Z2+A+5khqJ5vb2zffyb38f37ZB&#10;lQMFc78TJN/7XJuJ3XUZOAXRsabdx/6nyrCI40Bhq0ssqXObRJaVf3fdJpTPXQREkgZDtThK1Df3&#10;MQk0Tg2L8Um3SBGL/BeoX7X5Okwb7/cJEP85Ni1Uz+adTWINyOdGs5TYB1bMKY/XfjYH0ys7GnlM&#10;aCtTx46F+3Y+yLi8YJk4JntFyxTCY8KpOS5Zje6kQVpDTpsBq7ai5N3YGPdjO08qKpvg4ix3v9cp&#10;Ozr/JhhL/fAFs5R870ObErXorYJBKg6BNDkjovjytR8xTUZsgbSPMZkAFrb8H61yNBpseleMGUHs&#10;/EeM1lp+HoBkPuW+JjqItemPBmAEzFonw8/E7tiK2WznvT9Y+TAvtCEBs0pItb7+WbVpwt1tMzYR&#10;lMMIH+Ov1rINeWKv6aqyqmy7KrNBWQ5GWHMfoiwT9psJ+1MY7AQbRpNoYNO2FlSriF8ww7fvWaJx&#10;v7ArX8u/TT/6GH5of51V+gXQtaxMRJpsi9gOXPDJZM++vZYl/H4dlxMmMMNTFM3+u7eVelcsHiqr&#10;r5YxOxv29sjWwqOKQMlek9htUkYFsU18iP3pyEcYjgtffxhYJYobO3RfGceh08oNsV7pR6swQ4Ss&#10;oz5dqfKUkIdR24hcpIECOfW8bizrDq8Du1qLxU/MvTgjAaHhPXLeNjKITL+dxSOuSqkPxG2ON9Yp&#10;car+XFsiHslS0E6nz8L9uJGZGnOcEIiNLUrnjKl9TsxxKkz6No5sZd8Cxg8buCrwia6H47X3Km7b&#10;zrudPHB9PSIb/fUf+Wx0e2yT3XPnPHif1zLX/Nvs0qca5GtveyoaJVV60yj0Yz5F93qSKwLDGQ4y&#10;e4qD1/gurWoszWqgCUisuVgNxrwOflbQPdQfp9g6nVvrV3/tTcRO3+5oTqxA9pGU4wx+oTt9LMXY&#10;enKGT0RIsi0mjvsbe6OZiDvBwGac+CjECZdxgi6bMW5WqKglDLmmcwOh99xRC8Rq/eqvVltcizR1&#10;R9JeWwxsBmEmWKLdhe5PmahyBB9P7xXLFolcCbypLTPUUZ9LI+Ob5wh2+5YAV3qqnH1c66bR4Kra&#10;lfSwNdS2GHbO3ROY2eEYdOIe2LxV2whf5ZZlVuOE2c59i33Ibx8xswCa0vPE/dmDk6MAi/R6eq/Y&#10;13m5lhT/rG5QhBQ8DM113L56paVlNO2zzb1iI4qYGsOgV4aZuCx7pFrGfcZISLHdGte3PaWRjWks&#10;uO4+8Q6sKkozsu87dqe3uRXfpcwnnNXrN5ewsQPfMzroVm1Z9mLhWsb03r67NusTTlnWNs6oDWW2&#10;ISCzpYU71iz3imXKTiRzhFdOaJ2VigPddRqLkGRaKeiS4xxLNRD1V3PIHjEK9tq+KTaqk+7atVhi&#10;RhlUOpZRt2o7s8sp2Q6CMrLE4lRJP6H3xm8iDpQnP1jRwE3f7tuzp8eVOE8Zma8dOK3nr0gGUWk6&#10;cW9On70qLkrOu216nsc4mbKjlKGzw4Umytfyb3v9U9XytXddWFsLh66Mk69buoyxvhK+1YUESL/C&#10;Bn5JxlLe4IrgcVp8F7DnIdZXAX14slUmnQim0HbzT3/KXvqc37haDjL4NnKYSh9JAeAFYCPOFh/H&#10;oROWzL7teple7KcFYO3NzytIyCZ27e82aYiYYTdnxxIyEbIDKVLkejVSXA+S6ftj7OragcpekKuX&#10;+pV2xL5SO3h+4uCtWT9qx1IuncgAx/X8Zm2ZVqdwMZrtHZ6c3KtrXnYuEr/fTRm2F6+uzAg8Zkdf&#10;Pma5ZcxEpOVbb7sdZI9Z7I0/9z6RUry1fMw8W11XHqN3PgYp/TBCrWX9lXVe40aHV79g98laSiYW&#10;1dbT9B8bVsvYZ9MjqbPOZ9zUsuqvLBnId62x9HVTEP4Ua6k2NQCYAM/JvQ2qn2V2wxNtdnw5oVjL&#10;9yUT5k5aODbp1YUxLhUL08yawVYdayLJM/5+K5k4zT5/X0ya4J+AHy5dpgpQNgzne/m3tc4IwnI5&#10;G8MFX353MPK9/Nvfh+lu8yyeZttWdpoIPrQE1iRTEUyojBMtwa0C+ZjJS7sIC5i+Cl5Y7NW76wTF&#10;/jpCeq09mI73Iwtp0djrC+7SIIHLGlABd1ifRDwzgeFa07eMlsw69pTXsDDONpvCXooxIF473Qvu&#10;CJt2xViw7eThpffftzabW5rDibtJ1sXGixHAgpXYFY85PpB1xmOm5e+3diwGMy0p9+jl0drF8LHZ&#10;TErmuFij/Kk87xolAy+s996cuMlxiu7cnHGpSVo2MBCHuMpj9ttmnVldwbe8r/NHei5Qho1q5TPH&#10;Mo/srXbMHW/7ioBj7rCHB8Ai1L5iF0Nu4AhyAiah6E3sMC8ZIW7NTPJB72Kr2kjG98xtGa+5i1Vv&#10;aRI6o3m2QRjHvQPlMdp0q8p6qBNFtZb1VyuZQAB70Br0MXzCS7CwZALMkcGxFVGMC1/69EiIbbcl&#10;90YGxOva5xHCKYywUinasy0EcDbIurY2+w4wGE2x57B+WHqKxYyNzr0hY5dk9lG+976NVs5rfjYP&#10;nCnL65OYhl8HPEpF4MHbrIUFiE3IUc+bbRRRpjaSWKxKTACXjaBONgKxiLqC4zF4TqvHmqGPg1rL&#10;+itxAT3fYi+x6ISLrL3D/vFuEvFTd76qGxfO5efFTbxGO+cIrGXVX1kyjdS2/DAWaC8p+TQW4JrW&#10;4dWcvWTKotpt7AMbp85M7GFhY2HFACe6JFmfxz9rgt0kHiV/sjq1ll/5vBxhyDYPorKP48NuJU6z&#10;rbjZqMUVBnYMHXdv5Xv593i/j9c4G7fPgyePQd+nAdv6NKjTg/PJ976qzca59oa+FaYEC7Xj/nNt&#10;iDY1/yc4ZXZLtxS9tHe2M2bI9k2W2GcZew3K8GO7Tot9x3GJFvvuvQbBlz4JNp/F+yv1ZXSmBq0d&#10;iXQd7Q5Hudvrz+0Y7zefC1OBi/XC9On9ipFeCg5R4vEKdfoeh7iZwD7IjpphXxsncxrBl5q9L5kB&#10;3DiM8LMvbglTeA5R9uk3h+gombVL93lYX+yTxs2SaZzmM7P4IOs6+iecgwQVZ2+DzD93NnHR5OSY&#10;NEidCKq1rL+ytRn9ifXYuSQWjy1jTDmv1uZIJfduVMXY/dSPAbHHjfZr2K1l1V+t5DgHmDzwd3hm&#10;mQmpcr/8kvZgrit1BtX9cAnzlLOdnJdZWXfCGuqlzsHEM6LzXpEmQiDCnWLvmBiTv4bK/tDaMnZi&#10;Lu3xTK7p2J2Z01i4vM8tfy3cxQ4AfJ3Wsvle/m2tGTsWe52YfDqrk+/l33wfIryBmVgcntireU/6&#10;vO0zyN+cW/HL2TVVW45wKZ22txy+cHNB+wjhNtTwa1sIj6D7e7SIpnz3+kHAuqWKOfbrlmAvVHhk&#10;+/tsJ73sI9P8I+KdJOQaiP5R/sTZshYExvpcm/m+bzmcpIwOH0cij6bhRBxDb1eaxQMG8DTCOYEY&#10;N+q1xzgmHT21rPpr72ksQoQQMi2knWR93rBI/Ljuc2FhSGSwKRZnLjG9+3xWy8q6Z5nLMXhZTcfB&#10;jz1Vvpd/833AmPFv1gTtBP4JjZf3iU+17Q24loenle/l38yfQZwxA1bUx/7AfK/WJlNxCCH7DGax&#10;+fnZZ7hp+P7ZNBBklbpixmPLcGt3vKrYoHWj5biMDQDvvRWnO/vWjNQ0/zYdH7Fe2J1h4nDEXu7M&#10;sXg1GJR9EuU4DVs2XpjvNWOK6c3FLQv8X9DIkS0ivruOXNPO3os7NYvFTPPzcJFim+LXmMC7Zo9I&#10;K+V8DC9b4G2fxWmANv/vdx+UYBpQ5Nh06zP8rrjI4jzOmJLYB55lckzrvV/0vmRu78yRcr1XgTGL&#10;Yg0OsRGmMo6ghzBzf4z3ZpSMJ9h3Z14vXggz3XdUvo541iYJn7MrxvXPfXVYa1l/NfSxlo2V3cts&#10;xamSGlPl8BBUYzYnm4d3gvaAGQHgtlJjnUZ80qgzC8R+p/frKG+tFLvo46qAl2Lwm/i4pZ85CEVM&#10;Nh8zGd9CMKd2+6WAGJ1n95oTkfk3x+b5uHFM+To29X0O2OXGP/whQs5fjxDuLGBstlpAWw4/GFHc&#10;99A9F+wZ235/kD/x8iRSmTYOjzb1fosJbvXrt+FgymOD53mIYa5i4bD3TN8r0DFR5hvWgh88ytQg&#10;LfVj7d4MJ4UjhPL1fBNb6Vv/Azv2Fcr772qGA8w8fJ6FC+ZQljHcuoMQeNx2dao4e7QBT4Pk+HmH&#10;1PuSsUqEgnb34LIhgb10QcfmY7wHKZlbBPouNnDVtzzXsuqvvWVxDSk5tWZVU3sTwpmSUzEgWBlT&#10;HsdNEE0xIhTGCIcHIOtMSwy5DmGOLcIbZxf27RCJIyhTbl/Nx33D4L3VGDcYReTn1dq4XtGp544c&#10;AHgiOHbbSmvDafYj4Ozl5Frqhq3avvVXa20+btVvDYn9hDs7eVQKfi8NJgwGtHtVDHuTM9DBrN6r&#10;Mxx+3EKz1xk3X2gIDk/1o0Kc0eI4RCmZWEC/6ZcIcnxReR9/tZZ11PIelPrewzQzIzhbKt/Lv611&#10;yjoXI3Nv1JbFc6yO66gNUrC5hnF4Z5M2ZY9b3g21kySpY61Z/ZX6nrkbmKq67QZqB8cqw5w4OHV2&#10;5DEr82yd2L/zvmRtI3bhtX4k7so64gfrRhY/PV5FDx9R9Mz3fc1Y9fd4xRuC+Ez/kOW+uOwwfnHA&#10;+/jCiY4AxFu0vC+ZCSLjO3C0be9Iz5odHPklV+YuhksdunH7QiIOzxnX537J3IwP5l4jBMcGErDM&#10;azibxGz3AUR8Kna1lBFyjvvj6zmXDcQOYCx8K5k12L4CPuocn9bat4+zJR4GRkpmvmj+Hbwmmn+o&#10;8xfMEmE/mIawDcRG8Jmzvz7GNLneKg/KDAs8xd5WH9dzIPYH738RcQ1yo22257hCkOmtTz9rR3wn&#10;0YsR+eGKnwAEa6RWfxTdbeOpNm+RGmu3NnPiX3Liqqy7uX2anNogeG2m0cf4Z/uUTmouQ8k2r2XV&#10;X83usF0grrbZ+yvAU5FKlDICde1xON4FqUEBZvwVxQ6LUMtK+9DKJNXCPpCW6akX8r38+6WOP25T&#10;To/0mqVufSQAtdgy05Rg9VZrBnbzBGOcPDq8vlqzr7DGcRwWbq8CYinVmYTPWCOKzCoyUwSOvvJM&#10;GQkL09zx/j6YT+2i7YipzVmCY3btbNfp/Vq3bP1zKnC4R3WOdjw/hhwQT5bDJjCXTUcit0Y0qoz0&#10;uJJNdqRQGVz5ljVckLgh2H7C4/kY2sgZFez/Sb44TmTv8ZijziwIkhJmZ746umzM4BtXe8mx97ZH&#10;L2r71l/Z2kSMkwulscJtPfuTsRcpJxb+FdfV1sdwkglqton2WFotS3EBT5J9RAHNBvwQF9w8l/Mj&#10;gZJYLRZVwqFIVZjkaiiRHQgwifn4bPWrpvVXtlFshGlpcUnig46lZNY4aQ5xVOU6Mhb7ES3ae4fJ&#10;5jiCVsuqv7JkIuFJruBQtL09By5YaGTHxyFmrTO7PnKPDYcu2v1ZtHMtq/7Kkk/7H6AA6aRaZ1br&#10;bVXHxA3dXHHBaotps9UZw9ZnpVpW/dVKJszQt1YQPcWZKSUz4qEo9qwZcbhR8hgY5GOM7K7Ypc6C&#10;SLZ6dnaNTGO9Tg+fECnvcysMYcZWv9jamP5vvve2Zuc9JdxhEb5wwdG5u4jP1ihcWPTOhUNW4Ls0&#10;HWtZ9Vf2Jque3DsU12/VWBgQPfbRsGctwk9FsdMuHC4nO7Y317LqryyZwEPO9ywg27roQDADMw0f&#10;07QugNgICV20t3Px7mpZ9VeWzG7aBAqzwizsIZoQaW5ZRzS1eqacM+Ve/Pb4tqfB4M8PQYS/R90E&#10;R+81ZTUFU7O7Bvjf2vxn804TypKfI5J8J6WlxkTsjsUF8e9LhpHOfWHEvoB+7Xg2E6XRxM/j4ob6&#10;uEyI0T+ttrWs+it7J4JizVvC47ts3TpNiKAzTqwWRJ70xrWzdvlyKrFPpgSuiJvVrFkY9ykN0hln&#10;vJR8mi9xVokNGHWOiwpande42UBKhlPOJqHhF/UvztMM0et7a27m9PxULYb6tbOC6nxh2Viippsa&#10;xyx3HU/vv+9NwlKNEY6TCcRraqMxrsHOC+BsLmz36B1GgKhNbm/GhyUMcr9NcYfywP3rGBiz5bm7&#10;+OpH3xVFsFDuGCNkfuy1Y0NInIndW6fWsv5qCD5v9YKRkkMIZH3s04tL2HdHtNc5robKubnsE6pl&#10;1V9Z8mmPH4sv+dZjEFh531bcYgkbUJvktIMI+rV9GOuevSDGmqc3udmCtbtmTfikATyuJtc6x2b+&#10;fIw38/85O9t0SU6c207JZbft6nc2d/6TuGsjbYEIMg/Rj38cZwURAiH0LfFBWzyvmQQXq8AUXCrW&#10;0fZ5KZ04ZIJSn4PmFQSIR23GxTus/svYJiKZ2QjaUQRphwzxWvv7LwKaA75OjL7JlbWrpve/XvDI&#10;VuogJ9z26dWThUN2kwvctkAkKdasKFpM7G6fF/8ecRne7QoBHgrCrOPThA6eGekzJQieNTLork8V&#10;lXjV1k/O3E3XJoBShYZMKxve16miN0W1eSfVOnvJ3a0Z10nVMpGYAZG0jVSQ3vFC2BnA+2OYmuvG&#10;0M3ycqZLyKhzqakof5+kn+3TxBpiI3kM5O0xIaU8VTx2B4lLyDSMSu2MuAL+1n6qUM5mORTlh9tm&#10;YA9W+6+3eU5ofbpWSyJBogN89zUTVHLtOvd+4/veHjOx4CSQw9Kno59ga+N5kgn5kGCRMOl8Vt5G&#10;j/PfGo+wctyhgilg1uM6tHxLrvj0SBKwpuFDXxke/bosa9asFgWv7XK+tJ05Q8bDWtlFRDA2nGIx&#10;SAkeKCfFIR0UEzLc2VEWBMisDeuwvHavFlnvY4Fjgk6q2qgFR/t4kmNQbGIS2CFhA30bj1KaO00p&#10;jurlv3+fkEnhgAMbMcEv39clwEmHHLPZCcPz7qv3quU4SwZ4SCbDyV79echaQFQ26sWc0h0QgQOw&#10;98FGPUNG3zGfeZbUQnBEAH2syLfcxKQYhMu5mMWbGyBZRntXRXiroOuPXZ1c1KU60fSCCB/ZOIh9&#10;6avsv3wO4U2mAfI40H46ZKLkaclxYh45kbI/HRknBJkZlZeQG5dS5UyH3BggnHnjUqgpVVfNtoT8&#10;voSMszUd4aweDrdhm1NnEqK3Cae1Twwcpc7CvrDPY96XkJX7mrSN/GWr+qfR0F22h98n+0PPfcb/&#10;CmUEX0c3jcjCJWSi6j67h7TaUbyXtE1lz+75aQWDMLewBO4gKyrsJAXME0zdtmZdrGhhRconJnh/&#10;TO5Yev7Rd7j4aDy+hAx1WriTdbp12IQjVZkcLMPlAYVtin85lQPb8CMKXcZeXUImqAtFaqcILlO0&#10;vi0KP5udEsQWk1EXZKnveZ7xsgH5BYURcNJNvwH5UKqCu9VmMukKe4QWDwt5D/F2y9zvvKP/Sk7y&#10;H7DtuBe+fBkrKw/Dz0COQ35aftt+3KF1lcaNec8A7h22hUHnsqOYbk2ius3Ggd3OM+m5zjeBeZLM&#10;82Kf6ReiPOOYNdJm22fotYqhSFzbOlJgxmJf516RQZNc/3LNmNT2JVC/rKymhm0I0MQrf0YwqUlh&#10;SElvBiEdtDy9fQl59QoQBdoOrDQdUxjezlTWCzItY8iXDIzhmVORwTVkNrmCAQfv9VrQqOKdjdHg&#10;24NCAzL9ScXi7yEv/k6E3F4mjBvIlQN463VBbNuMFkMiLZvzeQ959Xriy9s0Xva9nIx0gYWXdsic&#10;DNcNjsjnG8icCzso6RH/cI2yAz6wytLdCLDFCv8hbnbeZ2uCyUNwCyvFaJwnTtPMJ/I4/63xSxSU&#10;fXlovEdOBc5sReD+xFTqZ6c91vUlnVO1x8rn/YDTL3kVZBs5D4FMlvRucfo+R5Mp5PpP5L2Ly/yU&#10;UYp/k/GZZHA1XjNKPjZmtOdRfomNcwGxYmdjzzgH0883V3PcBaJ9LvRBBUWwdxm5piMoOrdxsDWZ&#10;QcrhhzO104uudDIeyWC+q+HQ3dyZhQm9cL9un2l/jCe/Zc1LQ6ysjBn5fvDafaZLzgK9AdjQ5Bke&#10;578+Cet4MlAeUbNtfMNfxeOZlcd92DMdmDyfyh/ooYP20UpKKN7ft1SX9Rz5oGeQK4O+XHUAncjp&#10;umHiC22ikCBlkzYJIFW+96TNDdrfWAbZboiuZGROWxvwOP813pVuWtQPB7JU8Tj/rfHolann4NDV&#10;qQtZ4HH+W+MJZSbFgvCMXy379Bg/IzAEb6Zk97jjvsrpW7Mi5Ppr44jL48NZRMn+bV3ky1n8AHnO&#10;Fx8Y+yV8FMngQSj0olHvnv5V/FGU9sny9dqNU2r3igug+uPJ/WEPOMG5Z7h9Z9tUf/fDypC95sHi&#10;UP2sQGjLY4TQtnDYo7UVqD5Tfh9c4wyZIIUTveipkbxg4lTxv5wYJE4ZcEf5pzPTYX05dRim7p0L&#10;r6S23Gdonrr+rdwXcr1tWfMefocew/vxMV0qkjfNt+8whm9tvguT3lTHBpnar1/9eLTHhdBbyMua&#10;yU7aXN9tYmhZvd0aLoBl3nVubyGTW5Kca1J1Ucn6adWwbjl1XKKlq9lCU4N5vInVrvRBNjcx6EaA&#10;RBnsk8d7zcnYyQAZlBaE0lUqU67TVP9lCsMC8Mk4KK0k+dipRNKAk70mSkTMuWaMDbwHyTc6rP6r&#10;IGPKJ3WSeUGAsq8ZN0g9hpNtPnmw4GgALnl0cZ+oDqv/MmRMfjsbDrkaVOTBX2IjZ8ruXDPVAZWM&#10;xJrf5CGoCNdpIIfUF2KrpBUHZC5so6CwowTvhD0ZJPqSm3SPbTa5cnAJwuQtqbWoNV+UfCiot0HG&#10;CnHNNvE3pfS8gNzfxSLbPg3XTxLCdyBjp4k73ABOkJhZTHfnGZGm9LhxIonUwUr6p3EY1Eaqx99m&#10;1eAfNBmwFUSnXqx50T1nDtOC7Zm8K8ARml4eT/2YliASTSGNOzVb1pqqSc8z92K30y4GUx7nv5/G&#10;m5o8rkOrt5ibDwdCbdd3l8MxU6ZrZe1oveUXBPGcfiiHw9aijWRHt0uk4gdbb2Mn5HbZF0eZcDYS&#10;v6Mj9kfXqwdnJ7K9taXDci0mSAUJy2pkRhSwurrAprkG7LibZ2yTu2qdh0ravf4KFvKPnVYniSTj&#10;07aJVEXvcIfVf3mfZfRampVFPjeSj1nkUASGv7GveX0MtgMll9heIGt9W7InuS0TMtjZXBVU4TlU&#10;gV6K3v4G24uYRaLQxGNb1JTC7OleGLbKf9KraaX1Yp8X3YHk38wjXbC9qI+oqlsS2ao9NO2y7+xn&#10;/ZQSYMLeg8BVq1+eg6mdmicEdTDeqWWMVwXJN2tBo/P4MHrmsPmbX+ZF6nSaUTgm1G8j4Mx59RXm&#10;7KQCBYuiRII9W3cRY9mecTxre48H8mBTYaaYMbttXVEtoSmV2opF4HjJHl/eP/iScuz1EH2WnJI2&#10;Ial78SYl9/N2pL4y4ypXqHTSMOIlHisC5FH+69F4eMKFSLU3aarfd4vZZLkoo5+7tX97mT3pbzsl&#10;9FV4Pih2wZYO6PiKyGV/SNV9oee2bdcVbm0LcPinIoBKADNvD1caxM3oFfaVbVjRAsOe/JfQPVrE&#10;1/NB3nhekMXoqUP7m5/PB+lQcn+IsOS/rRqQH84HrkW45niLOuyu9pCZTCQuH+oauYYLkm5hqPEm&#10;GWDj4d35UAZpfpaT1VN7VESIhNBn1cBkwz8B0vSqwzs+dYM0rswBCPVEWw7N8if8o0qnBspoNUv4&#10;ulsLDa7z8Qw6XXg+YDxWf1igtJFgAJDB1nOe0JCSUH7AuGEHNCJ2RMXjHVR5onF9PV/oCc6ZxiDZ&#10;85mAxf5OetogQa+ZXkOGAPrJBmkfzd6GGoVOpCzybV6n7m6yRfyOelXoHfNV9WZJ1qlc23Aczock&#10;ICfmCMSyrIDW96f/Svyp607CxE6KKHd9FlUwtWyVhnXtg3Qq7/MXXn6CqULZjBFy6ZFuClvWSccU&#10;d8pEZG09z4gbu9mKDJbiwB1K/5VUqXT0WCdx6rRjvU7St9zOgMxxBWfWCeEdhRGKKscNXS/4AK4k&#10;rFq9yRWHisisnyVSnUedkDRx5/5wBLPGmzC7YBJ3vIf4Y3r3FHjYtgwvA3xMn1UfBRSUBhRd01aD&#10;jO949w6qDEp/GJWO3V2XKosiMCiFYAuT4/WtpuSc/0x8foDtx4sDoHh5rERqnHfFw440oDiS56Ft&#10;7svnRgVbyKTIKJ26rWG4lwdAApMiUZ4+ZnkCi1Hr9AQAbD08id07jIolx16vQJHGdrKRp6lzeg1z&#10;uNJjtoQNuhamapQ4Cqg81O82VwDIdMiE97KD5NU6l88iWLYWt8tSaI1BC5u2zokE7N6Mnz9gemvj&#10;QJM1Yy82Lqws3+Mdj/Jfj66EHCWylZPBo477potMg8Ske3Q1CisPv1AiWIp+Ww/HLImTDPdUkB/r&#10;OcHkPtBJhDjFIo5XfArb1D4elIPUnuZTPFk5YTVl+mCHesnJFwkoZ/MhxdvVkT5ozMP8N4fT8IC6&#10;lTh3cgG76t7D/NfDEfdJamSzZ5rKx10iT7rsWfiToi5fJ4OkwzrUZAgMkgT4w2jOYezK5IzLVI7b&#10;QeFtnl2aNKlhCPMpfGNtpXQkHVSNPNvDyd7r4R0JKKkgtpHky8xsLJikodpHgnVFSLUBRfNPUQUH&#10;o+rM+Otr679MB8urtVMFdv0wdlvPxiTnTKnYSRSYoW/A4qmx4EAsx4wnWDBshs1B2sTKKnTUFOue&#10;Jf9qr2JfNhYo/u7ELBWeb3KiPdWd1Ul2Ha39VyJ5EXUnEbOcbkb2DLrGGd4JIECV3DuBXUTpc7WY&#10;6an16vLuKWj7+rZjr3hn7eoi0j2sv2wKXLD+1BLItcV4Cxp7ahhy+BngS9WF9Ok0X0860XIYn+rU&#10;osK91NIg5UwpOSh/pBVmxAZ+LMfkylcQCnnW3mqji2PmqeTi9k1xelCP0UBTD3mrdX9V5uW6ik0j&#10;rUO9ENZ1qlVDPvzsKTrRETFkqVGilKfRQmHcF3NHJla8SRDyDfckPq8aMcFkTXsuE0hIrVsCfUsS&#10;/WCF9pV9sWJRILMpJ+apggIgETnz0YrV+ODVbbxPpv/GmSQmJFNJ6yLrXXGB+LpH+e9x9LO+9WNO&#10;HHYHCu6Aw9kmJf+HVejS+PR5yIGMAvNtXoxGVcmvjwTor6PJOUn/MJJOrsfvozmt0biF0IB6WXwf&#10;TWOxXCcKbMln47HvemCVBL6/swAYVrxVKpJgSynxWJqaZxAyArzF53I/LtnFb/LI8Sj5dhos9a2X&#10;IwUoriMEwpaSyrGhqVNMiDMdVR1Xes9y46Au7OzqNj5uspjjsyova2oPvhjXD2JZqMlR7EHHZv8V&#10;uEXB57vxWVTInsRK7idSeDykrddWPqBwSxYXkJBJqfQRpvc1z4duXAkuoZjlD/oqxVxOscBEVJ1N&#10;p6zzepSflVOmpWBHE+6lNH8V1O7qxbgBMU46CCRZ+LieI0zi2KmkEWtUJdJCgkq4SN6nblbhbjR9&#10;YiK6jTyJLHkF0hWtLNdRj2sU2jpxDNk0PBAvYNgscTRQNfvj9JX1fSNv8M0Z/4HbfOblKOxcGjvm&#10;psrf4p+Tl/dZJn/AaZhxHN6i2mTFPzepunct1XsYo/3hL7WzEy7IP1Hqy+ncbLhAu8/SZ0yNZDjs&#10;mUf5b85NxQW5ItLvq++eRx3Xgyw1FnB6dj6AoKCBWkxZPdtb3FvZQulzpavQm8wgpSGlxg+Dpm1q&#10;QxMWcopMQp3yPy4E/h9alKYDhzSbvJT7QcNeb2JFjRjCZ012+YyyeJT/5uh50ydTu+t7Mm56TzTR&#10;5jY8AfPYjV6CY9txofb8qpV/S6Dc8DXecYoR5juSPOnI6/DfWA+s3PJs5J05cuxRJ5pgL7lyIU4t&#10;Vb49Sk4SI2QWDyWshgiuxY7WN/FQtxufjTXDzhmK78f+cPAhqu/rQfhktEf3/UWK3scTgc/A+hqj&#10;yeD74ds4q3Jp9Ogvj47ne8QVgcy0lCBcdYJZyFWRfuTjYH9P2a30nOSNXMuO4nfiB0eYiwxQCUw7&#10;ImQHu5++bjjAelkntMiAz/R2hEm+R0pTXIbqxtU+O/pTBY3vBwDG78tPxom6oQlaiKp5wPjgxZlF&#10;JUlMiisgkgOT3/YNQSaH/IBA0kffN0QQTaryIa6xhmD0W7dlHXzvvJ4TDon3YNHFZ+XMa95nJZca&#10;wU9GTCtr8z0VVnmFHUr/lfxMzWASk3h7+yUD9GOidCUmNJoXrJtKRrTdnyobrbPToRjHCY1ySEsT&#10;ejg+TudnaUxmgDzaYy5ERpTWFJv4XRyrtS0SOV4bjarWJSjEqdYZ2mVOqZS1hWp1dRG59vmUWMj9&#10;CYQ8mW2+iuK9OQZh0KoXHmDRw5hBA6sNDDJANOkaz1hpR2z/FegFLJWL/jBW1vZhKNUOvFF018D+&#10;xnmW2je4eJNniWtAoftEsvzQ/cMUUqdig1ophreu9tO+9vV9IQxC9C7cRJ9nGoGtH+gChurO5fWW&#10;pRTuVRhuoJHt6U2EuckBIo6H7E6EGh4qRp997o66kNqXjAnTNwfTpxpQkonQ/RK/4OiqVBwUw4RC&#10;JbqESuP5lEAsOcTIXKkKdONU1WKWh0fM9rV92RmCIrClMWkObxkxP+yM2rNkeR2etzjnNSU0ZDh/&#10;fBL1qynQuJHV/W48xIApeNt8D6F+XMyqJIs3cQo1fi5HK5lm8dAEVhOiI4ELymhLG9ro3b6o6U86&#10;Fomywr3XU6F+4MnQ2ZeNLyFeXIfzG+eaKf5inepWn7RA+KQrovii8W8GjdHqeiNP2mC6TSDR+Q8G&#10;dp9BUj2hOqWWiXSf9CdCzzxRtIbOJil+Rx+OFzmF52V2+UIpv3rHj2NCQnvENT9qf1yS4eQrUUB5&#10;KvzN03LgsL5AB3LbfBQq4nf3LV330ugIZxH/FnPDvfsChepm589Kfeuf5RI8f7bkosmTO7vopRAw&#10;S/pdkacas6dq+pSMavPmkAz8A514oV10GFpWBEyO4QtdhFiV2qqHWJRq3j6Lremw1kNm4lpG6Yo3&#10;YclImxACfQf7ryBPVcU7URmGEnXoRh9NEpxxTj2bGmcs66SRBLGUAVMH5wN9nmDSEZIQdr4pqmif&#10;VYOzOIWErbd+JzRqcBk4UfaZJdWh9F+xTjVDTUbP8d0auKjGwM10OOZhlhkJSs9xmxTYX1DfFQ2R&#10;QCsXrPaTG8Kl2i7oU3WB78yC/3UaonwC3SzexMB8gVvijmp6J5jqMhlCwEtR/yyryWxZZ6s4Hco5&#10;A5KvbG0cnL4FF16VTf8/8hvVBthqQf+qCOk3fsO2uf2Imkn3LDTIFfU9Fkv2eec3eEnt36RD3qc+&#10;B4YdVEJ8V2X7A3skWoUD++N6iPI5uRg+etdRihpSZ5vJBdYzKiiudcrhiAw1fxLZLxzQoAl8+3Fq&#10;7uhQzQxjVfT4yPsmTBOIGBwr8VldvNe0Msz96iQGTb7gKzBIS1p1He5FCsSzXU8a96OtBwMMKJVu&#10;nBq4/Ytcfun0mZCia122paB5J/GR8kOOeYMJlaV6SdOq5EhXuEWPpt4gZitibFtGI72qIWVNvcwO&#10;N2nZXr95c3CHO5iQiWVTGUjeT2SDGyfqTt7ugCVS4su00BXTPrqCSQBUlabaFdg+bvQVfXKl2+xS&#10;EnejIbUPzV0hKyKLzO5gapuCNNW3uvMyND+b33TIonC4TYgZ+k2cEOXp7ZKh/woOIBno2SJ+ev9s&#10;0tMcl0aCbTfJYQL6Ck90abI4NKHHOju/oSJRFSUDq7I17PP2KP/NucGUM1sdde3pe+2jiQNBkMEw&#10;aP1TXYQ96ovhIvdCVprhssdlHiv5wXBhKDlqYzEkJ4XuaaokJoUKF3uJGOiaBA8VGBhvjtjWEXOn&#10;3aJ0Rhns8SaOn0Z4WCO0OM6HdAfeHyJWY0J4Pl5IWD6LtA68Ysx3LY0Jyf8VE0Jpb8eEMl61S4mH&#10;6M5DnXpQyHGd4MyeUq5E2JaiCKQnBOE1LY3pkMKXiIf5n6nyDBM2nWFtNSZvnZ45j0qqHEs5PTzS&#10;T4fyhf5QOh3jGD7aO/pDN+SGsJgS2lNjCKS/oXoELahAoe8LCRFOKyKk8qJWj9qj//wyWRu7RfMI&#10;MufrPTcNCxatZMwWlvnBe9gxFlxAblArNkW5EybtMlLW0wyriyOQwJbmOfNpuaM/rHHf34vk7gye&#10;fHWuyUvEy42v7aoJfdjLvrIvtMCWounHrqK9jl1lzj/wIoqA/smAeFFQTUlXrGXLjSctYO2pL7lY&#10;MrdThkp5hyOMpQr8U8vUNAFls9oJqG5nHUegjwEDJirgC2mFV4BcpdxReFGHyR2UWHedxAoJatSe&#10;vIgw7Zt6rj/wT2XWJy3g++UVcDxoMiaE7da7ecBDeDNovvyKd7gdfpJ4E2Opn22OriLn2jFs365k&#10;4cZlcfHslbNSHb5TeDJthNdK1GgXlUTPZvatVit9p/CV1nK1SporujklChXaxwoTUV72v3wObav/&#10;VTPK2OmXet2qokK03bcynAOB9YMuqSaWgdpf4xq75NLbyT64G6ndkRNnaD1P/RXvczIwYh6qzlu4&#10;CSVwjkCqs+QHHavPILgmJR9yVg2Y9ATsAmB1ZUBcnb3RX0+ZInqTLBUmd71OCloV8BxvEofsNERL&#10;ExdJHfwcnNuMRZAjiE50DxPvjz0HTz/H4BcxISpGu3ZCazAV7I7ZwtFf3P1MsoLaQY832c8udDCL&#10;dQGiHj4NXtoBOY8WveVTZwBrrLGTCgSW0Y+Hw7jxKP/N0YSS0r/1F+XBj4q8x2jC9zFZ+EzRl0ed&#10;KItLRMghGO9QLbKpfKhj8nRq9fRw2TyiGONmwTrQL3ZZDReK7fNm4xRwYGmIgomK++ioBF/Jh7C1&#10;F9Y1yoR6w47PQpNd1uD/U7vHeMhn+4SIP2O8jYfEeAurHZv9V+weCrwi9ONNrKNe18JtsQ7scNL2&#10;nkCkAxkJBCBf6FfwQOy+gIlI7ZxiKfv9l7BSd2vgClD6jGaLCzOvIX5wftNSrFD5CalH/wtmKn3f&#10;o/y3RrtucJZLA8GjTjikrY099rimhbGFocLZXE54KJ4neSb5tGrdAxOP9RxhEj5JnonlsOuLpBY4&#10;8EOYatOFwEYeGApMP2V9eL2JFbRsviK8EyrKE7hgZRuNagjTGKPRRsKuWUYf14O4NwTosDuI0Yxd&#10;Owl2/94UovUhWHlh8y1vwh2695giAafso/1sYRicnb7kW7fOV55OX1n/lZhc6jXJBvjVjjEOINcm&#10;oB2pNGolJFKD0vgi/JAhkTtambUU/8WjHxiaamrVbuA1yAa982FVg6hWMQjpCqY6fAZbIXFbcZ5l&#10;JagVqRcfKjBwqKUVCZm9KkrFK+YANj6kzd9PLNLuKpR21Kl1QmQlWJ+EnWfZ0dUycdo5ZKQmnB21&#10;BJKTWRE4xjPX9hqnSu4mmhoFhffOScXn4izqqyqpWHC7LAX8bUWtag6Yb+qe7yC+xzr7YcZnlnyG&#10;MLX9SrzjUf4b5M1Z4Bjp5ENnzM2r8qjTkVjqSDnb2XjBFLjUkeI1VK3kslgcgrDMgKZrOM6JUIYd&#10;M5RDMOOV6oeOlcoHP65HxzzIGGziGvye6qj5ZIyQ0aKp/u3T6udBUfYlW7YucCl7PpQcquoqlkK0&#10;NJsYPnbzBBO6+Sez63VRdqgLxjg0hcdlYFV3F3d7Baeszo5QDgFRLJIr7FA6xuWqzRwveOVP1zAP&#10;vhtIZPS/Qd3L/nRIyVQJohBqGwLnXxSD7nuCs2d0kWOWme612OUh4bUKmHUo/Zdhzs8S3+3uehwV&#10;NSH+B8/DQrVwdt8w/kUAH2F+l+tTI8Bbv9VOYuymsf1F0dj2TVcWZeMkslf++U77avSWZsC94oQU&#10;y33jig5a2Dc0wcrStyI/R/hya9+UDhYHE/9DdiO/on3lr6W3VvplV9aGZhrEp1DgppkOQ3FQGffc&#10;ZPeYO5jkbGTyD7G3/V4AbMJMr6At4hZile8j5RbmrMr4g6N06ui/gj6Jo/uWXjW/7wKPLBxnzKji&#10;eLNuiFOnaUwwKQP5d+sk1zH1TvgLE173k5W5rS5eWy7Iag8RHK69IWwWjpkrmGDP6dhP+2/Nbleq&#10;esv3IHNM/ZvFNXBciShucYvb0toEFUUZZjdp4vX7M7NTmJrSf5azvwboZY6fJdZpPyk1cObPsPLb&#10;UvA5uyuYrpPr2rPSTtN5rGTwoIQr3GKbOD9KdakdfbhbbJCe8j2oqIzzOU7N/TrXNBLMxM4TQLWT&#10;1mjrsPt7cJFn6pncSBGluVsnZmU6GCD4zTuFB5barUEmrHfzayn9KHH71l2GrLdqoUhrIxOOCnI2&#10;YD79d0SVs8UYslguy1u6JUnd6YsE9RQbX0gTVMPDA+bTT4l+kTzhrfsTsyE1BnzTCiWuMJdo+cMf&#10;qwhXJvfM4PTVfsrx5gQxcdB2VtAonYXz9DuTYMNRGkgAdqTvXIH8728CHvkiXp8GEd5CskRs5yER&#10;UynY8VAu+/vdRCPFMA2YQ0KumEVzpA1FcDfFELYJEQ9OwavQxBuY8ASzeIJq22chsKRMGE1nF1gP&#10;eM2CJRCCCXF+hVoZTyb4Z2SHW4acmEcsoG+1ylucqvE21ETpbfoj4OGQ4UK1NE2BF8aW0bCzt+bC&#10;NsPqy7gtRpC1ps7TN00LaegOFJj9qFFxoj3qS/CO0Ra5ll8/BO5Q7pW5PFT4TVOmmknVT3pEeLfv&#10;LYxDMRo9U4pTzrCvqv9KPVm13k6Jg74bIkmCcyWZaKI/+y+TCYDsqxfXQfRfCZCG/S7IYKKN35A8&#10;gHDMFbJzfTZqQvEr7WMiu29AErpNASLEbZ8lUIoqNDDHkdkeooXkSSRn6o39AQU6RbbetA6i4JYE&#10;4NhJyaiG2b8Jzk5x9yEN8YxazPMM9tEeoKuNuhPT+hSCG0SuR0apIOljEfmMCd2d/iWvAIOg67E6&#10;39KYtc5RCtVh4hJITycqdmgSlzAPbxZusRPrs2SKdNySaeCkKXIiX+h3LGV+FhrqdLt89hltX5Mr&#10;nHlxuc4lZwOp1UlzzfZQHV/DbUs60F3rwbE61fRfPp6E4r1lj3ViIVQhnXTyDpOEjjTdXuKWChS1&#10;xhtkYkqo/cQxhySNhxiaG0woLA3nIrA73Kru09QHq+n7SRpDHXuUyg23C8OA9Y03L2GiEaRZ/DyC&#10;WBAqExt8SGmfHbfI52T9dbIvYeLqyqgVAaFN6ONwJBQxYD4ZI5kN+KHioRTZIw1ZBlqakOC8Kr/5&#10;jkcdKQ5HjQ2DoTC3hSML0W37JIo0kBDWk+rNO6ywMsohPn2WLLUqJsiFF0x83r5G9zNMrzexQlSU&#10;esCARkXhIGHm6VH+69FEjnYqWUYfccicMCMHhJHh3HCoDmEpFmDR/XoF9DOiJbHLL7kw/l41Cx2n&#10;9sEpVGiY7v5nihExL+cpf9b7NqxQnK62rYJGAPyHonbdB28titGVUORvHnH4nz/BYjAapSa03i1S&#10;I1WdNMDD+bZcQFTc9IV9Xs8ZJtuR/OupHqM/2O595pxxztQzZExo8ft3KP2Xz+g817hBN88o5Qa4&#10;EsZnnyl7eKKqnwlIeMP5OG+JoWfKHjFj3WGrpZweFs+kKDXUs7szTnqma2GJjv/amDjhleQrZWLV&#10;GaepF1nwMSFXIF7CnDLwadZxHTiFCOOzT4OQfG21GBYSpE+bR/Qd7L9yP4m9YjLEm5zDvk4cRI70&#10;KTds04YwKNLJQY/DigZ1KD4zhoZ26rAGGrnn6VH+69EsOecmF16F0TzMf3M4g+knMZaiqHkI3oX3&#10;PYejbnk4eT+buNmH/4JLRuAblFGBtw3v6/aUcFXY6GJO8VJRCtlQXEAVM1BKcK9HJSutstuVa+Jg&#10;Vge0z5IeUv/kJ7kH4kccqG9YSjIEfdhMC8o6LC+KHE/Lfdh0SKS5KLLl0yQkOCQLcDUVuHyCxkKx&#10;ZJTBsDLuTgdctQQr3o/NPUG3cBLj4sPq79A1IEK5sPR8yjpfMB88VTRSzFdZ7fZhWJPXI7Oyr5bc&#10;RiKF8S7u/9DB71arrBPvDP6WHl9WZRw9YePDWCKbZwQW7d5DTO9VNgFm57zIibKabT34CdKTTw2N&#10;ePK6t3TTYXtjUrJLfbo7EfVfSVK6btpHlxOzKZpsvD0JROTF7RtY9ZtLTbMcn5dI/i0Hdsz44afF&#10;50soLz/8cA7LQla2hVguQcCs7rwDS292e664tH6LlqizgDsK6ZpjTJt1tQgx9yhC4yAQraeXYAls&#10;uGaSI9JrJskVIq0odo/6xS27kVvTMd6CkvFsK7vhBHZjRnKzzZegynzJw/w3iACxRcZzMGR66cwY&#10;nIedKAcBhT/dlRR0mG08FA6IVyGmTaMiqgdXXK5P8ewh8W+sFL31h6+cJCCDDfR9WRR3uZZPd2Qk&#10;a2LLvq5LSaHOIVFNWFe82QPkfKibfFR5D31l41aDIGyUtORaV2SizCg7l9Ga/4K2t08rYBuf5vBs&#10;5Wq8PfQPHQsyu3DPW0723eu/kgBwLDmjk0wBFrVBhkIz/51Tg+Tc1qx+pokS2N+nVGNj3TCxrhyN&#10;odItbflld76OR4BZlHic/9b3Sa5KgSydOyyDb99HH/cq1DDK3hd/94g5jqsrMJVwlP1tLJPhmBi7&#10;ycnIO0/5tzzGP2tiQtYEy7mjFmQyzeyT0kSITSb8CR0qzWOQw6DT/TEpWUlMGJLvIFOlYvaMZ0zZ&#10;9AujJJY3eh0k5D83fYFEeEJANTFKK84c7YxtksEc9oJlqfiuQV4ej+5jTV4pBV8bECcEBv6Bl36A&#10;PGc9L8yaG7lc6KbYeXfzAxl/RJIBbUom7XZY/VfSMR5MoTBmzenqmgHYRn31p+Fd3X3MY7R9v00i&#10;wQu/F+9CvMaXoGzoXMhAUb2eMsfbnIzcZ3hGxrkftO3TVaslkSfnqxapscPLqf2Ao9GYY+BIl71t&#10;KSYwRmez42IYOZSNbPAog9V4W5mkZ4rcZ6oUr7RiUPfJFRMtLjN9jq9LQNUZ9mHHPMar9Nqz4qqM&#10;nR/t42HLhTl1V/+BP/b9kTdvm/8HTM+zr1hojzxvJAOX2LhOo0aI6yz3P0BeCd3X9M0TuB4TbLGu&#10;Im8nEMJ8A7kdbiBv52DlOrCdbqhsXAfI3se+yv7LpwFzL718yuBTyL8RLkpWaQQyATZs4/2CCpLf&#10;UTzoHe6w+i9DXt8lna9HTtASl09LI9ghD4ssedZLbOsAm28c+N36mJyqcGdNMlhRgtISxuqD65zX&#10;rMsvjS98ij1owUYum4H03JnM+rZygv/XfVa+67bPC2Str1smTGw0GUjuN+5bCU7UV9l/eZ8XmUgj&#10;zS3JiU9PgYv7VxdUNAJcTgb5l8refwF5ykSKvTE0t0/jd0oyoEpLeZYN8iL2iHjQQOoF5IULcVvQ&#10;luvdBBeu098PiTqFidLH3uls4DClGwl2W1wHnW14gsZGEujaIlgokyhWKafINJQZco/tRRFVI94e&#10;OePTLKo+TYLd+HSdKlqQuGcSAWmSJ1/sMz03VD4yFsU2ZyPY+WmlDydK/oEAQylbHqNF5JnEKSLf&#10;+fWaCcdAOAlZiXXNgzQqnTIZRZV5UtBWChsXWBuyOrO+4J5UDlXKh+owN/aICemQxXI39lxzewz+&#10;Xq1ZWcqx5n/V87gfG44RaQ35mJStTT4TCXaJNNFkYgpv1kzQw7o5MnIXwKvdjBZOUXDHNs9d1jH8&#10;UG8gq9d67jNhx51vw9NVrDUIEDVtV1k4Z7Rxz8fq12i9qfPL/iu5pzJRrTmePk2jJ7hHQD5MDJM9&#10;I4ZKxcJd8YK2f8I2xqzJ4LAZi5fi/T6PqEwsipst941U7pY3gwqKnfSxhGzx0qV2+po6fvsvYxu+&#10;bfmMvbHVtJBmNGL+Y2JyL27akHp42o7CPZyXJD00g02rJndJJlV8lHykEAaftXzGkwzs8fBVe2H8&#10;3fPK8B3YiCNhQOGOxooU7k1vNjJYF1v1x/hvDJOVhffmsbIzZEwjn9qBtA0yMska5gnllLZaIr3e&#10;TXQHu/fR00jw6YvSZnvNMP5ewsPDZd6kGryIakIoCzqRC7uwo8NndtWjQy5u+e4Mg3IwqXOH1dvs&#10;Bb9A4ishL6gJKdy7P7F1ZAF4I4lQbb5FYgAsOt6G4zGNe34BW4cL5rskoO+LonuMwxrqJ9zbNCAy&#10;/vWt2op5KGfhWgrToP1f0zZL2lJk+DRrTpTQ1pMM80YGNIhwvQqbwvs+T52a+6/kF+qcY1bEVdvZ&#10;IKfELEqnW9pB43Q17KeKPhq+2ZvGK7RaOK/Z59owkQiFSHa4ilg97jxTegQmjnDGY2BuU6Hk0H0e&#10;iU1tpbrwRJTQDBFwULKq9u78w59dc6sa8a1xGFYcUbjYHZX44M/uu0MvseQ8Oo/pCXxA9tqNI53m&#10;8GzwFrkJ3lOP898cr7sOKheKcOODBx9xqjhdSgt8U39trd/+pNSowjm0Q9xiQYpuyFemkwqDGG3i&#10;ThS/z5TgXN4DyTYQrbbm5nH+65U1KKhMY98X6XJe2Tp15GA0CSi67gsn9N2JqWETvvkmTsClab70&#10;FH0YyONMTMiIkvQ5q+aLTrSNWggduN0eOOWmyUFMD2o5r5mQhgmRrH8y4vunoUxiTLFd7FbcCjQn&#10;Bu9wAA4/JgVMevsBed8dcmsrew/t9KcIAv4s+FdOgqT9slX8Xf/N3Sc+hBGS4xHw1czI4/y3xoOD&#10;0FTJc+FomiN53BFz+IVE+4Ea2Ejot4UaVuVI7LjJfNPX4M+ym8bbKgZ+w/mJpqpzSLxLQHdzjFEY&#10;Q8JOPiaOsrkSfxEETrUdTY/UVJ+NvkqvPXFENBV5kh8lZB3LWU7UPh68p+HL8giwmiY9rkMzFB3z&#10;3Ak8fikPC6dUpatmYix8NPTsXFN5q4ZJjzAK1m6oUVUPGf2EzODLroHwTP3Xc6RUPFuJafx/iYUF&#10;zXuc/3p8mxUH9Yq6sN3VbCyXqgB1O5dq+JnqM0fpiaiGfdViHjFx3gOK89KvwKepE+q8CEeD0xxF&#10;h6Qu9olJjcuzCq/PtnsPjnCGDMVkQhIhEKqFWlohrA2bIXkRUobmPR0yam3GzRFCsHzHDTqsfXfI&#10;Lsqe/OymKvESUx7nv95NlFhLP8bPaiSP69DyLbUycg6rVLFNM6YZg1U5UiBowtM3m3CNO4nyGAry&#10;HDssz8Aw/yVtKdK7eMsb9fnEsjDfXq8kDTLbN0x0aIbyt4pUkk7V5bMnJOD98o3M8jehlrQ9+4M2&#10;JpYECLEsd7+jFnJMS8Mi4TS1s+IVxEBKw8LSpE99h0zejTkNXXnfNEVRcgwqcKwZLrNV7PGYiaXa&#10;SFlz5qDNiZF+lZlBVD0jcK3LdPz23YRpAzM5I8Z9uvM+7ibjyRPN1BNUyVm76+/6r/dRJFrfp8er&#10;aczj+uz8FvudRoY6oScW51JXRMFnt0gmRaOYjInHz5j4AFm1UfkujAjcwIUNmeXzaS8H90J3y5L8&#10;I90+30ZjKp7cYfVfsWYEISaF3+Wyga6rqZck38tPQ/uRTjEnpv7afiwvuKvnOqz+y5CpJkinASXx&#10;FMU3zgyu8aLUpzGwN5QQ4ah0KNVKn71i3m/DxHjO7kh0zcJE+i7tFAR2u0zGK0P6gotAn4QaUmrI&#10;m9Qj4vIWuC4jMrma8xVCwKb3ZpM//kGX2lZGd2I5P4aEBTgSZZvpPn6mPo7Ku9C6lhN43DN8+s7G&#10;4S2uG9mmjoz0nnEWtiYEMp+c8s7bhPqtO3RY/VfuHPnNrir4kw4JcMB2QpRob6WX2g+wtj1WO7PA&#10;Dp7cT1kGR8hIblqF+F0qsPual8RW3E3kT+8ToyecIeM1fpMQSH9w1xjLzYWt1BcFU8gEG0FW9vnK&#10;NIhM2sXKY6Y53r6SRtw5z6yTK/yNPh8e/jr2tN2zQ++4GboJqTAGTsx9O377r9xntNFqezB3akLG&#10;0WZG+TfaWlfn4Iy8nWcHh/4nL/12FhSHqD1SSZLn63H+6zkqyzW1WVJC1Dq468znleE/sJJLl5/M&#10;0ZwrQ++1AUbAQK2t2m7qtovkKcQE1YUqYHZY/VfOl7vuFPkcvEFMN/wNBZkuGoqbxmN43HaopVFa&#10;BIzUUvPADmvDEUYbXMgflf2y4WgfT8bD3DnNYhvfoXknZHt76kJaU8jww9M160EOtXCSoNU/JPEi&#10;dnaPU4JBfxXDKRqYn4bBWbE+0SkeSrhfQC4yvjyb8GB8BjlrU9+EjBljXWEegeWxipj8tjF2CXk9&#10;fIc1Q1s2tdB9t1sxqFKTleM1IxzeYBvHv+0wGmVyEZh2ai5KTVi9zwfhoKIGYxvfcp3vTlP9lyls&#10;Xtx2ZO+4WupQ4/LuOiFthZlYQWbiLySeWtkUOk+CZRVpT5RIdhiy5OELfoEb311UcZiZRia2sZmL&#10;tnHn9jRgZgJ9msIkas+Qt/OP+x+TIKkD1xy6Xeep+/j1/EmFHRTxk/6ClwpPdUIRW9yE9axQotoG&#10;HjSmXgtHkE0eRf3SB83sSEeYrHgBEjL43QQX3hG3FAUycm2DDMptWY6barzaDqv/MvcndaX2g7K4&#10;aBI8F8VWZ4c4QX48JmqemQJKhaAY7cgjt90hcORAEW/x30/cH613QoESfE783ePKyFCRbhGckP8P&#10;SquV4V4rC4J0FLhPYxpLBaGUJ3Lhjys7QyZubKekSvV72JFGd9WSgk8jozq7wt+o6ETO2xO748Hq&#10;m1UK0GFRWOjF6g6PUTKK+9fjO8jLNSYsCgWkkyiMAGspFqUamB4bxIlAXC7XzBwwce6xjSXofCgg&#10;6zbStpFLsSyPmcY2MViQfb3z8eWaZwXv8dMIQW8G2huWW58YZGCv53z8gGwaz/NKlYTv3RJMWtgn&#10;pjzOfz2eSyrts1KDILwxnXMeKZjSRvKocrukjHakjaryZJTKBw/3Yx0tIuPlm5478ljZGfLx3eXT&#10;XGCVjHISyg+PbyETEvOi6BQTesDyaZwsqUVMhrA8JqiV+ss81JeQoX7TILXAKAWNULiPFpGwM4QJ&#10;GfGdVbkKl6Fl5Q53/PZfSR1UvSt/MHmNjKsNMrFFC8QnCyWSN7sV0GjgjcX+F7kqjiyQh5jvzkVh&#10;sZdIez7GyemOAKyZQ/9CW0R6Oj+N48Cx7LRNGn41sjs9nk0plrcf+7yfQmIU6AOJ52W+Hue/uS/q&#10;dlSMWjcsmx963HE3V8FCfF8Nq1c9GL3JF6AhyyUd+2O0aEsttpU7l+7pCBYq/0Os76ka6fa5IrOn&#10;YrV2IEIs6zqi4FF9lf1XYoqQXjk/JdI3wUJ+q9pNx8QOj3UFg2VtPf5pN1GZSJzxR9mrH3iwuLtj&#10;dWOO9rV8302c1KWjF1bqhCwdBUhshoy7R0BtngomTCE4+GNlR5wu/XFO6ia9yFWfEDj9jWrUPUuY&#10;tqo8zsfIcmt3HVb/Zbqfl4Rxukz3tWYlO9eiZFr0NS9da76dzSPkVYs4HftFTTg9XkQ9IjYndoft&#10;pZMNs/a7c82YMhPbT3YFbZVwKG52Bxkp76RWcVH098YQ6H04/XiHxxgixS/q8SVkXIjlH3mumfSS&#10;+eknGRAunfKS7Lk3FLbqJgceKW9LOcNQRTY/25BaJn25QX2SO031X0nbq45LpphiSY07rywUatvM&#10;FQS1L6vA0wDKXvBIcD2lvG4075DJaXMmOREHfAFdbHDDiwuEiMTgmXlxnpEoamAweAFh6r0RAlHv&#10;MpTwRqtwZkUJWVrqnR5vo+3+erFmAnzOucUdgXDqa8bxV6lANIRSZV+DvNTp616GsGbuaLsFxdAj&#10;N52K9Jdi69Siq7K3QeYkmcXRxEa2CY+vIKubudvfKaqd1X7mJCR5IVESndIpe8BAuXegLLBN3tGr&#10;+gy1LSHOP3aKUHXmOU7ISkzyYygojOn5eE0JwE32Qo9kZ1VBmpCZfzfvSN35o3gY5f7yui7Ypk0x&#10;+UH5Nsw3q3jusE2kTj1hx5rx5+py6fZp2ul7zWrq3WUVkR5SSxIlZAsQGrvfZ9LmUIkT8l9c8tYh&#10;k9flInR8D0DuayYHTfkDMW9y2oIM7tYMWbnKlRVwt+2YdW0k8VPXW9Gq7pAmRg5EQgZ76V+7hEwe&#10;rh3XcpxGpGxCVtZIbgZboQTDdTNouVl8SBUrobI8IFsfC46tXC6IIjBFXEn9NeMsepz/zvGkeHg8&#10;UHx2Pc5/PZ60DGdHEFrPoA6z8riTHCGPTbhLKHi4dsLiKGZKPF/EP9AYnzZffW7G7kMnb3RtLG8y&#10;Lfwulmbw47kH8CtnGFOxn0bLfMzEvYPMTLcwBDb7KvsvYwqPobki09hsc3IOQUlODE+ofKVt98ka&#10;dKCHLGfJ0WvIStu2IcotYLqBav000fyyFkHP70jXrDX/gqVmxjwnkYj3G8gkG3kjaSekjMQGGbFW&#10;7JrKsu2U/0FMz/kmeIel1FyvGX+a+17xP2SX9VM+mH0SIKZANmarNSNHOPpBYeRQKDPyHjIS35YV&#10;9qk6PK5rphatEmEoglRXvuUxHIfHhvxfMnTuIZMlQ0aC5YhudGnYJhGGTyeFKba1aWckRiqbeJwq&#10;qDPvunvwlxNtE/VSZmG+C5vZ/E5qDTeToYjTN5TAv3k75w1BZH3iJWR57vyubgZr+wxpk4niiT2T&#10;f6SX219G6E/89XafiUHSSsXoZCM7k4ogUUJGgcoSf1MY5Y5Eu3PeM6nibs3c6kwiUmBbdm7oGvVp&#10;dCBheGykTOgN25hL5eWTj+RDXtFxn5vVUu8WZMIwkKAh+9Pz8erlq7fv1ozGNdMiKjK1fFos1ZAf&#10;cS31qarHMkNenCqVmXifp+djQlY1kjfy6eIg139G0evx5ZrhJDOW93CPUHNW13Ko2eDGSThULuvB&#10;A+LNuINMTxm4gdH5iOUpkmdWQQ3vHuoDXOVbzseXkOFMFeiuWRe21WlzBhntEpqPleLgk/HSY0Qu&#10;8TxVT9tWOYgW/Qdsqxubpft8fLdmuB/anrH9OLD8A25PP37QNqyEJmf5uByTD8jWx0IbQQih+/qj&#10;f3MF/J49vI+Xs7XG27QHisf5r7+vtl32MuBMK3vI4/zX48nfsvI7M3iW7x/5EaqMG/4Rx1eQpwlT&#10;sd0ih0qKK2qBkujRlJirHLAH5s6QZYoa68/cBVImymZ7JrYRmZquI+Vw3bMjUpt0A0AwdxhAt8xR&#10;aHHL+Kl+rPgAKkXHfgozvpd2CPhSxfBVb6XlsLjJiXSMmuKhQkmrNAqxvnDj4lxBpMSM0cu3Wnri&#10;oNLAQ2NBlMOlF1XqN+k41oYkEsO2vdpdbIpiQhhdWycb2KrMnAALS++rVcM5H0f4k8LgtyqFKp4d&#10;bFXz5O4Ox8vEliXYRzbxb3RchydeerhITGAD/WE1gGhoRP3Njpu4ANi9pq/iufQtgaQPv1stbM0y&#10;ZmYe+3CqknkiGQ7X95ZTUFOuDbrbW3bHR+SZuozXR66IJKldqUPelkhVWlD4gK7AQiWuluY4DH6/&#10;0CpRWTKNzYpwh29qrNxt1lPf5hVT0iEbJDnGzhNw/2AoFMsYMq5NDAL3KSI1SLnwt+QMm0A79aLw&#10;coXvwTusqlBffYU7GJQ0ysI/BLnV2zCV+4OEjY4V4UU9uTN1STMGU47omhie1j9M8iMX77zmXYKh&#10;ltsnRebNj/ldupu5MoLWDEl/9yh35BgqTVZWXDusiHU+ahb/FIiI5KpImCm4VwRMPwcYYXq+DmmX&#10;rx5bUt9BlpcOizIouHKea7vwSkxV5vAY8q6MoEo7voSszxU6QXYTbJxJWF49FrpXzqnH8k3lvP34&#10;ErIMt9KfxgLXYzkU9HrsTxdKmKn8NP8TZDVgKW2UeEfnvCRK4wOrNT8fE4GvaLTQc+8tohsFccCa&#10;9ePTqN9qg/+JDMgq4kZXP35HYUTq3CHppEdynySZ+vunC9vjko//GXLdJQHkx0birav8K9TiROeE&#10;3B4T67xXJAmY4by2XHjmzKsD8+Qkj4mRv6oqrNyMd9hu0XWdzn6qkJOofflpHoYGVWtWPcLksxD6&#10;mTsfuac6VTqgcaixQYNSP6ZYVBkEEzI5qjWxl/UmBFLwrPrTcgs2ViGT0XGt6Q6akMlgLSeDTOAX&#10;+4wQrQK3g5hV3qg1HsITu5AmPw+tJ+eNR+GFFo2AW/JayOrsjmWiBXzcJAQ59ngHAQC0Qh865hXe&#10;zDvuSVtGdUWKjXyYK0zllxIF4jHGzJZkpCSa4p7luntAtpxOC5aUocpbRYfOG1h4y+P81+OJJ1pH&#10;UVJIuOmW8UcKlrnhUzuNqSKU5lYkhXU7WrR3w9nghXOoX3BnNoNWy3736dBUEa3VNQnsfqhpGlnW&#10;2DQgHzg9r5mjOFVUU8JcM8nGRolYy05HMKepO5sKLyHTZaaSBx/WNi0A+bRJ9Hl2yGOv2tHpBLiD&#10;LL9Z5Rai4PT4Bb77JTXq8FiXjnkz3vILbtqzzX1iRfPmmaXorjZDMqx052Khl2uW09yzxtrthijX&#10;ICEq67EEQ2OhROTd4ZmSPbHye0tFZT2l1GDkhU+8FkXxrq8F49MPgdWEdD2+W/Nyl9Tx0yykDmx9&#10;ek5s1Vvq8SVkYjK2sA++M6r/Z8XRUzFpCb31+A6yNscm+LRCalH0RZ+lFaWwz8dYoeWPL3X/DrJa&#10;OU7dVp63RkKc5sninpAVHK3j/hYymse0256QpWibMUvZ6rRNnHSxQ/z4cs0yBurYPGibwAhN95Kt&#10;P+uKxdXqTJapfAlZotXs8XmeyfUhvmnIPrC1z0Stp87zmbY3qcpbeJv9UaJ79hp4nP+mFOZSwQqK&#10;To2Q9XncUSLhGNIWhQIhcu71GmRdVBB38IvtsVbjhYvMxuNLnK7bVe8W0ujwNVFeJFqPh5FekLW1&#10;Rx7ptds3D+WWREADfHQa2cejZZRALgX+J5zSJ4zec8bpg72T8kE4zI+t9s+VQZsVE31Jp4rIlzpY&#10;0nJ+Gpw6JWaK8Xosb908IZzTF7r5cGz42Jd3bX6azayj+1Q/KCBYmhHYs3dHR6T0AS/RWZ0KJmTC&#10;ysVknzoVrQjxG/pta2SXkNHHi/pxe3b/Au7kyoWTjdmrCJVNbo4yrgi6l/HLxey4Uvlw47B0ryzF&#10;mEaNSo1f3C1y9XofkB/ZX/5quYTmuComMEVd8h4soJ+I+YjaW/TVck0KFlK+S0y1LITOk/qvOLP4&#10;Uai+8KuPUAL6ZK2n0mG9+WRycPr8Lqu9NxLUGtV7S6ug7BVdH1Y6qz/8yNUAq1hNCfZdFgi9ydWU&#10;brDjmUBisBT7EhHxU1y7bW+pQC62oxSreHq1t1i3M7mEMxRZBQUWx02FvaDz7v3mDgffUqHrQUDW&#10;kROf9harsRzjqmLrXkeSCCskqlTvTlLqU2zWTF6C0jdv3fnnV2u10Il1uvnh+ZRYSe68ckhe+Gy4&#10;kYneVrF7h/UQMvPxOuCCSJ3p4i2SMSFscyJ5tmQpKEqdcoLgKleqVkvcw/KE3MWkizuSAjk2smez&#10;qfowLdTreOEj6wFPDhBdLD0pPEz3zJEWSbSU9avEP5pezHLKLjshmXNbG4R68IKkiCiYD9FRLduS&#10;1GqRK5a7z1zvdgrkT7sXu/8QtbRVT6aUehAszP4feLK1/MNTTnwdIOyeCIde7S0GfSVqy8nedw+X&#10;lS+XVNNVZQ+sk4LOCywnIuKDd2DpymjLgwK+LckSAVMpW3hRVPO6gFWLAPuoSHdQ55lbdqHkOB8g&#10;Lj5QjtT6YRJJTas0vCR7pj3lsg1zbHlYYoOuVqs2r9ZM5qsmKSLO7mW89NKcT5VWHqcA41edU+5X&#10;ixKZB0jZUd2wxPnr3s6AxdHb4kQkZ1WzQXmVX4RMcFdTEZAzJp6IbvQJyYj5iN3WapU4mTxMBssL&#10;Sla2Z+0eUr47sylX4CrDnBSR1p6i8rcSYA0WofHCrUuFS+lDuquxR+OonKtgnHTlHjYg1K808sGx&#10;X+aMS+MzO2fqUMaKZNIuyn8uq6Sn3HA1W2WD0PMu7forStbdWM4oo1OqalOXvWUxwMr1wCi7C1vX&#10;+lrwEUhHNB8pudttf5EB7IJ5ugtq3kH+Hua/oWIijKsLr/KwiiV52El3EZe3NCeyyH6ui0LtrCQw&#10;IvDkw7SnYNrSgmsMp2nfAfVfOVekuXUx8iG22wl1laNxiajfuiLqSk/bpX9gub84J0QwflvhxWm1&#10;pUVzH3BF2MDE1vGyTYozFnT1oBwjO9dJ9Y8PF/l3+Eu/byGFBg64/iG9cR9+xKXuromwDdnqiK1W&#10;gi0Jk/Ff4DPtdlh0V2FGxHHUIHnOdHkCqwsWM7xLujn5hA2srlrMcCRlFuQqNI8LnE6lYDr80ibx&#10;nSdaOqCOS66yc0fk/pKH9ZdjA7B+3NKIGyEwLPryaTSRLBeJpxtAVvpW/DeZObKEs3We5REsAjO5&#10;G1UkIKcdHMS/+1JRjgH77WAhzNT98IMQFH4BdpTcBl7HdR39w8iFlImkpZBe33EBGaVGQygDeTKm&#10;/KDv42o5wilg1GIAV9yKRpFdVgSoIxe/+lPCkiGo5RbNRMYrsFB7XR2hVuLdoCN92HnggFUi5gqW&#10;6p652pryFVgMeXtEVOqnTgGLHKB00PmgyCbKXDtYtTsNUcxmwHlf7K04Zr2qqGMDi3vISMb9tbXK&#10;AU1unvKNpHyQ8uigTGd/LCgU3XHv8rINR5RkVye0ESIC36XVn5Aid9AMFgDbwdDXctgAf9V/czLc&#10;vUdLhDEcpHKmvg6ntkZqWwxHNF3ddgMLcHM+tpjak8bRWFRd+EHhDsxixT8k5mpUXbXAOcz59fPS&#10;F8W96nhHYpbM8Z+fFkUiRjZcFRXRAGPDQYcViNNVImltEB4dV9ct1Kpbk7Pnt3yO+MbaouCePtek&#10;IpDuc7MoFKF0v+rCU3S1bZYbDhj+KzIDGI50HmS90MFxUetLqBJdkYanz08S2OqKmqRlugrwo0ox&#10;Oy7qDHZcNDioCgsBf1rHFv2YQ5Gm5w+Y256SAJkUqXa7YRlcMRzMCDGKAZZMnLxw4P/9X24wUbDM&#10;VEHi4jdv7EgRnUwSpEcYHMTHrK+v//KHyfNLIU3c+XdXpAko1GrB/2ZCyRcCdmLKKGkvZFjbPZzE&#10;+96y20YjsqY7qyFRp6i83lv851kfsbxaSFYfdu9tEc18ygYlpt6SFDcHIhCDpJ6UjG3GjsVTFLtu&#10;lSNJMyuGQ07vXR+0vpn9V2wtd0tadSNhn4relY6JV6XHi4to0MP7Q4wmrxScvJBf6DFptHGxBf1v&#10;22dR0qwPknS4JRrQzS/tLjISwfQ9Cf9mbTlbpNNWm8EBNiXhzdqyVHAPg8+BeIygTJ65Oq26nzU3&#10;dL5pSuG2SpPR4SH49GxfwhxYydmy5sYC1EzNn+WkBpnUhBjt2b67/xuFy+oiohaPyUpDuuDW6GNY&#10;n9D6kNP+ggEvb9KyTinjiyxbJsS1LFv3DZS9zDMUR0xH7d1+TtxiwisrZYHJP/h8UtW/uWnhEz7a&#10;pJKo1jw0nH4iuzikK2ea/GQr8/GB1UUabqNRbVKHkh8xWP8yukOKsy/Kyq0BJxiAbT00Dc0Pqjq+&#10;XyCyUDb6j7rj/rweHaykL1SkvOlsmWFfTxutbKaE4FHH9cyTKuOjN+NYzpsK7LpIXvYHM0z22mk9&#10;R5iTmqQJbq7UeTAws9TfbyEY1BHgjJOqTo0faOIEE+FgzkvNAT7K9lnd15KfhaHDYxaYuLysebAb&#10;qto9rdM4DirhymUrSYhDsmHzHY/yX492HJFKDsJ7++jTelRWbsqoWZktYcH88no4y13KY8xkOFSm&#10;szLUT+s5wUSpN8uXVdptM7QjO0p0Me4Gc3lIfPANTLYmd1yND8LzV+tkUxMJHHcV9iz7Ble1c+Ka&#10;fyzv0J+Bnd/27YiVCYe+sdiOHyaB1UsDpPZwTp8QzZvyK10wVEKJazGaMbXsBPcPbrVX68N/2U8b&#10;gn1l/VdQKSevZDqcorsLFsQR58PcXdeJyLBkxkzDaEusdij9V8BU97Xc4P/P2dn12HUm1/mvELoM&#10;YKv79MfpFizfGHByEQQGDATOJU1RIwGUKJDMzOTf56l99j5nrdM9s592HIDiNKtrv1/rrbdqVdVF&#10;clv9v/9DTu1m+r1NJzfBhjH4BAbtY1PlDwH0q0raIUkD8jfczPlrZ55rm4wFsE4C5IurfMaQBA7X&#10;ehHqZgboNiODyBL/L8cZOnFqX4WLJ8K/3YGckdvtnukVbIwbG+dUvRZzinO8oej2r7Y/13W/rN7l&#10;YMe915pWGXy1Z6RgOAXivAHPPzwD0HkjxQ9pqHa6G9wcXiRxSV63Gr1M08urFaTY9iezS2zEn4mU&#10;5JYv0IszcblKzuO8nCYiMOtT143zcoI53VMBIs4Ej6fNJBrr8OSxOOvE17SeQ9zYeHP1OANSJquz&#10;jQ/8dWuWxxRYuyq3hX94u33hZvF7XtXZOw783W5FepdS+G+V2f7V9udpr3HZMAeLHUJq5jxBT3fo&#10;9q9e25/zPlj3J2V2J3sg5jBu7BuIA+1Jj3sX7t4anlTrxp2zXZBTjOt0Us9Ls0DUyZiifNOVIzb2&#10;CmDwN6ye18aZO/vA0tQ4Azp4jVL5KSchDilm1uoxUeNMSThPV/GCC37ipbuOYcQPz3aU0xmSLwxV&#10;TKDteffSVErkHTTcdk/PZv9txbjAbI7a1TgvOpnYlQt1XuzL15LHSW7BumNbS//tpc4XLzg24xpx&#10;I2zBu3D5tZtOvFibK4SejWspSTe3l3FyHV4l6cevxVE+1KQ4SPnD83Nd6UzJ8V/Uvs0fjrelxhm7&#10;b+qgnTnaPZv9txd31kVym744K6/88HILXH6oxsldsyEyz5SrCEuA7v0Lj1ngEH66qUx5Qr0eWf/t&#10;NM54c7z0/MZT5qXjN5AWatNbgogT5VjNppeO3XgOwmgfQlHsofCTgBeXd3SPrP92GuelRum8gKYj&#10;V/zaic+tJhDxh0kBix8ysu3OmnQ+ovuvze12v5y04cBce+NhyWHkbvfc9q+2P9d/zVqvAbBX//Vr&#10;48HTuMEYDj1IXvnJ8Lu2TpI8qSGA1qEgbL6V0sBHxo/9zT8et+12B1NWQ3o7FryRt9Q7TuVwiuuj&#10;JnpxDogSk98mpYfXfztNEEXDNz7OMF+uOCj4xrdsGdQOYbLUhqv5yA148gmr80j0f3tvDAmwPYGY&#10;9FsICf/vNaH64tmlHy9+uVf3zGtD5b7aYuTDD2wPTLiaaZZ+zR0Hd7bpPX/Qi3H2zoOOufa4ZRcQ&#10;zd/enNu/2v48LQM7eXu3Y4pfaDHbv3ptPOFbo1nW2q9+2zDhssNQ5B7MhQsv1iTFvwHTAkJgjVzV&#10;FJ7n/GrsQV3H7EidAXiYHCun5MUcvjbOMHvJxhzyRUBIYDcktSvPWbzBF96Rx+54ClLDdmL3oTN/&#10;yFP0yp672JCXGJcaZ1x93O/rq2Fbz7CtIMlNo7z4oHgPUwTgEj7t2ey/rcf/Yq3AdF97dmw6iXpu&#10;HkJupEnGTp14YzYvBV/+hnMIqGx31MtgEW+u7bfiJj9Zidv38LTc/D8DEX41/wFoW18u7JerOkT/&#10;MMy707NmUgdaZXwrGcqXF3zPZf9tA9atNwNPQAzTvieW4MeVS3cbZphdQMe0XGHa1Q4aq3GdIfwp&#10;7IpasMVqPOlkZ57cs2ed/PtN8m2v5HF8bW/dFw9hTuv2a1++WMOCJJVlqoDZccZJwd64prVcjETw&#10;6Sr+Ga4CntfrllZzGw9+ynnM7RWHgScfk316GvM66CB/vkenlt2yKkrn5U1P8vxVn9qLpYfzZrZ3&#10;fM4FpfE6v+VavhiBGD7jbY1fygMKpDuNEXhqF8zla24nOngK3r0Y43abnU7IfOV68KbUHhmfp/Xf&#10;/tX25/qvl1jsqKd83nQD6n/82hHM0SxFQWI0MGHgwiy/DjZ5B60uARfYtGsbghdjeU0hF9vqtCQQ&#10;dmUaXsJ+cBsx73JqL5f1MzvpRMZUCi9mA23nifXnL+VIrfYkJXmuDADecmsgZTIh3uAPnzTJE07g&#10;OVof1BuGXEwoLij2XX7Mxd6D50WtnXX1ehJ7wfGirObaEAt3oklhlk9q0tm7sP3KVrQi9MVYx/dF&#10;0a384LCLARi+uX94tsaB5+GknTZja+m/bbfCmQ5E0fXDqU/hNoELaedkZ/Jsos5H6Zxn6/ZDQrBv&#10;0ImFtz5oSIg4NjkDGgjZI8tBmDYCVzqhTa+pI7gG1gaBamPyEhyezZwvnKNrP8bzOIlAr0PBcL2u&#10;eUtAd30aUBR5+i3quYURuGZWcYZeMEr5tadxUnn+itZBFHyyV+ZrCfdMGNHqxEm40Vi5cNcu6Ns4&#10;MUcJRZ1+LZh1MpHOP8Siw8G46ARrT0EyNbfcWlu6D6g2ZZYC16YLxXpsyFRaseSsE5fENk5YX294&#10;nQ6xYH2TUU2P5SudF+YynnlewPXD+Z/WScAXfjplbpzsodUyo8gkxl/9WmZ29V1PGcm2ZtjlWzN0&#10;yG8rrcPpvHC/YTThJSmdwO1qgeKWuUoxoKLahlcE3d/SqSVI6mwmLJbSOS+e0y2J9bmy+8/rOXz6&#10;09ziYXpLIuhyzay/Ftd7Nx2FXY+Xetma8yS4smZ4Faw23aTOnR6Wam6hv4Lpp1/LJjpFG7ahQHLe&#10;GAdTRqNvD5hfELdXScD4dezbsP6EtCjYuLdTB5tMmtOZ3v7V9uf6r3F9rDciNejWTgOMavtXr2H5&#10;BOZXjKPdxsopOI+H19Q2TfP1ZUqRxsVmOY2HBII3xN7g4OG5WCU5y3UmKEY/+eUDKUM3aJuQhlPU&#10;zFp/CKvl9VfFNt51Vob8f5r38Ree/QTbv9r+PP9ryBWrhgnEXc34q3PIQ25FpAWbClewNTZfOvV8&#10;1py6bYInNL5mWhDwx2ezamst/bfTd04R+tXwhEQw7ewDP1nJLWIFp3FtlHHWyS5dLy5sjDU6p/Y+&#10;z5uxmJelwX9/Ym2ffy0baQU67tg1ie/8w2FYr7OK1+Q8qz2y/ts6zkvOG+B99UrKTDv2Sr/t2bmb&#10;txHH+VD07X3I0T1XZTuSo1P7k4xKXovLJIDQVy0Pxg+1OoN5pK2394u57R3H9YdL+fQLWdWd/Vk5&#10;miRLb6Pafudrc0hAbkLGs254fShskXsFysKco+WHLE3bTnjFt6QOBOG36zkErQYSll/L1dam5xzr&#10;ze/C27bvPcrtbd1KJ79Yse0mB2TFBa5n8njX79xmZfvztKcmTLu9Ap+mvO/Vv35tDtk/bIVlPPD5&#10;OLU5h3QJ4gGy/pCx1WHEhcpz6PRDPP2nk/piT7yqE7/9lofFtdz7kDKOPMPXX4sBt+REbOcNK/vx&#10;YY1YgA5/w0a6mhWyEbfQOE587s6/d9eMT3tbwmHXmznkQp5gwuwJZn3aagVmLQW8Tz8k+tO2Gaka&#10;W1bLYlysX9Zz1qMhqY+NveiijMr5st3+0fbnaUPQT2xiRfNhMCTO/W+3f9R6TiIYDXMjnmSmB3uO&#10;hR/C+FzxjrNX8SJ8C9yzpw2BD8bllrAcW8bMPAyvb6XtS7dvwxu4PpvB6fNDdftXr49nan+cJoyB&#10;NaeIS5db7PTDI4OtsXKlblx9cpu3k9c6+m/rVxJ/PrJvZtYpB1oHiiMMJp5WZPul295GGa/Vk1yE&#10;JFpF/21VyLzNFTsKyWkuY2YcgPM+fv1n3AGbmc7UiN1HRU1M4NMa45nZzJRtAbY/1+8CDM8VFy7c&#10;ie0fvToUXHdD1Fw+d5308/yQ+ITVf5rX9XMvP4O+sppe20IqKBpK5cRCRiHmfe/2KfO/IQcUnDrW&#10;kGgRXHGKvahmb+nuuboiwbmd3c6IYDgvn4bz4QX2vz5/f/eTOWEr+YblKDDn1Y31etqYj1hsr+6F&#10;1zVSSWgFzBc7mmufs7CMAAu3vKBQmpE7rTTP+20ntYr+23lXvRC8bIPLL2U16ziHvr/hy/70+evH&#10;09Xwx/tvvyxe/fmP//n12+rh//rtv3/8/Ns//9P7H75+/vTrT//666dPy18+/PLxt4//8unLuz+/&#10;//Tjd+8/fPj4+7fDd/Oj95/++OX96X+efIENRL5uEssvjl/2/V/++PrD1z/+7cs//9P8139+/un/&#10;/duXd1++ffqXz/xmZuv97x9++fzlx+8+fPuyLNH8q798/eP0z/mPd3/97dPv/E9/fP3xu1++ffvj&#10;h++/X5S9//qPv/364cvnr59//vaPHz7/9v3nn3/+9cPH7//y+ctP33PH3yz/9ceXzx8+fv366+9/&#10;+vdf3v/xkSHM7//wv/7MR/z6E1YWu/H39799/PG7f/385bf37z79+p9fPv7w7vSX0/quAv/OGJjL&#10;+dtpOO9/+OvPX3579+Xzt7kkMUMXy+3nT7/+8T/4H757N//1v+e/Ztr4uHd/5S9s/61SzAPp7Jst&#10;8PGv39594Oe88mnR+t27DxxeapLwgF237aia3/Ph/16W7P2fWcjlXv7TT8uSvv/hTz+to/nw+fff&#10;v/767eN/8Mt+/u3T+x+/+2/fvxufLQbeu7+8w3ikEtV6O7wQ+j8pRHAaNvHDu18Qmkj1CigvhP5j&#10;hnzRxIVxe7OvKYUgwWLPH/c1gTeliaHsa0qh0QSU72viXrhommzKRzF7KQTzbEoB7mviQgtNN5Tu&#10;fNofUwoR4qMQhZg9dvxF01RcexDrlEITTMQq3x8TZm1oYu89i9lLIT0mEDk04a68EZpSiHUiwivG&#10;xP140WR3RArpHYHFetFEhVLe6vs7IoWw+vFs3e6v0xAIUxUd0MWWKCl04WEzuvLE494YV+v+sCav&#10;/vyFo4sHvRhXnnnAlFxLoSqFluJ+7KV98MtDT7IzdAqhKoWGOUyGlFCVp57HA/axUJVCqCLH81mo&#10;ymPPawgvtBlWSnGEQSUBtXSTuywxRjYxE6MrpTQw3ebRR9d40MUcphS66GxwL+YwDz/lKgjJm/VK&#10;KT+HefyJBk2xRjGulJpxkcu8P64J8Z2P5Ng/JDvs6yopkrpAXXE5HvL4EyqlLa0AjZIiVkfBnycx&#10;rjz/w/bmESvGlVKji2tV6EoA4OnOghldKYUu7DOjKxEAxzlX+EGMK6WIrLFeRlciAFPIF5q9kVLo&#10;mv6jYg4TATBQYSGIPT8ZzOfdO0FEvHBCVyLANGqgSp+Yw5RC1zQ/FboSAaalBM5soSulvK5EAGqA&#10;AGxmvVIKXeC8OF/j0zjPPJc/VH6x50tq4u5UwtifQ2rFpC6cLffCqi6p0YVHWehKBJje1TjE99dr&#10;2Ifn2TidZaMrEQBd+OCMrpTSe2NcbecvxB/K3hB7vqS8rkQAPHPQUsQ+HHfn+Qt5N00rHrFeiQDo&#10;wllkdKUUr+F59wtdiQCsF05TM4cphS5wQ2DUMMfPs8H54vFudKWU15UIwKMLw8HMYUqNRwHW2/4c&#10;Em2LcZEYz9tm/3yVFLpwS4g5vC/cwNwYw3zXa1JSw/zElyPGlQgA+QLmuNGVUujifjBzmAiAHQVN&#10;wehKKX2WiUvEehH2gvkn5jClwEOMG3GWJxpy2fP44aAqCF0pNQUGKPAj1isRgPDRDREioSulRhcl&#10;zYWuRACMXopqCFUphD1EbNtsjQQA4nHUwxKqUohn+WLn7b6Vpx7MebVOPRaEqhQazwbW1/4Eji/1&#10;rIpsEULY+6pKCA8AATWxByf75qJKOhtKSDsbJjhxVkVAgsMloLCk4H2QhyVMqCGDha5J2XoWU5hS&#10;6JqaWGK18vCT/sCGEkdrKjqev3ASo2EYCF15+Ln+ydszc5hSk4JGFovQlYcfE4qIvDjHwwrIcXEx&#10;CMiYDJqz1GTx4QUQ65VSs17wtMW48vjDcuIZJczrCTGev3D2IaUGha48/9ySN+Toi3Gl1AF6FT6A&#10;fV0TkD9/ISE9CAJCV0mhiwtP7MPHhA1cqLzlxXqVFHOIk0LsjeEAxrgmsm7GlVKMC3qtGVciwKQY&#10;kdi6v15Dtjh/Ibrge4onJUyoixSpRrjKBW6UFC5RrCFxloddcP5CGI4E0cVFWVKDUSCi2IeJAKTh&#10;wqEWU5hCYybD5RGqEgCgJE18Z9fgHYbQeS40Gg6D+Cxl7+QS0ncyaS8XVfDlcbGLUaXQydIQ+2K4&#10;hOdRYT9BBt5XVUKL/cTlums/DbntogrW5aO4uUposQofjao8+9Ncz7xN4GFcvm9xyHG17o8qjz75&#10;JiTriwlMIVThgjJrlXjBI23e1bubHQ5tjuqAKjOqhAvI8+Oq3VeVQiATHDEzqjz4vPon6rKvKoU4&#10;V+gyqvLgU4NBuZKHi3PettrGmFyOs9TSlsts9hSaK2ve1Ps7MA8+/GXqD4gJTCHyh4ayva9qOFiX&#10;UUlkLyGN7E+JFguvU9z5JUTBysnyFqPKgz8dkcyVDwvsMhWMaso+CFV58Mlxw2DdX6th6J5nHVVY&#10;70ZVHvxT1yuhKoWYwMmAFKPKg6/XKoX8WuXBH1+VYes8pdABvzOZbGJUefCnAIRx6pK9Fms1qRnG&#10;OTOphecVhvXHnS/WKoWIfeAVEwbuJAJcVLFrjQu+hCatHP7N/gROxspF1ULX3x9VCUG2nGiVUJVo&#10;YbfFcwrpbTEZ7OdRkZXJu1iMKoVIPiRZVpgxw+8tVc+PQlUKoWoeWWIC8+DjbCa7QqhKIfjjlFIQ&#10;l8jke8WoCBCYCUwhVOEqNTuwDj6NNoY+smtcTMb7+QPJ+XlAn5jBOvnEFGBECl0ldeqnJnTV0af+&#10;x4Rz9sdVUkuSltkZCRjEFCbaL3SlFPM36QL748IvHVM/rc1INN5X1mJUmiFlXewOmEGlDZek8bO2&#10;GOd/oavsmmnTP/GyrW6fcARxMHcXrcXQhn9GjS1hgCLcU2LSaEsxEo2oR6TWLZFgSpTxKjTaUowr&#10;jIx3NbYEAyqBk3WhtKUYFgf1e8XVAh8p122Syo2B3WKTFTqEHLFLEhCmkLnjrpHietlcaGNs4ukA&#10;/ynEeHk9K3dyi2njl5Ss0gadWXHKSgxt9HIwM1lET1rd4V0zu6TEeITxiDAnoKiebGQqzZnTXWK8&#10;LvF7mRMwSUbnK2pKz/OsF+etxE6eLzWTCQpUTyJhRmlLMfwBBCrVTCYoTG4xdf7M2FIM+HGODiLX&#10;OZO4bsf9vY/KJYY2yBtqbIUl99yL98Kkg2IXHwkTm12i1i1BgSyKaUNlxpZio20exPvINenXlz05&#10;DvdHw1suMWYSt5aaycISEp7IIzBjSzG/S4r/uThkzcMdCmFMiT8BxQDldONKE26C2xLzp3sKOlzW&#10;jQwbFW1eWkycxTxyTcWMsxioTIKm2ZMl5lF5esBdtE3KpAlh0iAmxPyNM1lZoW1SH9TYUszfpsUF&#10;ndJ9VF0RJ6DE8PxRJEzEFqfSQI4Nd4NxHLQY2vDIGSyZ2jw5k9SYUCcgxZhJikEZK2ha/4W26YKo&#10;1i3FsLlwlpmxFScUC4+YlcHJEhtt5K0KVC5WKExXggYGJ0sMbTCUzUwWL5SNRdkvM5MlhmXOG0dp&#10;KyyhGx91KcUJmF6f5+Xm1TFp6WYmExSmrRHFR422FJuyFJRbNNoSFHgtTqtNoy3F8NTxElZjSwNj&#10;ejFQU8BoSzHepuwSc3dPaYzzAvDKZwmMFVRivPKpQq7GlqBAHQUsQ7VLUgzv4BM9mc26JShMfX8o&#10;jmYmUwx/Cak9ZmzNE6UMiooJTherywLwhcQUlLb0l0DRURwdWh2mMmoyuAMwxW/Pm4QAFaVwxDyW&#10;FHmvlOYTvjts41I2/dmMspQaZWC52CJFMSXLhJixeZi2GPsfZ5zRVoiANpW4sBTdO08/rZcpmWJg&#10;axr5XMS8thJDmwod8zhMbbgBKQBr1q3E0PasnhxTb+UytqXKigHJFvMzWYgwCV3KoVAsVdK5SKUz&#10;ZkKTR6fX3IM5bi3GEcDRKPZk80ehMCkuyNTCiwWYAo/qBDSDlEqQlLgUu6TFSIzDLjFjS1CgWIjK&#10;mViKF8beOnL/muNWJFJcTtQ6MCMrk2S6rkOo23/gT3WW8zdO9RxDtuKxHFIkGNMnUE1jIQJ5f4qH&#10;f9vsU0w7YpVmaIUIaGNKzES22Kya0tZAMv2VlLYWm0xIY21NF/LzsrHYmK5KW4tRqNmkGuKtKG3U&#10;4DLhvSsxqnjxMBXr1oRSXJOKGkqN2/xItPH/jbY0SfxMFn+VbrJH7F2jLYFkMvPdLmkuKl5oWlkb&#10;bYUJ+rw1G1WftyKWctdQr0wct5KicAM1fI3ZOtVUzwcA4utMyL6Ht6RQNnW8zTwmJKAMu9UoS6lR&#10;hofXKEtEoPQVDF2jLKVIz6X2mkGtYqVSElSVeuF3x+QfsCuITImRFcWUrFRK7ImRlRTKnu9uzV1T&#10;JFPs6iFn7G+QkpoyIrg7zMgSRKDSUH/SKEup4UiSSWCUJYYQ2+PNZpSlFGQpSgiaDVJUUxxUKnse&#10;yMgNMmV9DJmYGQixe7wjJKeLNUspXjULtXrf8pneXBcEeWYa1Zql1DwPJzlNKEssuJ/8ebVmKYVp&#10;zJSoDZJYQNh4XnliGlNqHoeE0czIEgvI8VHsx1uqyV4m379Ei3bKZuT/xMhKimk8jLG0v2ZFPNVr&#10;VlJ+zYp6CmOCjDgzskIQvRuLfIo314XsS2r4boQ6zTQmFnCmcY2YkaUUvrOpvG+UJRbQK4UyukZZ&#10;SqEM34ExC4qCOkXPFfOhpFCGD1JNY2IBdWfx5pqRpdQb1iyxgHQkXP5GWUpBzMDfqaYxseCeNXsw&#10;Bk/TVw90pVYVkIqKygbmG8XISorrjCxcg/pFRiVjCoPCKOuHjL08i8NKqQVYrEZZIwg1zE16Av79&#10;wG/86JTmN8pSikcTbZvNBqHO4+WymBCBQpCS4qmFwaOUJRZQJZDnpxlZSmFdEUlXGyStCaqZYCcZ&#10;ZSlFYXnengYbpzLyxeBhf5giCLxsQ+pA/PXG0MQJkoQYzHIi2WZkKYUySPNqGgtB9DSmlJ5G0gxi&#10;ZHeTXieAuKX0Blnqw5/X7NTkYn8aW0pv/aV68UXZ0sXDKCsEoWqzyl3F9Z3TKJ+5LaWfubx2QhkE&#10;DrKN1aKlGFv6BpLKvhGylJU+z+NoU/6CFhttKqGfyFuNDVjFntg196/EqAKgYkHTTO0CIkT17Uym&#10;GM7KJWV+1wSnZmhq42GtzOIWI86OU1sAJFG70kaTE0MbbDHSJbh4jbbmpFL6HYa1WLcSI/JNBUJh&#10;PtJxq8ZGQXJji7SYPwHNSYW1SeFmM7aCEhqTwe0S5236tF3OG10gjndKW4nB4aD5tdGWoEAojoJn&#10;4nmN4yo/EvqfinNhMaYYZq5ydF6JzeHmPbl/3pqTSsmTqa+wjyUthtU/tZyEtgQFGAu0/VPaSmya&#10;ZBsSPtdgziSNMcitM2NLMU4AU6t2SWMJARqThgJ4x0dysmkCJcJB2BMhBmeHJE8zthLjtLFJhWOE&#10;f1ba6GwGr2V/l5QY88HJUdoKFLhxqI9ntKUYNw7GgtmTzUmlujNIabQllvDWWJ7n+yegOam4f0Eh&#10;oy2x5JYnm3JCcpvlutF5i8EZbSnGLnFhbHyjpY3iuib82mLYMqQSqhNQoDANut26pRiN9qbrtECu&#10;orLyJqKPlLlxSmzGRk0Zoy1BYR5FyoXG1RQLwIud9rNG2xUnlZ1silHSO660LaRIMbYrTipFG9Vz&#10;qsSmw8mI7Z+35qQixEEVJ6DEOG909lbaEhTIS5BYUlRWjyVd5pSMKjo0mrEVlpAJiv1qZjJBgTcO&#10;Ce5KW4oRx6bHiNLWWEK2v8KSuxRDG+ECtW4JCpxumt2osaXYqd2bOm9pYEwWBCRMs24pBmyR1il4&#10;ijxN4pjCAZ8mp0Zbig0jAPASu+SKkzq3sDlvJcbd/YzLz2hru4QKLWomi8vK6YapbnZJs1JxCJPT&#10;I2ayxNBG8MWcgCKzsvvRZtatxMbhCnnNzGSCwoQNVIyZ7RSbi8av05LRaEtQGOYym9nMZIphmWMr&#10;qz2ZoMAlSUxVaSuxG2hJJvGR8xxTwu6/Uy0XrsWmgpJatwQF7hv6fYsAKYle9ZHwW9xMJiigbeIi&#10;Zt1ajBJ5JtCM2VkfSQNmk2Z5LUZZSDJz9i2FpqWSAzGF8vffOFdiGCYmRoptUGMjNdCUwLkS4xms&#10;qo2T/ZnaaNQ+TyMxthLDwKNChZnJBAW+EYA1/sliwRIK4LgpbQkKw6+e54MYW4nBuKWuiBlbgwLn&#10;BjAX2kqM7AlAyGgrLKHq8MTqhLYSO5Cup6zXqo3K02gqYBpthSVLXNagchFauTogQ6mZLCyxSS+w&#10;K+IEoO3ONYwpsXFYTRb7PpYUM5UH9HR5FTNZYlzCdySDGm2JJWijpZDgj7MJY0rmyncvqmKmThdl&#10;5zEsMUgQw6A1Y0sswXgiOdCcgCa03kFCUZ6noqZihlI4Wq1bYcmUuzG0Ps5lLACPlWeVsNpimPc4&#10;pI2lUPVSp5AGYTuzJwtL6OEIIdCsW4LCLS6duTr2kasrrdLtdHpIifOWoIBXmXR0pS3FuHBcuRUq&#10;2ue6kUFKmFaMrcTQRr0P88YpgipGIcFFcwJKjOc6KaRKW4LC8uwzJElCFDElEyScOkX763ZMAwOK&#10;ICWAzLqVGGYJpZvU2BpLSH5Xt2lTW5daduYEFLUVJj4WvhpbY8kRVFBjayx5ehwu5/55K0rsxEdc&#10;rKOqqeLYxx9tsKTEeNKSM2xsrqrCyo0DmhtLocS4cZ6fDLWEYpmxlec2dS+qEkPbI0l04gQUUxWX&#10;Le9Fs24lxt1NLztjlxRV1dtcJQYALR1O9k93MVx5rj+6N06J4WWmnJWJZBZZFesVe9LgZIlx3dDB&#10;wZzup8QSLC4Ot1q3ErP8bsJmsSfn1Teh5P3T3WI0IMIXYfZkYgm0kSmCaLSVGHCHnNFWBgawxfVt&#10;tJXY9GQ1pS2oFpczCcVYdcO4FqNEgqmReWjKKgblwKtYt4Qg3Cwk/xoL74qz+vykmjnRrSinBC4L&#10;T2GxbkV1HR8eHjIxthLjmAIK5rwV19V7DEtsnrTOO1NkV+CV97MaW5kzU+xDYUnzVoESnE9mJhNL&#10;YA5McMusW2EJfuWpCbO/J6veKxcVGQTGq9ZVWCcFTHlnSsxHoJu6Sqo9LwgztsSS4W2wAmYmC0ug&#10;5KqyHQQb4rzNs4/gitFWoECtD8DEjC3F5vmgShPiHYmPJEBFU26xS1ps6oIRW9kf212VcJ0mbxOU&#10;392TLQYP9ZkWO0ZbPVZoHaqS0u+68usDzIGDeOPgQsiZ9NpSjAe01ZaggHueHrHC93pXdFlScu8O&#10;xmeObVZjexpBs24phrZ75Q3FG9baMCfVLkkxtD1NLYdd65VzUtrgPBkPRotNlU1sBaMtQQFvJX4d&#10;cbppehkfibZ5CxttCQqj7cH0VQPzW5vcJUVgxQolu9+MrcQYG141s27NewUUVH2juxJjlxzVO4Ay&#10;GDElIBe0P3PeSmziaDeGp0DJq9ZGYSSR49xio20Ozv4JaAIrDnqMPHG6S2zRZop34HnosY1hYrSl&#10;GNroFWJOQBNYacZBjr/RVliCNTlXvpjJxhKcOoaJCos6poTYLvweNbYEBQregJNqbClGfcE7xTEk&#10;Nz8+csrr0F7MzGSKcd5onyQ8GPgeShssJLVuJeaxpAisBF/hT5qxlZi/u6uEK4d0/NhiJktszARV&#10;4gI3cs0kHG7jM28xPpFb2ZyA5r3ii8MQMmNLc4YqFDgjDHJd8V4Jx5gMU/JXY0pILyUp25y3K94r&#10;CMRW3rdeS4zESPyT6gQkKHBxcN7UTKYYljkpMuK1SN5UTMlcU0MYF2NLMXYJbh3zDigCKyeAXaK0&#10;FZY8YmIYTy/h1RobjhC1S0rMvzqKwIrBxdgMlpSYt/CKwAoqczGaXVJioDK1ecwuKQLrNJimMbXY&#10;JSXGjUNilTlvzXvFTsCzbLQVllAHS+XjMAW1S3icmjLeLcZMPqscsbsisLJuj/jNzdjKLoG7h69L&#10;2CVdixXSK81cjbbGElLBjeeJJkY1kzMpak+mGMi1UEr3ba7mvT7c3ikmKr6++EhunGkwKGayCKzg&#10;JOtmxlZiU9QN56vRVrxXqleQ/CDWrXmv089QvU2LwIoviDvA7JIS08xvQoKxAJqL3WKUUORpbOyS&#10;IrAO50zFOkhejo/kycctrNatsIQceYw1s24pprMRiEHGRwI/LmurxcbTSyktsycTFAglUzFY7ckU&#10;A7VwT6p1S1AgJIlCtSdLjNb1kzKxjyVX5ViZSZNHhV8rF+CGw61msnmv07nGZCPQTiS1YXFxoYqx&#10;NYEV2wlvnNiTLQZ/lQopRlv5S2hvocqvY4bU2CQ7+q55r2wT1RbmSszW8eMJmx9J4BSWm5nJEgNM&#10;nM+8K7LCt3He0BabCpHK5rquyEpMXu2SgiBbEJSgVM4kAVDooWYmS8zWaKZsbmmDC6zeOC12INpn&#10;GPuwXkobZE1T0uxKDMLVTMk+cjWBlS2iKn8BpvmRaJuyWkJb2SXUpKTug1i35r1i9RK1MNoaFB6Q&#10;MjdO816hIU1jdjG2skt4mk772f2XcPNeCeY/KJ9CE1ihN2DRGG1XWIKzXY0tDQyyvYEFNbYSw+ii&#10;D4qZyQYFXsLKniy67CTlk01rtDUoEJExecIUcMkTcMtTRXl6m8DKJx5MXgf1tErbBEnU2ApLoBOp&#10;gtd3V9Vcp+26Od1NYCUeOgXH909Ai93gwwYU9s9bE1inOaryBbUYBADFjqYYSy4Aq6+adbUYT/Wj&#10;ai9CcCm1zetBnbcSwzuJNjWTBQp4giC5mXVLMZ23CBe6xgYLT52AEuMdTAUfY702gRWnDpvSjC0h&#10;COCiNJpBriawct8/mToYZIrGlPASpouoOm8FChhcuHrN2FIMRJ7Of+a8FZZQAvJZ+fCK94oHg8vb&#10;rFsTWKm7xC0gxlZiZOPQTsmcgCaw6ohYieHBxjA3M9kE1geyydWNU2I4x7inlLbCEh3JLN4rsUWi&#10;fWrdEhSId3N0TAS66LLYQPQjNl61JrASDHAx4RJDGyEqc7q7TqtmIZUYEejHJ3WbPiUocOGTFWte&#10;iyWGI47q6GpsCQrwgmi0KXLECOUmcs26udPdWDLa1NhSbNklSlsTWJeZNPdbiZ1mUvDM74rAiilD&#10;+QyDXCWGOcn8m/NWBFa0sd7GMi8xxkbyj8GS5r1S6Xy6Su5beCU2NU9ooSJunOa9al5QibFL6DJo&#10;TkARWDkBkhdUYoT/j5wdM7Y0MN6gLcWGnU6KjNFWWOJ3SYq9YSYTFIY95rhqzXtd9qQaW4LCnDeV&#10;t8h1lsh1N8k/ItcIcyLE8OkQ/xSepxa7xROoKnlCmS9tMNxM0dwWu+U5p7LteGa0NvglArlaDOTi&#10;NhWnGxu3tfGmEsjVYrdQuB8xnnZfi9yDrQ3TRCBXi6GNCKjAEtp/tjbsEnHjtBgzSaRcoDKFlFsb&#10;HTrFO6DF9B3AuWxtLt7dYlhBN8oXRInu0kYZEnPjtNhouyHYJHZJggKzDxNV7ckUm7iWattCvZKr&#10;sSmfeYuxS2gHJ2xlysK2NolcJeaRqwis4z/ijtu3FLB54iMJyT9N97n9dWveK472W8OfZKFaG8lG&#10;aiYLS+hhpnx4FHMvbY/PqiHTffNe/dgSgtglR9iiZiYLSx5pvmus1/uiy97SFYj28kZbYQl0A3Ls&#10;zS5JMdJvKS4rLAUaJ8YCUJGW3WXutxKbBlDUZTZjS1BAGxCkxpZihBYJbZp1KwIrESrokwa5SoyG&#10;eXgwlLbCEmvhEZWNBZgKdfemUjXVAkJsfAqqqlSLwQsimC9eVPCTSxveOMNXbjHGxuWtZjJBAYzE&#10;+2p2SdFlATu0qbElKEwQQWVakBAQU4KfC2qo0tZYQuFik5GGg6S1UdHFWEGHBIWp1yS1pRhjQ5s5&#10;3c17pQ4J97BArhLzWNK8V6pDDal6993NXsqZpHoMCa4CuYrACnKRo2SwpMQGyY9qTxaBFW14Poyt&#10;XGLYXPhL1NgKS/SN07xXGNVYXWYmC0soSzHu6P11a94rbAfSiIy2whJ9dxddlponBO7UTCYoeAuv&#10;6LLewiveKx/J2TETmVAyxaGMl+u+WK/ogjBudCWQoGtSHfct1+K8ji71CC4pdCk2L7WZEg7IGFUG&#10;SUnhuJviz/vjuiKuUlLQHOqSgnkErhpdZVZMzpWB4iK7UqNJdYeHJ59zSGqqSURuqbEo3LgSPZbO&#10;oyKUgsUeX/jEi8r4Iyn7G1KjyxTZaCl0uX14n8hBIEuuV0rNHBqeDFW0clxUh3P7MKWO5H0om6Aq&#10;u1KHyJ2vkjqSL+j2Rr5lCPWrxGru5JgNdE3ZeHGWGzcIYKl9mFLocq+mJqmSKKXcqyU1xQEMs5Vo&#10;VcwGZR2mqsP+5VxSqFLMAPwfqesRXcYQKClQXnWsIOs0dR3vBwHEuFJqRqX2RnFaqQd3b+gVOL/j&#10;C9HFO1fsw6KmkhDnznJJ+TlMBIDqoNqGwt2Lcfm9kZYDVBNYWma9UoriA0dIO/tnuUmpeE5MuJAY&#10;Wo5rzC9jAzSTFQgwRFbS+EsX1pgZVxNSKVWqniwlxUNn0tL257DpqFPIzdiHJUV+wLT/EboKN/Aq&#10;qPNVFFZt2xQVlaRMCEViH5bU+C/UvVz8VY4/3hqjK3Fj6vIbHjCkr9hR9Nketsc+HpYUGR3TWVqs&#10;VyLALa9gtzdKagKmyu1dHNRbIp+Gl84TI6cDZHsyHClK/JQYdWvUrm+peYOpaUwQGFeOMrOLt3oL&#10;h2hKIO2vWRFQMduUx7uE6IfMVjTnueinzIYyb0pompupduXQD2PF6FurTI4SuqUwrOrrwZWVurCX&#10;zXEuIUrmUb1BrVeiwBBlzEasKq23ZJo4H2bRTqHAKVdACZHTRYjabPriqpKKcTRFHIl+xMyz6SGd&#10;mkdzc04hd5gKrbx2SxlNOwlsixNWKDC1jc0Logq00tyBUJQoKUe2a34jWKpMnJailP6UB90fWRNO&#10;qQmkHHwtBWlr4sxCWT1YsCAIsu1fZMVShedCpoLRleDBu4PiF0ZXSk14QW385ppSRV8hVUnR7IXq&#10;pWZcCR6cFlJDzbhKChPdWW9NNCW6pgKOLcULWNHlcIjkvudKMtXPrqQ40HCazDReAYFq+EhIID/x&#10;ZviDSlnBx80tNpxZs5LS1kDVZKUy0mRIiUNWoHNj7ZzmmFrIv5KyFlxTTCdiYkbWUto2bYapPdMl&#10;pY3u5pc+QAcwWFVS+jHR7NIpuaV0JX7oR1JzS58gEKgFy+eOfvxVRdUD43KbIzFHP2q7DKt1QpQU&#10;HYqcE6JYpRS5eTBdLag/FUCF4wIwFaBYnNJFl9obCR1WFyV04gshDQxxYxemWorcQ2pR7Y/roWmo&#10;WldaK6PL0NSoSRDj4vXMy8qMK6WgaVLbwIwrHy33j6y6cJRS+C6+EF08/YyuRAB0TTk7sV4pRdh5&#10;rLBdO5EYXXwhTklm0ehKKcJhE9oSuhIBcOzihDC6UuqOrtZkrgldaT7g5sa0N7pSCnoB8RyjKxEA&#10;Qhs1XIyukqI7kMEN2KKxXpj1qlt9S02XUL5wfw6LdIpZTz6eGFdJ3bM31BwWd3RoDKZ+GjlEMRv8&#10;7d4knhFfCinyLod8sn++SmrIP+ZtRK2o0EWSs+JIthTOmMlqF+tVCDCUOYPzxTVlscgWNLoaAahs&#10;ZfZ8EVSh3mLlG12JAEMWYpXFepXU9BlRuhIBNEZVdVWNUcUW1ThfUhrnq7QqT9I7w54l6pu7dwqm&#10;Caou1SxCipKx9HUT61VSlIKd2gr7e754ove8fk2lKCyM+EKe9TdUtRW6EjemPoLhqROjL113kEuN&#10;rsQNUmpVkIqs7tRF1z9DRoDdH1J04x5ref98lRRpDFM/Wsxh4gY0awpKG10pRYEDRXygqkeOC1+A&#10;qe3YUsQ8VdlKmNehS9/LJUUuliq5/lDMUHQx+WYO295gvYwtWrzQO/jUpm/uQ0ktSS6CJkjfqZxD&#10;qOJqH5YUu5c6f2IfFid0umOayrdULY8vxH7lXBpdhQBLRp9Yr+KR0tWaQoFGVyMASQHmnVIsUnTB&#10;0TS6Ejfu8NuYMB88uJrDZ5Juja5CAIoAEzrex6hikEIPUI1CmbL4wklSVLZNSemzXARS8iMJ2Zlx&#10;FdoMRqk9XwgwJamNPV8EUo29RQUdYoZbr7I3uFOYjf07paig2FE3pvoBJnWu8tyVZg6LCspJUZFS&#10;3KepawqUqHElbpDw96zelUU7xY6imJyZw8QN7EMKm4h9WATSaSmtMKoJpFRcHtfS/mFusXlnq0lM&#10;4IAWd1SdzHjqxopBcFHF4rkcU+p51tnAVItNO10DicUGhZOIMaWmMbEDZ6VKdWI75Mj8mpWYXrOE&#10;AQoBUX/XIFXVSOVRb/Kv8f7lwI6z9Y2uEmPFlPFbfFCKN9EjUulK9CA4xTeKE12EUD+JJaYnMdGD&#10;mNvgojjRxT4FBpTnoQihQ2JQiaDQxmKd8Tw4XYUCNwzLlJYiFT91UcjKHOcihBJMJLCiNkdCztMQ&#10;ms3eKAygLa1qIADNIcY1VejVuBICKBf3aOob8LROVUt7rn1DoPigzzilVUCgpODSUJhITGHxQZ9h&#10;FCjwLak5yso5WnzQp+kYai7nkiIO7pyjzQclC82UFacQaSwXeRqkIps5TNgYt7lhMxOzTV3TRcTY&#10;AcUipfoXVqJAqJIitkehRDOuPP+P0AQNwxgyRYyLhwDTYXTl+X/k0awMty6AendQAVKK4sYXklp6&#10;VA6VkiL5WFWreigOKZU8INab9UrYoJD4EFv2caPIoNM/StmjJcUUqo5apMTFHBIeOSoHWEkBoTT6&#10;FOMqMii12BXDmGo38YWU2lH1milbE1IPMJFUUKWkKPSvqiISHUpdp37N+++HksJ5OwiwvzeKDMpD&#10;bmhIQldaG1wNqi40gagcF852QxhpqQMBUpMVRknC0IXnhkRDM66UogbBuPbFHBZuPMIfVbpSijcz&#10;iGh0JQKQPKUKimH+xGzQ3YUr1ujKdwrcFIxRM4cpBU+HXG+hq3igxyd6JJh9WFKYynTgMLoSAahh&#10;4gLaRR6FGzjlPPf3RpUqfcLJoXC+pG5x3qigStNACYKrQGJJ8bghkdeMKxGAakE0HhB7o4ubzrvX&#10;YFSxQCn3TbN4oyvRBlPUBTquqKMYKcqLWGKPLLI5y80BHYePqa9CE4Q4zPdkuhjCyFV50md8WeYw&#10;lxjXnnJmN2+UiNO0bN2/VEqMyozqLDcBdMJ0JgcCfkPMISaBsrGb/0nDMSoZiXGVGH5O9YQt+icE&#10;JLk3SszujaJ/0qZvQm5mXGmmADYmSwAnb0z8tOBUpOIWI2PQVDihmnTpOj5ggJlxpRgt7JSDuUij&#10;0PZhgZvzVWJTtdxgb9E/37BehRt2vdJywBzCcWNYbcUaBUSV/7BIo8PanxZv+7hRYve4iIS9Abzk&#10;3riZig1CV4uBG+ZefizSKDfRkdSC/XG1GC568ybigVzjun1Uhm+LwXg29xfrE7rws/OJZlgpJV3L&#10;j1W0dBoNmhhYS52q4+2bNiQ9xrCO0xZDrVZKWVOUGr2pC1P0oKYwpXC0q+cyt3Dq4llpUL6lCMNM&#10;fGnX7H2sYqWPtLsxUYeWIgOS143RlQ8OkhkhWphtmFL0JMS4EbqK/UnVuGk8sItQJHHFzFNs7uZo&#10;xlXsT4rXP8CgFbrycUMSnip0xsUYXzhFQ7n0hK6UohPWjSnBjdmUugghmipnLXVHkXZT5IH+ZK2L&#10;F7MZV0pRWHlKr+zv+WJ/wrt1KF9S7HgKLRtdiQA4HceoFOuVUvRdVS6Hx2J/0n9nUniFrkQbKsNO&#10;freYwzQ3DjAX3XqlFPc/JAmjKxGAXNBh3YlxpRRNNqi/JHQV+xOzl2RyoaukjsygyRGkBm/seXTd&#10;GJdDSxFaoiSsGVciAMWylIVNLbP4QlvAisBaSBHhnDYs++tVUpQDVxwpFqh0HW5MvllLUSH91hRf&#10;oqZe6qKvNSgqxpVS0wnzRuQyPxZnlK6DKr+4pXgPTc+7/bNc7E9c3/BazbgSN/ADYjwYXYkAPB1U&#10;lzD2eMw8sS84z0ZXIoBNiyWmkbowldX5Kvbn1Do1W76E2IOuhgr+3fhCyDbKxC4hosvUkjZzWOxP&#10;WiMZBxG/Oj4Q2j3VHs3eKPYnjkp1fZUQLZgOKsTB0Y1PxL2pzN4Sgg1EFyxzvor9yTkxhUaw+eMD&#10;WS/SYdQcpuXwTNUKtQ9TiH1IbqbaG4kA41oWbAAOfI0LM4XuCPsYVezPQSgDUSU046I8p9FVCMAc&#10;igg9Vcl6XIc5lvvjKvbnUkDFTGJJPYPzCnuL/QnBlwepwPmS4niRtmvGVRBArOLB3JXFGeVKgTRq&#10;dJW9Aa6pBSvOKLqOxt1LEmwuM1x4Qz1oKaqAqgJFdKBIXVN53mz6ktJ2VFM/eaeYaAqvhfhCbR82&#10;YZQ0koMg6dFFonXx9DV7Iy0HzA1K8pg9n1Laxi7e5y3ga4hzpHDHuPDNwQkS4yreJ2WocIuIcZUU&#10;raWnnMY+RhVdFNc3KYxGV1oprB4FDo2uxI0DHBjlIyqyKA8pqpIYXYkbhA/4PzOulIK/RZKw0ZW4&#10;ASt1Gk7tvx2KLEowhVib0ZW4Yek2xEFiHy7+KGMDFFsUxxJsMTOuxI3xsxkKPTUQ4wsfyQ9UPr2S&#10;Wg6KGlciAKbNjfLpFVt0/KImXxoeSoxreIRuDlNK+3uL+EnDlclu3d+HJbX4sc0cFvETRrvKC3gs&#10;Ke2fL+LnxGBNX+HHktJxhyJ+4tLHGWjmMHGDzzMpRXh3Y2vcYrHRvtToSrGJEqnlSgAYSvB8otgb&#10;KTbRL6UrAYCXFDE0Y9sUXVSyAfiinEP8bAQ5zLhSzEYriy1KFBbPqPEflhgc2KMxbYr3SctEnA5q&#10;XIkbcI8wiPZNgOJ9TmPZIWLs740SM1dXcT6nIQvEVKMnbY2ppGGGlJYG8WGeeUpViuF9VaPKo08W&#10;BtwXpepKTF0mxROd1uUqkxOvfxwSMpZMRT2OegjBtHuGN2dWK8Uw1pTztXiiUyjQub1KbKmxYrZG&#10;Hn0A4/lJebCr0ihRCsOnxL2Yc4inU2VXthiEZdMlhg5frctxelpsSvMbx0YzPi1XiQyF+EQqk6qb&#10;64rxCX/I8L0eS8zOYTM+YZeq7GWc4zEueKIm7YtaACFENgs9xw1ulNgBjFLrlQBAgOjGWWtFFKVg&#10;muECUqU9xwX7bWrV7d8mLTZsCnGWi/A5tvU03xW6ykCxugo3IDk7C6p4oot1bcZVuEHkgOe8GVeJ&#10;2XEVblBn7dkkfpFImctMwrO5K4vwSQYn9Dxzp5TYdEo2e6MIn7RKJvZl9mGJWZwvwidBUXi9Slfi&#10;hrVCmydK3ZNpErG/50sMbokpzEJD2FxkdE1Gq9CVYlOByziVmyfKBOJWNroSbvQcFgCAGlPoXYwr&#10;xfC9qADRFU8U20a9vEqMHBhlRxXhE1uUiu1qXIkbJOubIoHQ63Nv4JYno8XMYYpxWRjnEN7F0gWb&#10;yiS0tdiY8wKjjs0TJZaoXl4t9oRHVNzLbIUc1yM2tuna2WLPPDnUuMreoNSE8pZjiecnYrOZaC+/&#10;O6X4661xbVyJ4WI7CKQnXnilDL7d/k68Ert5eDaxL7o8lTI660I92oWOKzFcogYT6U1SymBUmQSf&#10;K7FhmIko7LHYopQwoROLCN1ciR3onKPWLGEAZVCChIVDw8ycEEwBA8HU9kipI0ngphDXlRgJscb+&#10;5WZNZRTJ5tIUG6TFxu1oAKQYo9TzvycybZQV7vDOgXa/6yciibhGNuaAQPwrMRz9ht+D0VDKuMtM&#10;jYArsfG3q5EVgtDNRr1ZSFjKb8QVawxTaL0pxaNKJWa1GPH9Z7f1C0G42VXdRSzs+MYDW9+4wo5V&#10;NfQWh9GNeY61GKWyh4ckdmNBAcqggZutn2Io430qlBUHFDuCDGhzxbQYTAG1QYo6CqCS8GdGVmK4&#10;px/uzBsaL3YuNdpu4OzsX2glBgsMxqTIgDwWEXTKoo+xKbQV9NC6k85HZtkSRKA9LBV5hLYU4904&#10;l5rRlnCAtsXgFNpSDDYo1eLFewkyQa3bNHEQb7MWGwRX6R0YYqUNL4Gx9lsMbVM4wMxkPkiYDqst&#10;xdDGha20NSQ80+dDnYAUo3P4zVCT9nGreKGMjWekWbcSG84wxSWMtrRGJgf41mRE0uA9lns8JxM/&#10;EWMrLCFnQWU3Yer817QlKJBIRdhVzWSKgVw3c9mLsSUoTNrWWGj7p7tppVMGWt1uxRBFG/5Qg5Ml&#10;5k9AlRU9wIUHmc3YEoIIUsIGNuetWKJogxqt1i0h6Ja6YMPrFeuWoIA2Ao9qbClGUHRpjSi0JSgc&#10;JnRjPIFgcJ6A+wNAafZkUUXRRgjBmCUldsuDDZKpmMkii462eX3tn4ASQxszae63oovOTLJ0Rlth&#10;CUWGVS9nmF6xAH6XlNgttvXkBuzvkiKa+hNQYpwACKpql6SBgTZ5uotryum+uzmYO6Boox65Sgzk&#10;AhOUtgQFj8rFN+XuRpvBkipQSv3qpQSdOAGFJXcwhAlFiF2SoIA26HfqvKWYn8mij6IND5XByRK7&#10;pfnIhEz3x9a0Uwj2Y2Lvz2SJEdSZhFyjLUGBXYJdYm6cYp5yuqElmj1ZFUfRBuKpmUwI4pZaUrXE&#10;TLZdcsBRYHZJsU/pkcKNo8Z2hSVLwUexbilGAJq6nkpbGhhYr3hY1NhS7JbnAxVOzC4pLKGAmCqp&#10;CKU7rg60QaFWezJBYTIvptKpmMkUo7AE0SSlLUEBvymBF6UtxabEpPMUFqUUbdD0zHkrMbThkjdj&#10;K1Ip7278Jea8lRhtiiF7GlQuWunYoHhQxLqVGG1eeb4pbQkKQ5k/mugh+JZ7krpFcBXFCShGKmNb&#10;CJ/7e7LE3jC2BAXvnakSpm9YtwQFZnIpvSPGlmJEKWhcY7CkeKlwAhfSndBWWII/fyrV7d8BRTEd&#10;BuKUdRXaCktok4Mr2mhLUBhtUPyNthSD7Ayem3dA0UzRBv3DaCuxiYwQWxVjK44quwTPk7lxSszv&#10;kqpMil0Ociltac7QEAFHuzndVZt0thYPAbFuJUYcF+NVaSu7BLIvgzPaUoydRf0wpa2wZKpyu12S&#10;YlglNCRV2hIUKHTB2NRMphgBHJhWak8mKNB5CB6+iQcUY5XnMzWi1dgSFGjiSI9PtW4pdksJ9jEw&#10;9pGrWKuEL6eyidkliSUHbrdxa+5rKwIqzylsejO2FmMfj6NRaEsnKtpIFzAejGKuAgnQPcwuKRLq&#10;ZF6r2ndk/YelgHOSsKIaWxoYhzteHcoKavYqz0VqRZqZTFA44PzGRy92yRV/dXivSluCwhvGVmI4&#10;TAjim7ElKLxh3UoMQomLGhUd9UDH2lmAfUuhxXA93Znaj1QQzs3FZUrXGaOtxHjP0n/OzGSBwpTO&#10;UP7JYrIeMCh5sgttTUrFOTa5ovsz2WIYy1S6M9oKSwhJ8mI02kpsSDamfiG9T3PdgC0sDKOtxDBM&#10;4EibsRWWkJ9CHMFoazESOdTdXZxWSO3P0x9WrFtB0IF1U++AYrVOf3PSVIy2whJi+ZPWtn/jVCHT&#10;qTBOYzmjrbAE94Wq0gy5NHcJsXXFsL4So5Ip1fHM2BoUSKNTPIWixHJGQUqRf3csditOD6jqBrla&#10;DG3PhJJ3143adv+VmbwSozYGveyMthegYHYJcdL8SJzYWNlGW4PCPDvEeeMspzYMjGfzWoRxlGKU&#10;1ruDTLF7uq/EqPwxvYrEuhUoEP1Rne0hf+ZHkmQA09VoK1BAG8E0M7YSQ5vK4uWY5EcS/1SF7K/E&#10;yGqSYysswQylp7sZW4lBQSIkYGaysISJfDIlvcg8zynBlrmh8anYJWWX3NzfK7uE9J3SBiobnzmZ&#10;Ail2A7fWxAOuxGifo0q+4ZAvbZTNMkTvKzGYpEMU2Z/Jprs+c3e7sRWW4MBTpfO4PWNsGArcXAZL&#10;SoxGRE8gnhlbgcLNlIwVdzc12OMj0UYjAoMlRV2dalEPhn/91GJ+3RJLIIbOO1+c7mLKTrVOwMvM&#10;ZILC8AbuTE2Ap+a8Qhw+8lgRezJBgcJAN1i9ZmwphguJAyc8vRTOjOXGYUUA1OBkiaEN74yxS4q/&#10;ijZm0uzJEkMbU2nG1gRWIpLPJtZBgamYEiYEdWaXNIH1iWJ6pprDU4mhbeosiV1SvFdN1CcomGOb&#10;0gKGiYq3O8RwtT+qlpItNq52HgJmbGlg3GKoQaAXJ6Aqrk5oS/G54Bfk2I5cASa63mK42qessRlb&#10;YckRdaYuEf7B+Ei04VYzd0CVQoU9SdzIYEmJMZOHKbC9j1xVDBVPxHRTMuuWEDTUaBVbxFiKKUEb&#10;mVNml5QYY6PUkBlbE1jJZ1B1pQmBxUcO9Z6YmJjJJrCSd3hn4t2EwFobVpfSlqBApTyubjWTKUZw&#10;lzQLcwKawEroAcgTu6TE0DbvfDOThSXs4+nOvv9+K94r68aNI3wKAGMsAF0SyR9WM5liaOPuVtoS&#10;FPAzUmLWvN+aLvvAC8fEcXgJ1djIYzWNQVqMsXEAzIuqCawQSqdoiVi3xhKSSAw3FMdijW0S+sxM&#10;lhioTM6QOW9NYAXKFeODZYqPRBszaW7T4r3yVOElrMbWWDIPbzW2BAWWGr6B8c4U73VIMBNs2r9x&#10;msBKKX1ub7FLSmy0TckDoa2wBOIMTSSMthSbNB7VUAMDMpabCJVErhKDKgUqq11SWAIqO59C8V4J&#10;IXDhmNNdvFcoMOSDqD2ZEIQ2lk1pS1CgOP4znHGzbimGNv7P3DhNYMUVpMpq87tjudHGVjbr1gRW&#10;UvTuTfyN13lqm55cJrKCVyvEqAdBsRBzukuMuCJQZu634r1SQ46idUpbQtAbtNUbByhRWSRPxXvl&#10;zU0oWa1bggJOFhJHzf1WdVeHwPqkLPMqvEpg5XbKSezfpiU29Cre0AInm8BKHqFqP0whvthcM7aj&#10;eglXGdUhqsE9NmMrLMFdQtUxM7YEBV0FCObp/yftbJZtuY3s/CqM+wI69V+laPbA4x56YA8pmtHq&#10;CJlUiLQt++n95d6F2shV+9yTK1oT6ubZCSRQCwkgVwLIbWN0VzxXTmDlPFrpVSUuyMy1FTGZE1h5&#10;tTAuVPsaJUmN7wZPXmpb8iWxvqjcVcJ9cn3bFpJsKzn0e05grd4UldXwJbHvK6AkJ7CCydKdSrzB&#10;ktsWtEWltuxLYktbmd9S3ivwZ3RX1lzpWlXiCcwBFV+S1OjJatt6p0CiPwvYUm29Wn02TXmv3FHJ&#10;m6ml2pIv4Q6ypXLimsTH7nOTlVK7pTKrxXoyHlv9evWaE1iJ2FJhYXQntfrqNSewcjyGvMtKbWld&#10;wrsCw1CJhqa8V3qS3NzKyjypPdtWiarlBNa4Pq5WW16X4LhKO6p02SojgEt7Sm3LvgTUYGQBJdmX&#10;sFIrMWLpcte6L0kXrnJEqXZHG6/PdwMnJm4iH5W29U6BlcJRiyunvFejbb1TIE9qj6sKvp5N0xWv&#10;4SfZ5VTalnwJLylOpfVkTpddqihJCaysgsg5q7QtqbE3ZQhUvltKYCXMy86oVFv2JdXoTEpgHXa+&#10;W8lzJTWSqok8Vb5bSmCNO3jidZ6vUZLUSHPmSvTKHJASWGEya7f37EkNTpgXM0q1JV+C/6l55XRz&#10;K6fYYKBLKElOIU4+lPxkuvKVm4lIji7V1vsSHmPkCGjFK+e813KGVc57Zb4pnUjDL/Z+EtcVNMLX&#10;c0BOYI23qSr3KeCEU22w62OltpzASrJs6UYRoJRqY+hUzvZxRXxSYwRUbkkWtfAKpV2+5L0SoCwx&#10;K1ktDmVWbrVksZraFsdxKvuArEYsgoSuAkpy3iujhjSkgufKajHnl0Z3znslgXUt7XGyGud22cBV&#10;2pZ8CZAsnZTnwbj+AxD1qK3Mc97ryNmHUlaEqAWVX5lxcgIr50Hius+vZxxRY5NZOQEK25C7hEtC&#10;S5hMaizN5wrXceS81w+OoFeykESN0DfHK79GyZETWJlxOKX0dU+KGpkzkVT9pVfmkFzXk2SPEVgu&#10;1darxZnwOIReqK33JawUIqOu0rZeDYYWQqwQL+G4W2ob0eiKn8xqrILmSPQvtC2tSyLSXsmK4Ohg&#10;ZyQrvMhwqNTWO4U48s5euNKTvRpsH7v8Utv6dQkr81oMj2hM37aIYFSyx1jRdWpApBbDy2rsA6q1&#10;9U6B2oiGFjwXed6dkbgSvndlBKS814GTTSW2j+O9ubZadOZIea9xaR9uuYCSpFbvyZz3il5sxL6c&#10;AyCOU9sin6iCyZTAyt3BgeVKbcmXhI2VeAl53p2RcZa8FJ3JavRIjTc9UgIrl+DHtaGVtiVfEouZ&#10;ynqSi0dS23gxosJAZzX4boK2hTxzgt2pNmIKlT1OVitz+cxnqbaJG2kLO+GsRn4JpyRLmOydAtMG&#10;R9RKI6BXi9pKjx+Td9q3jVtsebqngJKkxhxAhL7iuVICKydbS5cAHEmLymoJjeTwdk2jLq7BqLSs&#10;1yIzlJmjMpem9NU4XV9aAiUtUmzpxcryLiW9EnOs+cikNdL1keL89ZokJa/Gja0lN5K0SIz+KB22&#10;Zg3YfbOddzEqtzNmrXKE60ipqwQYeUeqApDe9xgt650ID4yRolOprNfivCixu4oPSfmuRIBqU3bS&#10;AiD8r1JZylvlwUWOolWaltTKKdgcx+4QEufQ4hHqrxcISQ0fAvgrwzrlrQ5s24KLL9SWnQjuoBLe&#10;OqZ+XYHrJ7GkVFuvFje58JZnYWCnvNVhIMReOa7IKYzuA1Abe9RCegJZ4Z0ayxHWWpVJNKlRWy0l&#10;lPVAqg0PUXL+Se2ZElrqyd4lsLBjlBYITMZlZyS1MddXHHJOd2XjHHf1FTCZXMkj3bXUtn5dwdB+&#10;7BoKtfVqtC0aV8Bkyltls0FcsoKSpGbUlnwJZypLKaE8yZO/G5NbxU/mdFeSj/bSd0tqdZSkvNW4&#10;Db50+J9DH7ltRUymvNUyXUp4I9fGZqMyAvJ9reTIxmm5rzGZ1IyeTL4kTkqU/KSku1a9cspbJdGD&#10;x6YqozupMb+xJaqM7pzuCu9ZuiQFkid9N0i+yhMdvCTRqUHfwwuU2tarsVJgDqigJOWtcqMpq+TK&#10;SiGpUdtj6vh6mZzyVjmqQjCtgsmkFhN+6ephCJS+J7nMjoMghRGQ1OJIH2lkBa+c012JXNeC10mN&#10;2iKdvVJb7xToSc4VVwIXOd2VDVjpinaM6ntyZYFRWk8mNVDyiOUUUJJ8CYsg3HLlu/Vq1FbclKa8&#10;VRZ4TKgllOR1CcHrCoF55HRXopkfpVBCUsNzFX1JylvlOnjSgUo9mX1JNXCR8lZJLeRSokpPJjVW&#10;r4yAildOeav12TSpxcqcsHdhvKW81bjbZisFnJKaUVu/wAhPEm90fz13pyzZ+gov5a3GyyVT5aIs&#10;gkWdU6C22sFPdqKdGmtl4jmltvVqRm29U6A2jCzV1qvVV0Hpmtd6qDypMbqJKVT2ATndFZavti5J&#10;agYme6fA/o2AWiFRn7vtu88dtUXGxtdzQMpb5Vn7R+z06xGQ1KiNGaey68jpro/dYsVPJjVQEsvX&#10;StvSuuSxEy7V1qs9MFk5Zsrx3O4D8N3iRa+CL0lqUVvpchvy+VNtrEsqB3azGt8NKJdQ0jsFYkGM&#10;m1LberX6eEt5q8S5YP5LtWVfUo3Mp7xVlk5ExyqeK6mxCiLMVerJfrNCfBJXUmpbr1bfB6S8VUIF&#10;XMRWgWRyJTNpq6UlV0pbjXhtaTWZtAgqc/1LZZ2Qkl15TI39W6FlSYvYPB+tsglISasc1Y6lzNc+&#10;MmlRGS2r+MiUs0pnsC+qVNZ7n3qOR0pZ3ej8EhGQtKiMnWLpm/XugPcySi9CwRx2no4pY+Mir4Lz&#10;TwmrvANcutSGKFiqjOvwKgcHyV/r1HiaF2aq8s16La6gJZpd6sbeF8CmEE2oVNZrGd3Y+wI8I/Gt&#10;SmW9Fls2uPTKOEvJqkA//M7X4yxpxbWW0ftfr3xSiiuOoHS/Bvlk3ZcegwEoTaApVZWARY25SVok&#10;XdOyUjf2voDXVEKr0I291shdjEPlRDzXpXUdwmNVpYcyshaJhLBNldkz5akuuKtS3mLS4rqpeFK6&#10;ApDeF/DE2165ipQ8gq4/SFJlkilV1vsCLokhvbvyzXotKhvjIpUC9HtfQF7ZXFrxSGor7qrENKTU&#10;VmLBcT1AAY3Jg/DRSrcMDx8ptXX5GIZK5o+oxWORpaNS6PXugMdGcHVfN07UuDC4lgGNXr81mXmr&#10;qhKMFDXmC8K6BUyi17uEiRP7lZlG1LjElxVMYXCj17uSiWTasXBLiaixgz2iV74cBOj1CwsOZ5Uu&#10;2xY1qmPNVGtd7xgIvpWyaamuV4vHbkv7evR61zARpa2s7ESNCBVHrQqrLfR6l0IWaCkkKWrlByXQ&#10;690DcwdPLZXGXa8Wj7nvlfsFho+UrRp3vlTSBUSN58t5W7EQt0Cv9yq8eV5iS0WNwNHO3ZqVgZDz&#10;VdmlVNITqK53RszgzMa16nqvwiOopcvSqa5Xc6rrvQoBltKr7lTXq3ERP96h1rreq/DSA1HGCjJz&#10;giy8T+nGEsxM7oFUlspaT9Q4KMedeKUZIee6kjFbeciF6npnRKiEwwS16nqvMtZb16vFVQilfA/M&#10;TO6BqxIrR7VELS4ZhW6tjLuct8q1JXTKlysjVuUpS7YOlZy5yvK+cgkY1fXOiKUKhzgLKVbo9e6B&#10;3e26FMLYogbZCkdSms1z9ioRSu6tr3Rm8io4TIIZpW/Xu4d43JoLGCrV9Wogk5FQmhFSBivPWcTS&#10;u1Jd74ziSnJ2x6XW9V4lnpOv3KvJt0tqcZ1O5YIP9JJ7WDjUUYNKUqNta7Ezk3vg+GflBmKsTGr4&#10;Bp4qLXVm71VY05b2kVSX1LhEjGeUKtWlVFYyKdkkVKCS1Xjimt11qbrkHqiukiEEyZHUYoVTOY+A&#10;Xu9VmBAmdjKFgZDVuIi7dP0Y1SX3wDeojbusFjdqVxKgqC65B6BSSd1UNZj9uZIBhV5yDxzUq1wY&#10;oWokj3NHfwkqyT3Eo+2lzXLKg+Vel/K3S+6BpLAK+UHrkppRXe8eiNRVMq6ordfiYRGuuq71Ze8d&#10;WIdVriCjtl6L09pcY1+qLaW0csNjbaGStDhkyRcoza0ppZWU+sq1CpHq3wXe4pAl5xoqqEwprdyx&#10;WUNJ0nJq6x1KXEdSmsdTIixvyxOgKu3KU0prvBFfyHCkJ5MXmphDKuR+kJndF2AjUls0JK2YHrci&#10;SnpvglOoXAgTa97ORlLJJi5VLaGk9wprPFZXmXZSIixZMYyA2njrvcLKsq20lk2JsGTFQHnV2tZ7&#10;BZ4MrxwopCd7LeKsvGlYaltKaYUFrFyLN3wkLa634xWy0sI5pbTWa0u+JDYFY61t/eqkjMmUCEtP&#10;0raS50oprQtX+5em06RFT/ICewklKaWV0HNtJZS0WK8RV6m1rfclXNxUW+alRFie4+YQUclPphtc&#10;w7vWejL5Ei7D2AgLFgLPKROWbX8lm4AR0HsgUMIRqVptvS9haciyvrBgTomwJC8Tjq/V1nsF7hqq&#10;kD20rdcyvHJKaS3XlrRIQw4ipfLdUkorkb2a50pazN2sS0o9mVJay98taZHRilco+cmc0sqDbqUR&#10;kLRYT7JhqbWtX2GQmlrJg2W/0Gs5tfW+hFmx5idz/izrBFJISihJXqFcW9LCJbOzLdXWe4VI6yiN&#10;7pQIy7pk5jaCUm3JlxBML62CUiLsY3TXVuY5pbWMkuxLeL6swolH4l+3MoTiqeSeiFbkz5ZeeUSv&#10;X2GUR0DSYl3OYyal7yY3uIYHKswBSYvZdIJdr6Akp7QS4SyFaJIW99lyZUWtbb1X4G352koh58/y&#10;qm3pXjy+W+9L8OW1uTtpsXQmCaJwXy+19V4BJNdYzqRFbQQOS54rpbROzBw1lPQeCJP5brXael8S&#10;t9PWauu1yETmYrbSejJlwtZHd/Il8chjbY+Tk1ofu/XCeEtaxlo5Z7VCCZbmgKQVZyh4K6oyunNa&#10;a7lt/c6IGYdnTmu19fGSeL6s5EtSDu3As+2cmim1rfcl9dqSFrkW5BKWaut9SRmTKR+WVRD+tVZb&#10;70vKM05KiHVq671C2ZekPNoI9cbltIUdVbrBtewnkxYPp5BEUuvJ3iuUo2rp3lcyYskMKNWW0lux&#10;sDa/JS2OaD6uQSz0ZMpvJYhdeeaUDK9+NYP/YSNQ8sopwZW4R+WeImpLvsSoLfkSerLGjKWLX4kF&#10;4ZlrHy65hWDGSkRcSqglV4I0nlpf9t6EpAQenKgs8lJyLK3jHHatdb07KVMCKTuW17oASq223p1w&#10;1XgtmS1d/crCkFyG0jSQMl232uvycU6p20CAEW5YK229U4IsQ6cWMkla1EZiU6UnSZ3rrKyGKLMW&#10;7iTiEQXHDAy72uLe0coiL2tFzJA3tEq19Y4BJqEUxIBp72yMowpxEdzXrhI2rdOrLmCzFu9UsDKp&#10;fbfkTYphBRb/nY1MqEeN1Scil/TissCvF7CqRTiiNLqJ7HS1EcOoxJ6y0kASYQycymfrXUkElWpN&#10;S1q86BZXy1dqS06huH5lw9Z1SMw3cS69Ulu/MgnertaTWau6zychpbOyun7NWuwXOc5V+m45Kba4&#10;XySO0NkIQNl2lIZbSm6txnrxb6k2cnhKe2Hm6k4P51pi87MW8fnazE0gp6ssEtBKAyBp4aHj5tcK&#10;JFNiazStcFiNr5b8D8nsHIMv1dZ7Eu4rKuVpM8C6HuHA4cZKrTDaUlZrlX+DcesrWxkBpbkt3fsa&#10;yQ2VTT40UV/ZeDDhl1rWewT44Nq0ndJn49RZiXogaNrbyDK55LSSFmmiXCpWaVnKZj3W0gWzDOve&#10;i0SudO2bpRTYyL6p3NcYi6SuQ+JUaCkww+HuTo1RXro7iNp6NeaZSJwtgD9d4BppG5XT3tTWOx9c&#10;D9dwlWpL/oDTLJWDf9TWq3HrYunJRdR6f8D75KXDeKK2svovUabkpnffjZQN7uKuLLaSGhGnuJqt&#10;8t16jzCyma3cCkPbejV8Hbljpdp6R8Jx2VqKOxG7rkvYasSLtoW2pRxWcjaWytH52Cj3tUE8lHaJ&#10;EMedGhkKe2l/n9V4uG8u0Yoknva1gcnSuZKsxrqi9CQVXdI7hZHITOU+K1HjVGnp9DxqvVPg2AWp&#10;RJURkNTivHIpfMfh664nuUqGR0JKtfVq3AXNIbcSJntfQopO8BWFrVRKep2f74pURkDvS8g1YOou&#10;1dar4ZSBSaltvVOYVtZRtdp6tbgJnQ1fpW29U5h2aqv1ZFLjeZLK7QAMy94p4Li4DbTSk1ntgFov&#10;rZJT8iq1sXAr1da7oInHGWrfLSWvRtZG6Rgx2cn9wFnXreYnU/Iqdzdx0X6pbb0LYg3Eq+oVlKTk&#10;VQg73ggp1ZZdELH50ghIyatcKllccyU1OPw4G1UYASl5NWJwJS6AsE/33QhU1U7DAaZOjad6p+II&#10;6NW4+6M6AnqnUL2TgGHaq5GVux61nuydAq/bkV9aQkmvRrIHh2sq3y0lr3L3K/elVWpLanFFRol8&#10;JqbYfTeOffM8cKm2Xo1F0FgLXaTkVYZ26RbdCOh2Rg470fPSd0vJqwTm2dCW2tb7Eu7mrCW0E5vt&#10;jGSHQyZ2qbZejSBccfWakleJ1NbuIyBg3RnJHc0fHFot+JKU8hrUSC3Em9ToIBjaUm29UzjwJaXs&#10;YRKcurbhXjmoV2la7xM4Bs9DCaXP1qvNGzRyqbLeJRzc4DuWAjMp45Unsyov2LPi6RclBOG4taKE&#10;/6TH1T6lk4Rse7vehybh3EnlXGbWi+hFaSrNmaucJeXd3cpnS3ocF67FgXLmKsu0Gl3K3qTrEy58&#10;Ka1JcuLqRBSaUVPYBCS9Ip3IqrizsHynbaymOz1CoKVxvfZLCyobS287Ulmvt64QdYVxnbNWmbMJ&#10;qZW6sfciYy2Fi0mi6w5yHyMZpVRZr7etQ8mJpExX1mvEQEur1qwH9ksfLWW6ssw7uK6l0rSsxwOB&#10;pXGdc1bpRi6xKdWWvE/EjioYyTmrM0+IsZAvDLWkt7K3KVXWOwN2jHy2EkZyqitb0lJlaVVhVNbr&#10;yWb0Tz/9+d//x7/9/se//stPf/7pr/yfP8X/+/mfv54y/t8PP/367z9++/gWf/j7b7//8M8fv/38&#10;26+//v4ff/zy35iN/u/rn//94xvqFInWWcz3lPm8vfJgKbN67JVHS5mv1itPljK92SvPljIutlde&#10;LGVcZq+8Wsq4wF55s5Rxab3ybimzPuqVD0s5KOZem39bGFOQeSgLOjfV7uEsWN2k7iEtGNek7mEt&#10;KNSk7qEtONGk7uEtWM6k7iEueMuk7mEumMik7qEuuMVenX87qAu2MKl7qAv6L6l7qAs+L6l7qAuC&#10;Lql7qAvGLal7qAvmLal7qAtOLKl7qAuSK6l7qAvWKql7qAsaqlfn3w7qgo5K6h7qgl9K6h7qgjBK&#10;6h7qgspJ6h7qgtJJ6h7qgmxJ6h7q4saQpO6hLq4ASeoe6uJOj6TuoS4Ii16dfzuoC+IiqXuoC0oh&#10;qXuoC2ohqXuoC64gqXuoiyh+UvdQF2H5pO6hLsLzSd1DXQTOk7qHurj9Ial7qIvQdq/Ovx3URYg7&#10;qXuoi+BzUvdQF0HopO6hLqLKSd1DXcR7k7qHugjgJnUPdRGRTeoe6uJagaTuoS6ipkndQ12EQXt1&#10;/u2gLuKhSd1DXQQqk7qHuog8JnUPdRFLTOoe6iI6mNQ91EW8L6l7qIvIX1L3UBexvKTuoS6ibEnd&#10;Q12EzXp1/u2gLuJnSd1DXQS2krqHughVJXUPdXHMOql7qItz00ndQ10chE7qHuriPHRS91C3Cer4&#10;t/XdBXWcYHbU4zBxbzz/ttQFdZwWttQFdRwattQFdZzntdQFdbxXY6kL6jhxa6kL6jhCa6kL6jgT&#10;a6kL6jjkaqkL6ji16qjHsdMedfzbUhfUca7UUhfUcVDUUhfUcfDTUhfUcZDTUhfUcTDTUhfUcdLS&#10;UhfUcXTSUhfUcRbSUhfUcbjRUX8cT+xhFwKvAAFeHEH0ChDoxalCrwABXxwU9AoQ+MXZP68AAWAc&#10;5/MKEAjGET2vAAEhZ2PMAgSGcZDOs0CASF6SV8CNsLAZC0UiJ9isJtxICwReAYpEeAyvAEUiTIZX&#10;gCIRLsMrQJEIm+EVoEiEz/AKUCTCaHgFKBLhNKwClMSIc1ZeAYpEeA2vAPWJMBteAYpEuA2vAEUi&#10;7IZXgCIRfsMrQJEIw+EVoEiE4/AKUCTCcngFKBLhOawClNiIAzdeAYpEuA6vAEUibIdXgCIRvsMr&#10;QJEI4+EVoEiE8/AKUCTCengFKBLhPbwCFIkwH14BikS4D6sAJTvilIdXgCIR/sMrQJEIA+IVoEiE&#10;A/EKUCTCgngFKBLhQbwCFIkwIV4BikS4EK8ARSJsiFeAIhE+xCpACRAyx8wCFIlwIp4FikRYEa8A&#10;RSK8iFeAIhFmxCtAkQg34hWgSIQd8QpQJMKPeAUoEmFIvAIUiXAkVgFKikSSuVeAIhGexCtAkQhT&#10;4hWgSIQr8QpQJMKWeAUoEuFLvAIUiTAmXgGKRDgTrwBFIqyJV4AiEd7EKkCJEm7sMgtQJMKdeBYo&#10;EmFPvAIUifAnXgGKRBgUrwBFIhyKV4AiERbFK0CRCI/iFaBINJkT3jPMUegQWBYoecIrwmYBikST&#10;P+EOXWmCyaDwHocWYCIR0iSF8rlB0uwDRaLJo/AQhlpgIjGuE01hYZNL4dlPLcD0iXHpZ7bARKIS&#10;KlwO4n2FuJozWWByKtyXrwWYPjHuz8wWmEiMGzFzASYS447LXIDpE+PaylyAicS4iTIXYPrEuFwy&#10;F2AiMe6LzAV4SORimlxACBynynVQWoA3O/M8tBbgIZHnrLUAD4lcNq4FeEjk6JMW4CFxjKsS+88Y&#10;Au8rCBK5y8osQJA4mhwLx+a1CSYSlWPhiXmvCXEpYOpEk2PhGlktwESiHg3hQkmzCYpEk2PhERRt&#10;golEPSAymhwL91WpBSYS9ZDIaHIsvJCmFphIVI6F5wi8z3g7KmJyLNzMJ00wORZedtICTCTeDoyY&#10;HMt4OzJicizc+qFNMH3i7diIybGMt4MjJscy3o6OmBwLt69KH5gcy6jHR0JgTSx6gGQ0OZZRj5CE&#10;wLNAfaLJsfBIr3ai6RP1IMlociw8k64WmD5RD5NwbtrsRPWJJscyKscSAusz6pES7hAyC1CfaHIs&#10;vNMpX8HkWLhOQgsw14l6tGQ0ORbunlQLTJ+ox0tGk2MZ9YBJCDwcKBJNjmVUjiUElgV6zGQ0ORbu&#10;1JGvYHIsvMmjBZg+UQ+b8BKO2QfqE02OZdQDJyHwvoL6RJNj4cYz7UQTiXrsZDQ5llE5lhBYfaBH&#10;T0aTYxn18EkIPAsUiSbHMuoBlBB4FigSTY6Fy+EEBybHwh2vWoA5O+tBFK5NNvtAfaLJsXBpuzTB&#10;5FhGPY4SAusz6oGU0eRYeJNIm2D6RD2UMpocy6jHUkLg9YEi0eRYuJ1S+8BEoh5OGU2OZVSOJQRW&#10;HyjHMpocyxgP2KUojsmxcMGhFmD6ROVYRvOcyqgcSwi8TlSfaHIsXO2sfWDOzsqxcJup2QSdnc0T&#10;K6NyLCGwOlE5Fi4pNwtQJJocCw8UylcwT66MyrGEwOsD3bGYp1e4M1qbYPpE5Vh4rMJsgvpE8wwL&#10;j7VoE8zZWTkWbsOzmsADu9mCEDifcVKOJQReAYJE3kE2C5DZeTLPsXChqPaB5xO5XlEL8JA4KccS&#10;Aq8TBYmTybFM8f5TP7WFwLNA1omTeY6Fd1bFApNjmZRjCYHVBOVYeI7YLECRaHIsk17AFQKvCYpE&#10;8xwLd6XrVzCRqBwLzx2YTVAkmhzLpBxLCKxOVI6F+yPNAmR2nkyOZVKOJQReExSJ5jkWnq0RHJgc&#10;C4+bawGmT1SOZTLPsXAJsFpgIlE5lsnkWCblWEJgfUblWCaTY5mUYwmBZ4HOzibHwg2x8hVMjoUb&#10;ZrUA0ycqx8Kt9mYfqE80ORYuiNYmmEhUjmUyORZejlELTCQqx8JzTF4nKscymRwLV4FLE0yOhWvB&#10;tQBvx8It5lqAiUTlWHiXwexERaJ5jmVSjiUElj9QjoVXSc0CFIkmx8J7jvIVTI5lUo4lBFYfKMfC&#10;u+pmAYpE8xwL77BoH5hI1Cu9JpNjmZRjCYHXieoTTY5lUo4lBJ4FikSTY5mUYwmBZYFyLDxoZRag&#10;PtHkWCa94isEXhMUiSbHMuk1XyHwLFCfaHIs3Ncug8k8xzIpxxICrwmKRJNjmZRjCYFlgXIsk8mx&#10;8A6DdKLJsUzKsYTAa4Ii0eRYJuVYQuBZoEg0OZZJOZYQeBbo3tnkWCblWEJgWaAcCw/NmAXo3tnk&#10;WHi1QZBonmOZlGMJgdcHikSTY+EBLW2CiUTlWHi1x2yC+kSTY5n0HEsIvE5Un2hyLJNyLCGwLNBz&#10;LLx2aBagSDQ5lkk5lhB4TVAkmhwLz6IKEs07wiblWELgNUGRaHIsPIGtTTCRqBzLZHIsPCacLQiB&#10;0wezciwh8AoQJM4mxzLrOZYQeBYIEnlNxixAkMhjTGYBMjvzCqlZgCBxNjkW3kBTHHhI5OFaLcCb&#10;nXmwWAowOZZZOZYQWDhQjmU2ORZeTdMmmEhUjoX3Qs0mKBJNjmVWjiUEXicqEk2OZdZzLCHwLFAk&#10;mhzLrBxLCCwL9BzLbHIss3IsIfAsUCSaHAtvGwqUTY5lVo4lBF4T1CeaHMusHEsIPAvUJ5ocC0+H&#10;ayeaPlE5Fh4Y9ZqgHAsPTpsF6Oxsciy8OSd9YHIsvDWoBZg+UTmW2eRYZj3HEgILSMqxzOZdYTz3&#10;rX1g+kTlWHjO1WuCciy8mmoWIHtn3hg1C1AkmhzLrBxLCKzPqBzLbN4VNivHEgLPAvWJJscyK8cS&#10;As8CRaLJscy3p1JMjmVWjiUEVhOUY5lNjoWnZ2U0mhwLL55rASYSlWOZzXMss3IsIfA6UZFociyz&#10;Pp0SAs8CRaLJscx6jiUElgXKscwmxzIrxxICzwJFosmx8P6sINHkWHicVwswZ2flWHhW3uwDRaLJ&#10;sczKsYTA+wqKRJNjmfVJlRBYFijHMpscy6wcSwg8CxSJJscyK8cSAs8CRaLJsczKsYTAs0CRaHIs&#10;s3IsIfAsUCSaHAuvX8twNjmWWTmWEFhN0HMss8mxzMqxhMCzQH2iybHMeo4lBJ4FGsUxz7HMyrGE&#10;wLNAozgmxzIrxxICzwJFosmxzMqxhMCyQDmW2eRYZj3HEgLPAkWiybHMeldYCDwLFIkmxzIrxxIC&#10;zwJFosmxzMqxhMCzQJFociyLciwhcCxYlGMJgVeAzM6LybEsyrGEwLNAZufF5FgWPccSAs8CmZ0X&#10;k2NZoFTSMZQQeBbI7LyY51gW5VhCYFmgHMticiyLciwh8CxQJJocy6IcSwg8CxSJJsey6F1hIfAs&#10;UCSaHMui51hC4FmgSDQ5lkXPsYTAskA5lsXkWBblWELgWaBINDmWRe8KC4FngSLR5FgW5VhC4Fmg&#10;SDQ5lkU5lhB4FigSTY5lUY4lBJYFyrEsJseyKMcSAs8CRaLJsSzKsYTAs0CRaN4VtijHEgLPAkWi&#10;ybEsyrGEwLNAkWieY1mUYwmBZYFyLIvJsSx6jiUEngWKRJNjWZRjCYFngSLR5FgW5VhC4FmgSDQ5&#10;lkU5lhB4FigSTY5lUY4lBJYFyrEsJseyKMcSAs8CRaLJsSzKsYTAs0CRaHIsi3IsIfAsUCSaHMui&#10;HEsIPAsUiSbHsijHEgLLAuVYFpNjWZRjCYFngSLR5FgW5VhC4FmgSDTPsSzKsYTAs0CRaHIsi3Is&#10;IfAsUCSaHMuiHEsILAuUY1lMjmVRjiUEngWKRJNjWZRjCYFngSLR5FgW5VhC4FmgSDQ5lkU5lhB4&#10;FigSTY5lUY4lBJYFyrEsJseyKMcSAs8CRaLJsSx6jiUEngWKRJNjWfQcSwg8CxSJJsey6F1hIfAs&#10;UCSaHMuid4WFwLJAOZbF5FgW5VhC4FmgSDQ5lkXPsYTAs0CRaHIsi55jCYFngSLR5FgWfY8lBJ4F&#10;ikSTY1n0HEsIHAtW5VhC4BUg+YmrybGs+h5LCDwLhO1bTY5l1bvCQuBZIGzfanIsq94VFgLPAuFY&#10;VpNjWfUcSwg8C4TtW02OZVWOJQSWBcqxrCbHsuo5lhB4FigSTY5l1XMsIfAsUCSaHMuq51hC4Fmg&#10;SDQ5llXPsYTAs0CRaHIsq3IsIbAsUI5lNTmWVc+xhMCzQJFociyrnmMJgWeBItHkWFa9KywEngWK&#10;RJNjWfWusBB4FigSTY5lVY4lBJYFyrGsJseyQqkk8j4EngWKRJNjWfUcSwg8CxSJJsey6jmWEHgW&#10;KBJNjmXVcywh8CxQJJocy6ocSwgsC5RjWU2OZdW7wkLgWaBINDmWVc+xhMCzQJFociyrvscSAs8C&#10;RaLJsax6V1gIPAsUiSbHsirHEgLLAuVYVpNjWfUcSwg8CxSJJsey6jmWEHgWKBJNjmXVu8JC4Fmg&#10;SDQ5llXvCguBZ4Ei0eRYVuVYQmBZoBzLanIsK5RKnp1NjmVVjiUEXhMkirOaHMuqHEsIPAskirOa&#10;HMuqHEsIPAskirOaHMuqHEsILAuUY1lNjmVVjiUEngWKRJNjWZVjCYFngSLR5FhW5VhC4FmgSDQ5&#10;llU5lhB4FigSTY5lVY4lBJYFyrGsJseyKscSAs8CRaLJsazKsYTAs0CRaHIsq3IsIfAsUCSaHMuq&#10;HEsIPAsUiSbHsirHEgLLAuVYVpNjWZVjCYFngSLR5FhW5VhC4FmgSDQ5llU5lhB4FigSTY5lVY4l&#10;BJ4FikSTY1mVYwmBY8GmHEsIvAKEY9lMjmVTjiUEngWyY9lMjmVTjiUEngWyY9lMjmVTjiUEngWy&#10;Y9lMjmVTjiUEngWyY9lMjmVTjiUElgXKsWwmx7IpxxICzwJFosmxbMqxhMCzQJFociybciwh8CxQ&#10;JJocy6YcSwg8CxSJJseyKccSAssC5Vg2k2PZlGMJgWeBItHkWDblWELgWaBINDmWTTmWEHgWKBJN&#10;jmVTjiUEngWKRJNj2ZRjCYFlgXIsm8mxbMqxhMCzQJFociybciwh8CxQJJocy6YcSwg8CxSJJsey&#10;KccSAs8CRaLJsWzKsYTAskA5ls3kWDblWELgWaBINDmWTTmWEHgWKBJNjmVTjiUEngWKRJNj2ZRj&#10;CYFngSLR5Fg25VhCYFmgHMtmciybciwh8CxQJJocy6YcSwg8CxSJJseyKccSAs8CRaLJsWzKsYTA&#10;s0CRaHIsm3IsIbAsUI5lMzmWTTmWEHgWKBJNjmXTu8JC4FmgSDQ5lg1KJfFMIfAsUCSaHMsGpSIW&#10;mEhUjmUzOZZNOZYQWH2gHMtmciwblEruA5Nj2ZRjCYHXBIknbibHsinHEgLPAkWiybFsyrGEwLNA&#10;kWhyLJtyLCGwLFCOZTM5lk05lhB4FigSTY5lU44lBJ4FikSTY9mUYwmBZ4Ei0eRYNuVYQuBZoEg0&#10;OZZNOZYQWBYox7KZHMumHEsIPAsUiSbHsinHEgLPAkWiybFsyrGEwLNAkWhyLJtyLCHwLFAkmhzL&#10;phxLCBwLduVYQuAVIBzLbnIsu3IsIfAskHXibnIsu3IsIfAskHXibnIsu3IsIfAskHXibnIsu3Is&#10;IfAskB3LbnIsu3IsIbAsUI5lNzmWXTmWEHgWKBJNjmVXjiUEngWKRJNj2ZVjCYFngSLR5Fh25VhC&#10;4FmgSDQ5ll05lhBYFijHspscy64cSwg8CxSJJseyK8cSAs8CRaLJsezKsYTAs0CRaHIsu3IsIfAs&#10;UCSaHMuuHEsILAuUY9lNjmVXjiUEngWKRJNj2ZVjCYFngSLR5Fh25VhC4FmgSDQ5ll05lhB4FigS&#10;TY5lV44lBJYFyrHsJseyK8cSAs8CRaLJsezKsYTAs0CRaHIsu3IsIfAsUCSaHMuuHEsIPAsUiSbH&#10;sivHEgLLAuVYdpNj2ZVjCYFngSLR5Fh25VhC4FmgSDQ5ll05lhB4FigSTY5lV44lBJ4FikSTY9mV&#10;YwmBZYFyLLvJsezKsYTAs0CRaHIsu3IsIfAsUCSaHMuuHEsIPAsUiSbHsivHEgLPAkWiybHsyrGE&#10;wLJAOZbd5Fh25VhC4FmgSDQ5lh1KJbE8IfAsUCSaHMsOpSIWmEhUjmU3OZYdSkUsMJGoHMtuciy7&#10;ciwhsL6Cciy7ybHsUCq5D0yOZVeOJQReExSJJseyK8cSAs8CRaLJsezKsYTAs0CRaHIsu3IsIbAs&#10;UI5lNzmWXTmWEHgWKBJNjmVXjiUEngWKRJNj2ZVjCYFngSLR5Fh25VhC4FmgSDQ5ll05lhA4FhzK&#10;sYTAK0A4lsPkWA7lWELgWSCz82FyLIdyLCHwLJDZ+TA5lkM5lhB4Fsg68TA5lkM5lhB4Fsg68TA5&#10;lkM5lhBYFijHcpgcy6EcSwg8CxSJJsdyKMcSAs8CRaLJsRzKsYTAs0CRaHIsh3IsIfAsUCSaHMuh&#10;HEsILAuUYzlMjuVQjiUEngWKRJNjOZRjCYFngSLR5FgO5VhC4FmgSDQ5lkM5lhB4FigSTY7lUI4l&#10;BJYFyrEcJsdyKMcSAs8CRaLJsRzKsYTAs0CRaHIsh3IsIfAsUCSaHMuhHEsIPAsUiSbHcijHEgLL&#10;AuVYDpNjOZRjCYFngSLR5FgO5VhC4FmgSDQ5lkM5lhB4FigSTY7lUI4lBJ4FikSTYzmUYwmBZYFy&#10;LIfJsRzKsYTAs0CRaHIsh3IsIfAsUCSaHMuhHEsIPAsUiSbHcijHEgLPAkWiybEcyrGEwLJAOZbD&#10;5FgO5VhC4FmgSDQ5lkM5lhB4FigSTY7lUI4lBJ4FikSTYzmUYwmBZ4Ei0eRYDuVYQmBZoBzLYXIs&#10;h3IsIfAsUCSaHMuhHEsIPAsUiSbHcijHEgLPAkWiybEcyrGEwLNAkWhyLIdyLCGwLFCO5TA5lkM5&#10;lhB4FigSTY7lgFJJLE8IPAsUiSbHckCpiAUmEpVjOUyO5YBSEQtMJCrHcpgcy6EcSwisr6Acy2Fy&#10;LAeUSu4Dk2M5lGMJgdcERaLJsRzKsYTAs0CRaHIsh3IsIfAsUCSaHMuhHEsIHAuGDyVZHhKzCKFZ&#10;KMJj/FAQOD4kphXiGinCQyQKAsmHxLRC3CNFeKhEQWD5kJhWyGRNER4yURBoPiSmFTJhU4SLTiVe&#10;hg+TeUHhhk6Te6GIGzpN9oUibug0+ReKuKHTZGAo4oZOk4OhiBs6TRaGIm7oNHkYirih02RiKOKG&#10;TpOLGT6UjHlIvDGidAxFuL5TCRmK8FaVKNzQaXIyFHFDp8nKUMQNnSYvQxE3dJrMDEXc0GlyMxRx&#10;Q6fJzlDEDZ0mPzN8KEHzkHjoVIqGIlx0KklDES46YWXSWpUi3JldiRqK8PY9KNzQaXI1FHFDp8nW&#10;UMQNnSZfQxE3dJqMDUXc0GlyNsOHkjYPiYdOpW0owkWnEjcU4aITpkbQaXI31HnznSZ7QxE3dJr8&#10;DUXc0GkyOBRxQ6fJ4VDEDZ0mi0MRN3SaPM7woUTOQ+KhU6kcinDRqWQORbjohL0RdJp8DnXe0Gky&#10;OhRxQ6fJ6VDEDZ0mq0MRN3SavA5F3NBpMjsUcUOnye0MH0ruPCQeOpXeoQgXnUrwUISLThgdQafJ&#10;8VDnDZ0my0MRN3SaPA9F3NBpMj0UcUOnyfVQxA2dJttDETd0mnzP8KGEz0PioVMpH4pw0amkD0W4&#10;6NTryyjCXXcq8UMR7rpTrzCjCDeipOQPRXgxdxRu6DT5H4q4odNkgCjihk6TAxo+lAR6SDx0Kg1E&#10;ES46lQiiCBedetyGIlx0KhlEES469cgNRbjoVEKIIlx0KiVEEW68U0khivBYIRRu6DR5oeFDiaGH&#10;xEOnUkMU4aJTySGKcNGp9BBFuOiED5LFgckQUedtZjc5Ioq4zewmS0QRN99p8kQUcfOdJlNEETd0&#10;ulwR8Xv5IiGx0EnY9VaEiU5iY7ciTHQSwLgVYaKTXeatCNN3shW4FWH6TtZrtyJM38mkeivC9J14&#10;vlsRpu8EnrciTK5ouHFFIfHQeeOKBpcrGm5cUUhMK27odLmi4cYVhcS04oZOlysablxRSEwrbuh0&#10;uaLhxhWFxLTihk6XKxpuXFFIPCtuXNHgckXDjSsKiWnFDZ0uVzTcuKKQmFbc0OlyRcONKwqJacUN&#10;nS5XNNy4opCYVtzQ6XJFw40rColnxY0rGlyuaLhxRSExrbih0+WKhhtXFBLTihs6Xa5ouHFFITGt&#10;uKHT5YqGG1cUEtOKGzpdrmi4cUUh8ay4cUWDyxUNN64oJKYVN3S6XNFw44pCYlpxQ6fLFQ03rigk&#10;phU3dLpc0XDjikJiWnFDp8sVDTeuKCSeFTeuaHC5ouHGFYXEtOKGTpcrGm5cUUhMK27odLmi4cYV&#10;hcS04oZOlysablxRSEwrbuh0uaLhxhWFxLPixhUNLlc03LiikJhW3NDpckXDjSsKiWnFDZ0uVzTc&#10;uKKQmFbc0OlyRcONKwqJacUNnS5XNNy4opB4Vty4osHlioYbVxQS04obOl2uaLhxRSHprPjTT3/+&#10;+Z+//tvvf/zrv/z053/88vMfP/ztx29/+/bDHz9+++PbD//48ds/vv3wlx+//SV0fvrz33/646/n&#10;b+P//vB/fvw2rjPvovHR/hr/fxgX4qnx0//52//+5b/+9lD644d//vhtmCcOcT8bxI+4MLaFpV6/&#10;/NuvWWPkjehndHBcyZ64wu/td+2/fz9rGHmJ5xkKjN/PV5J0+93Pf/vt918eDXnVeeou8ziexPG4&#10;THBC7Vu9fvnz//rLf/z8X375f8nGBRvPREf05vV5lw899TRpGdblzKLhz1yz+yj29WeyKk+PPmLv&#10;9ApDpLre1jxzHdyJdHRH/nd+o7MzeJj5zH3kz0uwXM9PeP4ZjXONwZ95L+QKzxVqTrpviiYP7unR&#10;KJo2PQB3tTlwcAby+bPZZrr73Nt2uq+i16UF7N719ryzAW0InFYMbyOh0OaDD3npvvnOy3I1aprW&#10;53rvMuxTdOUv+x18rvM6nRGOcRn5tC3A/cJnQ/kJvXWe2gWAaLD2axrtd+2/1++X4UyKjN+Pl/Nv&#10;v/vcOi7hipdGglgBVHRsi3u/jMsNfVbJlUs4jKYGBhOCuQJmOInAEePPVzxbl3IZwnASdPx1m18L&#10;qS+/5QHcz3A/qtydnUYGJ8uXa1jd/8oAfxnVdMOJfl0t74ydERH6dz1P6V3t4Y6NM44GdBf+l4Yr&#10;fnA7czmeY6o5z6/rjdT4+cwzRRcX9IB9qxjmY42DHM+PB7DzV4DVwLDrz586igaSE0wktrbMKOrE&#10;77VJp/2u/bf9fiY5ufcZrX3td7mdl9baToRTCxPEY5p/tWyZ1qvHZ3pc+pRvebJoYWN3JeGX3xKK&#10;hJqbveEBpWhe/j3jTuMS8JQu51Wck/biz3iiNtnkVra2n60dBg4pNxe0jq+nONrv2n/b70dqaTYC&#10;rmvCbb/LtTUtfPdJ1Y7LOp8hu6tP2Ya2V8f4M32aW8aqs2Xc82dm+fYdc135X61mHu6+at7oUyma&#10;Tru8xTacr7m+DGM6vLqc7n/t777+msPBeGuOiKdynxPDVTT92FZz47Ity3Ov0/2Zdp7LlNefSz6B&#10;QDlFt2/0pugJay7DmN2Sh2Sx9bD1OXRxL69dw9dtHqMLr6Kb7qtRB3++DGMA548xDXRD8wpbM+zW&#10;5oa08wtPA/NWQ3Cv1X7X/tt+P+I4rp6lp9pmov3uLY6mGBpP8pDPdQPKNGHGc5PBn3F3j3nxavhE&#10;l19fZMUrvB+b72tmYXQGN0F/030VPW/tZGT8mQVF8vHTciUqd3++9en7mpelJRV0uq+al/0197wx&#10;DK9/zRAxapu3znW1Xm9fBx90aVW+ZkwD7zDTys21tVp4bucMkvK5WKdmHz8huiZkHlSRKWBiVJzJ&#10;WSy0aeYDxsU+pU3XzLev53HqV58yPi6g4Hyecdvuz9N6rSNY6bySGr4emzSyvX/FVokdRp5dJpzs&#10;tXbnRqQnI/2qmUXVtTRilnoxrIWaafF5no+am+6r6B7Bb/7MDufqsevPxd4emYCbP8IfP0M5r5pZ&#10;il3bmTd/Jk/qmlGvLqnVPMa3vWpm5siubqS3gc3TybJK0z/HuuPSbt+qWPMY++BW9MMf93s0fCVr&#10;6fbnBqGrS1gOxLL3adiOt3Hm2tiKtprv4B1wAtfQ5k0PWTnh/NkztprboKu1GYqEBWfTZTGasY3g&#10;uL7zfbgPdMn1MXqfk31H/tfpScg3W68vtcW+PblfspTbU18xL+jygwMg7S0yPCy/NTwJ68x9aP11&#10;rcSuD8lp4u1k8lkOPmb8HgbMGeOZwsef21rz1tvNi7bWctj6CmiwI7tyWtvv2n+fv2dp+Rr4sUdo&#10;EbP2s3ddyt1HLRuOTQtolJ0Ui6qGMXYRTwKjtfrg19fqO8ZBqzBXlP912sr+6Oqv+04Kx3VtJVhA&#10;PJe9V7VEZy+3HAu7+qDhkuOXnyCuk73yTmdcKyJQmpf8XBrf7udgh8zgqqNnxz1dkQdOaeTtG24v&#10;rul4OgFmhTycPt2Y5279fGcPAwfwz484M4FeGcWvrX1DyAm8mQ97HuUb2VVFxAU0A9f2u/bf8/fs&#10;N8YWOpmPKWbz7/9+Yy3TLAoX2BYrrdzctlYLu4fmOGamJhn8RCbZBDy78e2fWbldf8b5XWlkX0+p&#10;M2cX2v6arowtTj+65whVnr5h5hZr2VDNfIDmLunNeFDh2Tu5lflf15fAY53LbXTn5x3bbSQMMxvT&#10;M5mKD/UInSbDcEVndj1/fkyRb2v+TkwVpJ95UuO8jSzLT9s/xc7CfQRt6U6UJgKYzzrbt23/PVsY&#10;4Zs2Q7LOm66rINrv3vbLwlKjRRGjlmcyx9UvbMi3M30cs5mOHruO159nIkDn9oKdQvfkdsbC5/2y&#10;TQMe7ARbgKNtaz7vl41wQts4xRyomG/tPfuFrUV7I35kTL0ezWi/+3zEb/jxtpKKsPEFuJdx7zoV&#10;3LbHPsaZHUYON4PDiCc+vNTMeuLJhLQu5eG0iD8//9qP6FxR/tezpbjV6ZoKCKYPae3GuzcRBzid&#10;4811/id88ned/W2iSPu8g9UTZj6NihmofcvcvvyvZ2tZGcVR4lOVqS0XjCdtnfwmwMjHvKLyzLev&#10;fJkM2/Svs9o+JHoLbh8rTWhG3RcBrKSuCEYs/eqek1sF9+YZ7wQHtx62e0kJg8SKpXer4eGvFSou&#10;9BnUvK2Z3nYyOLl2lDECZFHThYfv1bJIbL7+RX3UqiW80ciuN2spxvwV/Lq+3jWA2BBdu7aIKL2f&#10;JNrgP4cO3XsBIj5Mw2H72bvOYQUAA9NGFNNRQmCM7KvXYzGS/0rI/towc/3N5cRyRflfp60Eaq9V&#10;yOUhruYPPAJ6rQh0huX57iswaM6gG8O8+Y8IYj/zc1u1eP7jPMHGBNkmn+uvG7rNKEIFz/VgCQob&#10;0G7b6Jl1+XOxeBWMy2sYm/ll7mRieizKnx8IyqjLRUgD+10nx/q9fduZgFFeIm0MsYZP1lwRI+5W&#10;C5/OGrmi70w7RAbP7AHCPbSqbQe+P+0QVsHFn80N2i3tJndc7bVsYyjjHTubebs2aJbntMOkb+xA&#10;eHg3tjOnqnYGa176sv2VT5+NGpkp2/qB3d5zW1QCBr6lPUc1zqxc8taGRUu7P3+cccR5B/IAVas2&#10;NtnvfUT+Xs/RtzGNth0I8Z1T9cJjAL2tMu9//ey75oo+B8ZCZzXcBUV2xdG+D4yVFUeblSaGH9GM&#10;7tOvfO0W35hYqwwJGCu/bkHDKWbKtgoVm9OIenYV0aGp7dWD287Bohit1wjDAT7XVq0jV/7cvDi8&#10;y/o0uQQMVjksq07EMWM9TwFcBYOxy2Pcjer7Am9Crz3X3IXWAuXmeKeIrqTYbPoE905mDdxmg9h9&#10;MRLL1RIwabNBLDhyN+Iel9bJrOSjS7sv/ymcpLWfrt4j3aNFV9lRblfu3AuPbQI9Rw8K53m/kd0t&#10;88TZ0Paz9t/282VtHMk0006dlm8/P9qibwoStX299rPPR9bI6ckgvx9ejDjceGWkf9YU8g4IrZx+&#10;D40I7zw/2lXbmzExcsKdfdJZD8M5D4qR+0f2FvklWsC+tP9grJD581lnzGdPkJWGxcgqI+J4jxZO&#10;EYRLRQ9ETq7466vz2rAhvhps5qnNHuWV45hamZHz/IoDKwd81anLDJCHBrEGTgKfA/bl1V41Ey27&#10;7GYFDZ6rgwPE8Cpba3Pw0GlQ8mcWiM0w2JHnrPeqmYhPc2CANQjyes1EOlps7TWkr6LBTkx2z4/B&#10;QlLITF70Y+Jsf37EYss1EyMbmuucqOUZQ3rVTEz16m3ulM0z48AzuWD0WfPMdU90T71m1urN6plv&#10;+vxSr5pxp9cK5ObxQd9ELshZM9i+Rm/GVP7XiTDCFgSxT11GSV6uwbRS9NmdMCdxHwmNehnGyGhe&#10;koDG/owblkbVACyuZI2Z/WBenw643CvaPd/WZJC4HH1phjFHPsOotZqJxlzzNj0bC9K+UXjjtZEH&#10;ETjL0+BAg68kmpmtwOuyia/H88bkdn1IdjZ5zhlYA73ih2zv83KDbQ92t+/sLTVJHolF7vmdych4&#10;jsjrQ0aqw/Uhr+Xk68+EF6/AZkyNDxgUe5szuNcCmQYOaZUER7Re8YYI+YiLW1kkX22O1A5jVLES&#10;am9NEoJjqZ2/M/UGP/hcfjOjCgxW9uUYc/6Zj2V4T9zltSuedxZ/edisxP3bVPYmmItTY/d91hz7&#10;VKO3g55ufpvwtISyOGzAg6NnmxnN5zXz13eOHM5LO+40MXqboEVsFh79RQ6gUBdEZCObq/058tTS&#10;oCOye3lA1hCfBR/e+rDY3V5W37gasgX6P/MhMwAhcl4pruD8Wlnlutra5PSbM1m650mjyLR7XXzT&#10;ftf+e/1+Wa685SszjxHUftf+237PWuc83IBvJzDTvkT7Xfvv9Xuita17+/5rv8utaVqEIxovEFFw&#10;GQIQftdu/c0njQhk24NioIWWSKlpK4R3QISIblurNzCG7GinU4lMeyOEDcV0xQjuTMrKh73c1Zuh&#10;ywhpdr9i0DVPuLIkvyYWUjNkCKwscM/rCoIxiLhPPy2tvAB/7Z9NTwg9MF0szN3JkhB45QQCa3XR&#10;20iT277Q9f7sQduHJOZ5xikuh8N+Acd8uro301KkK7eowOczXsP4iWqoh7VtCmFTWUdER34+1ghK&#10;vWyM3XXzt63ct2OHGZWA6Wk6IQVZiG7Evq7p413LlnZGcORL83FPG3Nd+V+tfdBojNTnzPRmFQGO&#10;2qZhxivL0h06bm6e6BX+uSG4tb3VGVkUJ0OMFjviL/p0J5bcbCTo99ytdd/gfct4D+vi1G7BJ6Zj&#10;spRal9+XjDvT6tUy9mnPYP6tZW9r5scvhvTNQpe9Z8vJIwCNQ05jc2cSaWkSJDlCXte/ZsCk7Tpe&#10;AZtrhLDPvRw7++yTzHz9mRXlxY4SLH/6lGKbQcK1qsNDyPoIF3wl0RC9YouS28y3ajMO0SpWzfU2&#10;89b0lb5zj5wNoPs6dACTHx+m94TsDGIt98D/hB8FZ8/xnb+sIJgNGwvsU4tP9FyTdYjU389Mo6fv&#10;YcLYn2Hf7ve5tnOcRFLZefZ3nNg75FAyG3o2jieCJ4b9s9Our8nnJQ/qtBFf6az8yINhiXHqcjYm&#10;b8kJYrCtaZ1GPCNP9cyJMWBPbYInn33NTyNabJSuAcTM9gLiZ2EgeIW1fQ/i4C+OoX2H9t9nzzIv&#10;xcvUj4/Oz3FH50dvP/tuiIqF7rnqHXFjVzjiM9sIanG+4+wONNgkSm2t1qdx+vs7DSa/j/cmWvow&#10;5b8e7W6/a/89y+f4BXGUs/Xv7PlO67nN5aXLnvty3Z+2nht5AMtZG3PTxbE1q9p/m3WsH9pOaiSa&#10;e/Vv+1377/V71rYnVDlQMF93grTffd6aiey6FjgF0bGnfY79zxrDJo4DhWdbYkvd0iRaXe2/T9sm&#10;jG9ZBESSBsO0OEp0JfcxCZycGh7jM9tCIzb5D1A/WvP9MG38/poAWT9H0kJe2bzzSewBeW601RJ5&#10;YMmd8uf1OpuD65WMRv5MaKtpR8ZC3c8HGdcuWCaOSa5omkL4M+HUNi7ZjT5Jg+YNOW0GrM4d5f/n&#10;7FyQLFdxLTqlzqpbv/lP7K2NtAXC+KT9om9E1mljC4TQX4KxSoz7ns/zFos1cVHLXX2dvNH+a2Js&#10;60MXNBSPu8EpXovCCgypKQQbyjkRTZfv+whreuFb4N2/PxwJwLDlP2FlIo1oek0MibDx+Vsa7au8&#10;P4B8/KfzmtggbNPvDqAcZrnJxGeUHdtp1niO/cDyQS7kkSCyiku1D7+f2s+fqLspsfGgTCY8z19f&#10;ZR55fK9WVbEqM6vSCMUclFszjihmQnQmrKdEsE1sME28gTnbDqgvEb3gP+Lt8UlmXA27PMx/c37s&#10;MfGhGI6VfiHoDssv8Y5xoXTgRp8Ie/L28pPE9/u5/AkLtHsK0OTfHRd1AouGivWVHyazIfBhbKFR&#10;yVESK1G2STsV+DbRIeLpDy5hmA1fv3Ws4sVVhu74sIpOe2wIe6VKq2BDuKy1nppUe4rL48Vq5bkw&#10;g4Jyer2uzLqpdcBXO1j0ROfi/MAh9HWmnCOSoUjr7RiPqCptPQRufd6wU1RVv64Wj4ejFOBpuRbu&#10;eyQjGn1OcMQqRWn9MKu3YFZV2La3Ktny3kKMNwlcnfDxrkvxil1FbYu426KB78Pl2ajh3+lsbLvS&#10;ZOPr1IOXXPNX/Tf50t0KPOy4U0KKp3RACvvop8y9V3LJMWx30MudovAa3SWXhmnWHU2QxG8bq4qY&#10;98OPBV2uflWxVTi3r6//ChSR6VuK5k8skDhJPmfEF0rpwxQj9WQlH3lIjIuflPu/yI1GEFeAgWQc&#10;XQqx0KUq6IxGdVboVIsb8reVGwJ6/4JqIbG+vv4rV4tqYVY3X63VwmDthPlJlChU6HqKoPIJnk+f&#10;gSVFwpbAYbVIqLmeC5LRzX2C3+4tDi5rqtQ+/u5Jo4pVZUt6ojWstjF26u5xzAQ5KpwYjs1Hq5X7&#10;yinLWOO42da9hT/47iMkC0TTdh6/Pzk4PgVwpPH0GdhRL5evop/1BEWCgpPRXM/t2JV8l9MU0uYZ&#10;WHkRPWMi6D3CjF+WHKn8cEkMkxTp1qi++RQkvxBjinWX4P3CqmhoJO9b2ekpW9FdmjyhVq86l5DY&#10;ge6pDXq0WsxeOFx+mN2L7FqvR0qZV6sata8mbXDI/DGHmzbLM7CIbFMyJbxbhdY6KRV0dzEml6S5&#10;FOGSWcfSGUT/lQrZX52CWO0BrJZjde0KFp+RnUrTjHq02v/IcnK0A6fMZmJRVVIVege9CT+QKz+w&#10;aIhNP97bVdOjJc6/7WSODJzc+SslQ1Fmnag3y7VXTUWx3E3x/N8PVaYElXJ0glxAkYf5bw6/W5qH&#10;nbawYwuFrp2Tz5huZ6ws4UdbiIP0E22gl9iXcqArnMfm+G8Jdj1iZQXU8SRVxkoEIjQ7/9RTcukt&#10;32gtRzD4MeUgSv86BIAWAI9YOT6KQwUskb7ZXqbA3hmAfTfvLUiCTWTtB0/6ks+w2Nk0IU0hQUh6&#10;w/aq3rgWku3jfyirKwiVXJCrlvppdvi+PDvi/PjBE623s8OUsxIp4rjWb3bM5JqkYiTv/fpH5V63&#10;eclcxH8frAzei1bXJAKPyejzY8ytF5KId7nrLfggOWbKjV93H08p2pofI2e76spj5u3HUEoVI/RV&#10;9l9e8291dBj7At/n0xtkfFFpT7N/JKy2s0/SI297zSvddFj9lyFD8jVrOH1PCkKfwpZK0QDBiHgW&#10;9VahfszspCdwNm9OaNzyDBk3t8PCStLrhjEqFYapP81h64o1nuT/0PcTMn6akN8XlrbRPw4/VDq/&#10;JaJMGvY4/03s/IDCbM7quKDLh4Lhcf5b44l0p5xF08y0skUQ3GACbuK3cCb0iBOYoKuAHyO89i2C&#10;A1pXQQtTrt5TJUj5dbj0Eh+I4yhZMEcj1xe6M0OCLrtDBbqD+5jikQQvVGv2ltPiTyunvLuFUbZJ&#10;ChsT40CMTPdGd7hNa2IYbBE8vOz+Gdskt6TCibrJpxuP35gAHKz5rnhM+YDXjMYM5p9jW8ag3+XN&#10;8F5ObDfGR7LZBplysQz5s3jGvoAMecG9A52oyaqiW9GppibmbNCAirjaY/JtvWasK+It5zXfhudE&#10;ZfCohI+MRY4E1qbsOO4VDkdn2BMHgCP0vSKLwQkcCk4QSWjzxnfoJiP4rZEkN/NuvCpPMrqn0zKG&#10;7MLqbShhM1KzVcBYfQfaY2ZTXBV7qAJFfZX9V0LGEUAOWpI+jG+LS2BYIgB9Mihb2SZGw5cSj7jY&#10;gpc8OxkEXn+XHMGdwglriwKfaQigbPDpjm3yDmAYObF/X79vTM+NYyrRuRCpLEnvkcedcfSbes17&#10;9kBNmdsnIYZHgUdbCHHwlFpwACUha50PcSQvU54kjNXNJ4DKhlPHSMAX0S04HkPP5nrYDHUO+ir7&#10;L9MF4fn0vcjoJBbZd4f88WKJ6KkRryrmQl2+GzcxDDz7BHZY/Zchg6RM+eEsgK8N8nIWiDX9/hro&#10;LMjAYtl59iGbN2tGsIvDyrDigONd2j69nn9sgmCJE/Id1+mr/KTzUsJgnCtQWed48i3TqXFFZ6P0&#10;K3yRMTR7b3mc/87xdV5VGxdycNEY9vEgMO1ThU5nzMfjPq3mD3XtSX2/iZTAoYLu71eDtyn1H8WU&#10;yZbONwraiXdKQuadLMqzVK5BO36k66TvW+US6fuuXSPAZ50Eno/xPt6+nE7PIPGIp2vinRhl8Ot7&#10;PGp86lywClSsQdPL+E4jBQWFyPR4JXX2HoU4WWAdsrky+GvGZJYTfFnZGTIHOGMY0rMvagki3EeU&#10;PP1UiCZkbJfSebAvQmg8hAxyUmfG+ODT/fT/RDkwUVF7q2D+utn4RR2TQ2jwtimor7L/MrY5/aZ1&#10;ZS5tHI+UMUTOwDYllfTd6BMj+6nKgMhxA39Jux1W/5WQVQfoOPD/iDNvkpAlV/NL8IGsa2uGqqu4&#10;BDn1Jp2cwVjWFbAm9NJlMP4Mbd7wNOEC2WKn8DsEo+PXhLJvsL2dHcnS8mfSpiOUmeUsXMbT5S/d&#10;XWQAoOskZj3OfxObylisNSF8Kqrjcf7r8QTCk5jxxaGJDfQu8znuGcFfy1b0crKmOuZwl7JpgTl0&#10;4VRB64TQDVV6bbrwcLqfqWWbKfde/8VhnW9Jxn7GBLlQ0shiPOmklzyy/fvyeDsI+VsU/d338bN5&#10;FTjGStb6u2fMoSTZOzxLIidqqIjj6MWkMR5ggMsJpwJRHfXyMYpJUU+H1X/FTsMR5ELwuwTttk+v&#10;CYv4j3ueC4YhnsGcmGouYb0hzzosr90wf83DizWtwo94y+P81+MhRvu/sQmyAn+hxst4/FOZ3oBq&#10;OTUtj/Nff59DbJ8BFvXMD/S4vhq/RRGC94zIYur53jPUNHR/o4YAWQ9dIfFIGU68o1UpQesB5mjG&#10;BgHHbqm6s1IzPFP/zTn+lb0QyjB+OHwvT2QsWg0MJYQo5TSkbAyar5UhYgpddFngv0aNlGzh8Y05&#10;0qad3IsnK5Mxk3oeKpLSFD/TBNo1OSIJZS3DMwaOe6ZqgJT/0fugOdMgRcqmc8/Qu9TIYj1niCTy&#10;wA2TMq2zXnSGTPdOn5RrXwXOLBNLclAiTI84Qj24mesx2tsLyGiClZ15bbwgNl0ZlaPEs6NEOmdN&#10;jPbPZR32VfZfSX3YsrLsBttSVUn3qVI8RKjR6CR5OAK0k8xwAKelhp2Gf/LFmjEQq6f3KOXtiyKL&#10;Xq0CxsSIb6Ljtn2mEAqfrB8jjB9RMFW71RQQpvOvtGZTpP/6bK7lxhL5+9ncx1Ng58Q/9CFczp9P&#10;CD0LOJu5CsKWX9+cKPo9lOYCPyPt95vv4y93IBWxMTVaz/tIE3T1q244sHIleK5HDHYlwyF2pnIF&#10;iiaavMEWvNEoPQNz6r+/S5uhUlgulM/yRqn0uf+QHXmF2/jTylCAkcOrFG40x2Q5w7kduMDV7WpZ&#10;ODnaEE+S5I/7DKkzZLgSrqBQDy4JCeTSKRzrx2gPG2S6CFQWG3RVKc8dVv8VmEU1BLJnjVXTd5OA&#10;M5A9MUiwR0x5rE4QOTE8FC9OOHEAPu138SH3I0zZInFjb2GlQ5iOCJnSfdWPK2HwmTVGByN5fga2&#10;Ub20qetGfkHgpmBl227YJqZZJeDkctKWOmmr47f/SmxzuVV1DVE+YUQn56KI75lhEsEg7N4nBr+x&#10;BJqR1WdrJoavLjSxZtT8LQxB8VSVClGjRTlEg4wvoDr94kHWjcpx/voq+6llHCH12GHQzAk2pjzO&#10;fxM7zc6FyTw7tc14lnXcT62Cgqkaqnjnz4ZTctzcGyqCJJ5jX1n/5fmusRsiVT3thtAOipXdnCg4&#10;XTryGMvc2FH+zhnyjiOy8HIf8btiR3xjN2L8lL+KHZ5edH/3vDKs/vJXHALEa/iHT4ZxWWQ8YsBx&#10;vlCi5YA4UssZMgLC/h1itJk7Up8mg8M3uSK7OC796Kr7gikOzRnV5zlkOuNDc+OEoNgQBGxyDWUT&#10;n20cIPxTymppJ2T1+6PrvWk2oAxgOHxCxgYLC3iuWVdrRfo4KfFEYDbIyIvU74hrMvObNX+ILOH2&#10;I9Ig3oBvBJ3Z+3Xr06S9lQtlvn4Rpwhc3dpzUOw34z94XBXcyGR7yhUUTM89vZ8d/h1TL0zkW4sf&#10;BwQ2Uq6fiQZvXFZzpFTZbik50S+puGp2N92n+VIegpFMsz9GPwuRzts0QzHOO6z+K/kO6QJqbRP7&#10;JeLplIqXUo66fCzFu1GqQoD2vzKxyRE6LPOHhMlbv8gDyY8uu+Bx/vtxjt/jlOqRWpnnVicBUlPK&#10;TE4C662vDNp1BaMqj6bW11f2idYox8FwGwBkSlUk4Z7W8CJjRfoN0dEnzZST8AsxN8fHYV7wsuMR&#10;VmspQZld1nYt4/vajP31LegwvDoTj+tjggObJkuxCZHLnCOe2xfeqHbS1ZJty0hhMajy+WliQZsa&#10;Au/HPe7HhI3enAryfxwvVkV2+GPmmjEIHBImM39XdEnM4I6rgKzc2/JedPz2X8Y2HmPHQkGW1NZV&#10;n1QukgUL/1K72v6YmKSJmjTR8qV1WDtdECfxHgEgecC3dEHnOctHHCWyFttUpFB4Kgi57kokA4FI&#10;oh+vXL/PtP8yjpQIk++ikuhCxwYZG8fsEEV1a0eGsS9vUewOwmaWoHVY/Zch4wl3cAWFInN7Jl1g&#10;aHjjVcS8r5msD+fYUHSR/bPAc4fVfxnykv9ACJBN6mvGWk+rDsFNuLnTBdYWYjPXDGMrqdRh9V8J&#10;GTdDpVbgPUWZaZA58YQo4tOcONSo7TFk4Mcw2ZjYZc0bRZLqWdE1Pip7nR1eKHIbT1cY3Iy5PqU2&#10;Wv/1uOPK1pwSelhIF250tG4X/tnuhRNHr1g4wQp0l5xjh9V/eTexepw7pPZb3RcGic48GnLW5H5q&#10;E1uycGhONtObO6z+y5BxPFjeY0CmXTQpmINpxoeY3g0gEiEJFwWem3bXYfVfhkw2rQkFqfDfFj1k&#10;Jnia89PypnbNlDpT+uLn48eaBoffF0FI32NtGx2dZ4o1RaQmVAP07x39K3sHhZvJT4kk96Tk27CI&#10;UCwuFH+GTETaeWH4viD9vvEkE5lpoufRuKE/bgJR+5Or7bD6L++OnGKpLaHxXVK3FoEIdapitVHk&#10;Mm9Uu1dZvlQlljDFcYXfrH8aw7hEGkFnlPEGeZGXKKv4Bl6sWY0Kcs2/1dlgg0xM2SgB8b92/WIV&#10;M3ivn9ncyHRfVQujHpkVLOcDZ8NEtZqqMsuY4zL+vJu4pTIirMoE/DUdaZxraGcQOMmF2UdvMgG8&#10;Nk5vRofFDfIcp6hDLrgfZWBIy3W7uPWjsqJwFm49xnCZz1w7EkJUExvY6avsv5KC11QvIlJbEQKf&#10;nnl6asIeimitWa2hLJtbnlCH1X8Z8pLjh/G13fWoAJb7bamLJdGAjpIlg4jwa16M9Yxf4GN19Sad&#10;LbDd90/jPkkCV2vyfc1K5vdjtJkbbfG8ZhJcrAJTcKlYR9vnpXTikAlKfQ6aVxAgHrUZF++w+i9j&#10;m4hkZiNoRxGkHTLEa+3vHwKaA75OjL7JlbWrpvdfL3hkK3WQE2779OrJwiG7yQVuWyCSFGtWFC0m&#10;9myfF/8ecRne7QoBHgrCrOPThA6uGekzJQieNTLoHp8qKvGqrZ+cuZuuTQClCg2ZVja8r1NFb4pq&#10;806qdfaSe7ZmXCdVy0RiBkTSNlJBescLYWcA749haq4bQzfLy5keQkadS01F+fsk/WyfJtYQG8lj&#10;IG+PCSnlqeKxO0g8hEzDqNTOiCvgb+2nCuVslkNRfrhtBvZgtf96m+eE1qdrtSQSJDrAd18zQSXX&#10;rnPvN77v7TETC04COSx9OvoJtjaeJ5mQDwkWCZPOZ+Vt9Dj/rfEIK8cdKpgCZj2uQ8u35IpPjyQB&#10;axo+9JXh0a/LsmbNalHw2i7nQ9uZM2Q8rJVdRARjwykWg5TggXJSHNJBMSHDnR1lQYDM2rAOy2v3&#10;apH1PhY4Juikqo1acLSPJzkGxSYmgR0SNtCn8SiludOU4qhe/vP3CZkUDjiwERP88H1dApx0yDGb&#10;nTA87756r1qOs2SAh2QynOzVn4esBURlo17MKd0BETgAezc26hky+o75zLWkFoIjAuhjRb7lJibF&#10;IFzOxSze3ADJMtq7KsJbBV1/7Orkoi7ViaYXRPjIxkHsS19l/+VzCG8yDZDHgfbTIRMlT0uOE3PJ&#10;iZT96cg4IcjMqHwIuXEpVc50yI0Bwpk3LoWaUnXVbEvI74eQcbamI5zVw+E2bHPqTEL0NuG09omB&#10;o9RZ2Bf2ecz7IWTlviZtI3/Zqv5pNHSX7eH3yf7Qc5/xv0IZwdfRTSOy8BAyUXWf3UNa7SjeS9qm&#10;smf3/LSCQZhbWALPICsq7CQFzBNM3bZmXaxoYUXKJyZ4f0zuWHr+0Xe4+Gg8fggZ6rRwJ+t067AJ&#10;R6oyOViGywMK2xT/cioHtuFHFLqMvXoImaAuFKmdIrhM0fq2KPxsdkoQW0xGXZClvud5xssG5BcU&#10;RsBJN/0G5EOpCu5Wm8mkK+wRWjws5D3E2y1zv/OO/is5yX9g23EvfPkyVlYehp+BHIf8tPy2/bhD&#10;6yqNG/OeAdxn2BYGncuOYro1ieo2Gwd2O8+k5zrfBOZJMs+LfaZfiPKMY9ZIm22fodcqhiJxbetI&#10;gRmLfZ17RQZNcv2Ha8akti+B+mVlNTVsQ4AmXvkzgklNCkNKejMI6aDl6e2HkFevAFGg7cBK0zGF&#10;4e1MZb0g0zKGfMnAGJ45FRk8hswmVzDg4L1eCxpVvLMxGnx7UGhApj+pWPxzyIu/EyG3lwnjBnLl&#10;AN56XRDbNqPFkEjL5nw+h7x6PfHlbRov+15ORrrAwks7ZE6G6wZH5PMNZM6FHZT0iL+4RtkBH1hl&#10;6W4E2GKFv4mbnffZmmDyENzCSjEa54nTNPOJPM5/a/wSBWVfLhrvkVOBM1sRuD8xlfrZaY91fUnn&#10;VO2x8nlvcPohr4JsI+chkMmS3i1O3300mUKu/yLvXVzmu4xS/JuMzySDR+M1o+RjY0Z7HuWH2DgX&#10;ECt2NvaMczD9fHM1x10g2udCH1RQBHuXkWs6gqJzGwdbkxmkHN6cqZ1edKWT8UgG87MaDt3NnVmY&#10;0Av36/aZ9sd48lvWvDTEysqYke8Lr91nuuQs0BuADU2e4XH+65OwjicD5RI128Y3/FU8nll53M2e&#10;6cDk+VT+QA8dtI9WUkLx/r6luqznyAc9g1wZ9OWqA+hETtcNEx9oE4UEKZu0SQCp8r0nbW7QfmEZ&#10;ZLshupKROW1twOP813hXumlRPxzIUsXj/LfGo1emnoNDV6cuZIHH+W+NJ5SZFAvCM3617NNl/IzA&#10;ELyZkt3jjvsqp2/NipDr18YRl8eHs4iS/de6yIezeAN5zhcfGPslfBTJ4EEo9KJR757+VfxRlHZn&#10;+Xrtxim1e8UFUP3x5H6zB5zg3DPcvrNtqr97szJkr3mwOFQ/KxDa8hghtC0c9mhtBarPlN8L1zhD&#10;JkjhRC96aiQvmDhV/C8nBolTBtxRfndmOqwPpw7D1L1z4ZXUlvsMzVPXv5X7Qq63LWvew+/QY3jf&#10;PqZLRfKm+fYzjOFbm+/CpDfVsUGm9uurH4/2uBD6FPKyZrKTNtd3mxhaVm+3hgtgmXed26eQyS1J&#10;zjWpuqhk/bRqWLecOi7R0tVsoanBPN7Ealf6IJubGHQjQKIM9snjveZk7GSADEoLQukqlSnXaar/&#10;MoVhAfhkHJRWknzsVCJpwMleEyUi5lwzxgbeg+QbHVb/VZAx5ZM6ybwgQNnXjBukHsPJNp88WHA0&#10;AJc8urhPVIfVfxkyJr+dDYdcDSry4C+xkTNld66Z6oBKRmLNb/IQVITrNJBD6guxVdKKAzIXtlFQ&#10;2FGCd8KeDBJ9yU16jm02uXJwCcLkLam1qDVflHwoqLdBxgpxzTbxN6X0vIDc38Ui2z4N108Swncg&#10;Y6eJO9wATpCYWUzPzjMiTelx40QSqYOV9E/jMKiNVI+/zarBP2gyYCuITr1Y86J7zhymBdszeVeA&#10;IzS9PJ76MS1BJJpCGndqtqw1VZOeZ+7FbqddDKY8zn/vxpuaPK5Dq7eYmw8HQm3Xd5fDMVOma2Xt&#10;aL3lFwTxnH4oh8PWoo1kR7dLpOIHW29jJ+R22RdHmXA2En9GR+yPrlcPzk5ke2tLh+VaTJAKEpbV&#10;yIwoYHV1gU1zDdhxN8/YJnfVOg+VtHv9FSzkt51WJ4kk49O2iVRF73CH1X95n2X0WpqVRT43ko9Z&#10;5FAEhr+xr3l9DLYDJQ+xvUDW+rZkT3JbJmSws7kqqMJzqAK9FL39DbYXMYtEoYnHtqgphdnTvTBs&#10;lf+kV9NK68U+L7oDyb+ZR7pge1EfUVW3JLJVe2jaZd/Ze/2UEmDC3oPAVatfnoOpnZonBHUw3qll&#10;jFcFySdrQaPz+DB65rD5mx/mRep0mlE4JtRvI+DMefUV5uykAgWLokSCPVt3EWPZnnE8a3uPB/Jg&#10;U2GmmDG7bT2iWkJTKrUVi8Dxkj2+vH/wJeXY6yH6LDklbUJS9+JNSu7n7Uh9ZcZVrlDppGHESzxW&#10;BMij/Nej8fCEC5Fqb9JUP+8Ws8lyUUZfd2v/9jJ70t92Suir8HxQ7IItHdDxEZHL/pCq+0LPbduu&#10;K9zaFuDwT0UAlQBm3h6uNIib0SvsK9uwogWGPfmH0D1axMfzQd54XpDF6KlD+5v354N0KLk/RFjy&#10;31YNyDfnA9ciXHO8RR12V3vITCYSlw91jVzDBUm3MNR4kwyw8fDZ+VAGaX6Wk9VTe1REiITQZ9XA&#10;ZMM/AdL0qsM77rpBGlfmAIR6oi2HZvkd/lGlUwNltJolfNythQbX+XgGnS48HzAeqz8sUNpIMADI&#10;YOs5T2hISSjfYNywAxoRO6Li8Q6qPNG4vp4P9ATnTGOQ7PlMwGJ/Jz1tkKDXTK8hQwD9ZIO0j2Zv&#10;Q41CJ1IW+TavU3c32SJ+R70q9I75qnqzJOtUrm04DudDEpATcwRiWVZA6/vTfyX+1HUnYWInRZS7&#10;PosqmFq2SsO69kE6lff5Ay8/wVShbMYIufRIN4Ut66RjijtlIrK2nmfEjd1sRQZLceAOpf9KqlQ6&#10;eqyTOHXasV4n6VtuZ0DmuIIz64TwjsIIRZXjhq4XfABXElat3uSKQ0Vk1s8Sqc6jTkiauHN/OIJZ&#10;402YXTCJZ7yH+GN69xR42LYMLwN8TJ9VHwUUlAYUXdNWg4zvePcZVBmU/jAqHbu7LlUWRWBQCsEW&#10;JsfrW03JOf+Z+HwB248XB0Dx8liJ1DjviocdaUBxJM9D29yXz40KtpBJkVE6dVvDcC8PgAQmRaI8&#10;vczyBBaj1ukJANh6eBK7dxgVS469XoEije1kI09T5/QxzOFKj9kSNuhamKpR4iig8lC/21wBINMh&#10;E97LDpKP1rl8FsGytbhdlkJrDFrYtHVOJGD3Zvz8AtNbGwearBl7sXFhZfke73iU/3p0JeQoka2c&#10;DB513DddZBokJt2jq1FYefiFEsFS9Nt6OGZJnGS4p4J8Wc8JJveBTiLEKRZxvOJT2Kb28aAcpPY0&#10;n+LJygmrKdONHeolJ18koJzNhxRvV0f6oDEP898cTsMD6lbi3MkF7Kp7D/NfD0fcJ6mRzZ5pKre7&#10;RJ502bPwJ0VdPk4GSYd1qMkQGCQJ8JvRnMPYlckZl6kct4PC2zy7NGlSwxDmU/jG2krpSDqoGnm2&#10;h5O918NnJKCkgthGki8zs7FgkoZqHwnWFSHVBhTNP0UVHIyqM+Ovr63/Mh0sr9ZOFdj1w9htPRuT&#10;nDOlYidRYIa+AYunxoIDsRwznmDBsBk2B2kTK6vQUVOs5yz5q72KfdlYoPi7E7NUeL7JifZUd1Yn&#10;2XW09l+J5EXUnUTMcroZ2TPoGmd4J4AAVXLvBHYRpdfVYqan1qvLu6eg7evbjr3inbWri0j3sP6y&#10;KXDB+lVLINcW4y1o7KphyOFngC9VF9Kn03w96UTLYbyqU4sK91JLg5QzpeSg/JFWmBEb+LEckytf&#10;QSjkWXurjS6OmauSi9s3xelBPUYDTT3krdb9UZmX6yo2jbQO9UJY16lWDfnw3lN0oiNiyFKjRClX&#10;o4XCuA/mjkyseJMg5BvuSXxeNWKCyZr2XCaQkFq3BPqWJHpjhfaVfbBiUSCzKSfmqYICIBE5c2vF&#10;anzw6jbeJ9N/40wSE5KppHWR9a64QHzdo/z3OPpa33qbE4fdgYI74HC2Scn/ZhW6ND59HnIgo8B8&#10;mhejUVXy6yMB+uNock7SP4ykk+vx82hOazRuITSgXhafR9NYLNeJAlvy2Xjsux5YJYHvVxYAw4q3&#10;SkUSbCklHktT8wxCRoC3+FzuxyW7+E0eOR4l306Dpb71cqQAxXWEQNhSUjk2NHWKCXGmo6rjkd6z&#10;3DioCzu7uo2Pmyzm+KzKy5ragy/G9YNYFmpyFHvQsdl/BW5R8PlufBYVsiexkvuJFB4Paeu1lQ8o&#10;3JLFBSRkUip9hOl9zfOhG1eCSyhm+Y2+SjGXUywwEVVn0ynrvB7lZ+WUaSnY0YR7Kc1fBbW7ejFu&#10;QIyTDgJJFj6u5wiTOHYqacQaVYm0kKASLpL3qZtVuBtNn5iIbiNPIktegfSIVpbrqMc1Cm2dOIZs&#10;Gh6IFzBsljgaqJr9cfrK+r6RN/jmjH/Dbe55OQo7l8aOuanyt/jn5OV9lskfcBpmHIe3qDZZ8c9N&#10;qu5dS/Uexmh/+KV2dsIF+SdKfTmdmw0XaPdZ+oypkQyHPfMo/825qbggV0T6ffXd86jjepClxgJO&#10;z84HEBQ0UIspq2d7i3srWyh9rnQVepMZpDSk1Phh0LRNbWjCQk6RSahT/seFwP+jRWk6cEizyUu5&#10;LzTs9SZW1IghfNZkl88oi0f5b46eN30ytWd9T8ZN74km2tyGJ2Aeu9FLcGw7LtSeX7XybwmUJ3yN&#10;d5xihPmOJE868jr8N9YDK7c8G3lnjhx71Ikm2EuuXIhTS5Vvj5KTxAiZxUMJqyGCa7Gj9U081O3G&#10;Z2PNsHOG4vuxPxx8iOrzehA+Ge3RfX+Rond7IvAZWF9jNBl833wbZ1UujR795dHxfI+4IpCZlhKE&#10;q04wC7kq0o98HOzvKruVnpO8kWvZUfxO/OAIc5EBKoFpR4TsYPfT1w0HWC/rhBYZcE9vR5jke6Q0&#10;xWWoblzts6M/VdD4fgBg/L78ZJyoJzRBC1E1DxgffHBmUUkSk+IKiOTA5Kd9Q5DJIT8gkPTR9w0R&#10;RJOqfIhrrCEY/dZtWQffO6/nhEPiPVh08Vk585r3WcmlRvCVEdPK2nxPhVVeYYfSfyU/UzOYxCTe&#10;3n7JAP2YKF2JCY3mBeumkhFt96fKRuvsdCjGcUKjHNLShB6Ol9N5L43JDJBHe8yFyIjSmmITP4tj&#10;tbZFIsdro1HVugSFONU6Q7vMKZWytlCtri4i1z6fEgt5fgIhT2abr6J4b45BGLTqhQdY9DBm0MBq&#10;A4MMEE26xjNW2hHbfwV6AUvloj+MlbV9GEq1A28U3TWwf3GepfYNLt7kWeIaUOg+kSw/dP8whdSp&#10;2KBWiuGtq73b176+D4RBiN6Fm+jzTCOw9Q1dwFDdubzespTCvQrDDTSyPb2JMDc5QMTxkN2JUMNF&#10;xeizz91RF1L7kjFh+uZg+lQDSjIRul/iC46uSsVBMUwoVKKHUGk8nxKIJYcYmStVgW6cqlrM8vCI&#10;2b62DztDUAS2NCbN4S0j5pudUXuWLK/D8xbnvKaEhgznj0+ifjUFGjeyut+NhxgwBW+b7yHUj4tZ&#10;lWTxJk6hxs/laCXTLB6awGpCdCRwQRltaUMbfbYvavqTjkWirHDv9VSoH3gydPZl40uIF9fh/MW5&#10;Zop/sE51q09aIHzSFVF80fg3g8Zodb2RJ20w3SaQ6PyNgd1nkFRPqE6pZSLdK/2J0DNPFK2hs0mK&#10;39GH40VO4XmZXb5Qyq/e8eOYkNAecc1b7Y9LMpx8JQooT4W/eVoOHNYX6EBum49CRfzuvqXrXhod&#10;4Szi/4u54d59gUJ1s/Nnpb71z3IJnj9bctHkyZ1d9FIImCX9HpGnGrOnanqVjGrz5pAM/AOdeKFd&#10;dBhaVgRMjuELXYRYldqqh1iUat4+i63psNZFZuJaRumKN2HJSJsQAn0H+68gT1XFO1EZhhJ16EYf&#10;TRKccU49mxpnLOukkQSxlAFTB+eGPk8w6QhJCDvfFFW0z6rBWZxCwtZbvxMaNbgMnCj7zJLqUPqv&#10;WKeaoSaj5/huDVxUY+BmOhzzMMuMBKXnuE0K7C+o7xENkUArF6z2kxvCpdou6FN1ge/Mgv91GqJ8&#10;At0s3sTAfIFb4o5qeieY6jIZQsBLUf8sq8lsWWerOB3KOQOSH9naODh9Cy68Kpv+3/Ib1QbYakH/&#10;qgjpJ37Dtrn9iJpJ9yw0yBX1PRZL9nnnN3hJ7d+kQ95dnwPDDiohvquy/YE9Eq3CgX27HqJ8Ti6G&#10;jz7rKEUNqbPN5ALrGRUU1zrlcESGmj+J7BcOaNAEvv04Nc/oUM0MY1X0+Mj7JkwTiBgcK/FZXbzX&#10;tDLM/eokBk2+4CswSEtadR3uRQrEs11PGvejrQcDDCiVbpwauP2LXH7p9JmQomtdtqWgeSfxkfJD&#10;jnmDCZWleknTquRIj3CLHk29QcxWxNi2jEZ6VUPKmnqZHW7Ssr3+8ubgDs9gQiaWTWUgeT+RDW6c&#10;qDt5uwOWSIkv00JXTPvoEUwCoKo01a7A9nGjr+iTK91ml5K4Gw2pfWjuClkRWWT2DKa2KUhTfas7&#10;L0Pzs/lNhywKh9uEmKHfxAlRnt4uGfqv4ACSgZ4t4qf3zyY9zXFpJNh2kxwmoK/wRJcmi0MTuqyz&#10;8xsqElVRMrAqW8M+b4/y35wbTDmz1VHXrr7XPpo4EAQZDIPWP9VF2KM+GC5yL2SlGS57XOaxkm8M&#10;F4aSozYWQ3JS6J6mSmJSqHCxl4iBrknwUIGB8eaIbR0xd9otSmeUwR5v4vhphIc1QovjfEh34P0h&#10;YjUmhOfjhYTls0jrwCvGfNfSmJD8XzEhlPZ2TCjjVbuUeIjuPNSpC4Uc1wnO7CnlSoRtKYpAekIQ&#10;XtPSmA4pfIl4mP+ZKs8wYdMZ1lZj8tbpmfOopMqxlNPDI/10KB/oD6XTMY7ho31Gf+iG3BAWU0J7&#10;agyB9DdUj6AFFSj0fSEhwmlFhFRe1OpRe/Tfl8na2C2aR5A5X++6aViwaCVjtrDMG+9hx1hwAblB&#10;rdgU5U6YtMtIWU8zrC6OQAJbmufMp+UZ/WGN+/5eJHdn8OSrc01eIl5ufG1XTehmL/vKPtACW4qm&#10;H7uK9jp2lTl/w4soAvqdAfGioJqSrljLlhtXWsDaU19ysWRupwyV8hmOMJYq8E8tU9MElM1qJ6C6&#10;nXUcgT4GDJiogC+kFV4BcpVyR+FFHSZ3UGLddRIrJKhRe/IiwrRv6rn+h38qsz5pAd8vr4DjQZMx&#10;IWy33s0DHsKbQfPlV3yG2+EniTcxlvrZ5ugqcq4dw/btShZuXBYXz145K9XhO4Un00Z4rUSNdlFJ&#10;9Gxm32q10ncKX2ktj1ZJc0U3p0ShQvtYYSLKy/6Xz6Ft9R81o4ydfqnXrSoqRNt9K8M5EFg/6JJq&#10;Yhmo/RrX2CWX3k72wd1I7Y6cOEPrueqveJ+TgRHzUHXewk0ogXMEUp0lb3SsPoPgmpR8yFk1YNIT&#10;sAuA1ZUBcXX2Rn89ZYroTbJUmNzjdVLQqoDneJM4ZKchWpq4SOrg5+DcZiyCHEF0oucw8f7Yc3D1&#10;cwx+EROiYrRrJ7QGU8HumC0c/cXdzyQrqB30eJP97EIHs1gXIOrh1eClHZDzaNFb7joDWGONnVQg&#10;sIx+PBzGjUf5b44mlJT+rZ+UB18q8i6jCd/HZOEzRV8edaIsLhEhh2C8Q7XIpvKhjsnTqdXTw2Xz&#10;iGKMmwXrQL/YZTVcKLbPm41TwIGlIQomKu6loxJ8JR/C1l5Y1ygT6g07PgtNdlmD/0/tHuMhn+0T&#10;Iv6M8TYeEuMtrHZs9l+xeyjwitCPN7GOel0Lt8U6sMNJ23sCkQ5kJBCAfKFfwQOx+wImIrVziqXs&#10;9w9hpe7WwBWg9BnNFhdmXkN84fympVih8hNSj/4DZip936P8t0a7bnCWSwPBo044pK2NPfa4poWx&#10;haHC2VxOeCieJ3km+bRq3QMTl/UcYRI+SZ6J5bDri6QWOPBDmGrThcBGHhgKTO+yPrzexApaNl8R&#10;3gkV5QlcsLKNRjWEaYzRaCNh1yyjj+tB3BsCdNgdxGjGrp0Eu782hWh9CFZe2HzLm3CH7j2mSMAp&#10;+2g/WxgGZ6cv+dat85Wn01fWfyUml3pNsgG+2jHGAeTaBLQjlUathERqUBpfhB8yJPKMVmYtxT88&#10;+oGhqaZW7QZeg2zQOx9WNYhqFYOQHsFUh89gKyRuK86zrAS1IvXiQwUGDrW0IiGzV0WpeMUcwMaH&#10;tPn7iUXaXYXSjjq1ToisBOuTsPMsO3q0TJx2DhmpCWdHLYHkZFYEjvHMtb3GqZK7iaZGQeFz56Ti&#10;c3EW9VWVVCy4XZYC/raiVjUHzDd1z3cQ32Wd/TDjM0s+Q5jafiXe8Sj/DfLmLHCMdPKhM+bmVXnU&#10;6UgsdaSc7Wy8YApc6kjxGqpWclksDkFYZkDTNRznRCjDjhnKIZjxSvVDx0rlg7fr0TEPMgabuAY/&#10;pzpqPhkjZLRoqn/7tPp5UJR9yZatC1zKng8lh6q6iqUQLc0mhpfdPMGEbn5ndr0uyg51wRiHpvC4&#10;DKzq7uJur+CU1dkRyiEgikVyhR1Kx7hctZnjBa/87hrmwXcDiYz+E9S97E+HlEyVIAqhtiFw/qAY&#10;dN8TnD2jixyzzHSvxS4PCa9VwKxD6b8Mc36W+G531+OoqAnxDzwPC9XC2X3D+AcBfIT5Wa5PjQBv&#10;/VY7ibGbxvYHRWPbN11ZlI2TyF75/Zn21egtzYDnihNSLPeNKzpoYd/QBCtL34r8HOHLrX1TOlgc&#10;TPwP2Y38Ee0rfy29tdIvu7I2NNMgPoUCN810GIqDyrjnJrvHPINJzkYm/xB72+8FwCbM9AraIm4h&#10;Vvk+Um5hzqqMPzhKp47+K+iTOLpv6VXz+y7wyMJxxowqjjfrhjh1msYEkzKQ/2yd5Dqm3gl/YcLr&#10;frIyt9XFa8sFWe0hgsO1N4TNwjHzCCbYczr21f5bs9uVqt7yPcgcU/9mcQ0cVyKKp7jFbWltgoqi&#10;DLObNPH6/cjsFKam9J/l7K8BepnjZ4l12k9KDZz5M6z8thR8zu4KpuvkuvastNN0HisZPCjhEW6x&#10;TZwfpbrUjj7cLTZIT/keVFTG+Ryn5vk61zQSzMTOE0C1k9Zo67D7e3CRZ+qZ3EgRpXm2TszKdDBA&#10;8Jt3Cg8stVuDTFjv5tdS+lHi9q27DFlv1UKR1kYmHBXkbMC8+u+IKmeLMWSxXJZP6ZYkdacvEtRT&#10;bHwhTVANDw+YVz8l+kXyhLfuT8yG1BjwTSuUuMJcouUXf6wiXJncM4PTj/ZTjjcniImDtrOCRuks&#10;nKvfmQQbjtJAArAjfecRyH9/CXjki3h9GkR4C8kSsZ2HREylYMdDueyf7yYaKYZpwBwScsUsmiNt&#10;KIK7KYawTYh4cApehSbewIQnmMUTVNs+C4ElZcJoOrvAesBrFiyBEEyI80eolfFkgr9GdrhlyIl5&#10;xAL6Vqu8xakab0NNlN6mPwIeDhkuVEvTFHhhbBkNO3trLmwzrL6M22IEWWvqPH3TtJCG7kCB2Y8a&#10;FSfaoz4E7xhtkWv59U3gDuVemctDhd80ZaqZVP2kR4R3+97COBSj0TOlOOUM+6r6r9STVevtlDjo&#10;uyGSJDhXkokm+rN/TCYAsq9eXAfRfyVAGva7IIOJNn5D8gDCMVfIzvXZqAnFV9rHRHbfgCR0mwJE&#10;iNs+S6AUVWhgjiOzPUQLyZNIztQb+wMKdIpsvWkdRMEtCcCxk5JRDbO/CM5OcXeThnhGLeZ5Bvto&#10;D9DVRt2JaX0KwQ0i1yOjVJD0sYh8xoSenf4lrwCDoOuxOt/SmLXOUQrVYeISSE8nKnZoEg9hHt4s&#10;3GIn1mfJFOm4JdPASVPkRL7Q71jK/Cw01Ol2+ew12r4mVzjz4uE6l5wNpFYnzTXbQ3V8Dbct6UB3&#10;rQfH6lTTf/l4Eor3ll3WiYVQhXTSyTtMEjrSdHuJWypQ1BpvkIkpofYTxxySNB5iaG4wobA0nIvA&#10;nuFWdZ+mPlhN30/SGOrYo1RuuF0YBqxvvPkQJhpBmsXXI4gFoTKxwYeU9tlxi3xO1l8n+yFMXF0Z&#10;tSIgtAl9HI6EIgbMK2MkswE/VDyUInukIctASxMSnFflN9/xqCPF4aixYTAU5rZwZCG6bZ9EkQYS&#10;wnpSvfkMK6yMcoi7z5KlVsUEufCCic/b1+jew/R6EytERakHDGhUFA4SZp4e5b8eTeRop5Jl9BGH&#10;zAkzckAYGc4Nh+oQlmIBFt2vV0A/I1oSu/ySC+PvVbPQcWovnEKFhunuv6YYEfNynvK93rdhheJ0&#10;tW0VNALg3xS16z54a1GMroQif/OIw/9+gMVgNEpNaL1bpEaqOmmAh/NtuYCouOkLu1/PGSbbkfzr&#10;qh6jP9juveaccc7UM2RMaPH7dyj9l8/oPNe4QTfPKOUGuBLGZ68pe3iiqp8JSHjD+ThviaFryh4x&#10;Y91hq6WcHhbPpCg11LNnZ5z0TNfCEh3/2pg44ZXkK2Vi1RmnqRdZ8DEhVyA+hDll4NWs4zpwChHG&#10;Z68GIfnaajEsJEifNo/oO9h/5X4Se8VkiDc5h32dOIgc6VNu2KYNYVCkk4MehxUN6lB8ZgwN7dRh&#10;DTRyz9Oj/NejWXLOTS68CqN5mP/mcAbTT2IsRVHzELwL77sOR93ycPJ+NnGzD/+CS0bgG5RRgbcN&#10;7+v2lHBV2OhiTvFSUQrZUFxAFTNQSnCvRyUrrbLblWviYFYHtM+SHlK/85PcA/EtDtQ3LCUZgj5s&#10;pgVlHZYXRY6n5T5sOiTSXBTZ8mkSEhySBbiaClw+QWOhWDLKYFgZz04HXLUEK96PzT1Bt3AS4+LD&#10;6u/QNSBCubD0fMo6XzAfPFU0UsxXWe32YViT1yOzsq+W3EYihfEu7v/QwZ+tVlkn3hn8LT2+rMo4&#10;esLGh7FENs8ILNq9h5jeq2wCzM55kRNlNdt68BOkJ58aGvHkdW/ppsP2xqRkl/p0dyLqv5KkdN20&#10;jy4nZlM02Xh7EojIi9s3sOo3l5pmOT4fIvmvHNgx44ufFp8vobz88MU5LAtZ2RZiuQQBs7rzGVh6&#10;s9tzxaX1W7REnQXcUUjXHGParKtFiLlHERoHgWg9fQiWwIZrJjkivWaSXCHSimL3qF/cshu5NR3j&#10;LSgZz7ayG05gN2YkN9t8CarMlzzMf4MIEFtkPAdDppfOjMF52IlyEFD4011JQYfZxkPhgHgVYto0&#10;KqJ6cMXl+hTPHhL/iZWit/7nKycJyGADfV4WxV2u5dMdGcma2LKP61JSqHNIVBPWFW/2ADkf6iYf&#10;Vd5DX9m41SAIGyUtudYjMlFmlJ3LaM0/oe3t0wrYxqc5PFu5Gm8P/UPHgswu3POWk333+q8kABxL&#10;zugkU4BFbZCh0Mx/59QgObc1q59pogT2d5dqbKwbJtaVozFUuqUtv+zOx/EIMIsSj/Pf+j7JVSmQ&#10;pXOHZfDp++jjXoUaRtn74u8eMcdxdQWmEo6yv41lMhwTYzc5GXnnKf+Wx/hnTUzImmA5z6gFmUwz&#10;+6Q0EWKTCT+gQ6V5DHIYdLo/JiUriQlD8h1kqlTMnvGMKZt+YZTE8kavg4T8Y9MXSIQnBFQTo7Ti&#10;zNHO2CYZzGEvWJaK7xrk5fHoPtbklVLwtQFxQmDgN7z0BvKc9bwwa27kcqGbYufdzQ9k/BFJBrQp&#10;mbTbYfVfScd4MIXCmDWnq2sGYBv11Z+Gd3X3MY/R9v02iQQv/F68C/EaX4KyoXMhA0X1esocb3My&#10;cp/hGRnnvtC2T1etlkSenK9apMYOL6f2BkejMcfAkS5721JMYIzOZsfFMHIoG9ngUQar8bYySc8U&#10;uc9UKV5pxaDukysmWlxmeh1fl4CqM+zFjrmMV+m1Z8VVGTs/2sfDlgtz6q7+DX/s+yNv3jb/G0zP&#10;s69YaI88byQDl9i4TqNGiOss928gr4Tua/rmCVyPCbZYV5G3EwhhvoHcDjeQt3Owch3YTjdUNq4D&#10;ZO9jX2X/5dOAuZdePmXwKeTfCBclqzQCmQAbtvF+QQXJ7yge9A53WP2XIa/vks7XIydoicunpRHs&#10;kIdFljzrJbZ1gM03DvxufUxOVbizJhmsKEFpCWP1wnXOa9bll8YXPsUetGAjl81Aeu5MZn1bOcH/&#10;331Wvuu2zwtkra9bJkxsNBlI7jfuWwlO1FfZf3mfF5lII80tyYlPT4GL+1cXVDQCXE4G+ZfK3n8B&#10;ecpEir0xNLdP43dKMqBKS3mWDfIi9oh40EDqBeSFC3Fb0Jbr3QQXrtO/F4k6hYnSx97pbOAwpRsJ&#10;dltcB51teILGRhLo2iJYKJMoVimnyDSUGfIc24siqka8PXLGp1lUfZoEu/HpOlW0IHHPJALSJE++&#10;2Gd6bqh8ZCyKbc5GsPPTSh9OlPyGAEMpWx6jReSZxCki3/njNROOgXASshLrmgdpVDplMooq86Sg&#10;rRQ2LrA2ZHVmfcE9qRyqlA/VYW7sERPSIYvlbuy55vYY/L1as7KUY81/1PO4HxuOEWkN+ZiUrU0+&#10;Ewl2iTTRZGIKb9ZM0MO6OTJyF8Cr3YwWTlFwxzbPXdYx/FBvIKvXeu4zYcedb8PTVaw1CBA1bVdZ&#10;OGe0cc/H6tdovanzy/4ruacyUa05nj5Noye4R0A+TAyTPSOGSsXCXfGCtr/DNsasyeCwGYuX4v0+&#10;j6hMLIqbLfeNVO6WN4MKip30sYRs8dKldvqaOn77L2Mbvm35jL2x1bSQZjRi/mNici9u2pB6eNqO&#10;wj2clyRdNINNqyZ3SSZVfJR8pBAG91o+40kG9nj4qr0w/u55ZfgObMSRMKBwR2NFCvemNxsZrIut&#10;+mP8N4bJysJ7c1nZGTKmkU/tQNoGGZlkDfOEckpbLZFe7ya6g9376Gkk+PRFabO9Zhh/L+Hh4TJv&#10;Ug1eRDUhlAWdyIVd2NHhM7vq0SEXt3x3hkE5mNS5w+pt9oJfIPGVkBfUhBTu3Z/YOrIAvJFEqDbf&#10;IjEAFh1vw/GYxnN+AVuHC+a7JKDvi6J7jMMa6ifc2zQgMv74Vm3FPJSz8FgK06D9j2mbJW0pMnya&#10;NSdKaOtJhnkjAxpEuF6FTeF9n6dOzf1X8gt1zjEr4qrtbJBTYhal0y3toHG6GvZTRR8N3+xN4xVa&#10;LZzX7HNtmEiEQiQ7XEWsHneeKT0CE0c44zEwt6lQcug+j8SmtlJdeCJKaIYIOChZVfvs/MOfXXOr&#10;GvGtcRhWHFG42B2V+ODP7rtDL7HkPDqP6Qm8QPbajSOd5vBs8Ba5Cd5Tj/PfHK+7DioXinDjhQcf&#10;cao4XUoLfFM/t9ZvPyg1qnAO7RC3WJCiG/KV6aTCIEabuBPF7zMlOJf3QLINRKutuXmc/3plDQoq&#10;09j3RbqcV7ZOHTkYTQKKrvvCCX13YmrYhG++iRNwaZovPUUfBvI4ExMyoiR9zqr5ohNtoxZCB263&#10;B065aXIQ04VazmsmpGFCJOufjPj+aSiTGFNsF7sVtwLNicE7HIDDj0kBk96+QN53h9zayt5DO/0u&#10;goA/C/6VkyBpv2wVf9d/c/eJD2GE5HgEfDUz8jj/rfHgIDRV8lw4muZIHnfEHH4h0X6gBjYS+m2h&#10;hlU5EjtuMt/0Nfiz7KbxtoqB33B+oqnqHBLvEtDdHGMUxpCwk4+Jo2yuxC+CwKm2o+mRmuqz0Vfp&#10;tSeOiKYiT/KjhKxjOcuJ2seD9zR8WR4BVtOkx3VohqJjnjuBxy/lYeGUqnTVTIyFj4aenWsqb9Uw&#10;6RFGwdoTalTVQ0Y/ITP4smsgPFP/9RwpFc9WYhr/j1hY0LzH+a/Ht1lxUB9RF7a7mo3lUhWgbudS&#10;DT9TfeYoXRHVsK9azCMmzntAcV76Ffg0dUKdF+FocJqj6JDUxT4xqXF5VuH12XbvwhHOkKGYTEgi&#10;BEK1UEsrhLVhMyQvQsrQvKdDRq3NuDlCCJbvuEGHte8O2UXZk5/dVCVeYsrj/Ne7iRJr6cf4WY3k&#10;cR1avqVWRs5hlSq2acY0Y7AqRwoETXj6ZhOucSdRHkNBnmOH5RkY5h/SliK9i7e8UfcnloX59nol&#10;aZDZvmGiQzOUXypSSTpVl8+ekID3yzcyy9+EWtL27H+0MbEkQIhlufszaiHHtDQsEk5TOyteQQyk&#10;NCwsTfrUd8jk3ZjT0JX3TVMUJcegAsea4TJbxR6PmViqjZQ1Zw7anBjpV5kZRNUzAte6TMdv302Y&#10;NjCTM2LcpzvvdjcZT55opp6gSs7aXX/Xf72PItH6Pj1eTWMe12fnt9jvNDLUCT2xOJe6Igo+u0Uy&#10;KRrFZEw83mPiBrJqo/JdGBG4gQsbMsvn014O7oXuliX5R7p9vo3GVDy5w+q/Ys0IQkwKv8tlA11X&#10;Uy9JvpefhvYjnWJOTP21/VhecFfPdVj9lyFTTZBOA0riKYpvnBlc40WpT2NgbyghwlHpUKqVPnvF&#10;vN+GifGc3ZHomoWJ9FnaKQjsdpmMV4b0Ay4CfRJqSKkhb1KPiMtb4LqMyORqzlcIAZvem03++I0u&#10;ta2M7sRyfgwJC3AkyjbTffxMfRyVd6F1LSfwuGf49J2Nw1tcN7JNHRnpPeMsbE0IZD455Z23CfVb&#10;d+iw+q/cOfKbXVXwgw4JcMB2QpRob6WX2g+wtj1WO7PADp7cuyyDI2QkN61C/C4V2H3NS2Ir7iby&#10;p/eJ0RPOkPEav0kIpD+4a4zl5sJW6ouCKWSCjSAr+3xlGkQm7WLlMdMcbz+SRtw5z6yTK/xCnw8P&#10;fx172u7ZoXfcDN2EVBgDJ+a+Hb/9V+4z2mi1PZg7NSHjaDOj/IW21tU5OCNv59nBoX/npd/OguIQ&#10;tUcqSfJ8Pc5/PUdluaY2S0qIWgd3nfm8MvwHVnLp8pM5mnNl6L02wAgYqLVV203ddpE8hZigulAF&#10;zA6r/8r5ctedIp+DN4jphr+hINNFQ3HTeAyP2w61NEqLgJFaah7YYW04wmiDC/mjsl82HO3jyXiY&#10;O6dZbOM7NO+EbG9PXUhrChl+eLpmXcihFk4StPqHJF7Ezp7jlGDQz2I4RQPz0zA4K9YnOsVDCfcL&#10;yEXGD88mPBifQc7a1DchY8ZYV5hHYHmsIia/bYw9hLwevsOaoS2bWui+260YVKnJyvGaEQ5vsI3j&#10;33YYjTK5CEw7NRelJqze54NwUFGDsY1vuc53p6n+yxQ2L247sndcLXWocXl3nZC2wkysIDPxFxJP&#10;rWwKnSfBsoq0K0okOwxZ8vAFv8CN7y6qOMxMIxPb2MxF27hzexowM4E+TWEStWfI2/nH/Y9JkNSB&#10;aw7drvPUffx6/qTCDor4Tn/BS4WnOqGILW7CelYoUW0DDxpTr4UjyCaPon7pRjM70hEmK16AhAx+&#10;N8GFd8QtRYGMXNsgg3JbluOmGq+2w+q/zP1JXan9oCwumgTPRbHV2SFOkC+PiZpnpoBSIShGO/LI&#10;bXcIHDlQxFv87zvuj9Y7oUAJPif+7nFlZKhItwhOyL+D0mpluNfKgiAdBe7TmMZSQSjliVz448rO&#10;kIkb2ympUv0edqTRXbWk4NPIqM6u8DcqOpHz9sSe8WD1zSoF6LAoLPRidYfHKBnF/evxM8jLNSYs&#10;CgWkkyiMAGspFqUamB4bxIlAXC7XzBwwcZ5jG0vQ+VBA1m2kbSOXYlkeM41tYrAg+3rn44drnhW8&#10;x08jBL0ZaG9Ybn1ikIG9nvPxBbJpPM8rVRK+d0swaWGfmPI4//V4Lqm0z0oNgvDGdM55pGBKG8mj&#10;yu2SMtqRNqrKk1EqHzzcj3W0iIyXb3ruyGVlZ8jHd5dPc4FVMspJKN88fgqZkJgXRaeY0AOWT+Nk&#10;SS1iMoTlMUGt1F/moX4IGeo3DVILjFLQCIX7aBEJO0OYkBHfWZWrcBlaVu5wx2//ldRB1bvyB5PX&#10;yLjaIBNbtEC8slAiebNbAY0G3ljsP8lVcWSBPMR8dy4Ki71E2vUxTk53BGDNHPoX2iLS0/lpHAeO&#10;Zadt0vCrkd3p8WxKsbx92ef9FBKjQB9IPC/z9Tj/zX1Rt6Ni1Lph2fzQ4467uQoW4vtqWL3qwehN&#10;vgANWS7p2B+jRVtqsa3cufScjmCh8j/E+q6qkW6fKzK7KlZrByLEsq4jCh7VV9l/JaYI6ZXzUyJ9&#10;Eyzkt6rddEzs8FhXMFjW1uPvdhOVicQZf5S9+oYHi7s7VjfmaF/L593ESV06emGlTsjSUYDEZsi4&#10;ewTU5qlgwhSCg19WdsTp0h/npG7Si1z1CYHTv6hG3bOEaavK43yMLLd212H1X6b7eUkYp8t0X2tW&#10;snMtSqZFX/PStebT2TxCXrWI07Ff1ITT40XUI2JzYs+wvXSyYdZ+d64ZU2Zi+8quoK0SDsXNnkFG&#10;yjupVVwU/b0xBHofTj/e4TGGSPGLevwQMi7E8o9c10x6yfz0lQwIl055SfbcGwpbdZMDj5S3pZxh&#10;qCKbn21ILZO+3KA+yZ2m+q+k7VXHJVNMsaTGnVcWCrVt5gqC2pdV4GkAZS94JLieUl43mnfI5LQ5&#10;k5yIA76ALja44cUFQkRi8My8OM9IFDUwGLyAMPXeCIGodxlKeKNVOLOihCwt9U6Pt9F2v16smQCf&#10;c25xRyCc+ppx/FUqEA2hVNnXIC91+rqXIayZZ7TdgmLokZtORfpLsXVq0VXZ2yBzksziaGIj24TH&#10;jyCrm7nb3ymqndV+5iQkeSFREp3SKXvAQLl3oCywTd7Rq/oMtS0hzj92ilB15jlOyEpM8mMoKIzp&#10;+XhNCcBN9kKPZGf/j7Nz69njWK7zXyF0GWBb3/kgWL5x4OQiCAwYCOxLmqK2BJAiQTJbO/8+z5rp&#10;6qk170izXscBqG/PW1PT3dXVdVhVrQrSwZnvd/cO6M7N1GGU+yvq2mabNsXggwY1yndU8WSzTaZO&#10;PWGXMRPP1eXS9mra6deY1dTbzyoyPUBLxpSAFiA1lq8zsDlM4sH5nkvenDO4ripCJ/YAZx8zGDTh&#10;B9bvBtO2ikE2ZsSqqlwZAXfbLl89F5L8adVb0aruACYGBmJwZvZGfC3kDA63AtcKnK6Zso2zUCNj&#10;MVgKAQz7YtByc+ohVaysJssF57LHVo0tLBdCsc4UeSX111z3Yv2u/t1+D8Sjfg+X2rv1u/q3fg8s&#10;o9ARpNZHUoevqt8dnSPg2DR3gwsRrr1gsRUHJJ43Eh8wxafFV5+bZfWRk2tsbTxvkBZFi6e56uNt&#10;DdBXhTCmYn84LdtjPrxWkC/TLQzrbPoo/a+aKSKGpRX5jJ1vDuaQKRkfRiRUsVJbfVCDlegB5axz&#10;NOYs2HY5otwCphuo+qvJ5k9vkel5WeGac8y3qNSBmGcnkvG+hjNgo1pI2gkJkWicOdamuqaybLfL&#10;b8jpFd6E6LCMmnjMxNOq7xX/AbrMd/mi7IcA4gqMxmxzzJwjbP1VwsBQCBmZc+bEL88K/1QdHvuY&#10;qUWbQBiKINWVrz1G4/C4OL+C0Mk5g5IBkVDniG50sdkGCMOrh4Qpt7WzzgBGCk287Cqkc9x1d6Ff&#10;jmSbrJeQhYMWNbOLO6k13AaGIk9vU4L+hnp8NwIx6hNDzorcFa1uBrN1RrRBotSHXYJ/ZJdXvIzU&#10;n/Rrus7kIGmlUtPJQrqSWpNEgzMG1CjxLwmj3JFs9/juDVSRjZlbnQEirbMtP3e1NearsYE0w8tC&#10;yoXezTbu0ozyKUbyB7iiw3U2r2XSTs6kYRDB4lyv3h73KN+kzsaMxbXBImZmqr1aKrU4X+S11Kdq&#10;PpYbcsWuUplJrfMW+dg4qxqpFvIyxAHWf8uiz8fhmNEkWy7vIjxCzdm8lkPNBneahE1VZT1EQGox&#10;Ms70lEEb1HRe5PKUyStVQQ3vPtUHu4m33B6HnNFMM9E9v3rOtjptbknGCgltjwVxqJ1xZcQILPG2&#10;qy59W2EQ6+g/mG11Y6vTfXucjRnth7VXs32xYfkfCHvW4wvZRpXQ5Gw8noHJC85lj63WCIcQtm+9&#10;9JEr4Pfo4f3vFWydvy/XHi71u/q33q+2XRVlIJg2/aH6Xf1bvwe/VcbvhuBp7z/UR5gy1fCPPL6S&#10;PHaYSu1OcZiguCktSBI9msbMTQzYxcwdc5YrWrN+iV0AMjF9tktgG5mpLXQkDFeujoA26QaAVbmj&#10;ANwzx6AlLFNP9UefD7hSdFxPUcb5accBP00xYtW70nJU3KaJtI3M8FChZJk0SrFeEcYluMKRsn4x&#10;dvmulp48qCzw1WLhKEdLN1PqBThOWUM6ElffNlpdfIqphHC6dp1sUKtyc1a2qHQfrRrO1XZEPykN&#10;npoUqniuZKuaJ3s4nCgTSzbYXqCJX7BxKz1xZYQLYAILWC9WAwibRszf0XGTEACrZ/Yqkcu6JRD4&#10;8HWjRa3VGbMhj2tzqpJ5m2Q0nK8tu2B+8lygbG1Zndoil9Bloj4KRQyR2ht1nLfzSBUsaI0BRWyR&#10;kqqWZjss+r7JKllZkMaligiH78xYhdvKTr0WV0xJh3yQoTH2OoHwD47CVBnLGWcfhoDXLgIaJCx8&#10;Ks6oCazTGhRRrjX2UCusqtC6+opwMFNikkV8CHGb1CiVfCPho+NF1KAutTN1SVsOZgai54cRab0p&#10;kV+weMdj3p9gmOUVkwJ5c4rv0t3MExHUEZL13sNzR4GhacnKi7PNyrHOS0vFXx6IHMmzImGD4EYC&#10;TD8HFOGIfB3ALq96XCd1xllROjzKVYIn5nkuF1GJzZQ5eIx4T0TQhB2HnPW6OZ1Mth1s7ElU3nys&#10;6e6aU48VmxrfXY9DznLcpv20DLBvy8VAn4/r1XNK+FLFaf5LnNWAZVqj5Dtc8wKUJgY2x3z5mAz8&#10;zEZrevJoEd0oyAPOr754Nea32uD/kRiAKuJG13p8nYSRqasOSUd2JPdJgtTfv3rO9nLJx3+Z87xL&#10;As4XC0m0buKvMIvHdG6c7TG5ztyQJGFG8LrOhUvMvDowb5rk4sPAr6oKayzGdbNt2XXtTt9VnJOY&#10;fePVPFwtqDlm1SNsehZBP9bOh9pTnSoroXFQY4MFpX5M66CmQ7BxBqM6P+zKehMSKURW69UKC5qq&#10;kMtYea0tHLRxBsE6gwxyga9YZw7RWeB2cMwKN1oWD+mJ/SENPg+rZ3w3EYUrrGgOuIZrAdXpgWWy&#10;Bby8RAhx9HwHCQCswtp0fNcazcy0J20Z1RVpXcgLd4VPuRVQYH2MM7MDGQlEM7XnDN1dcK5zeniw&#10;QIYmbhUbetzAAlX9rv6t35NPLBtFoJA1TNd+fyjBcjdq127O1BQUCysCYd1tLdq7EWyogbOpr9DO&#10;LAatlov2MqCpItoy13Rg+6amaeT0xjYH8mJOj8fMVtxM1JKEbcyAjWtKpFr2coRy2mznksKQM11m&#10;JnjwwtumBSCvLhG93Dvg2Gft6BYEyDgrbjaxhRg4nr8gdt+gUQePdelYLca1+oKb9srnPlJF280z&#10;rehuLobOsGk7TxUajllB8/pqvF13RLkGiaNyPtbBYCqUjHx1eKZkT6o891RU1jONGpy8NSY+B0Xx&#10;bl0LxqsvDiw7pOfjbMztLqnDVzOQuWHnq7cP63bLfBxyJidTHvZB7Izq/63i6NIwMUDvfJxx1uKU&#10;C755IXNQ9EXfSiumwb49xgud8fhp7mec1cpxs20VeTMRYjdvKu6Ss5Kjc7tfyxnLY/PbLjnL0C7F&#10;LGPLZZs8afND6nE4ZjkDc9tcyDaJEZruDbV+WVcsrTb35HSVQ846Wks9Xu5nsD7kN4tzbdi5zmSt&#10;N5vnj2V7d6pCRbS5Xkp2r6IG9bv6d5zCXCo4k6KbRcj46neHJxKBIS3RakBInL1eA9TFTOIu+mL3&#10;WKOpgUvMlsfhnPblmrRz0ujwtU35FNH5eHHSJ2ct7aGOrLFXbB7JnScCFuBFp5H977Ey5oE8Dfiz&#10;OaVPGL3nak4v1DuQD9Jh9bjM/m1kyObMiV4pp8rIT3Nwnpbbq5nTgsRsx/h8rGjdtkPYp1fY5ktg&#10;o7b9jK5tr2Yx59a9ND8oIGjNCCqyl8kRkD74jemcnQo2zqSVp5K9tKloRUjcsKjLIgs5Y49P6Sfs&#10;6fEFwskTCycf06sIhSYvjbJcEZSf8e1idkKpvNg0LN0rp2FMo0ZB41u4RaHeWgfOj9FfPhouqTmu&#10;illnirrkfbKAfiKlR9TewkfLNSl4SIOWnOr0EFwn+V/rniWOQvVFkV6kErAn53gmHLYWHyQHu69o&#10;GW3uJKg1aq0trYJGr+j5YsFZ68UXWA1mFa9psL0OBUJvcjWlW9TxBiApthT7khGpp4R2bW2pQJ5q&#10;RxCr9Wm0tni3G7iEPbSiCiZbAjcz7YWce/SbOxzqlgpdD8JkHWrio7XFa5yBcVWxedQREOFMiQrq&#10;7SKlPsWlmsElCL6ZhvOPSedokZOy6bYXb0/JlYyVF4bkipgNNzLR22pdvYPxkDKr7XUwF2TqSi6u&#10;nWRciPI5OXl2YCkkSp1yVoGbWKk5WvIedZ6AXRxykYkUk1NO9tZsar6YFupzexEj84QnG4gulvVR&#10;RJhy5UiLJFrKFin5D7OLGc70y44mmX07Fwjz4AqRIqNQeoiOaqMtyRwt50qdu5dYb9sFiqflx+4T&#10;Wcvy6kFKqQdBU/ZP6OSy8g+esuPnBsLvWdOh0dri0E+gtoLsvnqErOpySTVdFXqgfxRyPtmyI9b8&#10;YMaWrozleVDAtwNZcsBMyBZRFNW8NrZqEVAxKuAO6jyTqguB42oDcfGBMFL9xQBJS1ZpeAl6xp5y&#10;2UZpbEVY1gWKRqs2r2WZbKQlUmScq5dx66W5PRWsfN0FOL/qnJKPFiNybCCho9yxJPhbvZ1hS6DX&#10;8kSAs2azQUWVr0iZEK6mImB8MflEbKM/mmSO+TV3O0cr4OTQYXJYrpBkoT3n6nHKezCbcgWuMhwf&#10;RabVISqPAsAWWw6NK8K6VLhMe0h3NXo2jsq5mYyTrexpA1L9gpEvGvtKzLgsvlLnfDqS0ScZ2MWM&#10;n8srccgNV7NNNAg974ZfH0my7sYqRBmdUlWb2taWwcBrjAdF6SFsXetbBx+JdI7mQ0l2v+0eBHAV&#10;zNNdUN+9in/9rP5dTUwO49mFVzisqZLqZ0e2i7R8neZkFlnPPijMzgkCIwMPHsaeMtN1WnCN4eba&#10;OyP/a3wrp3nZYuAhdrcT6irHmkuO+l1XRF3pWX7pDZ77FfuEDMZLGbwErXawaO4Dnhk2ZmLX8dI+&#10;ij22ytWF5NRkj3FS/VObC/wd8dI/X0IKDSrheiO7cf/zw7nU3TVr2ga0OseWlWDrhBn5X/jz2bZZ&#10;dFfhyIgTqOHkOZbLI7a6YHGkd4Gbgyc0trpqcaQjKbMAq2ARFzSdSsG0+WVNEjsf0+KMfC65yq46&#10;IjtR/cyJ1wXA+6mWRtwIgWPhw6fRxFC5nHi6AaTLt/K/Q5lzlrC3jr/ykC0H5tBuVJEwObZxOP6r&#10;LxXlGKhfZ4tgDtuPOAhJ4SvYLiW367wu13X4izkXxpkILAV4vc8FYjQsGlIZnCfLJ1/I9+Fo2cLj&#10;gFGLAUJxfRoldqMiQB25+MufkpZcD2qFRQeQMWKLtM+rI9RK3B064MOFA4etgJidLdU922jnJ0ds&#10;ceQrIqJSP3UKaOcApYOFB+VsoszV2ard6XoUsxho3ivWVhpzkirraGwJD9UkE/7atcphmqp5yp+J&#10;VG2ksXUwpkd/LCQU23Hf5WX3c46S0dUJa4SMwJ+fVneIInfQLCoAtYOjr+GwAPXW+nd8DHfv0RJh&#10;+TmTyp76059TWyOzbf05R1N02w0qoJrzscTUnphGY1Dzwg8Kd1AWff4RsapG1VUL7MPxfb5ffFDc&#10;q050ZP1KvvHpbFAAMUbDVUkRDTB2c+C81onTVSLD2yA9ulxd16RVtyaPnt+KORIbs0GhPWtfA0UA&#10;7pMMCkNohF914Sm22u4rd3PAz29XZAA/53RexLrJweGgOhGmhBvS6PTtlSS23FDTaTlCBcRRZZgd&#10;DuqY7XLR4CJVeAjE03y26Me8GtL0/GHmdk8BQA6JVLvd1TOIFA5uhBTFwhYkzrhw4O0PY4HJgg2k&#10;CicucXNTR8roDJAgPcLQILXNfHz+V70YnN84pMk7v7ghTUJhjpb537lQioUwO+snY6RdcYbZ6hEk&#10;3q8tq13TyFnjwWpEtCAqV68t8fNRH9FI5ySrD3ut7RSa7SkLNGbqWpHi5kAOxFWkLiUZ34wVW59i&#10;2LlXzkk6UDFscnrv1kbzxfS/1qXlbsky3QDsU9Hb5Zh81Yh4cRENdrg/xGmqkTInV5xf2DHDaeNi&#10;C/rf2msx0soeBHS4AxrQzW/4XSASmelchF8Y2/haTqddbQYbuCSJaNYOpUJ4mPlcJh4naIBnot2q&#10;+1nHgm6UJSncVllidPCQ+ayvvZLnMivjaxmzqQA1U6vXslNXMZkfxK/ra6+7/xuDq8xFjloiJl2G&#10;dMFtTR8/8w/qD9ntVyjgRknLOkHG21nWPohrWXbdNzD2Bs5QGnEEarP13OYWF16olMaT/6H2J1X9&#10;uzAteqK2NlAS1ZqvFo7vSD8O6co5XH7Qyrx8mdV2Gu5+jWkzbCjFEVfV337tnNa9L8kaS8Oc4ADa&#10;eGgaOl6o6ni/QKRJNvaPuuOej0cba8gXJtK46ax9oY/Hfi000+BQvzocz7ZT5Xx4M46231Rg50dy&#10;Wx/cMPlrR+M55LlJkyzBXSh12xi4Werv1wQGcwQ+y05Vp8Y/kIkjnhwOpXmpOSBGaa/VfS3jtSh0&#10;dEzjScirLA9WQ1W7R+OsOV6lhCuXy0jiOAQNO2jqV/Vv/bryiFRykN7b//poPCorL8mYX1VqCQ/m&#10;tsbDXvZTHmdmpEPlOguhfjSeI54Y9aXy5ZW6b4Z1VIESXYy749kekh+8hidLM1ZcjQ/WyN8cJ4s6&#10;JoHtrsKetm5o1QpOxPqj0dCfgZXfrdvhrGx86BuL7/gHH4HXSwMke7h9Pimaa8qvdMHQPJS4FsOc&#10;qbYS3D+4q73qD59Zz3IEfWT+1yql7Lx5pqMpPFzQJo48H+5uHydHRp3MuGk4bWNWnYv/tfJU97Wx&#10;wBtlrf6fP2TXlul3HU9OgtIxxASk7ZtQ9Yco9F0n7UbJBeRXnMz9tZpnExNZAGMSAF/s6hkbJepw&#10;9IuITmYUXRkZZJb4f32cjSdB7V26WBn+OgPZI7d1zvgKuo6TjbN2r8WcYh+XFq1f1b9j3bfV2zZ2&#10;O/ec06AhVjs1BcMxJY4POB9OBTQFqT3kQrX1bMjmcKMkJLm/anSbpsujFU1R8snskhvJ90Sn5JQ3&#10;pdf2xHaUzHFuu4kMzHB1s3FuO5jdrQ4QbU/gPJVJJOtwjVhMnsSaxj4kjE00Nx5nUymq6nTjg3jd&#10;qPJQg7Vduy3iw3X6gs3iPYc8XeLQv3Uqcncpjf8GTf2q/l1ljcOGOVjsEEoz5YKuZ2j96kg+5R8M&#10;+aTNrqoH2hy2E/sG4IBH0tu5C3ZvpCejdePMqQNSzbjWnTqXZlFRqzFF+6ZdILbJCsrgD6yeo3F2&#10;yb5jaWycTXXgjdL5qU9C26SYWSNiEo2zU4J52uULNv1JlG6fw2gPpx2V8WyUF4YqJlC5d5emUte8&#10;0oYlPT6b/tfQcU1ns9V249x4MrEDCzUXe/ta6jipLRgS61z8r0ueFx4cwjgybqQt8AuX1xZPolgV&#10;CuHOxtFKMpvbbZwch7si/fZaAuWCJrWN1B9Odz3i2SkVvzC57Q8VbbFxNulTH7SJ0fbZ9L8uzqyN&#10;sqav7ZWDh9spsD2MxslZUxoZN2WXYWlK9+EiYtb0EHE6daZctZ6PzP9ax9l8jsvIb3NlLgO/TdMC&#10;bbomiagsxzCbLgO7zR0E0S5AUZOhFidBX2x+tI/M/1rHufUolQekG7naa5WfGyYQ+QeVgLWHjKzO&#10;LJXzkd0/mts6X1ZuBDDH3XhYchi5dc7Vr+rf8WvWeiTADn99NB4ijaXGCOgB8uqfDL6rbpLEpQYA&#10;apuCtHm10iBGxuP85FfErU53dMowpGtb4CNX6R27Uphi+yhlL2ZClJx8TYoPz/9aJ4im4YXHEfJl&#10;h0EhNl7VMrAVYNLYtlDzMyfgGhOO9iPZ//I3BAL0SCAmfaWQiP/uAdVbZJf7eInLHcrM0VA5rypH&#10;LnygR2BaqJnL0vfYcfROTe/8oItxuuQBxxx33CIFZPPL56xf1b/rMiDJ5bdjim+wmPrV0XhabI3L&#10;ssZ99SUwLWSHocg52BeuRbFUFH+FTmsqBNTIrqew3Plh7AFdx+zoPJvCw+QYmJKLOTwaZzN7qcYU&#10;+KKpkKa7AantImfNB19wR7nubq4gPWyVu288+0Nc0Z09t9mQW44rGmc7+jjfh9dQ69lsK0Byuiiv&#10;fVDzh2kCsKVPfTb9r7H9N2sFpPu4s6N4kvWsCCEnkoqxO0+iMRWl4Muv2IcolTqjLpNF+Fz1VsLk&#10;q5VY34NrWfEfqYh8Nf+CahueC/Ky60P0FyHvVrdGpQPOsn0rFcqbB+9z6X+VYq27GXABMUz9nFiS&#10;H7uQbg2zmV2oDl25wrRHEiSrccwQ8RSkwhZssRpXnkjmGp6dPPl9UV7nJSvwVb7uhSPMbq3XXnqs&#10;zYKklEVdwNJxtp2CvbGHtWxGIvppl/9soQLc6yHS0dw2h592Hjq92mbA5WOyV9cY78CT/N0fVS+7&#10;ZVUinptPT/H87p7azdIjeCPxbp+zaWmiztccy5sRiOGjaGt7KQ4Umm4dI+rJQzDb19wqO7gm7y7G&#10;WKfZukP0lWPjqdUeFZ/r+tev6t/x6yUXK/a0z9NtQP7joy3YR7M0BWmjAQkDFmZ5HWhyT1ptCRfQ&#10;tOMagouxHDHkYBtBSxJhO9NwS/uBbcS861O7HdavSNIKxowYbmYD186T6+8vZUsNe5KWPDsDAF9u&#10;JFJUCXFFPFxlkqueIHI0HOrSIZsJxQGF3PWP2ew9cF702hmr55PoC04UZZhrAhaeZJOaWa7SpBld&#10;qFc6o6GhN2Od2BdNt/oHN7sYBcM3+8NpjaOehUlbhdG5+F91Kkw4EE3X79Z7CmsCF9DOamfiNtHn&#10;w3jKba2HpGCv4ImFNxwaCiKeHZwBDITqkWUj6BqBHU9g06N0hNDAuCAwEkw8QeFstL8Ijo77GOc4&#10;yUCPoWC47nvektAdrgFNkXXfYjy3IAJHZRV76AJRymvXcdJ5fgfrIAuu6hV9LekepRFTngQJC8bK&#10;gTtuQa9xYo6Silpfi85aTaT5EIuOAOPCE127JsmiueXUqnIftJraLDW9plsoxrahUmnoksmTkESN&#10;E9TXFd6pgAXDJ6ObHstnPDfkMpF5PGB7qP9pTAKx8HWXZeNEhoZlRpNJjD97LTM7YtdqI+nWDFJe&#10;l6EDfhuwjoznhv0G0USUxHiibocFSlhmV2JAR7XSVyTdr7mppYHUESYsFuMpj2c9JbE+B7p/rqfw&#10;9OvcEmG6phB0OWbGawm9+6WjoOuJUi+iKZdgZ83gFQybTqVzq2MZzS3wV3T6+lqEaM021FAAORfi&#10;QG00/PQA+QVwe1CijI91X+n6VdPCoLC36oNNJc26p+tX9e/4NaGPcSLSg27cNMCo6ldHulyJ+aHj&#10;uG5jYArmePCmapr09WZKUcaFsKzjoYDgitwbGDwiF4OSvWx7gmb0qi+XShHcwG1CLpyiZ9Z4CKrl&#10;2Kuo8Y5ZEfh/nXfFC2ecoH5V/85fA64YHJSI28344RziyA2NtOgm0yvYGhVLp5/PqKmrCVZqfFRa&#10;kPAnZjO4ORf/a/1ONaEfhicgAl1n3/QnK1kZKzCN46KMyRMpHQcXNsbIzkWyj3sji3lZGuL3K2p7&#10;vhZBGoqOM3YU8c2HQliPWSVqMmfVR+Z/jXFuNW8o752X1CvtkBX37ZHcijYSOBdEPz0P2bqzK9sz&#10;NTomn1RU4i0uk4CG3l15oDjUCAbjpI3T+2JuXeI4/ggpry9kVU/k02o0KZauUdU7j+aQhJxSxlo3&#10;oj40tuiyAmRB+2h5yNK47URUvIo6IATfHs8h2koqYXktR5ubntrWFXfBt/Vzj3Z7dVup6osjtJ1q&#10;QIZe4Himjnd8Z81K/bvKlNK05QW+qL3v7tdHc4j8IArLeMDzsWv7HHJLEA7IeMjYbDMSQsUdWh8S&#10;6V936oVMHPIkbl91WBzLLoe0ccQNH6/FgFtqImq/YWU/PY6MBdrhD2yk3axQjVipcYL4nJ1/dtYo&#10;pl1LKHR9MoccyEomSCaYdV2r1XTW0sB7fUj2x20zSjWqqmUxLsaX+Zz5aCjqQ7AXXrRRmYdt/aj+&#10;XQWC+8SUK9KHgZCY99/Wj5zPSoLRoBNxpdEd7H0sPATxOfQde8/yRcQWOGdXgSAGk9WWsBxVMSPH&#10;cH8q1ZfWtxENHG4zeno6qvWr4/Go98c6YQzMMUUcupxi68NnBmtj5UgtrD61zbXznIf/Nb6S/PMz&#10;cqNZpx2obSi2MDpxXZF6ack2zPBWV7qWknAW/tdgyLzpiBVDaprNmFEAUP7x8TPOgDLTmZpA+uio&#10;iQm8rjGRmTJTagHq3/FdKMPZcWHDTtSPDodC6E5AzeVzx6TP+aHwCat/ndfxudsz4CvD9KqFjFSR&#10;IJXKhYgh5r1Lu9r8l+YAgmPbGhAthENPIYvR7C23e45QJHruRNoZEQjn5dMIPlzo/uP5+9NPZocN&#10;8A3LYcocrxvrdRXMJyy2Q1k45kgnoaEwLySaY5+9sIwAC9eioECaoVtXGve+JMlZ+F9Tqi4INzHY&#10;Xspq2nZu/P4glv3h09f369Hw+e23X5aovv7jf339NiL8X7/9j/efPv7TP7794eunD7/+9C+/fviw&#10;/PHul/cf3//zhy9v/vb2w4/fvX337v1v3+6+06O3Hz7/8nb9n8kKr7gQ5PJrUSwvtpd9+O3N74so&#10;svDv3n7+8bufP7z9trzrt09iuJ4sX75+++9vv/6yvnmhX8f68ddv77/U8cbLf//89Yevn//1yz/9&#10;o/7rPz/99P/+9cubL98+/PMnPpTJf/vbu18+ffnxu3ffviwrrl/9/vXz+nP+483fP374jf/p89cf&#10;v/vl27fPP3z//fLtb7/+w8df33359PXTz9/+4d2nj99/+vnnX9+9//73T19++h6T4Wb5r89fPr17&#10;//Xrr7/99d9+efv5PaPQ+9/977/xEb/+pDPpuze/vf34/sfv/uXTl49v33z49T+/vP/hzfrHKi6D&#10;4N8YA8PSX+tw3v7w95+/fHzz5dM3nblYtYsh+POHXz//T/6H797ov/6P/kurwMe9+fuP3/1FfTQq&#10;gaVyh1Wpv/3h/d+/vXnHD3AKdU3Pm3dSpIJ51KYWL73o3f/dRODt3xCMZTX++tMiIm9/+OtPYzjv&#10;Pv3221eW4t+Z4p8/fnj743f/7fs3igFjML75/Q3GKJ2txmlzQfQfnYhkN+jkxze/QKTM91BQF0T/&#10;rjFvnDiAbm/OOXUiQLX4B8/nnNBfxomhnHPqROLE0XDOiXNm46TqzKdg9joRSDa1FjznxAHZON3Q&#10;CvTlfEydiJQhjS2C2WNbb5zUwe0xWKdOpOQkVv75mBDkxgnZew1mrxPFY0LDN06EP28CTp2IdSJj&#10;HIwJhbFxSiWiE8USgQW8caLjKb7/uUR0IrwIImW35+skQGJnxY3qgUgYFbyI2CW8+o4nXKLQ7fmw&#10;VKc/v1C8CBAE4+p7nts+qd0MWHWipVkgsnSu/Pqmp3gaeEbAqhMJiUzFVcCq73qcEeztgFUnghU1&#10;o68Bq77t8a6IaifD6lRsYbRSoGp17M0lxmgnB5Pw6lSxYrrtWx9eisgHc9ip4MVNCQ/BHPbNT/sL&#10;UvzJenWqfA779ie7pOaPwbg6lcZFbfT5uJQybOtFu9WbQGkYFUViaN3gcLzr25/UK9fcBkrDqMj9&#10;0UDoJRhX3/9Cj+MUn8+hkgNzNsSLYzXg1RUAoQAWLOHVqeCFfZbw6hqAQDxH+F0wrk5Fpo71Snh1&#10;DcAU8oWJbHQqeOk+02AOuwbAQAXVEMi8KqLbepE4e0rG1TWALn6g618wh52Kceky1WBcXQPoigqC&#10;4wGvTpXz6hqAniIotmS9OpVkg4qu83EpRjJnnsOf0oBA5o1KeXw6awS8TG+oCcVDYFXTsWb7QvEi&#10;Qh3w6hpAd2ETYD9fLzmDczbWvZzw6hoAXsT0El6dKpYNhe7mFxJfRTYCmTeqnFfXAET6gLkEcqjw&#10;6fxC/CZd7ROsV9cA8CL4lPDqVHjDcvwDXl0DsF4EYZM57FTwQm8EOkohjTkb7C+c94RXp8p5dQ2A&#10;04XhkMxhp1JEARTd+RySvWvjotAe3+Z8fxkVvAhLBHP40DWAzA0Z5qdRE6MSkpSSxWBcXQMA5gCJ&#10;nvDqVPDifEjmsGsA7ChgDwmvThXvZfIcbb1Io4EkDOawU6EPMW6CvazsyibzBOKAPgS8OpUaFtAw&#10;KFivrgFIR92QcQp4dSrxokV6wKtrAIxemnQErDoR9hC58kQ0ugIgv0d/rYBVJ8ItX+y8U19Z/WXm&#10;aq13NgSsOpEiG1hf5xOo8P5kRfUJKfFzVkZEBIAEXSCDqubZWIXBBiOKgw1KdkxWJDjYXIEqNCpw&#10;JNR1BSaUwGWNl0rAXoMp7FTwUo+tYLX65qecAoEKtpY6RM4vVKE1iIWAV9/8HP/UASZz2KlU0kZV&#10;TMCrb35MKDL8wT4WyqCPi4MhUBmqyJlUqgokChCsV6fSeoH7DsbVtz+oKXBxgXmtlOX8QskhrQsD&#10;Xn3/c0reUPMfjKtT3QHXIgZwzksJ/vmFpAgBHAS8jApeHHiBHD51tUEIFV8+WC+jYg4JUgSyIUxh&#10;G5cy9cm4OhXjAq6bjKtrAJUsUSh7vl4Cb8wvhBf40cClBFm1UVG6RKg80BtGRUgUayjYy0IrzC8E&#10;MUlSPjgojUo6Co0YyGHXAJT1gskOprATyUwGGxSw6goAiJPyO6cGrxBHcy5ibShE8qRKz2Qjis9k&#10;ymg2VuDvCbEHo+pEq6URyIWwiXNU2E+Ai89ZGdFiP3G4ntpPAsttrEBxPgUnlxEtVuFTwqrvfV3W&#10;l/gm4Dq271sCchyt56PqW5/6FYr/gwnsRLAiBJWsVdcXOGnyq0+FHUxuH9UdrJJRdXUBGF+h2nNW&#10;nQjNBOYsGVXf+Hj9yrqcs+pE7Ct4Jaz6xqenQxRKFrZnim1sY6g2ZFIt13wlwt6JdGTJpz6XwL7x&#10;wUPTzyCYwE5EPZIg4OeshOnaRhVqdiOKNftL1xYLTjQ4842IBpiqGg9G1Te+blhKjnxQZdtUMCq1&#10;kQhY9Y1PzRwG6/laCfE7Zx1WWO8Jq77x11u0AladiAlURWUwqr7x47XqRPla9Y2vWFWC1nnpRHfE&#10;namMC0bVN74aSiRBXarh2lqp1CMJzqhUca4wKELO/GCtOhG5D6JigYGrwoKNFVKbhOCNSGXq4G/O&#10;J1AVMBurBf5/PiojArypbFXAqmuLVCxeO1EsFqqIn6OiyhO/OBhVJ6KYkeLbwIwRXthYvT4FrDoR&#10;rORkBRPYNz7BZqo1AladCDw6rRmCQ0T1Y21UJAiSCexEsCJUmkigbXwu7hB85NS4UAX9/EBqiB7h&#10;F8yg7XxyCq+JRyxIu/GimijgZVuffiJK55yPy6iWoq9EMrrCIKegbH/Aq1Mxfyo/OB8Xcek2Hboq&#10;jcLlc2ZORucaSuCDWQQZZNwISSZxVidj/y9wlVMzTfcxbkt9+0IgiI15umhOBjfiM9HYuhqgqbda&#10;VibcOhmFS/Q3itatawK1PMMrTLh1Mo4wKuijsXVlQGdxqjgibp0Mi4N+wMHRAh6pr5uK1BMD28lU&#10;ZSpATiAlXSGoMXqGXaNkdhMuuDG2wHXQPTYbGZ7XaxROdrLY+KXEy7gBZ44wZUYGN+6GSGbSgJ5c&#10;nUd0LZESI8MJw4lIdoBBPRFkOtclu9vI8C6JeyU7QEVL89hQK3vc+mC/Gdka+YpmsisFujFRgBNx&#10;62TEA0hURjPZlYJqlekbmIytk6F+skAHmes+k4RuFf4+18pGBjfAG9HYTJc8cC4+BCYdELv2kSCx&#10;kZJo3bpSoIpC11olY+tk4iaH+FxzqZx7k0kF3J8S3LKRMZOEtaKZNF1CARV1BMnYOlkuJYb/XAKy&#10;ieO+9A2eU5LvAEOAsrsJpQVhglsjy3e3YUDRXM9Rtnm5smIbW6y51IFjkqGVKfhMZNLIcq2sO+U2&#10;birBTFKYXDjTyPITR1XzjZtKH6KxdbL8NDUsqFoB0sUl2AFGRuSPpmNBblGdC/rYCDckgQMngxsR&#10;uUSXqNdPn0l6VkQ7oJMxkzSXSqwgXSXYuOlWxWjdOhk2F8GyZGyGCcXCI2eV6EkjEzfqYAOtbKhQ&#10;kK4kDRI9aWRwA6GczKThQhEs2oglM2lkWOb4OBE30yXc7kefy2AH6O7Qudx4HSpzT2ayKwVdk0Qz&#10;04RbJ1ObC9o3Jty6UsBb1NWdCbdORqQOTzgaWzcwdLcDPQoSbp0M3xQpSc5utdqYC4CXzxIkVpCR&#10;4eVTaRqNrSsF+jJgGUZS0smIDr5wx3Oybl0p6L4AII7JTHYy4iWU9iRjc5wobVWinKBuxdoWgC8k&#10;pxBx6/ESIDoRRoerEzszejxkG0DNdKeQkKCitU4wj0ZF3Sut/oLYHbaxMdN9bwmzTiVm6PJARAxi&#10;SpUJOePEMXUy5J9gXMLNNALcosKFpYnfnH6ucqYFS6K2dDHQRpZzMzK4RaljnMPOjTAgDWWTdTMy&#10;uL1GLof6t2xjW7q2JErSyfKZNI2ggq4ooGAoVcq5KKVLzAQHj+ruusdkuzkZW4BAYyCTjh8FwhRh&#10;QdRbry2AGkZGO8ARpHSWpGVmICVORmEcdkkytq4UaD4S1UwszRCbbD1z/ibbzUCkhJzodZCMzEwS&#10;3eIOoO7cwVe3l/mN6saTgK1wlhsVBcbcOxhNo2kE6v4iHP6to08x7chVJkMzjQA3piSZSCfTqkXc&#10;XJHovqaIm5OpEjKxtnSr+Vw2FhvTNeLmZDR+TkoNiVYYN3p6Jem9HRldwXBMg3VzQCmhyQgaSs/c&#10;/pFw4/8n3LpJks+k4Ve5nfYZezfh1hWJKvMzKXEsKlForsZOuJlOiPebo1Hj/WbAUs4a+p8F282o&#10;aNxAT+DEbFV31rkBAL5qQs4jvEYFM/UFT+axqwSYYbcmzDqVmBHhTZh1jUArLRC6CbNORXkuvdwS&#10;rWWoVFqMRq1eeHeb/DvsCjJTwcgMYkpVKi37gpEZFcxe72+Ts8ZAptjVAmecC4hRqY0I4Y5kZF2J&#10;AKWhn2XCrFMJI0klQcKs6xBye/hsCbNOBViKloSJgBjUlABVVD2PyugCorY+CZiYGWhkD0RHKE4P&#10;1qxT4dUs0Opzy0d3fW0a5JVpjNasU8k9VHFawKzrggfVz0dr1qkwjZmSSEC6LiBtLC8vmMZOJeeQ&#10;NFoysq4LqPGJ0I+3dKfdJj/3RA12ijDyf8HIjIppvJOxdL5mBjyN18yo8jUz6CmICSrikpGZBoml&#10;0cCnRHOzlL1RCe9GqjOZxq4L2NOERpKRdSpiZ+rknzDruoC7V2jLmzDrVDAjdpCYBQZBVRP1CPlg&#10;VDAjBhlNY9cF9LElmpuMrFNdsWZdF1CORMg/YdapAGYQ74ymseuCB9bsMTF4HL56xy3XUQckg6Ii&#10;wHxjMDKj4jijCjfR+gZGpWIKgyJh5o5MengahpVWC6BYE2auQeiJnpQnEN9v+ps4Oq3+E2adCqeJ&#10;a6ATAaHP43ZYKEUQaRCjwtXC4ImYdV1Al0Dcz2RknQrrikx6JCDdmqCbCXZSwqxT0age3zPRjQZL&#10;BbvGZybMTIOQf71JYOIkSdqagSwnk50w61R3pJYRkUDr68KNzZSLp7FTxdNImUFjdq/yumAanSoW&#10;kKXf/BzZemnG+TQ6VSz6SzfkjdlyK0jCzDQIXaCj2lVC330aQzfXqWI3F2+nMQPAQbVxtGidDJG+&#10;AaRyLo5Lm+o5j+IWxQucTNyign4ybzY21Cr2xKm5vyOjC0CUC9LlbNtWI6ufzmQnI1i5lMyfmuD0&#10;DO3ccKwjs9jJyLMT1A4UJFk748alKQls0Mkol+DgTbg5JpVW8iCsg3UzMjLftAQKzEdu8LKx0eA8&#10;sUWcLN8BjkkFtUnj5mRspkq46AxsV7DfdO/btt+4VeL5PuJmZGA4uEw74daVAqk4Gp4F7jWBq/6R&#10;wP+iPBcWYyfDzI0CnTsybW78yfP95phUWp6ov8K5LnEyrH71cgq4daUAYoFrBCNuRqZLtxMQPsdg&#10;n0ku2qC2LhlbJ2MHMLWRlLguIUGTlKGgvNtHsrO5VCpIB2FPNDIwOxR5JmMzMnYbQhoERviZceOm&#10;NHAt51JiZMwHOyfiZkqBE4f+eAm3TsaJg7GQyKRjUunujKZMuHVdgq+xuOfnO8AxqYR/0UIJt65L&#10;bnHZoiAkp1lfN27yYnAJt06GlGRpbGKjxo3mukn61cmwZSgljHaAKQVd+J2tWyfj4j7dYh1oLoOy&#10;4hNxL1Vy4hiZxkZPmYRbVwpyiqIQGkdTWwA8dq6zTbjtMKlIctKMkrvojNsCigzGtsOk0rQxcqeM&#10;TDemiOx8vzkmFSI2arADjIz9xk3hEbeuFKhLCHWJQVlzXeJtTqmo4sbHZGymS6gExX5NZrIrBXwc&#10;Ctwjbp2MPDb3d0XcXJdQ7R/pkvtOBjfSBdG6daXA7ubynGhsnWy9Pi7ab93AUBUEIMxk3ToZaouy&#10;zgCniGvStikYcF2amnDrZEIEoLwCKdlhUnUKJ/vNyDi7Xwn5JdzcLqFDSzSThmVld4NUT6TEUakE&#10;hKnpCWbSyOBG8iXZAQZmRfrhlqybkSngCngtmcmuFJQ2iHLMiFMTLi6S1RWPCbeuFIRcRpiTmexk&#10;WObYypFMdqXAIUlONeJmZDfAkpLCR/ZzmxKk/z66cmFPpg5K0bp1pcB5w/3hQYKUElX7SPAt2Ux2&#10;pQA35UWSdXMyWuQliWbMTvtILnROyiz3ZLSFpDLn3FJwWCo1EGqUf+7j7MgwTJIcKbaBjY3SwKQF&#10;zo4MNzjqNk71Z+fGxe9yjYKxGRkGHh0qkpnsSoFvRMEm8UlDwZIKYLtF3LpSEL5a7kMwNiMDcUtf&#10;kWRsrhTYNyjzgJuRUT2BEkq4mS6h67BydQE3I7ujXC+yXq03Kq6ROmAm3EyXLHnZRCsboJWjAzBU&#10;NJOmS9KiF9AVbQfA7T67MMbIFLBSFfu5LjFkKg60bo0NZtLIOITvKQZNuHVdAjeuFArw4whhmxId&#10;+ZlHZchU3cqcRQyNDBCEELTJ2LouwXiiODDZAQ5ovQeEEkWeDJqKGUrj6GjdTJeo3U0C62NftgXA&#10;WXmNCladDPOegHRiKVi/VDXSIG2XyKTpEu5wBBCYrFtXCreEdHR0nGsu77TK7am6QyrYb10pEFWm&#10;HD3i1sk4cLJ2K3S07+tGBSlp2mBsRgY3+n0kPo4BVDEKSS4mO8DIcNcpIY24daWwuH0JSJIURZsS&#10;JQnVp+h83Z67gQFEkBZAyboZGWYJrZuisbkuofg9Ok0d2rr0skt2gEFbQeJj4Udjc13yjFaIxua6&#10;5OVJWM7z/WaQWOVHslyHdVMlsE88OtElRoZLS81wYnNZF1ZOHLR5YikYGScOl9tGMtmVgk7TzKNy&#10;fCstYSiiC3aAIVUJ2eIvJutmZJzd3GWX2CUGVc1tLiNDAS03nJzvbkO44q4/ZT6OkRFlpp1Vksk0&#10;sCrWK/ZkoieNjOOGGxyS3c3dyC0DfYMmiWJBTpbiu0mbGTduH+JYPN/dTsYFRMQiEpnsugTYiJog&#10;JtyMDHUHXcLNDAzUFsd3ws3IdCdr0tqCbnF9JoEYR7dh7MlokZD0yLxzyCoGpdRrsG5dBRFmofg3&#10;sfB2mNXXl+gyJ24r6lMClgVXOFg3g7oqhkeELBibkbFNUQrJfjOsax4xNDK5tFl0xsCuqFf852hs&#10;Zs6o2UekSxy3iioh+JTMZFdBIAeU3ErWzXQJcWX1hDmXSev3ykFFBUESVfMurCoBi6IzRpZnoA3w&#10;qp6eeBDJ2LouEW6DFUhm0nQJkNyobQfJhrbf5PaRXEm4mVKg1wfKJBlbJ5P7ELUmJDrSPpIEFZdy&#10;B1LiZOoLRm7lfGz31sJVl7wpKX8qk04GDvWVK3YSbuascHVoVJR+751fH0EO3AX2JCGEPpM5t06G&#10;A51y60qB8Dx3xAax13uDy1KSe3+XxMyxzWxsLyJM1q2Twe0hioYSDXNumJORlHQyuL2ol8Op9co+&#10;MW5gnpIIhpOpyya2QsKtKwWilcR1gt3NpZftI+EmXzjh1pWCuD0m96qh851bKCUGYMUKpbo/GZuR&#10;MTaiasm6Oe4VpRD1N7o3MqTkOfIDaIPRpgTNBewv2W9GpjzaTYJToOWVc6MxUlDj7GTipo1zvgMc&#10;wEqAHiMv2N1GtnBLmncQefCxyTBJuHUyuHFXSLIDHMDKZRzU+CfcTJdgTerID2bSdQlBnQSJCoq6&#10;TQm5XfA90di6UqDhDXoyGlsno7/gfYQxpDa/faTa63C9WDKTnYz9xvVJQQSD2INxA4UUrZuR5brE&#10;AKwkX8FPJmMzsvzsthaubFLFsYOZNDKZCVGLC8LINpNguJOYuZPxiZzKyQ5w3CuxOAyhZGzdnKEL&#10;BcGIRHPtcK+kY5IKU+pX25RQXkpRdrLfdrhXNBCifG69GhmFkcQnox3QlQIHB/stmslOhmVOiUzg&#10;LVI31aZEx5QA48HYOhlSQlgn8QMMwMoOQEoibqZLnjAxkkgv6VUbG4GQSEqMLPc6DMCKwcXYEl1i&#10;ZLmFZwBWtDIHYyIlRoZWpjdPIiUGYNUF01xMHUiJkXHiUFiV7DfHvWInEFlOuJkuoQ9WVI/DFJiU&#10;4JwmbbydjJl8jWrE7g3Ayro9ETdPxmZ2Cdg9Yl2BXeK9WAG9cplrws11CaXgSeSJS4xsJjUpkUx2&#10;MjTXAik9t7kc9/p4ex8hUYn1tY/kxNEFg8FMGoAVPcm6JWMzMjV1I/iacDPcK90rKH4I1s1xr7rP&#10;MPJNDcBKLIgzIJESI4uR36QE2wLEWGwno4UirnFilxiAVZizKNdB8XL7SFw+TuFo3UyXUCOPsZas&#10;WyeLqxHIQbaPRP1kVVtOpkgvrbQSmexKgVQyHYMjmexkaC3Ck9G6daVAShKGkUwaGVfXq2TiXJfs&#10;2rEyk0kdFXGtvgA3bO5oJh33qptrkmoErhPp3LC4OFCDsTmAFduJaFwgk04GfpUOKQk3i5dwvUXU&#10;fh0zxMYWoqPvHfeKmETXwuzI0j5+uLD9I0mcgnJLZtLIUCZZzNw7soK3yaKhTqYOkZHNte/ISk4+&#10;khJTQWlDUJJSfSZJgAIPTWbSyNIezbTNNW5ggSMfx8nuyPYliH1QL8YNsGbS0mxHBuBKU3KuuRzA&#10;iohEnb9Qpv0j4aa2WgE3s0voSUnfh2DdHPeK1UvWIuHmSuERquTEcdwrMCRdzB6MzewSXFNdP3vu&#10;CTvulWT+YxRTcAAr8AYsmoTbTpcQbI/G1g0Mqr1RC9HYjAyji3tQkpl0pYAnHNmTBpdVUT7VtAk3&#10;VwpkZJI6YRq49B1wi6sSRXodwMon3iV1HfTTMm5KkkRjM10CnChqeH2/6+aqa9eT3e0AVvKhajh+&#10;vgOc7IYYNkrhfL85gFWXo0axICcDABCho2nG0heA1Y8u63IyXPXn6HoRkkudm7yHaL8ZGdFJuEUz&#10;aUqBSBAgt2TdOllctwgW2sYGCi/aAUaGH0wHn8R6dQArQR2EMhlbV0EoLlqjJZrLAayc9y9JHwwq&#10;RduU4Alzi2i030wpYHAR6k3G1snQyLr5L9lvpktoAfkaxfAM90oEg8M7WTcHsNJ3iVMgGJuRUY3D&#10;dUrJDnAAa5wRMzIi2BjmyUw6gPWRavLoxDEygmOcUxE30yVxJtNwr+QWyfZF69aVAvlutk6SgTbc&#10;KzYQ9xEnUTUHsJIMyHLCRgY3UlTJ7vY+rTEKycjIQD+9RKfpS1cKHPhUxSbeopERiKM7ejS2rhTA&#10;BXHRZlAjRiq3ay6tW7a7XZeIWzS2TrZIScTNAazLTCbnm5GtMxngzO8NwIopQ/uMRHMZGeYk85/s&#10;NwOwwo31TixzI2NsFP8kusRxr3Q6162S5xaekannCVeoBCeO415jXJCRISXcMpjsAAOwsgNCXJCR&#10;kf5/Zu8kY+sGxhXcOpnQ6ZTIJNxMl+RS0smumMmuFIQey7BqjntdZDIaW1cK2m9R3SLHWddc9yr+&#10;CWqNMCcaGTEd8p9B5MnJbokERp08gcwbNxBuSdNcJ7vFnYuq7XAznBv4kkBzORmai9M02N3YuM4N&#10;nyrQXE52C4T7CePp1FvkHHRumCaB5nIyuJEBDXQJ1386N+yS4MRxMmaSTHmglWmk7Ny4oTPwA5ws&#10;PgPYl84ty3c7GVbQTRQLokW3caMNSXLiOJm43ZBsCqSkKwVmHyRqJJOdTHmt6NoW+pXsxhbFzJ0M&#10;KeE6uMBWpi2scws1l5HlmssArIofccadWwrYPO0jScm/6Pa583Vz3CuB9tsEP8lCOTeKjaKZNF3C&#10;HWZRDI9m7sbt6TW6kOnBca/52LoKQkqeQYsmM2m65InLdxPr9cHgsrfcCsT18gk30yXADaixT6Sk&#10;k1F+S3PZwFLg4sS2AHSkRbqS883IdAEUfZmTsXWlADdUUDS2TkZqkdRmsm4GYCVDBXwy0VxGxoV5&#10;RDAibqZLUguPrGxbAHWoe0g6VdMtoJEpphB1lXIycEEk8wOPCnyycSMal+CVnYyxcXhHM9mVAjqS&#10;6GsiJQaXRdnBLRpbVwpKIkSVFhQEtCkhzgU0NOLmuoTGxUlFGgES50ZHl8QKuutKQf2aQm6djLHB&#10;LdndjnulDwnncKC5jCzXJY57pTuUQNWnfjey1GeS7jEUuAaaywCsaC5qlBJdYmTS5M+RTBqAFW5E&#10;PhJb2ciwuYiXRGMzXRKfOI57BVGN1ZXMpOkS2lIoHH2+bo57Be1AGVHCzXRJfHYbXJaeJyTuopns&#10;SiG38Awum1t4hnvlI9k7yUR2VaLmUEmU68FQr/ACMJ7w6ooEXip1PLdcDfMqXpETbFTwitC89Gbq&#10;6oCK0cggMSoCd2r+fD6uHXCVloLJpjYqkEfo1YSXmRWquUpUsYFd6dEU3Q4PTr7PIaWpSSGyU8mi&#10;yMbVtcdy82iQSsFib1/4gkeVxCNp+9uoxCtpsuFU8Mrk8KFrDhJZ4Xp1Ks1hgpOhi1YfF93hMjns&#10;VM/UfUQ2gXV2pQ9Rtr+M6pl6wUw2ui9Dqj8qrOZMbrMBL7WND/ay6w0SWJEcdip4ZV6Tg1QplIrC&#10;q0al5gAJspVsVZsN2jqoq8P54WxUsIqQAcQ/Oq8neCWGgFGh5aMbK6g67byeH6QBgnF1Ko0qkg3D&#10;tNIP7iGBVxD8bl8IL/zcQA4NmkpBXLaXjSqfw64BgDpE14aC3WvjymWjWw5ATUBpJevVqWg+8Axo&#10;53wvOyiVyEmSLiSH1scl8yuxARzJigpIgKyU8RsvrLFkXA5IpVVp5LIYFY6OytLO59DhqGrkltiH&#10;RkV9gK7/CXiZ3iCqEO0vg7DGto1BUSnKBFAUyKFRKX4RncuGX2X7E61JeHW9ob78CQ4Y0FeTKO7Z&#10;FtrjXB8aFRUdulk6WK+uAW7xgjPZMColTKOwt2FQb8l8Jrh0XIw+HWi2lwQjRYsfI6NvTST1TiUf&#10;LJrGrgQUyonMbMOt3oIhUguk8zUzACpmWxTxNiLuQ0YUk/1s8FNmIzJvjEiXm0XXlQM/bCvGvbWR&#10;yWFEtzSGje714MjqvLCXk+1sRLTMo3tDtF5dCwgokwiidWm9pdIki2Ea7BQIXBQKMCJqukhRJ0Jv&#10;WFVKMZ6TJo5kP9rMI/SAThOn2TGngDuSDq14u8aMSztJbAc7zLSAehsnHoQ1aOVyB1JRQUs5ql37&#10;N6JLIxPHqWilr/ag5yNzwCk9gaIAn1MB2lKeOWBmDgsWBEm284PMUKrgXKhUSHh15YHfQfOLhFen&#10;UnohEnzHmtJFP9JURsVlL3QvTcbVlQe7hdLQZFxGhYmeWW8ONCW7FiUcnQoPOILLERDpcs+RlHQ/&#10;21GxocE0JdO4UwTRhY+kBPon3gg/GDEz9XFziw2XrJlRxdaA9WSlM5IqpIJNZkrnJrVzHGOaqvwd&#10;VWrBOcRUGZNkZE4V26aOME33tFHFRrfjSx+BAyS6yqhiZ8LRpWq5FfHq+iN2khxb+gKAIFqw7u7E&#10;zp91VL1jXJlwdJ0TO7XehjUNQhgVNxRlQQhDldLk5jG51YL+U01REbhAmQZK0TClC69INrrqSHnR&#10;Qqd9IaABATdO1ZRTUXtIL6rzcT06DDXm1a0V8UpgavQkaOPCe8azSsbVqYBp0tsgGVd3Wh6eWPUg&#10;UErju/aF8ML1S3h1DQAvtbML1qtTkXaWFXZqJ5Kja19IUJJZTHh1KtJhSm0FvLoGILBLECLh1anu&#10;udWayrWAVzcfCHNj2ie8OhXwAvI5Ca+uAQC00cMl4WVU3A6U6A3Qom29MOuj2+qdSreE8oXnc2ig&#10;U8x66vGCcRnVA7IRzaFhRwVjSPqnUUPUZoO/HpLCM/JLjYq6S4FPzveXUQn8k/hG9IpqvChyjjCS&#10;TkUwRlXtwXqZBhBkLtHzhjVlsagWTHi5BqCzVSLzBlAFeouVn/DqGkBgIVY5WC+j0j0jEa+uAWId&#10;Zd1VYx1laNFYzxtVrOettSou6X2CniXr26VXDdMCqC7dLBoVLWO51y1YL6OiFax6K5zLvOFEH/B+&#10;k05RWBjtC3Hrb+hqG/DqekP9ERKcOjl643UPuDTh1fUGJbVRkoqq7s6LW/8SMALo/kbFbdyyls/3&#10;l1FRxqD+0cEcdr0BzJqG0gmvTkWDgwj4QFePPi5iAUlvR6ci5xm1rQR53XjF57JRUYsVtVx/NGQo&#10;vJj8ZA7d3mC9ElvUcKH34KmTe3MfjWopcglggtw71ecQqHgkh0aF9NLnL5BDw4Tqdsyk8y1dy9sX&#10;Yr+yLxNepgGWir5gvQxHyq3WNApMeLkGoCgg8VMMRQovMJoJr6437onbJGk+cHA2h68U3Sa8TAPQ&#10;BJjU8bmOMgQp8IDoolCmrH2hihQj28ao4r1sAFLqI0nZJeMybSMdFcm8aQC1pE7seQOQxrrXoKAC&#10;ZmTrZfYGZwqzcX6mGBQUO+om6X6ASd1XWWdlMocGBWWnRJlSwqedlxqUROPqeoOCv9fIrzTYKXYU&#10;zeSSOex6A/uQxiaBHBqAVFdKRzrKAaR0XFZo6XwzO5n87GgSu+IAFvcc3WSGq9tWDIBL1Cyew7FT&#10;vWqdEzXlZLpON1GJhgYFk4gxFU1j1x0EK6NSJ8ShjyxfMyOL16yrARoB0X830VTWIxWnPqm/JvrX&#10;B/Ys0U94GRkrFhm/hgeleRN3REa8uvYgOcU3BjvaAKH5JBpZPIlde5Bzk14MdrShT1EDUeTBAKEC&#10;MUSFoMDG2joTech4mRa4YVhJaylK8TsvGlkl29kAoSQTSaxEwtFVzosAzYlsmA7gWtroAgFgDm1c&#10;6kIfjaurANrFPSX9DXCtO6vleq5zQ8DwoK8EpaOEgFGBpaExUTCFhgd9BVEQKV+j0laOgqOGB33R&#10;jaHJ4WxU5MGz4KjjQalCS9qK04i0LRd1GpQiJ3PY1YbC5gmamZxt56VbRBI7wFCkdP/CSgw0lFGR&#10;26NRYjKuvv+fgAkmCGPAFG1cOAJMR8Kr7/8nnObIcPMGqPd3UYKUprjtCyktfY4CKkZF8XHUrerR&#10;MKR08gBYn6xXVxs0Ehew5VxvGBhU90dF9qhRMYXRjVqUxLU5JD3yHAXAjAoVykWfwbgMDEov9ghh&#10;TLeb9oW02on6NdO2plE9gkSKkipGRaP/qCsi2aHOa72v+dx/MCqCt9IA57JhYFAcOcGQAl7d2uBo&#10;iPpCk4jq4yLYngBGnOqOBGlSFUZLwsaLyA2Fhsm4OhU9CBTaD+bQ9MYT+NGIV6fCZ0YjJry6BqB4&#10;KmoohvnTZoPbXThiE17dTwGbgjGazGGnAqdDrXfAy3Cgzy/ckZDIoVFhKnMDR8KrawB6mPx/zs4u&#10;V5omN85bEWYDOv1X3SVYWoEWIF8OZEPSzcjAzIW8ez88I0CMKMAdoflu3sMBM5lV0axMBsnMCG1J&#10;HiU3cNp5fseGtCr9EOSI/Lxo3QjeRKSKpoFCgkdEomhxuKGQN1nX9gB0C+LigQAb2tx0zr2Jj5Is&#10;UNp9c1l8Mtf2NmxFM6LDUkfZpERRRFE7eMnJb1lzQCfgk/RX4RKE9WN+UumSJIxYe9KTWFbyYxY1&#10;PntRMFvzRmGc5srW7x8VUaMzY/Rb1gTQoemSGgjyG9YzZEsQ7bE1/5MLx+hkFKxL1IhzRkdYSf8k&#10;ASnEhqil2JD0T67pG8otWdfepuBskioBgrzrwc8VnFFSsapRMZh0OKGbtMz1frEBS9a11bjCLgow&#10;S9IoaftkgSe/L1GbruWJ75X0z+J9id9I39feObAdInCTZLVJ1ihONIofStLoZO3PFW/f/YaoPQkR&#10;BfsN3MvGxs90bAjmUjX8RvJdPiRplC/Rm9KC7+tSNUL0yZmIA7Ks63ZEG19VI+M5+X7xftZcxNkx&#10;MVnW1gpDy4c0LZ2LBhMOTLX+2h3v+9aGose1rPdcixG9ra2VbkXp0bvnYit6jx7h1iLQHh2X+Qrv&#10;uThWJl5etaBhhl/6uu09pFnpwXU3CeugWlRAcrpJ5toHDooZSbRIYLi1uJOQzU0wl2R/0jVuLh74&#10;6qEo4lpPnmZzP+9kXZL9SfP6Fxm0wVz7cEMRXtTojA/jsnCahvLRC+baWtyE9ZO04GbbtOeCQky6&#10;nKnWgybtSZMH7ifTuTgxJ+vaWjRWntYr3zEv2Z/k3WZeXrRAPI2Wk7m2ByDoOJvK4H1tLe5djUIO&#10;h2R/cv/OlPAGc21vQ2fYqe8OnuHebtzJXMze19bi+0+SRDLX9gDUgk7WXbCurcUlG/RfCuaS7E+2&#10;vRSTB3OJ1psnmNQI0oN3YZ65fpKQg2pBLdESNlnX9gA0y4p22PQyWxamDawg1pYWDOdcw/L9fYkW&#10;7cCjHClekMx1/0nqzVSLDum3pPkSPfX2XNxrjRcN1rW15ibMn6CW+ZCcUW4djOqLVYvz0Nx59/23&#10;LNmfhL7Ja03Wtf0GcUA2D8lc2wNwdIhuCQPj68nDfZHznMy1PUBaFgunsediqxz9viT7c3qdJpAX&#10;JTCY9VAhvrssJNkm2mKLEuwyvaSTZyjZn1yNlASIGHoZSNo93R4TbEj2J4HK6PMlSlzBdI8oDn66&#10;y0TCm9G2V5TIBuIWrOT3Jdmf/E6SRiPs+ZeBvC/KYaJnuHcOJ10rIhxuJXBIbWaEje0BJrQcZAPw&#10;g5d1sU3hdoTvPkqyP8dDJS5KlGZdtOdM5hIPwDMMGHq6kum67vOz/L4uyf78baCSPETROvHzke+V&#10;7E8SfDmQBn5etPh5UbabrEtcAFzFK/lWSs4onxSSRpO5ZL+BX4temOSMMtc7CfdSBLtfM7nwSeqB&#10;atEFNGpQxA0Ue67pPJ+AXrTifZSmfnJOSdgUTgvLwnh/qAmjlJHcgyQ9bpHQuTj6JtjYOwe2G7Tk&#10;STC/teI9tuR93nC+SeIcJdxrXcTmyAkK1iV5n7ShIiwSrEu0uFp62ml891GSLkromxLGZK69S+Ht&#10;0eAwmWv7jTs5MFGMSJJFOUjRlSSZa/sN6AP+S9a1tcjfokg4mWv7DbJS58Kp72cHSRaFTIFrS+ba&#10;fiNNt4EHWTj8jUclewDJFiWwRLZYsq7tNybOlqTQ0wNxWXhQHxjF9ETr94cSrWt7ALY2P1FMT7JF&#10;Jy6a1EuTh7LWNXmE2TPcWnG8VxI/uXBlqlu/41C0fuPYyTOUxE8y2qO6gEO04vi8JH4OB5vcK3yI&#10;Vsw7SOInIX2Cgckz3H4D85KSIqK7Cxo3dmxcX5rMtdWGJYpe13YAkxI8JgbY2GrDfkVzbQfASQoO&#10;LdnbSLpomA2ARfsZEmeD5EjWtdVStlKyRWFhiYwm8UNRIwf2nWxtJO+TKxMJOkTr2n6D3CM2RN+3&#10;AJL3ORfLTiLGd2yIWvLpkpzPuZCFxNRknr3XmE4ayZL2TgN+mGNeNNVWI/oarWr/9KnCIPclmsrU&#10;oo+J5InO1eVRJSdR//UjoWIp6ajHT30pkWl3kjeXvK2txmYtCr5Knug0CszCXqL222Mlgcb+6eMw&#10;zk8UwZZOo7AUST4l4cX9DIl0RtWVqkbCcnJLDDd86VxZTo+qTWv+JLChGZ9prhIVCstEOpNGXy7L&#10;+CR/KMn3OkQtfYaa8Ul2aVS9THB8rYs80aTsi14AS4lqFu4cT/yGqN3xUdH72g4Agugn261JoigN&#10;05JcQLq073WR/Ta96r5/TVRtsimC37IkfM7eei7fDeaSDUo6l/gNkpyzHZTkif7urpN1id+AOeA4&#10;n6xL1NJ1id+gz9qZFH5RSLlfMwXPybdSEj6p4CQ9L/mmiNrclJxgQxI+uSoZ7ivBoailfl4SPiFF&#10;yeuN5tp+I92Fap4ofU/mkojvmBc1ckuSxixcCLtfMnNNRWsw11abDlxJUFnzRHmAhJWTuba7iZ+h&#10;OAC8xjR6D9a11Yi9RASR5Ymyt4lOXqJGDUy0j5KET/aidGyP1rX9BsX6SZNA0us3NgjLU9GSPMOt&#10;xsciCQ4RXZS5yKZKCtpUbbbzgY96a54oXGJ08lK1DxHR4LsMFPa6DvbYya2dqnZy5IjWJfsNWk1E&#10;0XJ24ttE9mwJ28vYW4s/b0low9QIsd0DTw9faJORb/cdiab28zoT7otbnmQybtYl9eir6zA1QqKJ&#10;T+RuEpmMjKqkwMfUJsMsYGHfki1KCxNuYgmoG1O7c3NO9M62G2AyUoKCHQ4XZu4HwlYgccH09tha&#10;b4rAk0ZcpkZBbLL/5cu6J6NJNh/NACCqNmHHxIFIxij9/J8w08lk4nc455B2/zVORBGxrGy2A4HH&#10;NzUC/Ul+D5sGmYxvWdIjwNQm3h6tTDwIt9lEZxYKlraNhGKTjSlpvVuLQ1VUmKVq8PtnBn3xIHzZ&#10;o76L7LCXjXegn4TC3tI19EbA6Cc5jqkarbInDylAo7gCJiMNPIH+VmMyzqfBZJIDyj6CCujkE6Nq&#10;ZApEAJHUURwqBX/JykSN8PTrkZyhiWLvV81sP+TsfP+giRpZYGRMBhWQb0kEnbbos9kMZhPXw9Wd&#10;3HyUvLbtREh7+O3IE8y21Tg3zkctmW27A2b73XAGs201skHpFh+cl0gmkPc2lzgEZzNVGw8elXew&#10;EZPZiBIku31VY7ZpHJA8yX0g4XGks201ZuODHc2mLuHkno/oF7DVuDn8Z1KTvvstyQtlbRwjk/cm&#10;apMzTHOJZLa9G5ka4FtSEckF7+t1T+Rk+JNgbeJLqFmIqpvY6vz3ZttOgUIqaNfoSW41PNfPfOyD&#10;tW2nMGVbs0P7/uvWtNJpAx193SRDlNmIhyZ+UtTyX4C0Fb2TC49nTta2XRAkJdnAye9NskSZjdTo&#10;6L1tF3SjL9jk9QbvbTsFZoN4jNa21SBFf69GDGbbTuE+1E0SCcQH71/A846jTDApqaLMBoWQbEtE&#10;7caBjSTT4ElKsujMNqev778AUWM2nmTyfZN00XmSvLpkNvElNBmO7nIm02u9gBwlonZjbz21Ad9R&#10;Iomm+S9A1PgFkKAaoWRvMJgt/HVLrim/7sfPPfkGSNpo7rlEDc+FT4hm204h98qSb8q3m9kSXyIN&#10;Sulf/duCLvgFiC95kCEMFRGgZDsFZiP9Lvq9bbX8SUr6KLMRoUr8pKjduHxkKNPva9O0UxLsZ4v9&#10;/UmKGqTOFOQms22nAErYlyRfHMk85ddNWmKCSek4ymx4vOhJbhfEV+q3VCt4krovuRMoSFAi2afc&#10;kcIXJ1qb+ZLfho/Be9tqEND09Yxm2xsMdq9EWKK1bbUbxwc6nCQoEV9CA7GopSIp3evTwWykUEeY&#10;3E5hKi+m02nwJLcajSVgk6LZtlMgbgrxEs221abFZBYplJRSZiNNL/m9iRqzEZJP1iZJpZy7iZck&#10;vzdR45pikj0TryxppbMHJYISvDdR45pXjm/RbNspTMr8O2EP8W8bk/QtIlcx+AVIRipr+034/I5J&#10;USvWtp1CHp2RFqbFe9tOgSf523onWNtWg6Xg4prEl0heKjmBv0l3wWziS4jnT6e6798ASTGdDMRp&#10;6xrMJr6Ea3IIRSezbacws5Hin8y21Uh2xp8n5wBJM2U20j+S2URtmBG41WBtkqMKSog8JV8cUctR&#10;Ip1J2ZfjuaLZ9naGCxEItCe/bulNOtDiIBC8N1GDx2XzGs0m+xKSfVlcMttWA1n0D4tmE18yXbkz&#10;lGw1diVcSBrNtp0CjS5YW/QktxoEDplWESa3U+DmIfLwEz5AMlY5PtMjOlrbdgpc4sgdn9F722o3&#10;WrDPBuO755KsVejL6WySoGT7kjtftwlrfp9NElA5TrGnT9amauB4Ao3BbDuIymyUCyQRDMlcxSWQ&#10;7pGgRJJQp/I66n1H1f/aKRCchFaM1rY3GPcHp45oF6TZqxwX6RWZPMntFO4Ev4nRByix/NXJe41m&#10;206hWJuoETCBxE/Wtp1C8d5EjYSSjDWSdNQ7N9bOC/i+U1A1Qk+PpPcjHYQ3uPiYcutMMpuocZ7l&#10;/rnkSYpTmNYZUXxSMlnvbCg5sgezaVIqwbGpFf3+JFWNzTKd7pLZxJdASXJiTGYTtUmySfoXcvfp&#10;fm+4LXYYyWyixsaEHOlkbeJLqE+BR0hmUzUKOaJvt+S0ktR+zv2wwXsTF3TnvUXnAMlqnfvNKVNJ&#10;ZhNfApc/ZW3fvzjSyHQ6jHOxXDKb+BLCF1GXZpJLN0rg1qMMa1Ojkynd8ZK1qVOgjC7KU5CUWH6j&#10;eMqg/u4t2a0EPUhVTzyXqjHbCZX89b3R2+6/8yRNjd4Y3GWXzHZxCglK4Em3kQSx2WUns6lTmGNH&#10;8Hvjt7xnY4NxJqdFMo62Gq31HiRTfP11mxqdP+auouC9iVOA/Ylutif5cxtJkQGZrsls4hSYDTIt&#10;WZuoMVtUxcvPZBsJ/xk1sjc1qprCtYkvYRvKne7J2kSNFCQogeRJii/hQX6Sll5Unu9Hwl7mh4tP&#10;A5TIvuTn+Yz2JZTvyGx45SRmTqXAVvshtzbhA0yN63Oilm8E5GU22mYlid6mRibpJIp8f5Ka7nry&#10;7c7WJr6EAF7UOo+v51obGwW+XIkvETUuIvrg8ZK1iVP4mZaxwbebHuzLSGbjIoLEl0jq6nSLeiX5&#10;1x9Vy9/b9iUkhs45P/h1S6bsdOvEeSVPcjuFyRt4JD0BPprzSuLwm8NKgMntFGgM9MOuN1nbViOE&#10;xA8uiPTSOHO9bgJWEKCJnxQ1ZiM6k+xLJH+V2XiSCSZFjdl4lMnaNIEVRvJMuA4aTK1HwgNhugQl&#10;msD6oZle0s3hI2rMNn2WApRI3mucqA8puNc2rQWSTFSi3UuNUPsRXSmpahNq5yCQrG1vMG5s1Eig&#10;D34B0nF1qK0on4v8gr22N5+AhF1XNULt09Y4WZv4kjfTJX2JiA8uI5mNsFryDZBWqGRPwhslvkTU&#10;eJL3abD93XNJM1QiEXObUvLetgua1OiIW2SztB4Js1E5laBE1FgbrYaStWkCK/UMUV9pKLBl5KTe&#10;w4kFT1ITWKk7fCR8NxSYzsauK5ptOwU65fHpjp7kVoPcpcwi+QVoAivUAy4vQImoMduc85MnKb4E&#10;HM/t7N/Pb5L3ynvjixPEFHCM6wVwSyL1w9GT3GrMxrc7mm07BeKMtJhNzm+aLvvihJPwOJyEZG3U&#10;sSYXg6gaa+MHkJyoNIGVhNJpWhK8N/UlFJEkuaEEFmVtU9CXPElRwytTM5T83jSBFVceZXzwmpaR&#10;zMaTTL6mkvfKUYWTcLQ29SVz8I7Wtp0Cr5p8gyQ6I3mvkwQzZNP3L44msNJKn693gBJRm9mm5UEw&#10;m/gSEme4RCKZbatNGU90oQYbyPW6YahCzyVqpErhlSOUiC/BK2cxBcl7hULgg5P8uiXvlRQY6kEi&#10;TG4XxGy8tmi27RRojn+SM568t63GbPyXfHE0gZVQUNRWm7HX62Y2oJy8N01gpUTvmfBvnM73bHMn&#10;V8KsENVaavSDoFlI8usWNXhFXFnyfZO8V3rI0bQumm27oGI2OePgSqIqko/kvXLmhkqO3tt2CgRZ&#10;KBxNvm/Sd3USWD/Rzlwar0Ks3KadxPevqahNehVn6MBPagIrdYTR9cM04lvgmrW9o5OwtFGdRDVy&#10;j5O1iS8hXELXsWRt2ynEXYDIPNW18etOPJcmsFKPFt2qRINMnS3EpCawcmvhNFT7jhJR473Bk0dr&#10;E18y+4ukVwn95PbaXiTZJjn0H01gTTtFqRq+ZM59AUo0gRVMRj2VuINF1za0RTKb+pI50ibfN8l7&#10;Bf78upM9l7RVJZ7ANyDxJaLGk0zXtp0Cif5sYKPZtlr+NZW8V3pUcmdqNJv4EnqQvZKKaxIf1+sm&#10;KyXrUqlqs5+cy1a/7141gZWILRMGv25Ry3evmsBKeQx5l8lssi/hXoHbLYmGSt4rT5Lc3GRnLmp/&#10;XVsSVdME1mkfl82m+xIcV3Sikmar/AJo2hOtTX0JqMHIACXqS9ipRYyYNHfNfYk0XKVEKevRxu3z&#10;64czH24iH8natlNgp3BmcWXJey3Wtp0CeVKfaVXw/WsqLV7HT3LKSdYmvoSbFB/RflLTZV8pSiSB&#10;lV0QOWfJ2kSNsyk/geS9SQIrYV5ORtFs6kvS6IwksN4+vLfIc4kaSdVEnpL3Jgms04Nnbuf5jhJR&#10;I82ZlujJN0ASWGEys+49H1GDE+bGjGg28SX4n8wrS+dWqthgoCOUiFOYyofIT0rLVzoTkRwdzbZ9&#10;CZcxUgKaeGXNe40zrDTvle9NVJGGX9x+Etc1NML3b4AmsM7dVEk/BZywzAa7fk9m0wRWkmWjjiJA&#10;SWbjp5PU9tEiXtT4BSRdkk1tvEJ0yre8VwKUEbOialOUmXS1ZLMqa5tynOQcoGrEIkjoClCiea/8&#10;akhDCjyXqs03P/p1a94rCaxHdMZRNep2OcAlaxNfAiSjSnkujNsvgKhHtjPXvNc7tQ9RVoSpDZWf&#10;fHE0gZV6kGn3+f2LY2ocMpMKUNgGfSQ0CY0wKWpszZ8J13Fq3usPJehJFpKpEfqmvPI7Sk5NYOWL&#10;Q5XS9ydpamTOTFL1V69Mkdx6kmSPEViOZttqUxM+RejBbNuXsFOYjLpkbVsNhhZCLIiXUO4mayMa&#10;nfhJVWMX9JxE/2Btsi+ZSHuSFUHp4DKSHd5kOCSzbacwJe+chZMnudVg+zjlR2vb+xJ25lkMj2jM&#10;XttEMJLsMXZ0Sw2IZDE8VeMckM62nQKzEQ0NPBd53stIXAnvO/kFSN7rjcqmiO2jvFdny6Izp+S9&#10;TtM+3HKAElHLn6TmvaI3B7Gv3wCIY1nb5BMlmJQEVnoHD5aT2cSXjI1JvIQ872Xk1JJH0RlV44lk&#10;vOkpCaw0wZ+2ocnaxJfMZibZT9J4RNbGjREJA61q8N0EbYM8c4LdMhsxheSMo2oxl8/3TGZ70JE2&#10;OAmrGvklVElGmNxOgc8GJWrRL2CrzWzR5cfkne610cWWq3sClIga3wAi9InnkgRWKlujJgCnaDFZ&#10;ltBIDu9aGnPRBiNZ2dYiM5QvR/ItlfTVqa6PtkCiRYotTzHZ3knSKzHHzEeK1p1HPynO3/ckkrw6&#10;HVsjNyJaJEb/RMXW7AHXO/twL0bSnVG14gjXKamrBBi5RyoByPY9xcq2E+GCMVJ0ksm2FvWixO4S&#10;HyL5rkSAsk+2aAEQ/pdMJnmrXLhIKVqyNFGLU7Apx14ImTq0uYT6+wZB1PAhgD/5WUve6o1j23Dx&#10;wWzqRHAHSXjrfOx9Ba6fxJJotq02nVy4yzP4YUve6u1GiD0pV6QKY70AZuOMGqQnkBW+1NiOsNdK&#10;PqKixmxZSij7AZkNDxE5f1H7a0po9CS3S2Bjx680IDD5XS4jmY1vfeKQNd2Vg/P06gswKa7kN901&#10;WtveV/DT/j01BLNtNdY2iwswKXmrHDaISyYoEbViNvEl1FRGKaFcyaPvjY9b4ic13ZXko0/03kQt&#10;R4nkrU43+Kj4n6IPXVuISclbjelSwhs6G4eN5Beg/VrJkZ1que+YFLXiSYovmUqJyE9aumvqlSVv&#10;lUQPLptKft2ixveNI1Hy69Z0V3jPqEkKJI+8N0i+5IoObpJYatD38ALR2rYaOwW+AQlKJG+Vjqbs&#10;kpOdgqgx2++n4/s2WfJWKVUhmJZgUtTmgx+1HoZA2U+SZnYUggS/AFGbkj7SyAKvrOmuRK6z4LWo&#10;MduksyezbafAk6SuOAlcaLorB7CoRTtG7Sd5sMGI9pOiBkp+YzkBSsSXsAnCLSfvbasxW3golbxV&#10;Nnh8UCOU6L6E4HVCYJ6a7ko08ycKJYganiv0JZK3Sjt40oGiJ6m+JA1cSN4qqYU0JUqepKixe+UX&#10;kHhlyVvNv6aiNjtzwt7B703yVqe3zTsKOIlaMdveYIwnmTu6v3+7JUs23+FJ3urcXPJIGmURLFpO&#10;gdmywk9OokuNvTLxnGhtW62YbTsFZsPIaLatlu+CpM1rHioXNX7dxBSSc4Cmu8LyZfsSUSswuZ0C&#10;5zcCakGiPr3t1+ue2SZj4/s3QPJWudb+N3b6/RcgaszGFyc5dWi66+9pMfGTogZKZvuarE32Jb8n&#10;4Wi2rfaLyaTMlPLc9QJ4b3OjV+BLRG1mi5rbkM8vs7EvSQp2VY33BpQjlGynQCyI3020tq2W/94k&#10;b5U4F8x/NJv6kjQyL3mrbJ2IjiWeS9TYBRHmip7kPqwQn8SVRGvbavk5QPJWCRXQiC2BpLiSJ2mr&#10;0ZZL0lYnXhvtJkWLoDLtX5J9giS7cpka57dgZaJFbJ6XlhwCJGmVUu3Zynz3kaLFZKws8ZGSs8rD&#10;4FyUTLa9T57jISmrbx5+RASIFpNxUoze2XYH3JcR3QgFc7g8HZ+MN428AucvCavcAxw1tSEKJpPR&#10;Di8pHCR/balxNS/MVPLOthYtaIlmR49x+wLYFKIJyWRbq3iM2xfgGYlvJZNtLY5scOnJ70ySVYH+&#10;+J3vvzPRmraW8/S/73wkxRVHEPXXIJ9sven7MADRB1RSVQlYZMyNaJF0zcqix7h9AbepjFbwGLfW&#10;nV6Mt6QinnZp64FwWVV0UYZqkUgI25R8PSVP9YW7ivIWRYt2U3OldAKQ7Qu44u2TtCIlj2A9D5JU&#10;+chEk21fQJMY0ruTd7a1mOw+jVQC6G9fQF7ZM9rxWGor7ipiGiS1lVjwtAcI0CgehJcWdRm+/Uhq&#10;6+vndksyf0xtLouMSqXQ2+6Ay0Zwdd8XZ2o0DM4yoNHbR5Mnd1UlwUhT43tBWDfAJHrbJTyo2E++&#10;NKZGE192MMGPG73tSh4k096DLiWmxgn2nKfy9UeA3t5YUJwVNds2NaZjz5StbjsGgm9RNi3TbbW5&#10;7DY616O3XcODKG2yszM1IlSUWgW7LfS2SyELNApJmlp8oQR62z3w7eCqpeh3t9XmMvdP0l/g9iPZ&#10;qtPzJUkXMDWuL+duxSBugd72Ktx5HrGlpkbg6ENvzeSHoPmqnFKS9ASm286ILzhf42y67VW4BDVq&#10;ls50W62ZbnsVAizRre5Mt9VoxI93yFa3vQo3PRBlTJCpCbLwPlHHEswU90AqS7LXMzUK5eiJF30R&#10;NNeVjNnkIhem286IUAnFBNl026vc89VttWmFEOV7YKa4B1olJqVapjZNRqFbk9+d5q3StoSH8nVn&#10;xK5csmRzqGjmKtv7pAkY021nxFaFIs4gxQq97R443R6vIIxtapCtcCTR11yzV4lQ0rc+eZjiVXCY&#10;BDOid7fdw1xuTQOGZLqtBjL5JURfBMlg5TqL2Xon021nNC3JOR1Hq9teZa6TT/pq8u5EbdrpJA0+&#10;0BP38KKoI4OKqLG2I3yY4h4o/0w6EGOlqOEbuKo0epjbq7Cnjc6RTCdqNBHjGqVkOkllJZOSQ0IC&#10;FVXjimtO19F04h6YLskQguQQtdnhJPUI6G2vwgfhwUkm+CGoGo24o/ZjTCfugXeQ/e5UbTpqJwlQ&#10;TCfuAagkqZuuBrP/TDKg0BP3QKFe0jDC1Ugep0d/BBVxD3Npe3RYljxY+rrE707cA0lhCfnB6kSt&#10;mG67ByJ1ScYVs20tLhah1XX2LLd3YB+WtCBjtq1FtTZt7KPZJKWVDo/ZRkW0KLLkDUTfVklpJaU+&#10;aaswqf4r8DZFltQ1JKiUlFZ6bGYoEa1mtu1Qph1J9B2XRFjulidAFZ3KJaV17ogPMhx5kuKFHnxD&#10;EnJ/yMz1BjiIZJsG0ZrP4ztEyfYmOIWkIczseZeNpJI9aKoaoWR7hWMuq0s+O5IIS1YMv4Ds97a9&#10;wsG2LdrLSiIsWTFQXtnatlfgyvCkoJAnubWIs3KnYbQ2SWmFBUza4t1+RIv2dtxCFm2cJaU1n018&#10;yRwK7tna9u4kxqQkwvIkWVvkuSSl9UVr/+hzKlo8SW5gj1AiKa2EnrOdkGixXyOukq1t+xIaN2Xb&#10;PEmE5TpuiogiPykdXMe7Zk9SfAnNMN6EBYPAs2TCcuxPsgn4BWwPBEookcpm276ErSHb+mDDLImw&#10;JC8Tjs9m216BXkMJ2cPatlbhlSWlNZ5NtEhDHiIleW+S0kpkL/NcosW3m31J9CQlpTV+b6JFRite&#10;IfKTmtLKhW7RL0C02E9yYMnWtncYpKYmebCcF7ZWM9v2JXwVMz+p+bPsE0ghiVAiXiGeTbRwyZxs&#10;o9m2V5i0jujXLYmw7EuedCOIZhNfQjA92gVJIuzvrzvbmWtKa4wS9SVcX5Zw4pP4t3aGUDxJ7olp&#10;Tf5sdMsjenuHEf8CRIt9OZeZRO/NOriOBwq+AaLF1/QBu56gRFNaiXBGIRrRop8tLSuytW2vwN3y&#10;2U5B82e51Tbqi8d7274EX559u0WLrTNJEEG/XmbbXgEkZyynaDEbgcPIc0lK64MvR4aS7YEwmfeW&#10;zbZ9yXSnzWbbWmQi05gt2k9KJmz+6xZfMpc8ZmccTWr9Pa0HvzfRKvbKmtUKJRh9A0Rraii4Kyr5&#10;dWtaa7y2fTLii8M1p9lsO14y15dFvkRyaG9c207VTLS27Uvy2USLXAtyCaPZti+JMSn5sOyC8K/Z&#10;bNuXxF8cSYhtZtteIfYlkkc7od5pThucqKSDa+wnRYuLU0giyZ7k9gpxVE36vpIRS2ZANJukt2Jh&#10;9n0TLUo0f9sgBk9S8lsJYifXnJLhtXcz+B8OApFXlgRX4h5JnyJmE19SzCa+hCeZMWPS+JVYEJ45&#10;e3HiFoYZi4g4SaglV4I0nuxZbm9CUgIXTiSbPEmOZXXUYWer2+4kpgQkO5bbugBKNtt2J7Qaz5LZ&#10;pPUrG0NyGaLPgGS6vrPb5adOaR0gwAgd1qKjtyTI8tPJQiaixWwkNiVPktS5ZWUaolQt3MnEIwLH&#10;DAzXbNN3NNnkqdbEDLlDK5ptOwaYhCiIAdO+bJxShWkE991VwqYtvXQDq1rcU8HOJHtv4k3CsAKb&#10;/2UjH9QzY/WJyIneNAv8voF1LcIR0a+byM6ajRhGEntSpRtJhPPDSV7bdiUTVMqWJlrc6Dat5ZPZ&#10;xCmE+1cObOuBzPdm6tKT2fbOZHi77EmqVnrOJyFlWZnuX1WL8yLlXNF706TY8LxIHGHZCEA5dkQ/&#10;N0luTWO9+DeZjRye6CzMt3rp4VwjNl+1iM9nX24COWuySUCLfgCihYeezq8JJCWxdZYWFKvx1sT/&#10;kMxOGXw02/Yk9CuK8rT5ga0nQsHhm51a8GuTrNaUf4Nx25Md/AKib5v0fZ3khuSQD020J7uffPCj&#10;lW2PAB+cfbYlfXaqziLqgaDptpFtcuS0RIs0UZqKJSuTbNbziBrM8rPeXmRypbN3Jimwk32T9Guc&#10;TdJ6IFMVGgVmKO5eavzKo95BzLbV+M5M4mwAfmngOmkbSbU3s23ng+uhDVc0m/gDqlmSwj9m22p0&#10;XYyuXERt+wPuJ4+K8UztYPcfUabkpq/3RsoGvbiTzZaoEXGa1mzJe9se4c5hNukKw9q2Gr6O3LFo&#10;tu1IKJfNUtyJ2K1HwlFjbrQN1iY5rORsvJLS+Tko79kgHqJTIsTxUiND4ROd71WNi/ueEa1I4ume&#10;DUxGdSWqxr4iupKKR7Kdwp3ITNLPytSoKo2q51HbToGyC1KJkl+AqE29chS+o/h6PUlayXBJSDTb&#10;VqMXNEVuESa3LyFFZ/iK4CglSa/Pv94rkvwCti8h14BPdzTbVsMpA5NobdspPA72UdlsW206oXPg&#10;S9a2ncLjw2zZkxQ1ridJugPws9xOAcdFN9DkSaraCbUe7ZIleZXZ2LhFs20X9OByhuy9SfLqZG1E&#10;ZcRkJ+8fznG8Mz8pyav0bqLRfrS27YLYA3GreoISSV6FsOOOkGg2dUHE5qNfgCSv0lQy3HOJGhz+&#10;1EYFvwBJXp0YXMQFEPZZ741AVVYNB5iWGlf1PsJfwFaj90f6C9hOIe1JwM90q5GVe5zZk9xOgdvt&#10;yC+NULLVSPaguCZ5b5K8Su9X+qUls4natMiIyGdiiuu9UfbN9cDRbFuNTdA9C11I8io/7aiL7gR0&#10;l5G3D9Hz6L1J8iqBeQ600dq2L6E3Z5bQTmx2GckJh0zsaLatRhAu3L1K8iqR2qwfAQHrZSQ9mn8o&#10;Wg18iaS8DjWShXhFjQcEQxvNtp3CiS+JsodJcFprw71SqJcsbfsEyuC5KCF6bVvt+YZGjibbLuGk&#10;g+89CsxIxitXZiU32LPj2ZsSgnB0rYjwL3q09okqCTn2rqcPTULdSVKXqXoTvYg+pZq5Si0p9+4m&#10;r030KBfO4kCauco2LaNLOZusZ0LDl2hPoomrD6LQ/GqCQ4DohXQiu+JlYdzTdnbTS48QaPS7PvbW&#10;gsnu0d2OTLb1jgOiLvhda9Yq32xCatFj3F7knqVw8ZFYj4Pcx0lGiSbbeu/jFjkRyXRlv0YMNNq1&#10;qh7Yj16aZLqyzTtp15IsTfW4IDD6XWvOKo+RJjbRbOJ9JnaUYERzVp9cIcZGPvipid7B2SaabDsD&#10;Toy8tggjmurKkTSaTHYVxWRbzw6jf/vHv/uX//WPf/7LP/yPP/7dH/+Vf/zt/Ouf/+NP/ynjX3/z&#10;xz/9y9//4ecP83/8n3//89/8x9//4Z///U9/+vO//eV//xNfo//7X3/+z58/oM6QaP3nMP8/ZV7v&#10;Vr5Vyuwet/K9UuatbeVHpczT3MrPShkXu5VflTIucysflTIucCu/K2Vc2lb+VMrsj7byWSkPxby1&#10;+bvCmIOsQ9nQuTJ7h7NhdUW9Q9owrqLeYW0oVFHv0DacqKh3eBuWU9Q7xA1vKeod5oaJFPUOdcMt&#10;bnX+blA3bKGod6gb+k/UO9QNnyfqHeqGoBP1DnXDuIl6h7ph3kS9Q91wYqLeoW5ILlHvUDeslah3&#10;qBsaaqvzd4O6oaNEvUPd8Eui3qFuCCNR71A3VI6od6gbSkfUO9QN2SLqHeqmY4iod6ibFiCi3qFu&#10;enqIeoe6ISy2On83qBviQtQ71A2lIOod6oZaEPUOdcMViHqHuonii3qHugnLi3qHugnPi3qHugmc&#10;i3qHuun+IOod6ia0vdX5u0HdhLhFvUPdBJ9FvUPdBKFFvUPdRJVFvUPdxHtFvUPdBHBFvUPdRGRF&#10;vUPdtBUQ9Q51EzUV9Q51Ewbd6vzdoG7ioaLeoW4ClaLeoW4ij6LeoW5iiaLeoW6ig6LeoW7ifaLe&#10;oW4if6LeoW5ieaLeoW6ibKLeoW7CZludvxvUTfxM1DvUTWBL1DvUTahK1DvUTZm1qHeom7ppUe9Q&#10;N4XQot6hbuqhRb1D3dtQx9/VezfUUcHcqE8x8Taevyt1Qx3VwpW6oY6i4UrdUEc9b6VuqOO+mkrd&#10;UEfFbaVuqKOEtlI31FETW6kb6ihyrdQNdVStNupTdrpRx9+VuqGOutJK3VBHoWilbqij8LNSN9RR&#10;yFmpG+oozKzUDXVUWlbqhjpKJyt1Qx21kJW6oY7ixkb9tzxxw24E3QAGvClB7AYw6E1VYTeAgW8K&#10;BbsBDH5T+9cNYACccr5uAIPglOh1AxgIqY0pBzAYTiFdZ4EBkbykboALYVEzFo5EKtiqJVxICwTd&#10;AI5EeIxuAEciTEY3gCMRLqMbwJEIm9EN4EiEz+gGcCTCaHQDOBLhNKoBnMSYOqtuAEcivEY3gPtE&#10;mI1uAEci3EY3gCMRdqMbwJEIv9EN4EiE4egGcCTCcXQDOBJhOboBHInwHNUATmxMwU03gCMRrqMb&#10;wJEI29EN4EiE7+gGcCTCeHQDOBLhPLoBHImwHt0AjkR4j24ARyLMRzeAIxHuoxrAyY6p8ugGcCTC&#10;f3QDOBJhQLoBHIlwIN0AjkRYkG4ARyI8SDeAIxEmpBvAkQgX0g3gSIQN6QZwJMKHVAM4AULmWDmA&#10;IxFOpLPAkQgr0g3gSIQX6QZwJMKMdAM4EuFGugEcibAj3QCORPiRbgBHIgxJN4AjEY6kGsBJkUky&#10;7wZwJMKTdAM4EmFKugEciXAl3QCORNiSbgBHInxJN4AjEcakG8CRCGfSDeBIhDXpBnAkwptUAzhR&#10;QseucgBHItxJZ4EjEfakG8CRCH/SDeBIhEHpBnAkwqF0AzgSYVG6ARyJ8CjdAI7EkjnhPkONQo+g&#10;ssDJE24RLgdwJJb8CT10bQklg8J9HD5AiURIEwnl00GyfAaOxJJH4SIMt6BE4rQTlbBwyaVw7acP&#10;UPrEafqpFpRIdEKF5iDdW5jWnGJByanQL98HKH3i9M9UC0okTkdMHaBE4vS41AFKnzhtK3WAEonT&#10;iVIHKH3iNJfUAUokTr9IHaBDIo1pdIARNE6VdlA+QPd15npoH6BDItdZ+wAdEmk27gN0SKT0yQfo&#10;kHifVon7NY6gewuGRHpZlQMYEu8lx0LZvC+hRKJzLFwx3y1hmgLKQyw5FtrI+gAlEr00hIaS5RIc&#10;iSXHwiUovoQSiV4gci85FvpVuQUlEr1I5F5yLNyQ5haUSHSOhesIutd4KRUpORY689kSSo6Fm518&#10;gBKJl4KRkmO5X0pGSo6Frh++hNInXspGSo7lfikcKTmW+6V0pORY6L5qz6DkWO5ePjKC6sPiBST3&#10;kmO5ewnJCDoL3CeWHAuX9PpDLH2iF5LcS46Fa9LdgtInejEJddPlQ3SfWHIsd+dYRlC9Ri8poYdQ&#10;OYD7xJJj4Z5Oewslx0I7CR+g3Cd6acm95FjoPekWlD7Ry0vuJcdy9wKTEXQ4cCSWHMvdOZYRVBZ4&#10;mcm95FjoqWNvoeRYuJPHByh9ohebcBNO+QzcJ5Ycy90LTkbQvQX3iSXHQsczf4glEr3s5F5yLHfn&#10;WEZQPQMvPbmXHMvdi09G0FngSCw5lrsXoIygs8CRWHIsNIczHJQcCz1efYDy6+yFKLRNLp+B+8SS&#10;Y6Fpuy2h5FjuXo4yguo1ekHKveRYuJPIl1D6RC9KuZccy93LUkbQPQNHYsmx0J3Sn0GJRC9OuZcc&#10;y905lhFUz8A5lnvJsdznAjuJ4pQcCw0OfYDSJzrHci/rVO7OsYyge4juE0uOhdbO/gzKr7NzLHQz&#10;LZfgX+eyYuXuHMsIqofoHAtNyssBHIklx8IFhfYWysqVu3MsI+iegZ9YyuoVekb7Ekqf6BwLl1WU&#10;S3CfWNawcFmLL6H8OjvHQje8aglcsKsWjKB5jQ/nWEbQDWBI5B7kcgD7Oj/KOhYaivoz6Hwi7RV9&#10;gA6JD+dYRtA9REPio+RYHnP/0/60jaCzwPaJj7KOhXtWzYKSY3k4xzKCagnOsXAdcTmAI7HkWB7e&#10;gGsE3RIciWUdC73S/S2USHSOhesOyiU4EkuO5eEcywiqh+gcC/0jywHs6/woOZaHcywj6JbgSCzr&#10;WLi2xnBQcixcbu4DlD7ROZZHWcdCE2C3oESicyyPkmN5OMcyguo1OsfyKDmWh3MsI+gs8K9zybHQ&#10;IdbeQsmx0GHWByh9onMsdLUvn4H7xJJjoUG0L6FEonMsj5Jj4eYYt6BEonMsXMfUPUTnWB4lx0Ir&#10;cFtCybHQFtwH6E4sdDH3AUokOsfCvQzlQ3QklnUsD+dYRlD5A+dYuJW0HMCRWHIs3Odob6HkWB7O&#10;sYygegbOsXCvejmAI7GsY+EeFn8GJRK9pdej5FgezrGMoHuI7hNLjuXhHMsIOgsciSXH8nCOZQSV&#10;Bc6xcKFVOYD7xJJjeXiLrxF0S3AklhzLw9t8jaCzwH1iybHQr91+TGUdy8M5lhF0S3AklhzLwzmW&#10;EVQWOMfyKDkW7mGwh1hyLA/nWEbQLcGRWHIsD+dYRtBZ4EgsOZaHcywj6Czws3PJsTycYxlBZYFz&#10;LFw0Uw7gZ+eSY+HWBkNiWcfycI5lBN0zcCSWHAsXaPkSSiQ6x8KtPeUS3CeWHMvD61hG0D1E94kl&#10;x/JwjmUElQVex8Jth+UAjsSSY3k4xzKCbgmOxJJj4VpUQ2LZI+zhHMsIuiU4EkuOhSuwfQklEp1j&#10;eZQcC5cJqwUjaJ7B0zmWEXQDGBKfJcfy9DqWEXQWGBK5TaYcwJDIZUzlAPZ15hbScgBD4rPkWLgD&#10;zXHQIZGLa32A7uvMhcU2QMmxPJ1jGUGFA+dYniXHwq1pvoQSic6xcF9ouQRHYsmxPJ1jGUH3EB2J&#10;Jcfy9DqWEXQWOBJLjuXpHMsIKgu8juVZcixP51hG0FngSCw5Fu42NCiXHMvTOZYRdEtwn1hyLE/n&#10;WEbQWeA+seRYuDrcH2LpE51j4YLRbgnOsXDhdDmAf51LjoU75+wZlBwLdw36AKVPdI7lWXIsT69j&#10;GUEFJOdYnmWvMK779mdQ+kTnWLjOtVuCcyzcmloOYGdn7hgtB3AklhzL0zmWEVSv0TmWZ9kr7Okc&#10;ywg6C9wnlhzL0zmWEXQWOBJLjuV5uSql5FiezrGMoFqCcyzPkmPh6ln7NZYcCzee+wAlEp1jeZZ1&#10;LE/nWEbQPURHYsmxPP3qlBF0FjgSS47l6XUsI6gscI7lWXIsT+dYRtBZ4EgsORbunzUklhwLl/P6&#10;AOXX2TkWrpUvn4EjseRYns6xjKB7C47EkmN5+pUqI6gscI7lWXIsT+dYRtBZ4EgsOZancywj6Cxw&#10;JJYcy9M5lhF0FjgSS47l6RzLCDoLHIklx8Lt1/ZzLjmWp3MsI6iW4HUsz5JjeTrHMoLOAveJJcfy&#10;9DqWEXQWeBSnrGN5Oscygs4Cj+KUHMvTOZYRdBY4EkuO5ekcywgqC5xjeZYcy9PrWEbQWeBILDmW&#10;p/cKG0FngSOx5FiezrGMoLPAkVhyLE/nWEbQWeBILDmWl3MsI2gseDnHMoJuAPs6v0qO5eUcywg6&#10;C+zr/Co5lpfXsYygs8C+zq+SY3lBqUgZygg6C+zr/CrrWF7OsYygssA5llfJsbycYxlBZ4EjseRY&#10;Xs6xjKCzwJFYciwv7xU2gs4CR2LJsby8jmUEnQWOxJJjeXkdywgqC5xjeZUcy8s5lhF0FjgSS47l&#10;5b3CRtBZ4EgsOZaXcywj6CxwJJYcy8s5lhF0FjgSS47l5RzLCCoLnGN5lRzLyzmWEXQWOBJLjuXl&#10;HMsIOgsciWWvsJdzLCPoLHAklhzLyzmWEXQWOBLLOpaXcywjqCxwjuVVciwvr2MZQWeBI7HkWF7O&#10;sYygs8CRWHIsL+dYRtBZ4EgsOZaXcywj6CxwJJYcy8s5lhFUFjjH8io5lpdzLCPoLHAklhzLyzmW&#10;EXQWOBJLjuXlHMsIOgsciSXH8nKOZQSdBY7EkmN5OccygsoC51heJcfyco5lBJ0FjsSSY3k5xzKC&#10;zgJHYlnH8nKOZQSdBY7EkmN5Occygs4CR2LJsbycYxlBZYFzLK+SY3k5xzKCzgJHYsmxvJxjGUFn&#10;gSOx5FhezrGMoLPAkVhyLC/nWEbQWeBILDmWl3MsI6gscI7lVXIsL+dYRtBZ4EgsOZaX17GMoLPA&#10;kVhyLC+vYxlBZ4EjseRYXt4rbASdBY7EkmN5ea+wEVQWOMfyKjmWl3MsI+gscCSWHMvL61hG0Fng&#10;SCw5lpfXsYygs8CRWHIsL7+PZQSdBY7EkmN5eR3LCBoLDudYRtANYPmJR8mxHH4fywg6C4ztO0qO&#10;5fBeYSPoLDC27yg5lsN7hY2gs8A4lqPkWA6vYxlBZ4GxfUfJsRzOsYygssA5lqPkWA6vYxlBZ4Ej&#10;seRYDq9jGUFngSOx5FgOr2MZQWeBI7HkWA6vYxlBZ4EjseRYDudYRlBZ4BzLUXIsh9exjKCzwJFY&#10;ciyH17GMoLPAkVhyLIf3ChtBZ4EjseRYDu8VNoLOAkdiybEczrGMoLLAOZaj5FgOKBUh70fQWeBI&#10;LDmWw+tYRtBZ4EgsOZbD61hG0FngSCw5lsPrWEbQWeBILDmWwzmWEVQWOMdylBzL4b3CRtBZ4Egs&#10;OZbD61hG0FngSCw5lsPvYxlBZ4EjseRYDu8VNoLOAkdiybEczrGMoLLAOZaj5FgOr2MZQWeBI7Hk&#10;WA6vYxlBZ4EjseRYDu8VNoLOAkdiybEc3itsBJ0FjsSSYzmcYxlBZYFzLEfJsRxQKvp1LjmWwzmW&#10;EXRLsCjOUXIsh3MsI+gssCjOUXIsh3MsI+gssCjOUXIsh3MsI6gscI7lKDmWwzmWEXQWOBJLjuVw&#10;jmUEnQWOxJJjOZxjGUFngSOx5FgO51hG0FngSCw5lsM5lhFUFjjHcpQcy+Ecywg6CxyJJcdyOMcy&#10;gs4CR2LJsRzOsYygs8CRWHIsh3MsI+gscCSWHMvhHMsIKgucYzlKjuVwjmUEnQWOxJJjOZxjGUFn&#10;gSOx5FgO51hG0FngSCw5lsM5lhF0FjgSS47lcI5lBI0Fb+dYRtANYBzLu+RY3s6xjKCzwE4s75Jj&#10;eTvHMoLOAjuxvEuO5e0cywg6C+zE8i45lrdzLCPoLLATy7vkWN7OsYygssA5lnfJsbydYxlBZ4Ej&#10;seRY3s6xjKCzwJFYcixv51hG0FngSCw5lrdzLCPoLHAklhzL2zmWEVQWOMfyLjmWt3MsI+gscCSW&#10;HMvbOZYRdBY4EkuO5e0cywg6CxyJJcfydo5lBJ0FjsSSY3k7xzKCygLnWN4lx/J2jmUEnQWOxJJj&#10;eTvHMoLOAkdiybG8nWMZQWeBI7HkWN7OsYygs8CRWHIsb+dYRlBZ4BzLu+RY3s6xjKCzwJFYcixv&#10;51hG0FngSCw5lrdzLCPoLHAklhzL2zmWEXQWOBJLjuXtHMsIKgucY3mXHMvbOZYRdBY4EkuO5e0c&#10;ywg6CxyJJcfydo5lBJ0FjsSSY3k7xzKCzgJHYsmxvJ1jGUFlgXMs75JjeTvHMoLOAkdiybG8vVfY&#10;CDoLHIklx/KGUhGeaQSdBY7EkmN5Q6mYBSUSnWN5lxzL2zmWEVTPwDmWd8mxvKFU9BmUHMvbOZYR&#10;dEuweOK75FjezrGMoLPAkVhyLG/nWEbQWeBILDmWt3MsI6gscI7lXXIsb+dYRtBZ4EgsOZa3cywj&#10;6CxwJJYcy9s5lhF0FjgSS47l7RzLCDoLHIklx/J2jmUElQXOsbxLjuXtHMsIOgsciSXH8naOZQSd&#10;BY7EkmN5O8cygs4CR2LJsbydYxlBZ4EjseRY3s6xjKCx4OMcywi6AYxj+ZQcy8c5lhF0Ftg+8VNy&#10;LB/nWEbQWWD7xE/JsXycYxlBZ4HtEz8lx/JxjmUEnQV2YvmUHMvHOZYRVBY4x/IpOZaPcywj6Cxw&#10;JJYcy8c5lhF0FjgSS47l4xzLCDoLHIklx/JxjmUEnQWOxJJj+TjHMoLKAudYPiXH8nGOZQSdBY7E&#10;kmP5OMcygs4CR2LJsXycYxlBZ4EjseRYPs6xjKCzwJFYciwf51hGUFngHMun5Fg+zrGMoLPAkVhy&#10;LB/nWEbQWeBILDmWj3MsI+gscCSWHMvHOZYRdBY4EkuO5eMcywgqC5xj+ZQcy8c5lhF0FjgSS47l&#10;4xzLCDoLHIklx/JxjmUEnQWOxJJj+TjHMoLOAkdiybF8nGMZQWWBcyyfkmP5OMcygs4CR2LJsXyc&#10;YxlBZ4EjseRYPs6xjKCzwJFYciwf51hG0FngSCw5lo9zLCOoLHCO5VNyLB/nWEbQWeBILDmWj3Ms&#10;I+gscCSWHMvHOZYRdBY4EkuO5eMcywg6CxyJJcfycY5lBJUFzrF8So7l4xzLCDoLHIklx/KBUhGW&#10;ZwSdBY7EkmP5QKmYBSUSnWP5lBzLB0rFLCiR6BzLp+RYPs6xjKB6C86xfEqO5QOlos+g5Fg+zrGM&#10;oFuCI7HkWD7OsYygs8CRWHIsH+dYRtBZ4EgsOZaPcywjqCxwjuVTciwf51hG0FngSCw5lo9zLCPo&#10;LHAklhzLxzmWEXQWOBJLjuXjHMsIOgsciSXH8nGOZQSNBadzLCPoBjCO5Sw5ltM5lhF0FtjX+Sw5&#10;ltM5lhF0FtjX+Sw5ltM5lhF0Ftg+8Sw5ltM5lhF0Ftg+8Sw5ltM5lhFUFjjHcpYcy+kcywg6CxyJ&#10;JcdyOscygs4CR2LJsZzOsYygs8CRWHIsp3MsI+gscCSWHMvpHMsIKgucYzlLjuV0jmUEnQWOxJJj&#10;OZ1jGUFngSOx5FhO51hG0FngSCw5ltM5lhF0FjgSS47ldI5lBJUFzrGcJcdyOscygs4CR2LJsZzO&#10;sYygs8CRWHIsp3MsI+gscCSWHMvpHMsIOgsciSXHcjrHMoLKAudYzpJjOZ1jGUFngSOx5FhO51hG&#10;0FngSCw5ltM5lhF0FjgSS47ldI5lBJ0FjsSSYzmdYxlBZYFzLGfJsZzOsYygs8CRWHIsp3MsI+gs&#10;cCSWHMvpHMsIOgsciSXHcjrHMoLOAkdiybGczrGMoLLAOZaz5FhO51hG0FngSCw5ltM5lhF0FjgS&#10;S47ldI5lBJ0FjsSSYzmdYxlBZ4EjseRYTudYRlBZ4BzLWXIsp3MsI+gscCSWHMvpHMsIOgsciSXH&#10;cjrHMoLOAkdiybGczrGMoLPAkVhyLKdzLCOoLHCO5Sw5ltM5lhF0FjgSS47lhFIRlmcEnQWOxJJj&#10;OaFUzIISic6xnCXHckKpmAUlEp1jOUuO5XSOZQTVW3CO5Sw5lhNKRZ9BybGczrGMoFuCI7HkWE7n&#10;WEbQWeBILDmW0zmWEXQWOBJLjuV0jmUEjQW3HydZfiXlEEazMETH+KFgcPyVlFaYa2SIDpEoGCR/&#10;JaUV5h4ZokMlCgbLX0lphX2sGaJDJgoGzV9JaYV9sBmiRacTL7efknlB4YLOknthiAs6S/aFIS7o&#10;LPkXhrigs2RgGOKCzpKDYYgLOksWhiEu6Cx5GIa4oLNkYhjigs6Si7n9OBnzK+l+I07HMETrO52Q&#10;YYhuV4nCBZ0lJ8MQF3SWrAxDXNBZ8jIMcUFnycwwxAWdJTfDEBd0luwMQ1zQWfIztx8naH4lHTqd&#10;omGIFp1O0jBEi05YGdmrMkT7ZXeihiG6cw8KF3SWXA1DXNBZsjUMcUFnydcwxAWdJWPDEBd0lpzN&#10;7cdJm19Jh06nbRiiRacTNwzRohOmxtBZcjfMefGdJXvDEBd0lvwNQ1zQWTI4DHFBZ8nhMMQFnSWL&#10;wxAXdJY8zu3HiZxfSYdOp3IYokWnkzkM0aIT9sbQWfI5zHlBZ8noMMQFnSWnwxAXdJasDkNc0Fny&#10;OgxxQWfJ7DDEBZ0lt3P7cXLnV9Kh0+kdhmjR6QQPQ7TohNExdJYcD3Ne0FmyPAxxQWfJ8zDEBZ0l&#10;08MQF3SWXA9DXNBZsj0McUFnyffcfpzw+ZV06HTKhyFadDrpwxAtOr19GUO0+04nfhii3Xd6CzOG&#10;aCNKTv4wRBdzR+GCzpL/YYgLOksGiCEu6Cw5oNuPk0C/kg6dTgMxRItOJ4IYokWnl9swRItOJ4MY&#10;okWnl9wwRItOJ4QYokWnU0IM0cY7nRRiiI4VQuGCzpIXuv04MfQr6dDp1BBDtOh0coghWnQ6PcQQ&#10;LTrhg2xzUDJEzHn5spccEUNcvuwlS8QQF99Z8kQMcfGdJVPEEBd0tlwR8Xt7IyOp0EnY9TJEiU5i&#10;Y5chSnQSwLgMUaKTU+ZliNJ3chS4DFH6TvZrlyFK38lH9TJE6TvxfJchSt8JPC9DlFzR7cIVjaRD&#10;54UrurVc0e3CFY2ktOKCzpYrul24opGUVlzQ2XJFtwtXNJLSigs6W67oduGKRlJacUFnyxXdLlzR&#10;SDorLlzRreWKbheuaCSlFRd0tlzR7cIVjaS04oLOliu6XbiikZRWXNDZckW3C1c0ktKKCzpbruh2&#10;4YpG0llx4YpuLVd0u3BFIymtuKCz5YpuF65oJKUVF3S2XNHtwhWNpLTigs6WK7pduKKRlFZc0Nly&#10;RbcLVzSSzooLV3RruaLbhSsaSWnFBZ0tV3S7cEUjKa24oLPlim4XrmgkpRUXdLZc0e3CFY2ktOKC&#10;zpYrul24opF0Vly4olvLFd0uXNFISisu6Gy5otuFKxpJacUFnS1XdLtwRSMprbigs+WKbheuaCSl&#10;FRd0tlzR7f+Rdm471iNHdn6VRr+AZx9qV5Xg9sVc+9IvIDUEjAF5NNC07cE8vb/FiBXMSJK7SFgQ&#10;UL1/JpmZkXE+5SZWpH+5topNrOh2NVZ028SK9C8XV7HBzquxotsmVqR/ubiKDXZejRXdNrEi/cvF&#10;VWyw82qs6LaJFelfLq5ig51XY0W3TaxI/3JtFZtY0e1qrOi2iRXpXy6uYoOdV2NFt02sSP8yrOK/&#10;/PlPv//Hv/73f//jv/3XP//pH3/9/Y9f/vbbr3/79Zc/fvv1j19/+cdvv/7j11/+8tuvf9E7f/7T&#10;v/35j3/JsfrPX/7vb7/eX0/uRePQ/kX/fbt/4E/V0P/19//z1//x9+WlP375j99+vT0fFHHHhhhE&#10;w1i7pdaRf/vX/sadO6LDO3h/kT1R7neP899/yxnu3MQTrkCNf1aStMf9/re///tfl42sc+a7H8/7&#10;PQPH948HMSGf1Try9//9l//5+z//9T/bGj9YYyY68t7zFb18gFQs6eP2+sgsGh7TZnf57PqYrMrk&#10;6HfW+1jdEG2u3ZmftINLTOfdO//LM0pgcDFz5j7y+ENRrjjCfMwbqWPwmPtCyj13Yub27s6nyYML&#10;jsan2dOCcLVn4UE68nl8cc+AO23b4d31068PO+z2oP38wgA1Bj5eLNyUcGLP3xxkvbtzzh8ftanH&#10;4xX6Xi3sELv6yb7Bz9fz9UgPx/3jztHawb3ip7E8Ue/1fLgBIG+g+/kNj/PfGv9xy6RIjb8X8/e4&#10;49XRhEs3jSiwAlIBWPu918X1jcaUtFyCYfg1cLBhMC1gbhkIvLP4vMXTIKUZwi0DdDz9fK6K1I9n&#10;+Q26p7ufV+md3SiDyvKPIqvtUwh8XZTfFRP9eVruGUuPCPB9ZZVe7YceG+lHA3U/+F8jV/jgZ+Zy&#10;BE2Zef48r1Ljn5lnyruwoAXtPTGRj5cKOeLwQOx+CkQ1WFg9PmQURpJEJhJbnRnFnPA9Cx2P81+P&#10;f5KcPPIM78/j+j7rrZcrwpkFAbGI+XVnH49XQfwJxCeYcpYZRdMah5aEP54lIRJm9nrFAadPc/Nv&#10;+p3uH0LPCeTcipNhLx7DiSxs+i6999zt7UaRslnQ675exeFx/uvxd2bxGkGuErge12fzW/DuDNXe&#10;P17PdNkVTDFDfesYj4Fp3xlapzPueYyU9zn2ufovz8zF3TXzJzCdPg3Qilt83vI213VhiMMCOeBf&#10;7bufT/P2Db2ZEXFVbgiG+jRwtDZ3//j8+AhbZ3jMPlNNWR+f4gk4yvm0z2jn0w9WUwtDujUOibK1&#10;rDVIF/ayWg0/7/kuENan/e66qW8e18Ig4H4YjxtgMFf49MI2ezam5Qk/bsgtY/D4lsf5r8ffYRwF&#10;WSBlY8LjdvHoIdKI4CHHtUGUx4NlhJHBY9jdIhdr4w9AXifygivs0+b+zChG6dwE+/3u+unnpysj&#10;9RiFovH4x0clKg+PNzDdn/njw0kFw7vrzB9fq+zZWRhcvySEqNbcus9lqPt04EH11pnTlBjYwxl/&#10;t8/mWbhuJ52kHBd6aufxD/6pBDIXqkwi4AFVZHIWijbbXND4JEzZU0m+r1eWU68whT4KUWA+4bcd&#10;Hj9epUeg6axJDT/TJpv0/VeYSlgYXbo8YLKlu9MRKSLS68woVaUaIaXWCOuJmdlx1vMxs99dPz1i&#10;8M5jLJyCWD0+Ce07Atj8CH4crpx1ZlSxMmd2HpMnVRK1QHJu5rvOtmZGcnRWdwfaoE0wWbS0+bH0&#10;jnrbZ3Vy5rvsYH964cejjQavRJf2Y6NQgQR1QGpvLOwLbnNF1soU9cxb5L3BBIq0udNj0pxg/tiM&#10;ntlEd27PhEhQOP0uymjHbf7hu855S+43QFKHMfKczjv6r+Qk5Ju96qQ+Zbc39kuWsq/6klyY1Q8K&#10;QHwXGRyWsRc4CXrm183wKk2sDpJq4s+M5KMOLhJ/RANkxj1T+HhsXXMDbXNR75Zi63JoYJFVTqvH&#10;+W+MR7VcCV82gj1mHrYHUnofORsOowVsnCwplCrjGFZEBDC8629Gl/YtOvCEfaL+K9eKfVTw2lpS&#10;MK4yJVAgQu2tafHOFluWYneeaGhyvPIJ/DqdK38BjNKIwNKu8tM03v05sJAhrvPY8wV7Ks8DVRrd&#10;fIPtqU1HMAGkQienQ8O8g/XYsicCB+LnIT4RoJVRvJr2xpBEvCcHm6V8d6wqeVzAZtDV4/w3x2Nv&#10;3O06eX4/JM3fj/9El/GKxAKtrPi7fW+eBevBjOOJaJqIH88kRkCAcfcxmls9hvlVGtnPIvVJ7YLt&#10;a0ApE2ek7qdclckbnnSxngyqJwdgdgk0daFCQKfvsv+qk4BjpbrNu8/osW1KuD0xTDOZioNaXKdt&#10;YbCizK7n8SIid2d+41MF0zNP6v78vKOW59oPceeDfgRW3fHSyIEZc/ps/Td3KPeNJSR63qNaQXjc&#10;Llw+UDXsRdQskcxRcMEg/8z0cZaNOFqsjvXxEw9QmhdYCsOV2x0XjuHy+bjBwRLZhBw2a47h8ok7&#10;wYaTZOCM895vwgXTwnfE36Gp9dIMjzum+E/4uDUpuY0L4dbF7QEVvPVlH/cnFkZ3N4OH8icuXOqJ&#10;PhGREIOUi9Pkf46nI0X3ifqv2Cls9VGiAGf6relu3HsjP0Ayxw3r/P/gyW+Z/UZQNDvvG+2JZcai&#10;JIF8ln1//VfsFs1IpcT5KqKtfxhOaiDvOBg5zPLKI2/XfJmOtu1XTju6RDfO7e8XW/CitkoAmlR5&#10;MKT6neecdBX8MmfcBjjoeui+pLhBpLGMbFUcvjRUWGg4NTc60y6QwZOyKEUBk1IzuIe306Ikmtev&#10;oY9z0+LecLBrR5eC5sv5VadXBIRBVFabPEr7QsLEn6QDeAshdDDGQw/bAw4aABEYUxTiqGGgKLug&#10;LmWkP8VlXwYz7W+KifWJ+q9cK47a0kKKQ9T2b1wCWhrBLGG5vrscgxcl6Cdkbv4hJ3bk53paOP93&#10;VrAhIC186ukn73pRuApCHzyFCp+gts3oJ3p5KIv1YViecezJyA5kfHoo5XFAhIyGXIRG2HtAlv7u&#10;s33iMOoq0ickZvxE55KPeNAWDqVGn+iN2MEzmNkDuHvYlc2B92IHtwosPrersFuzJr9gtaW2Qcpw&#10;x2HN3F2rMEuIHYT+BQuEi3dlzuSrMzDQeYGln3L0fVF3JKX1B6y9MItOIQa8xddR3Z9oLt20QWlx&#10;//z7E0bcLZAFqTytjOx9HtHPK6jvEzFqCwT/Tr5a+ChEt5a5fXp0rn2iY8T4AFjGO4XIyo/2HjFe&#10;aByWSg/ID2/GcPQvTtv+jQe6yq0hxovRdho+JCmthU5rbhQVoMI79LCtrth2dxaJWovCYIChWxmQ&#10;Lx6bixN3ecWSTyEGWg5qVWIcEiuqAOrD4FhxjO2iRljATYBa6Nwndgsqm/E+5F1pvtl2BFsgowNb&#10;Gsj6ghJPT4vDxNJACkcHI+zxw0BGkxdIh5M/RKdpt4fau9I97F3Fovys3LkVHy1Ak3p4Iev97li3&#10;yIncqIf5r4d/vBwjeTzZ5yyWN8O/rfQ9FET16XnYMWXdqZ5U8HvhYvjh7pWRfrQV8g5wrSTf4w25&#10;d+LQarYdmrhT4Y6dlPNAzp0o7vQf+bLnF28Bdul4YGjIPM45Jc8CyU6RxR0tQ368ZYcPOeHap294&#10;Tsr/ugLPZIN/VdHMfBsbZc1xbLvsmBOneENzgFflu0iAThr4GqgEToJdudo6M96yWjcaNPh8ljjA&#10;GG5l854Vh25EyWMURC+M6EhIvXVmPD5mYCCrAuTnZ8bTYd/aStL1aXBHwi4OA0VyCmZyox+C048X&#10;X+zpmfGR3cw6H8wSPqR1ZnyqBW16ynbJeOOaXHA0Zn7S7gnwnJ8ZXd2rfnKmcVLrzLDT0kA2HB/s&#10;e5ALkjOD20W9Haf6r8Qw3BY4sfNdqKSra0Ra+XSCk8iJ+pGwqXVhUIa5JA6Nr/AbnqKqG2hRyRpP&#10;7MGun95gueXtfm50MoK4lL54YcjIcKOemxlvTMltICuFdNwU3Pjl4IEcZ10M3thwJdE8MQXWZhM/&#10;0/Mnwq0OEsumy5wbOtDqP8S87+oGZg/r9jlfUzVJHpGSm+dMRkZQZB2kUh3qIEudXB/jXizHpkTj&#10;ggYnoU0NbinIbPDWtCRiRK/yN8jlM7G4F0py7VmpHReoCk3Id03igkPV7ufMvIoPhvqNRJ3Q4IVd&#10;zmLyMYd1gXvCLssqfn6h/HWyeeH3tyjbcebC1LC+c2bZqRegrfC0+Tbu6cmVRbEBF47mnqHmbDNf&#10;56wcznpbPU0uQBunhYyFBV7kAE6hCzyyyubyY+WpNaLDs1scEB3iyPmwy8Nk3daqN7EasgXGxxxk&#10;R0ACOWuKK3hemlWfy7pJ8s0nWbpZaaRMu7Xxjcf5b43/+Ki85crMg4I8zn89Hl0nixvg7ThmfBIe&#10;5781Hm+twTvCz+P6bvwW7gjHBeQFn0iAgF9Z6ztHKg+kbVAWeAlblFJjDWEPEQlE27TaQWOCHa5O&#10;xTN9jUIwKB7lI9hGUl4cbLGrHdKFQrzu1Qd9jhO+UMlLsJCaMZHACwU32xUoYiC/zyiWXtwAX/bz&#10;RU5IeOBRUZgtkyUhsHICQeuZRX/e2bLtwqvcHxvUB4nPM/0UxXCwF2DMyep2xJLSle0VOJZ4xvHE&#10;akIPLxuFRFPRIwTIY1rDKbWuUda1+a2/u0s7SFQcprl0XAqTIvqJ76vEx97OPlwjeOekOdxcY5+r&#10;//L+CKNBqSGZdrQI8MhGwxOuPKnuhOOe5kSr+2eDwd6751QWRUaIeQuL+AeYfuFL9hpx+oW1NpzB&#10;/s64D6tiahvnE+KYLCWDfKsyfiFWa2fYaeHM3+xsd2YGrxHSHUUX29M5eTigYciNNr8QIk6TIMmR&#10;4PX50xSa2OpYHTZFIdi5xdixszOYuT5Go6zoKM7y4Ckn9wwmlFYHh5j0I1hwJdHgvcJE6XvmrCxx&#10;8FahNZ/fM3dNV/rO1nN2A7ur6IBIvg5m5IRYBtLlFvx/wEfBs6DvfrITBmOwoWDnWxxR6GQDRs7j&#10;n4jR5D0IjK9w+w7j+2xJJ0oqy9rf+wPbobuSMegxHBODH5B9AK1Ok+MlDyrXCK+8ovmRB4OKke9S&#10;G9NNcpwYmDUGGv6MLuqRiSLYfBvnydFpHnq0MJSKgJBsKyIeuYGIK7x8HvjB1xiDz8F/A7LIJd1M&#10;vRw6w2FHeege9tZFhaKbWu8dNlbuiKO14dSiviPBwRsYidNsnjUWN4/fhsGm8bpvwunDfH+9tNvj&#10;/De/T/kFfpTc/d563uyebi7ru9jcxboPd09HHpAlZ0M2VYzNq/Jfrw79wZbUHW9uwdfj/LfGo9sm&#10;qlJQ8KyeIB53vJsH2XV2nILRsmmD9o82gxFHQWHuRSa10yQ8l//G2h4s3lkEeJJuF5amUqJK7kMI&#10;ZEwNjnG0Nr0hI39B6mU37920Gl8CEP1ZSQtds9njSdiAXDfqWZQH1tgpj19VmwPrnTIaeYxry28r&#10;Y+E8n1cwzg2W8WOSK9pECI9xp5ousUYjaGBuSLUZaJUWJWOVGPczn+ctNmvkopa7+jr5oP3XyNj2&#10;hy7oWTzuAKZ4LQoqMKSmEEwghyKaLt/PEdZ0wbfAu193RwIwbPm/oLICjWh6LQyJMPH5Qxztuzwm&#10;QD7+cF4TB4Rt+hMBymGWh0x8RtmxHWcN5zgPLB/kQpIEkVVcqn348dIeD9TdlNh4UFYmvNJf32WS&#10;PL5Xq6pYlZlVaYBiDsqtGSSKmRCdCespEWwjG0wTb2Cutk/Ut4he8CTeHp9kxdWwy8P8N9fHGRMf&#10;iuFY6RuE7nP5Jd4xLJQO3PATYU/eXn6S+H6nywcs0O4ppib/bndTe9OioWJ95YfJbAh4GFpoVHKU&#10;xE6UbdKoAt8mOkQ8vXMJw9rw9UfHKl5cZeguH1bRaY8NYa9UaRVsCJe19lOLak9xeVzYrTwXZlBg&#10;Tq/XlVm3ah3w1T4teqJzce44hG77mLMLZDDSejvGI6pK2w+BW9Mbdoqq6sfd4vFwlAI4DdfC/Qxk&#10;RKPpBEesUpTGD7N7C2ZVhU1nq5Itny3IeJDA1REf77oUrzhV1LaIuw0a+Dxcno0a/pPOxrErTTa+&#10;Tj14yTV/1X+TLx3twMN2T0pA8ZJ2gMI5+ilr75VccgzbHXTxpCi8RnfJrWGadUcTKPGysaqIeSd+&#10;LOhy9auKrcK5fX/9V4CITN9SNB9YIEFJpjPiC6X0YYqRejKijzwkhsWDcv8LudEI4gowkIyjSyEG&#10;vFQFncGozgoda3FDvqzcEND7DqwFxfr++q/cLaqFWd36au0WBmsnzIMoUajQ9RRBZQpen56blhQJ&#10;WwI7u0VCrfvZABnd3BR89WxxcFlTpfbx1ZNGFavKlvREa9htY+zU3eOYCXRUODEcm6d2K/eVU5ax&#10;xnGzjWcLf/DdR0gWkKadPH5/cnBMBXCk5em5aZd6uXwV/awnKBIUXBnNlm6XU8l3oaaQNuemlRfR&#10;KyaC3iPM+GXJkcoPl8QwSpFujeqbTwHyBTGmWHcJ3htWRQMjed/KTk/Ziu7S5Am1etW5hMQOdE8d&#10;0KndYvbC4fLDnF5k13o/Usq8W9Wo3Zq0wSHzaQ632iznpkVkG5Mp4Z0qtMZFqaC7izG5JM2lCJes&#10;dSydQfRfqZB9iQpitzvTajtW17bT4jOyU2k1o07t9kmWk6MdOGUmE4uqkqrQ29Gb8AO58gOLhtj0&#10;6bMdNT1a4nxPlLlk4OTJbzEZjDLrRL0Zrr1qKorlborn512VKYGlkE6gCyDyMP/N4Udb87C9I+zQ&#10;QqFrdPIe0o3GyhI+dYQ4SN/hBnqJfSk7eIXz2Bz/KsKOJFZWQJEnqTJWIhCh2fmnnpJLb/lGazmC&#10;wacxB1H65RAAWgA8YuT4KA4VsET6ZnuZmvbIAOyneWxBEmwiaz940k0+w2JnqwlpDAlE0hu2V/XG&#10;tpBsHn9XVlcgKrkgWy313erwfXl1xPnxgydYD1eHKWclUsixrd/skMk9ScVI3nv7pnKv27xkLuK/&#10;D1YG70WraxKBx2T0+THm1gVJxLvc9RZ8kBwz5caPp4+nFG3Nj5GzXXXlMev2YzClihH6Lvsv7/ml&#10;jg7LucD3+fQ0M76otKc5PxJWG+2T9Mjb3vOIN32u/sszg/K1ajh9TwpCn8KWStEAwgh5BvVWoX7M&#10;7MQnYLbenNC45f7MuLkdFlaSXjeMUakwTP1piK0r1niSn+j7OTN+mpDfG5Y24T8OP1Q6vyWkTBz2&#10;OP9N6NzBMJuzIhd0+VAwPM5/azyR7pSzaJqZVjYIggNIwE38Fs6EHnECEnQV8GOE13xEcEDrKmhh&#10;ytU7qwQpvw6XXsIDcRwlC+Zo5PqCd2ZI4GV3qIB3cB9jPJLggmrN2UIt/rRyyrtbGGWbpLBlYRDE&#10;kune8A63aS0Mgy2Ch5vT34c2yS2pcKJu8unG4ycmAAdrviseUz7gPaMxA/nz0JYx6Hd5M7yXK7Qb&#10;4yPZbJqZcrEM+bN5xl6YGfSCewc4UZNVRTeCU01NzNnAARVxtcfk23rPWFfEW/b3fBieE5bBo3J+&#10;ZCxyJKC2yo7ds8Lh6Ax74gBwhH5WZDE4gUPBCSIJbd34Dt1kBL81kuRg3Y1XJSWjezotY5FdWL0N&#10;JBxGarYKGKvvQHvMaoqrYg9VoKjvsv/KmXEEkIOWqA/jm+ISGJYIQFMGZSvTwmj4UuIRF1vwknOU&#10;QeD1VXIEdwoU1jYFPNMQQNng0x3a5B3AMHJh37fXgek5cUwlOhcglSXpM/K4fRi9qNc8Zg/UlLl9&#10;EmJ4KfBoGyEOnlILDqAkZO3zJIzkZUpKwlidfAKobDh1DAR8Ed2C4zH4bK6HzVB00HfZfxkvCM+n&#10;70VGJ7HIfjrkjxdLRE+NeFUxF+ry3biJYcDZFNjn6r88M0DKlB9oAXhNMw+0QKzpdVvAWTMzF9tO&#10;2gdtruwZwS4OK8MKAse7NH16pH9sgmCJ68xHXKfv8p3OSwmDYa5AZdHxyreMp4YVnY3Sr3AjY2jt&#10;veVx/ruOL3pVbVzIwUFjmMcDwLRPFTpdYz4e9243n9S1J/a9iJTAoQLvj3eDtyn1H8WUyZbON2q2&#10;Pd4pCZl3sijPUrkGjfxI10nft8ol0vddp0aAzzoJPB/jfXl7Q51eQcIRT9cKd2KUwa+P4ajxqXPB&#10;KlCxFpwexnccqVlQiIyPW1Tn7FGIkwUWka07g79mTGag4M3O9meGgDOGIT17o5Ygwk2i5OmnQrTO&#10;jO1SOg/2RQiNkzMDnNSZMT74dKf+B8qBkYraWwXzx8PGL+qYHEKDt41BfZf9l6EN9RvXlbk0cTxS&#10;xhA5C7QpqaTvRl8Y2U9VBkSOG/BL3O1z9V85s+oAHQf+J+LMkyRky9X8Engg69qeweoqLkFOXUkn&#10;ZzCWdQWsCb10GYw/Q4e3eJpwgUyxU/gdgtHxa0LZB9CeaEeytPyZtOkIZWaghc14uvylu4sMAHSd&#10;hKzH+W9CUxmLtSeET0V1PM5/PZ5AeCIzvjg0sQW8w3p2z4zgr2UrejlZUx1yuEs5tIAcunCqoEUh&#10;dEOVXpsuPJzu+9gyrZR7r79wWOdbkrHvIUEulDSyGE866SaPbP6+PN4OQr6E0T99Hz+bd4FjrGSt&#10;v7sPOZQke4fXksgVNFTEQXqxaIwHGOBA4VQgqqNePkYxKezpc/VfcdJwBLkQ/C5Bu+nTY8Ii/uOe&#10;54JhiGcwF6aaS1hvyLM+l/fuOT9W4sWaVuFHvOVx/uvxIKP939gEWYE/YONmPP6pTG9AtVw1LY/z&#10;X38fIrbPAIt6zQ/0uL4bv0URgs+MyGLq+T4z1DR0f4OGAFkPXSHxSBlOuKNVKUHrBORoxgYCx2mp&#10;urNSM7xS/801fsleCGUYPxy+lzMyFq0GhhJClHIaUjYWnK+dIWIKXHRZ4P8NGynZwuMba6RNO7kX&#10;Z3YmYyb1PFQkpSm+xwm0a3JEcpaxDM8Q2D0zVQOk/I/eB82ZBipSNp1nht6lRhYjnSGSyAP3nJRp&#10;7etF+zPTvdOUsu2rAM2ysEQHJcL0iCPYg5u5HqO9XZgZTbCyM7eNF8SmK6NyKfHsIJHOWQuj/XNZ&#10;h32X/VdiH7asLLuFbamqpPtUKR4i1GhwkjwcAdoVzXAAp6WGnYZ/8sKeMRCrp/dSyts3RRa9WgUs&#10;CyO+iY7bzplCKHyyfowwPoXBVO1WU0CYzndpzcZI/zVtjuXGEvkzbc7jKbBz4h/6EC7n9xRCzwJo&#10;M3dB2PL2A0XR76E0F/gZab8/fB9/uQOpiI1Vo/W6d3GCrn7VDQdWrgTPkcRgVzIc4mQqV6Bwoskb&#10;bMEDjdIrMKf+epU2Q6WwXCjv5Y1S6fP8QTvyCqfxeztDAUYOj1K44RyLhYbzOHCBq9vVsHFytEGe&#10;RMn7cYbU/sxwJVxBoR5sEhLIpVM41o/RHqaZ6SJQWWzgVaU897n6r4AsqiEze9VYNf00CTgzsxcG&#10;CvaIKY/VCSIXhofiAoUTB+DTfhcfcidhyhaJG/sIKx3CeETIlO6rflwJg+esMToYyfOzQBvVS4c6&#10;HuQNBDcGK9t2gjYxzSoBJ5eTttSJWx2+/VdCm8utqmuI8gkjOrluivieGSYRDMLufWHwG0ugNbJ6&#10;bs/E8NWFJvaMmj+FISieqlIharQoh2gz4wuoTr94kHWjctBf32WnWsYRUo8TBsxQsCHlcf6b0Gl2&#10;LkzmHNU241nWcadaBQVTNVTxzucEU3Lc3BsqgiReY99Z/+X1jrEbIlU97YbQDoqV3ZwoOF068hjL&#10;3NBR/s7+zDOMyMLLc8Tvih3xg92I8VP+Kk549aL7u/s7w+ovf8VOgHgM//DJMC4LjZcYcNAXSrQc&#10;ELvYsj8zAsL+HWK0mTtSnyaDwze5Irsgl0666r5gjENzRvU5PzOd8cG5hUJQbAgCNrmGsonPNggI&#10;/5SyWhqFjH5/dL0rzQaUAQyHz5mxwcICXvesq7UifZyUeCIw08zIi9TviGuy8oM9v4ks4fYj0iDe&#10;gG8EndnndejTpL2VC2VuH8QpAlaH9hwY+8P4Nx5XBTcy2Z5yBQXT80yPV4d/x9gLE/nR4scBgY2U&#10;+2ehwRuH3exiqmy3lJzol1RcNbub7tN8KYlgSaaZH6OfhUjnbZqhGOZ9rv4r+Q7pAmptE+cl5OmY&#10;ipdSjrp8LMW7YapCgPa/srCVI/S5zB9yTt76IA8kPzqcgsf579s1/gxTqkdqZ15bUQKoppSZXATW&#10;W98ZuOsKRlUerVpf39k7XKMcB8NtmUCmVEUSjnENLzJWpN8QHr3TTKGED8TcOj6IeYDLDEdYraUE&#10;ZXZZ2zWM73sz9Me3wMPw6qxwHB8THJg0WYpNiFzmGvHcXvBGNUpXS7YpI4XNoMrnp4kFTWoIvB/3&#10;uB8TNrpCFeT/OF6siuzwx6x7xiBwSJjM/FnRJTGDO65iZuXelveiw7f/MrTxGDsWCrCkto76pHKR&#10;LFj4L7Wr7Y+JSRqpSRMtX1qfa8YL4iQ+IyZIHvAjXtB5zvIRR4msxbYUKRReCkKuuxLJQCCS6Mcj&#10;1+8r7b8MIyXC5LuoJLrQsc2MjWN2iKI6tSPD2Je3KE4HYbOWoPW5+i/PjCfcwRUUisztWfECQ8MH&#10;ryLmec9kfTjHhqKL7J8FnPtc/ZdnHvIfCAFySH3PWOtp1SG4CTd3vMDaQmzmnmFsJZX6XP1Xzoyb&#10;oVIr8J6izLSZoXhCFPFpKA41anoMGvgxTDYWttnzhJGkelZ0jY/KXueEB4ycxtMVBjdj7k+pjdZ/&#10;PW53Z2NOCT0spAs3PBqPC/9s98KJo1csnGAFukuusc/Vf/k0sXqcO6T2W90XBoqueTTkrMn91BY2&#10;ZOHQnGxNb+5z9V+eGceD5T0GZNpFKwZDmGZ8iOnZACIRknBRwLlpd32u/sszk01rREEqPKfoISvB&#10;05yflje1a6bUmdIXPx+f1jQgfl8EIX2PvU14tL9SrCkiNaEaoH/P4B/ZOyCcTH5KJLknJd+GRYRi&#10;scH4/ZmJSDsvDN8XqN8PnmQiM030PBo39MdNIOp8crd9rv7LpyOnWGpLaHyb1K1BIIKdqlhtGDms&#10;G9XuUpYvVYklTHFc4Tfrn8YwLpFG0BllvM08yEuUVXwDF/asRgW555c6G0wzE1M2SAD8x6xfjGIG&#10;7/U5mxuZ7qtqYdRLZgXbecPZMFGtpqrMMtY4jN8/TdxSGRFWZQL+mg406BrcWRCc5MLso7cyAbw2&#10;Tm9Gh8UNch6mqEMuuF/KwJCW43Fx60dlReEsnHqM4TJfc+1ICFFNbECn77L/SgweU72ISE1FCHx6&#10;zdNTE/ZQRGvPag1l2dzyhPpc/ZdnHnL8ML6mux4VwHK/LXWxJBrQQTJkEBF+zYuxzvELfKyu3qSz&#10;Bbb7/GncJ4ngak0+71nJ/H6MNnOgLe7vmQQXq8AUXCrW0c55KJ3YyQSlPgfNKxAQj9oaF+9z9V+G&#10;NhHJzEbQiSJI+8wgr7W/bwQ0BD4ujL7JlbWrpve3CzyylTrICTd9evRk4ZCd5AK3LRBJij0rihYL&#10;O3fOg3+PuAzvdoUADwVh1uXThA62GelrShA8a8mgO01VVOJVWz85cyddmwBKFRqyrGx4X1RFb4pq&#10;806qdfaSO7dnXCdVy0RiBkjSDlJBescLYWdM3h/D1Fw3hm6WlzOdnBl1LjUV5e+T9DN9mlhDHCSP&#10;mXl6TEgpqYrH7iBxcmYaRqV2RlwBf2unKpSztRyK8sPpMLAHq/3X1TwntD5dqyWRINEBvPueCSq5&#10;dp17v/F9T49ZWHAS0GHo09Ep2Np4UjIhHxIsck46n5W30eP8t8YjrBx3qGAKkPW4Plu+JVd8eiQJ&#10;WNPwoe8Mj35dlrXWrBYGj+1y3rSd2Z8ZD2tlFxHBmGCKxSAleAE5KQ7poFhnhjs7yoIAWWvD+lze&#10;u3eLrDdZ4Jigk6oOaoDRPJ7kGBSbWAR2SNhA78ajlOZJU4qjevn33ydkUjCAYCMm+Ob7ugQ48RAy&#10;WztheN199961HGfJAHeSyXCyV38eshYQlQ17Mad0B0TAAOgd2Kj7M6PvmM9sS2pBOCKAJivyLScx&#10;KQbhci5WceUGSLbR3lUR3ijo+mNXJxd2qU40vSCCRzYO4lz6Lvsv0yG8yThAHgfaT5+ZKHlaclDM&#10;JidS9qcj44QgM6Py5MyNS6lyps/cGCCceeJSqClVV82xhPw+OTPO1nSEs3s43ARtqM4oRG8TqLUv&#10;DBilzsK5cM7Luk/OrNzXxG3kL0fVP42G7rI9/D7ZH3o9Z/yvYEbwdXTTiCycnJmouml3J612Kd5L&#10;3KayZ/b8tIJBmFtYAudmVlTYSQqYJ5i6bc+6WNHCipRPTPD+mNyx9Pyj73Dx0fL45Mxgp4U7WadT&#10;h004UpXJwTJcHlDQpvgXqlygDT+i0GU5q5MzE9QFI3VSBJcpWp82hZ/NTglii8moa2ap70nPeNmY&#10;+QKGEXDSTb8x806pCu5Wm8mkK8wRWjws5D3E2y1zv/OO/is5yRNoO+6FL1/GysjD8DOQ45Cflt+2&#10;kzu4rtK4Zd1rAPcctAVB57KjmE5NorrNBsFO9Ex6rvNNYJ4k81w4Z/qFKM84Vo20mc4ZfK1iKBLX&#10;po4UmLHY13lWZNAk1z+5Z0xq+xKoX1ZWU4M2CGjklT8jmNSKYUhJHwYhHbQ8vX1y5tErQBRoIlhp&#10;OsYwvJ2prNfMtIwhXzIghmdORQanZ+aQKxiw470eCxpVvDMxGnx7YGjMTH9SsfjzMw/+ToTcXCaM&#10;G8iVA3jrdUFsO4wWQyItG/o8P/Po9cSXN2m8nHs5GekCCy/tM0MZrhtcIp9XZoYu7KCkR/zGNcoJ&#10;mGCVpTshYIsVvoib7Z+zNcHkIbiFlWK00BPUtOYTeZz/1vghCsq5bDTeXU4FzGxF4P7EVOq00x7r&#10;+pLOqdpj5fMewPRNXgXZRs5DIJMlvVtQ33E0mUKuZ+S9i8v8lFGKf5PxmWRwarxWlHxsWdGcR/km&#10;Ns4FxIqdLWcGHax+vnU3u6dAtM+FPqigCPYuI8d0BEXnJg42JjNIOTygqRlfdKWT4UgG87kaDt3N&#10;nVmY4Av36/aV9sd48lvWvDTEyspYI98bXjuvdMhZoDcAB5o8w+P815QwjicDZRM1m8Y3+FU8nlV5&#10;3MGZiWCSPpU/0EMH7aOVlFC8vx+pLuvZ5YNeQe4M/HLVAXgip+sEiTe4iUKClE3cJIBU+d4rbk6z&#10;fWAZZLshupKROW1twOP813BXumlhPxzIUsXj/LfGo1emnoNDV1QXssDj/LfGE8pMjAXgGb8azmkz&#10;fo3AELxZJbvH7Z6rnL61KkKut4kjDo93aBEl+8u6yBtaPJh5XS8+MM5L8CiUwYNQ4EWjnj39o/ij&#10;KO3I8vXeDVNq94oLoPrjyf3hDKDgPDPcvmvbVH/3YGfIXvNgcahOKyDa8BghNG0c9mhtBazPlN8N&#10;19ifmSCFE73oqZG8YIWp4n+5MFCcMuAO8iOa6XO9oToMU/fOhVdSW24aWqmufyvPhVxvW9a8h9+h&#10;x/B+fEyXiuRN69vnIIZvbX0XJj2pjm1mar9unTza4wLo2ZmHPZOdNLm+28LQsnq7NVwAw7qLbs/O&#10;TG5Jcq4VqwtLxk+rhnXKqeMSLV3NFpoazONKrHbED7K5iUE3BCTKYJ883msoY0YDZFBaEEpXqUy5&#10;jlP9lzEMC8CUsaO0kuRjpxJJA072WkEiZM49Y2zgPUi+0efqv2pmTPnETjIvCFD2PeMGqcdwsskn&#10;DxQcDcAljy5uiupz9V+eGZPfzoadXA0q8uAvcZBryu66Z6oDKhmJPV/JQ1ARrtNAdlJfiK2SVhwz&#10;c2EbBYUdJHgn7Mkg0ZfcpPPQ5pArB5cgTN6SWpsa80XJhwJ728xYIa7ZJv6mlJ4LM/d3scimT8P1&#10;E4XwHcjYaeION4ATJNYspnP0jEhTetxCkUTqYCX90zgM6iDV42+yavAPGg04CqJTF/Y86J5rDtMA&#10;7TV5VxNHaHp4vOrHtASRaApp3LHZstZYTXqeuRennXYxkPI4/z0ab2zyuD5bvcXaTBwItVnfHYhj&#10;TZmunTXSusovCOI5/VAOh6lFG8mObpdIxQ+23sROyO2yL44y4Wwkfg6POB9drx6cncj21JYOy7WY&#10;IBUkbKuhGVHA6uoCm+YasN3T3Ic2uavWeaikneuvYCEvO632JJKMT9smUhV9wn2u/svnLKPX0qws&#10;8vUg+ZhFDkVg+Bv7nsfHQDtAchLaw8za35TsSW7LOjPQmVwVVOE5VIFeit5+BdqDmEWi0MRj2tQq&#10;hTnTuTBslP+kV9NK68I5D7oDyb+ZRzpAe1AfUVWnJLJRe2jaZT/ZY/2UEmDC3guCq1a/PAerdmqe&#10;ENjBeKeWMV4VJO+sBY1O8mH0msPmb75ZF6nTaUbhmFC/jZhnXVffYa5OKlCwKEokOLPxFDGW7RnH&#10;szb3eCAPNhVmihmz29YprCU0pVJbsQgcL9njy+cHX1KOvR6iz5JT0hYkdS/epOR+vR2p78ywyh0q&#10;nTSMeInHigB5lP96NB6ecCFS7U2a6vvTYjVZLsro7WnN3x5WT/rbjAl9F14Pil2wpR1wvAXkcD6k&#10;6l7Qc9ux6wq3dgQ4/FMRQCWAmbeHIw7iZvQO+84mqGiDYU9+ErpHi3hLH+SN5wVZjF51aH/zmD5I&#10;h5L7Q4gl/23VgPxAH7gW4ZrLW9Rhd7WHzGQicflQ18g1WJB0C0ONN8kAWx6eow9lkOZnoaye2qMi&#10;QiSEPqsGJhP8CZCmVx3ecdQN0rAyByDUE205tMqf4I8qnRooo9Us4e1pDTg4rscr6Hjh9QDx2P3O&#10;BqWNBAMADaae84SGlITyA8Q9d8xGxI6oeLyDKk80ru/nDT7BOdMYJHs+E7A43xWfppnA10yvIUMA&#10;/WSaaR7N2YYahU6kLPJpXXvd3WSL+B31qtA75qvqzZKsU7m24ThcH5KAnJAjEMu2YrZ+Pv1Xwk9d&#10;d3JO7KSIctdnUQVTy1ZpWNc+SKfyOb/h5XtzqlA2Y4RceqSbwoZ90jHFnTIRWVPPM+LGbrYig6U4&#10;cJ+l/0qsVDp67JM4ddqx3ifpW25nQOa4gjPjgvCOwgiFlcsNXRf4AK4krFq9yRWHisiMnyVSnaRO&#10;SJq4c3+4BLOWN2F2wSTO8R7ij+ndU+BhOjK8DPAxfVZ9FFBQ2qTomrYaZHzHu+dmlUHpD6PScbrj&#10;VmVRBASlEExhcry+1ZQc+s/E5820nbwgAMXLYydS43wqHraLA4ojeR065r59blSwhUyKjNKp2x4W&#10;9/IyIYFJoShPN6vcmxaj1ukJTDD18CR27zAqlhxnPU6KNLaTjTxN0enpORdXeqyWsEHXwlSNEqSA&#10;ykP9bnMFAEyHTHgvO0ie2ufwWQTL1OJ22AqtMWhh0/a5AgG7N+Pnmzl9tEHQZM3Yi40LK8v3eMej&#10;/NejKyFHiWzlZPCo3XPTRaaBYtI9uhqFlYdfKAEsRb/tBzJL5CTDPRXkzX725uQ+0BUJcYpFHK/4&#10;FLapfTwoB6k9rU/xZOWC1ZTpwA71lpMvElDO5kOKt6sjfeCYh/lvDqfhAXUrQXdyAbvq3sP818MR&#10;94lqZLNnmsrhKZEnXfYs/ElRl7eLQdJhHWoxBAZJAvxhNHQYp7JyxmEpu8dB4W3SLk2a1DCE9RS8&#10;sbZSOpIOqkae7eHK3uvhORRQUkEcI8mXmdlYc5KGah8J1hUh1TYpmn+KKjgYVWeGX99b/2U8GF6t&#10;k6ppxw9jt/VsTHLOlIqdSIEZemVaPDUWHIjlWPE6LRA2w4aQJrEyCh01xTrPkm/tVezLxgLF352Y&#10;pcLzSU60p7qzOtGug7X/SiAPom5PxAzUzcieQdc4wzUBxFQl9/amHUTpdreY6an16vLuVdD2/U1k&#10;r3hnneog0j2sv2wMHKC+1RLItcV4Cxzbahhy+HnCi6oL6dNpvu7pRAMxbtWpQYW7qKWByplSsqP8&#10;kVaYERv4sRyTI19BKCStXdVGB8fMVsnF7ZvidEc9RgNNPeSq1v1WmZfrKg6NtA71Qhj3qVYN+fDY&#10;U7SHR8SQpUYJU7ZGC4Vxb8wdmVjxJkHIK9yT+LxqxDQne5pzmQBCat0S6FOS6IEV2nf2xopFgcym&#10;nJinCgoAROTMoRWr8cGr23hTpv8GTRITkqmkfZH1rrhAfN2j/Hd39La+9TAnDrsDBXeZB9omJf+H&#10;XejS+PR5yIGMAvNuXYxGVcmvLwnQb0eTc5L+YSSdXI/vR0Ot0biF0IB6WbwfTWOx3CcKbMlnw7Gf&#10;ekCVBL6PLACGFU+ViiTYUkq8bE3NMwgZMb3F53A/LtnFV/LI8Sj5dhos9amXIwUoriNkhiklFbKh&#10;qVMsCJqOqo5Tes9w46Au7OzqNj5uspjjsyova2oPvhjXD2JZqMlRnEGHZv8VsEXB57vxWVTInsRK&#10;7idSeHlIW6+pfEDhliwuICGTUundOX2uSR+6cSW4hGKWP+irFHM5xQITUXU2HbP296P8rFwyLQU7&#10;mHAvpfmroHZXL5YbEIPSASDJwrv72Z2TOHYqacQaVYk0oKASLpL3qZtVuBuNn5iIbiNPIktegXQK&#10;V4brqJdrFNo+cQzZNNxBXqbhsMTRANXaH6fvrJ8beYNXaPwHbnPMy1HYuTR2WZsqf4t/rry8rzL5&#10;A07DjOPwFtUmI/y5SdW9a6newxjtD29qZydYkH+i1Jc9uplggXafpc+YGslwODOP8t9cm4oLckek&#10;31ffPY/a3Q+y1FDA6dn5AIKCBmqxZPVsb3FvZQulz5WuQlcyg5SGlBo/DJq2qQ1MWMgpMgl1yv84&#10;IPiTFqXpwCHNJi/l3uCw95tQUSOG8FmTXb5GWTzKf3P0etMnSzvX92S56T3BRJvb8ASsZLf0ElyO&#10;HRdqz68a+bcEyhm+xjtOMcJ8R5InHnkf/hv7gZVbni15Z44ce9QeTnCWXLkQVEuVb4+Sk8QImsVD&#10;CatFBNdml9Y38VC3G+8ba547Vyi+H+cD4YNU7/eD8Mloj+77ixS9Q4rAZ2B9jdFk8P3wbZxVuTV6&#10;9JdHx+vdhRWBzLSUQFx1ghnQVZF+5OPC/rayW+k5yRu5lh3Fb48f7M45yACVwDQSITvY/fR1wwHW&#10;y7igQQYc49vunOR7pDTFZahuXO2zS3+qwPGZAGD8vvxkoagzOEELUTUPWD54gmZRSRKS4gqI5IDk&#10;u3NDkMkhv8xA0kc/N0QQTaryIa6xBmD0W7dlXfje/n72YEi8B4suPitnXvM+K7nUAN4yYlpZm++p&#10;sMo77LP0X8nP1AwmIYm3t18yQD8mSldiQUvzgvFQyYi2+1Nlo0U7fRbDOGejHNLShB6OG+o8lsZk&#10;BsijvayFyIjSmuIQ34tjtbZFIsdrS6OqcQsKcap1hk4ZKpWyNmCtri4i1z6fEgs5T4GgJ6vNV1G8&#10;J8cgDFr1wsu06GGsoE2rAww0QDTpGs/YaQds/xXgZVoqF/1hrKzpw2CqHXhL0V2b9gvnWWrfwOJK&#10;niWuAYXuE8jyQ/cPU0idig1qpRjeuNujc+37e4MYhOhduIk+zzICWj/gBQzVncvrLUsp3Ksw3AAj&#10;x9ObCHOTA0gcDzmdCDVsVIy++jwddSG1LxkTph8Opk81oCQTofslbnB0VSouGMOCQiU6OSuN51MC&#10;seUQI+tOVaAbVFWbGR7uQrbv7c3JEBSBLS2LhnjLiPnhZNSeJcvr8LwFndeS0JDh/PFJ1K+mQONG&#10;Vve75SEGTM03rXcn1I+LWZVk8SZOocbP5Wgl0yweGsFqQXQkcEEZbWlDGz13Lmr6k45Foqxw75Eq&#10;1A88GTrnMvElxIvrcL5wrhnjT+xT3eoTFwifdEUUXzT+zcAxWl1P6EkbTLcJJDp/YGD3FSTWE6pT&#10;aplQd4t/QvTME0Vr6GyS4nf04XgRKtzfZpcvlPKrd/xCJiS0R1zzUPvjkgwnXwkDylPhb+5tBw7r&#10;C3RAt8lHoSJ+d9/SdS8Nj3AW8W+xNty7F0Cobnb+rNS3/lkuwfNnSy4aPbmzi14KMWdJv1Poqcbs&#10;qZpuJaPavDkkA/9AJx5wFx2GlhUxJ2R4QRchVqW26iEWpZq3z2JrOqy1kZm4llG64k1YMtImhEA/&#10;wf4r0FNV8U5UhqFEHbrBR5MEZ5xTz6bGGcM+aSRBLGWZU4RzgJ97c9IRkhB2vimsaJ9Vg7OgQsLW&#10;U78TGjW4DJwo+5ol1Wfpv2KfaoaajB7ynRq4qMbAzXQg8zDLDASl57hNCuwvsO8UDpFAKxeszpMb&#10;wqXaDuBTdYHvzIL/dRyifALdLN7EwLwAW+KOanqnOdVlMoSAt6L+WVaTObLOVnE6lHMGIJ+ytXFw&#10;+hZceFU2/T/kN6oNsNWC/lUR0nf8hmNz+xE1k+5ZaKAr6ntsluzzzm/wktq/SYe8oz4HnjuwhPiu&#10;yvYX6JFoFQ7sw/0Q5XNyMXz0XEcpakidbSYXWM+ooLjWKYdLZKj5k8h+gUADJ/DtB9Wcw0M1M4xd&#10;0eMj75swTiBicKzEZ3XxXtPKMPerkxg4eYGvwCAtadV1uBcpEM92PWncjzYSBhBQKt1CNXD7C7n8&#10;0ukzIUXXukxbQfNO5CPlhxzzNidYluolTauSI52CLXo09QaxWiFjOzIa6VUNKXvqZXa4Scv2+uLN&#10;hTucmxM0sWwqA8nniWxw40TdydsdsERKfJkWumLaR6fmJACqSlOdCmwfN/oIPrnSbXYpibvhkNqH&#10;5qmQFZFFZufm1DEFaqpvdedlaH42v+mQReFwWxAr9Js4IcrT2yVD/xUcQDLQq0X89P7ZpKc5Lo0E&#10;m26SwwT0FZ7o0mRxaEGbfXZ+Q0WiKkoWqMrWsM/bo/w31wZTzmx11LWt77WPJg4EQgbDoPVPdRH2&#10;qDeGi9wLWWmGyx6XeezkB8OFoeSoLZshOSl0T2MlMSlUuDhLxEDXJHiowMDy5hLb2oXc3mlROqMM&#10;9ngTx09DPKwRWhznQ7oDzw8Rq7EgPB8XJCyfRVoHXDHmu5bGguT/igWhtDcyoYxX7VLiIbrzok5t&#10;MGR3n8DMnlKuRJi2ogikFwTiNS2N5ZDCl4CH+e9j5f6csOkMa6sxeev0DD0qqXLZyt7DXfzps7zB&#10;P5ROxzgWH+05/EM35IawWBLaU2MIpL+hegQuqEChnwsJEU4rIqRyoVaP2qPnzWht6BbOI8icr7c9&#10;NCxYtJJltbDMA+9hh1hwAblBrdgU5q5z0i4jZT3NsLo4AggcadKZqeUc/mGN+/5eJHdn8OSrc01e&#10;Al5ufB1XLejgLPvO3uACR4qmH6eK9rqcKmv+gRdRBPTKgHhhUC1JV6xly40tLmDtqS+5WDK3U4ZK&#10;eQ5GGEsV+KeWqWkCyma1E1DdzjqMAB8DljlRAS9IK7wC5CrlicKL+pzcQYl111GsgKBG7cmLCNNe&#10;qef6J/xTmfVJC/h+eQUcD5yMBWG79W4e8BDeDJwvv+I52C5+kngTY6nTNqSryLlODNu3K1m4cdlc&#10;PLvkrFSH7xSeLBvhNSI12kUl0XOY/ajVSt8pfKW1nNolzRXdnBKFCu1jnBNRXva/fA7tqD/VjDJO&#10;+qJeN6qoIG33rSzOgYD6ji6pJpYB2ttyjV1y6Ymyd9yN1O7IibNoPVv9Fe9zMjBiHqrOG7gJJXCO&#10;QKqz5IGO1VcQXJOSDzmrljnpCdgFwOjKALk6e6O/njJF9CZZKizu9D4paFXAc3mTOGTHIVqauEhq&#10;x88B3WYsghxBdKLzc+L9sedg6+dY+EUsiIrRrp3QGkwFu8tq4egX7n4mWUHtoJc3Oc8udDCLdQGi&#10;Hm4NXtoBOY8WveWoM4A11jhJBQLL6MfDYdh4lP/maEJJ6d96UB68qcjbjCZ8H4uFzxR+edQeZnGJ&#10;CDkEyztUi0wqH+qYPJ3aPT1cJo8oxrhZsAj6wimr4UKxfd5snAIOLA1Rc6LibjoqwVfyIWztgnWN&#10;MqHesMtnwckua/D/qd1jPOSzfUHEnzHelofEeAuqHZr9V5weCrwi9MubWEe9roXbYh3YgdLmnkCk&#10;AxkIBCAv6FfwQOy+mBOR2jnFUPb7SVipuzVwBSh9RqvFhZnXEG84v3Epdqj8hNSjP4FMpe97lP/W&#10;aNcNruXSzOBRezCkrY099rimBbGBocLZXE64UzxP8kzyadW6ByQ2+9mdk/BJ8kwsh1lfJLXAgR/C&#10;VJMuBDSSYCgwPcr68H4TKmjZfEVwJ1SUFDhAZRqNagjTWEajjYRdM4ze3Q/i3jOAh91BjGbs2kmg&#10;+zEpRONDoHLB5hvehDt07zFFAk7ZR/uZwjA4O33Jt26drzydvrP+KyE51GuSDXBrZIwDyLUJaEcq&#10;jRoRidSgNL4IP2RI5ByurLUU33j0A0Krmlq1G3gNskHv+rCqQVSrGIh0ak51+Ay2QuK24jzDTlAr&#10;Ui/eqcDAoZZWJGh2qSgVr5gD2PiQJn8/sUi7q1DaUafGBZGVYH0Sdp5lR6e2idPOISM14eygJZCc&#10;zIrAMZ65dtY4VfI00dQoKDzvnFR8LmhRX1VJxQDbYSvAbypqVXPAfFP3fAfybfbZiRmfWfIZwtT2&#10;K/GOR/lvoDe0ABmJ8sEz1uZdedQeSQx1pNB2Nl4wBg51pHgNVSs5bBaHICwzZtM1HPuJUJ47ViiH&#10;YMYr1Q8dK5UPHu5HZB5oDDRxDb5PddR6MkbIaOFU//be7ldCUfYlRzZucCh73ik5VNVVbIVoaTYx&#10;3Jzm3pzgzSuz63VRdqgLhjg4hcdlgaruLu72Ck5Z0Y5ADgJRLJI77LN0iMtVmzle8MqfrmFe+G4A&#10;kdGfgd3D+fSZkqkSRCHUtgicTxSD7nuCs2d0ETLLTPfa7PCQ8FoFzPos/ZfnXD9LfLe763FU1IL4&#10;DzwPA9bC2X3D+BsBvDvne7m+agR466faSYzdNLbfKBrTuenKomycRPbK6z3uq9FbmgHnFSekWJ4b&#10;V3TQwr6BCVaWvhX5OcKXW+emdLAgTPwP2Y38FO4rfy29tdIvu7K2aKaBfAoFTprpYiguWMY9N9k9&#10;5tyc5Gxk8g+xt/leAGzCTK+gLeIUYpXvI+UW5qzK+IOjdOzovwI/iaP7ll41v+8CjywcZ8yo4niy&#10;bohTp2lMMCkD+ef2Sa5j6p3wFxY8nic7c1tdvLZckNUeIjhce0PYLBwzp+YEek7H3tp/Y3a7UtVb&#10;vgeZY+rfLK6B40pIcRa2uC2tTVBRlGF2oyZev3tmp7A0pf8MtD8G6GWO70usvfOk1MCZP4uV37aC&#10;z9ldwXSdXNeelXaazmMlgwcmnIIttonzo1SX2sGHu8UG6V6+BxWVQZ8L1Zzf55hGgpnYeQKgdtIa&#10;bR1mfw8u8kw9kxspojTn9olZmQ4GEH7yTuGBpXZrQRP2O/m1lH6UsL3qLkPWW7VQpLWhCaSCnI05&#10;t/47osrZYgxZLJflWbwlSd3piwT1FBsfUBNQw8Njzq2fEv0iecJV9ydmQ2oM+KYVShznHKLlG3+s&#10;IlyZ3LMGp0+dpxxvThATB220gkbpLJyt35kEG0hpAQJzR/rOqSm/vwh45It4fdqM8BaSJeI4dxIx&#10;lYIdD+WyP3+aaKQYpjHnIiFHyKI50oYiuJtiCNOCiAen4FVo4sqc8ASzeIJq02dBsMRMGE1nF1gP&#10;eM2CJRCCCXF+CrQynozw28gOtww5MY9YQD9qlbc4VeNqqInS2/RHwMNBwwFraZoCL4wjo2Fnb82F&#10;bYbVl3FbjCBrTZ2nT5oW0tAdKDD7UaOCoj3qTfCO0Ra5ll8/BO5Q7pW5vKjwk6ZMNZOqn/SI8G4/&#10;WxiHYjR6phSnXGHfVf+VerJqvZ0SB343QJIE50oy4UR/9s1iYkLO1ZvrU/RfOSEN+12QwUIbvyF5&#10;AOGYO+Tk+mrUhOKW9jGR3StTErpNASLATZ8lUIoqtEAOkpkeooUkJZIzdcX+AAOdIltvWgdRcEsC&#10;cDlJyagG2Q+Cs6u4O0hD3Act5nkG+2gP0NVG3YlpfQrBDSBHklEqSPpYhD7Lgs5R/5BXgEHQ9VjR&#10;tzRm7XMphepz4hJITycqdmgSJ+fcebNgi51YnyVTpMOWTAMnTZETeUG/YyvrZ8GhjrfDZ7fR9jG5&#10;wpkXJ/c55GwgtTpqjtkequNrsG1JB7prPThWx5r+y+RJKN5HttknFkIV0kkn73OS0JGm20XYUoGi&#10;1ngLmhgT6jxxzCFJ4yGG5jQnGJaGcyHYOdiq7tPYB6vp50kaQ5E9SuUE24FhwPqWN0/OiUaQZvGW&#10;BLEgVCa28CGlfXbYIp+T9Rdln5wTV1dGrQgITUIfhyOhiGXOLWMkswE/VDyUIruLQ5aBliYkOI/K&#10;b77jUbsYh6PGhsGiMLeNIwvRbfsiCjWQENaT6s1zUGFnlEMcfZYstSomyI3XnPi8fY3u8Zzeb0KF&#10;qCj1gDEbFYULCrNOj/JfjyZyNGPJMHoXhqwJM3KZYclwbjBUh7AUC7Dofr0C+hnRkjjli1wYf6+a&#10;hS5Uu+EUKjRMd/82xYiYl/OUj/W+CSoUp6ttq2YjAP5DUbvug7cWxehKKPI3d2H4vAPFYDRKTWi9&#10;W6RGqjppmR7ON+UCouKmL+x4P/tzchzJv7bqMfqD7d5tzhl0pp4hy4IGv3+fpf8yja50jRt08oxS&#10;boArYfnsNmUPT1T1MwEIVzgf9JYQ2qbsETPWHbbayt7D4pkUpYZ6do7GSc90LSzR8dvExAmvJF8p&#10;E6tonKZeZMHHglyBeHLOVQZuzTquA6cQYfns1iAkX1sthgUE6dPmEf0E+688T2KvmAzxJnTY94mD&#10;yJE+5YZN2hAGRTo56HFY0aA+i2nGs6GdOqyBRu51epT/ejRbzrXJhVdhNA/7f5yd264dSW6mX0XQ&#10;5QDt0qF0Krh8Y8Oei8HAgIGBfSmrVF0FSCVB0nT3vP18fwYZQUbm1vpXuw1srcqMZASDwTMZ+Tde&#10;52X6SRxLUdR8CN7C+86vo27l6+T9bOJmf/0pXHIEvkEZFXjb633dOSVcFWl0MacxaFIK2VBcQDVm&#10;oJTgXo9KVtrMbleuSQazOqB9lvSQehmf5B6ImzhQ37CQZAj6YTMVlHVYuShyPFPuw6aHRFqLIls+&#10;TEKCQ7IAq6nA5RM0FhpLRhkcVoZ3OuCqU7Di/djcE3QLJzFufFj9HboGRCgXlh5PWecdzAdPFY0U&#10;Yyir3T4Ma8r1yKzsqyW3kUjhGIv7f+jg3mqVdZI7g7+lx5dVGUdP2PFhLJHNMwKLzt5DTO+ubALM&#10;znWRE2U123rwE4Qnnxoa8eS6t3TTYXvHpGSX5unuRNR/BUnpuuk8upyYTdFk49OTQERe3L6BVb+5&#10;0DSn49NE8ms5sMeMT35afL6E8uLDJ+ewLGRlW4jlEgSM6k4PLL3Z03PFpfVbtESdBbKjkK45xrSp&#10;q0WIZY8iNA4C0XpqgiWwkTWTHJFeM0muEGlFY/eoX9yyG7k1HeNtUDKebWU3XIHdmJHcbGsQVBmD&#10;8rX8O4gAsUXG82DI9NJZMbh87YpyEFD407OSgg6zjYfCAfEqjGnTqIjqwYrL+hTPHhLfsVI06kle&#10;OUlABhvo+8uiuCtr+XRHRrAmtuy761JSaOaQqCasK97sAXJ+qJt8VHkPfWXHrQaDsFHSgmtZZKLM&#10;qHQuozU/h7a3TytgOz7N4dnK1Rh96B86FmR24Z5POdl3r/8KAsCxlBmdZAqwqA0yFBr575waJOe2&#10;ZvUzDZTA/h5KNU6sJ0ysq4zGUOkWtnzZne++jwBLUZLv5d/5fZKrQiBL5x6Wwfe+jz6eq1DDqPS+&#10;5HcvMcdxzQpMJRxFf5uUyXBMjN3gZOSdh/wrj/HPJjEhawbL8agFmUwz+6A0EWKTCc+gQ6V5HORw&#10;0On+mJSsICYMyfsgU6WS7BnPmLLpC6Mklnf0OgjIzzZ9gUR4QkBzYpRWXHO0a2yTDJZhL1iWiu8a&#10;5PL46D7W5JVS8LUB44TAwB/gpQ9AXrNeF2atjSwXuil23t38QMYfEWRAm5JFux1W/xV0jAdTKByz&#10;5nR1zQBso77mp+Fd3X3MY7T9HE0iwR1+L8ZCvIkvQdnQWchAUb2eMsdoTkbsMzwj4twn2s7TNVdL&#10;Ik/MVy1Sxw6XU/sAjo7GHAeOdNnblmICY8xsdlwMRw5lIxs8ymB1jFYm6TVF7jNVildYMaj75IqJ&#10;FstMz+/PS0DVGfZkx5zeV+l1zoqrMnZ+tL8PW56YU3f1G/yx74+8edv8H8D0OvuKhfbI80YycImN&#10;6zRqhLiu5f4DkCuh5zV96wTWY4It1lXk7QRCmPdAbocbyNs5qFwHttMNlY3rADn3sa+y/8rTgLkX&#10;Xj5l8Cnk3wgXJWtqBDIBNmzj/YIKgt9RPJg73GH1Xwm5jiWdr0dO0BLLp6UR7JAPiyx41p3Y1gFO&#10;vnHB7+pjcqqGO2uRQUUJSsswVk9c53rNuvwy8YVPsQct2MiyGUjPncnU0coJ/nv3Wfmu2z4XyFpf&#10;t0yY2NFkILjfcd/K4ER9lf1X7nORiTTS3JKc+PQSuLh/dUFFI8ByMsi/VPb+HZCXTKTYG0Nz+zR+&#10;pyADqrSUZ9kgF7FHxIMGUndALlyI24K2XO8muHCdvj5J1CVMlD52n84GDkO6kWC3xXXQ2Q5P0LGR&#10;BLq2CBbKJIpVyCkyDWWG+Nguiqga8fbIGZ9mUfPTJNgdn56nihYk2TOJgDTJk3fsMz03VD5yLIpt&#10;jkaw69NKHw6UvIQAh1JWHqNFxJnEKSLfub1mwjEQTkBWYl3zIB2VTpGMoso8KWiVwo4LrBOyOrPe&#10;wT2pHJopH6rD3NgjJmSGLMrd2GvN7TH4u2vNylIea36lnsf92HCMSGuIx6RsbfKZSHCWSBNNJqZw&#10;z5oJeqRujozcBXC1m9HCKQru2OZ5lnUcfqh7IKvXeuwzYcedb8PTVax1ECBq2q6ycM5o4x6P1a8x&#10;9abOL/uv4J7KRE3N8erTNHqCewzIFxPDZI+IoVKxcFfcQdu3sI0xm2RwsRnFS3H/Ph9RmbEobrbc&#10;N1K5W7kZVFDspI8llBYvXWqXr6njt/9KbMO3Uz5jb2w1LaQZHTH/Y2JyL27akHp4ph2FezguSTpp&#10;BptWTe6STKrxUfKRhjB4WMvnfZKB8334anph8rvXK8N3kEYcCQMKdzRWpHBveLORwbrYqj/Gf5Mw&#10;Wdnw3pxWdg0Z0yhP7YG0DTIyKTXMK5RT2poS6e7dRHdI9z56Ggk+fVHa7FwzjL+X8PCwzJtUgzui&#10;mhBKQSdyYRd2dPiMrnp0yMUt351hUA4mdeywepvdwS+Q+ErIG9SEFO7dn9g6sgByI4lQbb5FYgAs&#10;eoyG4zENn1/A1uGCMZYE9H1RdI/JsIb6Cfc2DYiMV3mrtmIeylmwpTAN2l8lbbOkLUWGT7PmQAlt&#10;Pckwb2RAg4isV2FTGJ/nqVNz/xX8Qp1zkhVx1XY0yJliFqUzW9pB43Q17KeKPhp5szeNV2i1cL3m&#10;PNcJE4kwEckOzyLWfO96pvQIDBzhjMfA3KZCyWH2eSQ2tZXqwhNRQiNEwEGJqlrv/MOfs+ZWNeJb&#10;4zCsOKJwY3dU4oM/u+8OvcSC8+g8hifwBDnXnjjSaR6eDUaRm5B7mu/l33hfdx3MXCjCjScefIlT&#10;xelCWuCber61fntGqdEM59AOcYsFKbohX5lOKgziaBN3RfH7TAnOxT2QbAPR6tTc8r38mytrUFCZ&#10;jn0v0uV6ZXXqyMHRJGDSdV84oe9OTA2b8M174gRcmpaXnqIPA/k4EwsyoiR8zqr5ohNtoxZCB9lu&#10;D5xy0+RBTCdquV4zIY0kRLL+yYjvn4YyiTGN7WK3xq1Aa2LwjgzA4cekgEmjT5D33SG3dmbvoZ3e&#10;iiDgz4J/xSRI2p+2Sn43/8buEx/CCIn3EfCzmVG+l3/n++BgaKrkuXA0kyPle5eYwy8k2h+ogY0M&#10;/XaihlVlJPa4yXzT1+DPspuO0SoGvofzE01V55AxloDu5hijMIaEnXhMHGVzJT4lCBxqO5oeqal5&#10;Nvoqc+2BI6KpyJP4KCHrsZxyovb3wXsYviyPAGvSZL7XoSUUHfPYCTx+IQ8nTqlKV83EsfCjoWfn&#10;mspbTZj0CKNgzaFGVT1E9BMygy9nDUTONP/mHCkVj1Ziev8NsbBB8/le/s3326w4qBZ1Ybur2Vgs&#10;VQHqdi7V8DPUZ47SGVEN+6rFvMTE9R5QnBd+BT5NnVDnRTgaMs1RdEjqYp+Y1Lg4q/D6aLt34gjX&#10;kKGYSEgiBEK1UEsrhLVhMwQvQsrQvKdDRq2NuDlCCJafcYMOa98dsouiJz+7qUq8wFS+l39zN1Fi&#10;U/rx/qpGyvc6tBilVkaZwypVbNOMacaQqhwpEDTh6ZtNuCY7ifIYCso5dlg5g4T5irSlkd7FqNyo&#10;h08sC8vb65WkQWb7hokOLaG8UJFK0Km6fPaEBLxfeSOz/E2oJW3PntDGJCUBQizK3T1qIcd0algk&#10;nIZ2NnkFMZCpYWFp0qe+QybvJjkNXXnvaYqi5BhU4LFmuMxWscdjJhZqI2XNkYO2Jkb6VWQGUfWM&#10;wE1dpuO37yZMG5jBGTHuw5334G7yPnmikXqCKrlqd/O7+Tf3USQ6v0+P16SxfK/PLkex32FkqBN6&#10;YHEttSIKPrtFMikaxWQMPD6MiQcgqzYqxsKIwA1cOCGzfD6dy8G90N2yJP9It4/RaEyTJ3dY/ddY&#10;M4IQkyLHctlA19XUS5Lvxaeh/ZFOsSam/tr5WF7wrJ7rsPqvhEw1QTgNKImnKL5xZnCNF2V+GgN7&#10;QwkRjpkOpVrpa69Y7nfCxHiO7kh0zcJE+r60UxA422XyvjKkDS4CfRJqCKkhb1KPiMtbkHUZI5Or&#10;OV8hBGz63Gzyxx/QpbaV0Z1Yzo9DwgIcibLNdH9/pT4elXdD6yon8HLP8OlnNg6juG5kmzoyMveM&#10;s7A1IZD5lCnvjCbUn7pDh9V/xc6R35xVBc/okAAHbCdEifap9FL7Ada2x2pnNrCDJ/ehLINLyEhu&#10;WoXkWCqw+5pLYivuJvKn94nREy4h4zW+JyGQ/uBZYyw3F7ZSXxRMIRJsBFnZ55VpEJlMFyuPmeYx&#10;2pJG3DnPrIMrvECfHx7+eexpu5cOvcvN0E1IE2PgJLlvx2//FfuMNjrbHqydWpBxtCWjfIG21tU5&#10;OCOj4+zg0H/IS7+dBcUh5h6pJCnnm+/l35yjslxDmyUlRK2Du858vTL8B6nk0uUncjTXytB70wAj&#10;YKDWVm03ddtF8BRigupCNWB2WP1XzJe77hT5PHiDmO7wN0zIdNFQ3HQ8hsdth1oaZYqAI7U0eWCH&#10;teEIow0ulB+V/bLhaH+fjIe1c5rF9n6Hljsh2zunLqQ1hQw/PF2zTuQwF04StPqHBF7EznycEgx6&#10;PhnOpIH1aRhcKtZXdIqHEu43IE8yNs8mPBifQcw6qW9BxoxJXWEdgfJYRUw5OjFmQq6H72LN0Faa&#10;Wui+260YVKnJysk1IxzuwTaO/7TDaJTJRWDaqbUoNWHNfb4QDipqSGzjW57nu9NU/5UUti5uu2Tv&#10;uFrmocbl3XVC2gozsQmZid8h8dTKZqLzSrBUkXZGiWRHQpY8vINf4MbPLqo4zJJGFraxmSdt487t&#10;acDMBPpMCpOovYa8nX/c/5gEQR245tDtOk/d36/nTyrsQRG39Be8VHiqA4rY4iasV4US1TbwoGPq&#10;c+EIssWjqF96QDO7pCNMVrwAARn8boIL70i2FAUycm2DDMrTsjxuqsnVdlj9V3J/UlfmflAWN5oE&#10;r0Wx1dEhTpBPj4maR6aAUiEoRrvkkdvuEDjKQBGj+N8t7o/Wu6BACXlO8ruXKyNDRbrF4IT8e1Da&#10;XBnutWlBkI4C92lMo1QQSnkiF/5yZdeQiRunU1Kl+j3sSKO72ZKCTyOjOrvC36joRMw7J+bxYPXN&#10;mgrQxaKw0Ceru3iMkjG5/3zsQS7XmLAoFJBOojACrKWxKNXA9NggTgTicrFm5oCJ42MbSzDzoYCs&#10;20jbRpZiWR4zjW1isKD09a7H5ppXBe/lpxGCuRlob1hufWKQQXo91+MT5KTxOK9USeS9W4JJC/vA&#10;VL6Xf/N9LqlMn5UaBOGN6ZzzkoIpbSSPKrZLymhH2lFVHoxS+eDD/TiPFpHx6ZteO3Ja2TXky7Hl&#10;01xgFYxyEcqNxy5kQmK5KDrFDD2gfBonS2gRiyGUxwS1Qn9Zh9qEDPUnDVILjFLQCIX7aBEJO0NY&#10;kBHfUZWrcBlaVuxwx2//FdRB1bvyB4PXyLjaIBNbTIF4ZqFE8la3AhoN3GOxPydXJSML5CHG2LUo&#10;LPYp0s6PcXJmRwDWzKG/Q1tEemZ+GseBY9lpmzT82cju6vFqSlFGn/Z5P4XEKNAHAs9lvvle/o19&#10;Ubejyah1w3Lyw3zvcjerYCG+r4bVVQ9Gb8oL0JDlko79MVp0Si22lTuXfDqChcr/MNZ3Vo10+9wk&#10;s7NiVTsQIZZ1HdHgUX2V/VdgipDedH5KpG+ChfxWtZseE7t4rCsYUtbOx7d2E5WJxJn8KHt1gweL&#10;u2es7phj+lq+v5s4qaeOPrEyT0jpKEBiM2TcPQJq8zRhwhQGBz+t7BKnpT/OlbpJL3LVJwycvkY1&#10;6p4lTFtVHsdjZHlqdx1W/5V0vy4J43Ql3c81K9l5LkqmRV9z6VrzvbN5CblqEVfHvqgJV4+LqEfE&#10;xsQ8bJdONsw6x641Y8osbJ/ZFbQ1hcPkZh5kpHwmtYqLor83hkDvw+XHu3iMITL5xXxsQsaFOP0j&#10;5zWTXrI+fSYDwqVLXpI9dw+FVd3kgkfK2zKdYagim5/tkFpJ+nKD5knuNNV/BW1XHZdMMcWSGneu&#10;LBRq28wVBHVeVoGnAZTdwSPB9ZLyutG8QyanLTPJiTjgC+higxteskCISAyemTvOMxJFDQwOXkCY&#10;em+EQNR7Gkp4o1U4U1FClpZ6p4/RaLtP71gzAb7MucUdgXDqa8bxN1OBaAilyr4GudTp616GYc14&#10;tN2CYuiRm05F+stk69Siq7K3QeYkJYujiY1sEx5bkNXNPNvfKaod1X7JSUjyQqIEOqVT9oCBcu9A&#10;2cA2eUd31WeobQlx/mOnCFVHnuOCrMSkfAwFDWN6Pa4pAbjJ7tAj2VlVkAZk5t/NO1J3nkweRrm/&#10;vK4F27QpJj8oRsN8o4rHwzaROvWEPdaMP1eXS7dP004/16ym3l1WEekhtSRQQrYAoTF/n0mbQyUO&#10;yM+55K1DJq8ri9DxPQC5r5kcNOUPjHmT0zbIwFszZJVVrqyAu22PWc+NJH6a9Va0qrtIEyMHIiCD&#10;vfCvmZDJw03HtRynI1K2ICtrJDaDrVCCYd0MWm5OPqSKlaGynCCnPjY4tnK5IIqBKeJK6q85zmK+&#10;l3/X+6R45PtAybOb7+XffJ+0jMyOILQeQR1mle9dyRHy2IS7gIKHaycsjmKkxPNF/AON8Wnz1efm&#10;2H3o5B5dG8ubTIsci6U5+PHaA/hVZhhTsR9Gy3rMxHMHmZluYRjY7KvsvxJTeAyTKzKNzTYn5xCU&#10;xMTwhMpX2nafrMEM9JDlLDlqQ1badhqi3AKmG6jqp4nmT2sR9Lwe6ZpzzU9hqZExz0kk4n0PZJKN&#10;ciNpJ6SMxAYZsTbZNZVl2yl/Qkwv803wDkupsdeMPy37XvEPssv6KT+YfRAgpkA0ZptrRo5w9AeF&#10;kUOhzEgfMhI/LSvsU3V4rGumFm0mwlAEqa585TEch8cJ+Q0ZOj5ksmTISEg5ohtdGrZJhOHTQWGK&#10;bW3aGYmRyiY+ThXUGXfdnfjLFW0T9VJmYYyFzWx+J7WGW8lQxOkbSuDfjI55QxBRn2hClucux+pm&#10;sLbPkDaZKDmxc/KP9PL0lxH6E39195kYJK1UEp1sZGdSI0gUkFGgosQ/KYxyR6LdMe+VVOGtmVud&#10;SUQa2JadO3SN+Wl0IGH42EiZ0Bu2MZeml08+kgfyii73uVktc+yETBgGEkzI+en1uHr55mhvzWhc&#10;Ky1iRqbKp8VSE/IprqU+VfOxzJA7TpXKTHKfl+djQVY1Um7k2cVBrv+Kos/H5prhJCuWd3KPUHM2&#10;r+VQs8GNk3CosqwHD0huhgeZnjJwg0TnKZanSF6yCmp491Af4Ga+5XpsQoYzzUD3nPXEtjptriBj&#10;uoTWY6U45Mm402NELvE6VWfbVjmIKfovsK1ubCnd12NvzXA/tL3E9unA8h9we+bjE23DSmhyFo+n&#10;Y/IEOfWxoY0ghNB986MvuAJ+zx7e35ezdb6fpj1Q8r38m99X2670MuBMm/ZQvpd/833yt1L5XRk8&#10;5fuX/AhVJhv+EcdXkKcJU7HdSQ4zKW5SC5REj6bA3MwBO2HuGrJM0cT6OXeBlIlps50T24hMLdeR&#10;crh8dkRqk24AGMwdBtAtcxRa3DL5VD8qPoBK0XE+hRn70g4BP1UxfNVbaTksbnEiHaOmeKhQMlUa&#10;hVjvcOPiXEGkjBmjl2+19MRBpYEPjQVRDpcuqtRr0nFSG5JIHLattbvYFJMJYXRtnWxgqzJzBlhY&#10;el+tGs7lcYQ/KQzuqhSqeM5gq5ond3c4Xia2LMCesolfo+NmeOJODxeJCWxgflgNIBoaUX+j4yYu&#10;AHav6at4LvOWQNKH71stbC1lzMo8zsOpSuaFZDhc31tOwZzy3CBvb9mdPCLn1GW8PnJFBEntSh3y&#10;dopUpQUNH5AFFirJammOw8HvC60SlSXTOFkR7vBNjZW7LfXUe/OKKemQDRIcY+cJuH8wFCbLOGRc&#10;mxgEnqeI1CDlwrvkDJtAO81F4eUavofcYVWF5tVXuINBSaMs/EOQ2xwNU/EPEjY6VkQu6sydqUta&#10;MZjpiJ4Tw9P6JEn+yMW7XvMuwVDL0ydF5s3N/C7dzTwzgmqGZH73Uu7IMTQ1WVlx7bAi1vlosviz&#10;QEQkz4qElYJrETD9HGCE4fm6SLu863FKag+yvHRYlIOCZ87z3C68EkuVuXgMec+MoJl2bELW5yY6&#10;QXYTbJxJWN58LHRXzqnH8k3FvPOxCVmG29SfjgXWY3ko6PNxfnqihJnKT/N3QVYDlqmNEu/onJdE&#10;aXxgc83nx0TgZzRa6PG9RXSjIA44Z336NOq32uA/RAZkFXGjaz6+j8KI1GWHpCs9kvskydTfPz2x&#10;fVzy8XdDnndJAPm0kXjrZv4VanGgc0Fuj4l1+ookATOc1ykXzjnz6sC8OMlpYuSvqgorNuM+bLfo&#10;uk5nP1XISdS++DQPhwY116x6hMVnIfRr7nzJPdWpMgMaFzU2aFDqxzQWNQ2CBZkc1TmxO+tNCKTg&#10;Wc1Pyy3YWIVMxoxrLXfQgkwG63QyyAS+Y58RorPA7ULMKm80NR7CE7uQJj8PrSfmjUfhDi0aAVfy&#10;Wsjq7I5logV8PEkIcuzxDgIAaIV56JjX8GZ63JO2jOqKNDbyZK4wladKFBiPMWa2JCMl0UzuOV13&#10;J8gpp8OCJWVo5q2iQ8cNLIzK9/Jvvk88MXUUJYUMN115/5KCZW7kqV3G1CSU5lYkhXU7WrR3w9mQ&#10;C+dQ38Gd2QxaLefYs0NTRbSprklg90NN08hpjS0D8oTT6zVzFJeKmpSw1kyycaJErGWnI5jT0p2T&#10;Ck3IdJmZyYMna5sWgHw6SfR8dshjn7WjywngQZbfbOYWouD0+AW++5IadfFYl47lZtzLL7hpL23u&#10;K1a0bp4pRXdzMyTDpu48Wai5ZjnNc9ZYu90Q5RokROV8LMHQWCgR+ezwTMmeWLlvqaisZyo1GHnD&#10;Jz4XRfFuXgvGp08Cqwnp+dhbc7lL6vLTLGQe2PnpNbGqt8zHJmRiMmlhX/jOqP5fFUdnxaQl9M7H&#10;HmRtTprgywqZi6Iv+iqtmAr7eowVOv3xU933IKuV49Jt5XlrJMRpXizuDFnB0Xnc74WM5rHstjNk&#10;KdrJmKVsddomTlrskHxsrlnGwDw2J9omMELTvWDr57picbV5JqepbEKWaE32eD7P5PoQ30zIeWDn&#10;PhO1XjrPw7S9SVVG4W3OjxLdS69Bvpd/QwpzqeAMii6NkPXle5cSCceQtmgoECLnXq9B1sUM4h78&#10;Ynus1eTCRWbHYxOndbvm2Ik0OnwtlE8SnY8PI31C1tZe8shce/rmodwpEdAAT51G9vfRMqZAngr8&#10;LZzSJ4zec4nTE3sn5YNwWD5OtX+tDNqcMdE76VQR+akOTmm5Pg1OMyVmifH5WN66dUI4p3fo5odj&#10;I4/99K6tT7OZ8+ie1Q8KCEozgvTseXRESh/wAp2zU8GCTFh5MtmzTkUrQvyGOTo1MhMy+vikftye&#10;3b+AO3nmwsnG7FWEyiZPjnJcEeTL+HIxO65UPtw4LN0rp2JMo0alxhd3i1y9uQ/Ij+gvby2X0BxX&#10;xQxMUZe8BwvoJ5J8RO0t+mq5JgULKcYSU50WQudJ/dc4s/hRqL7IoadQAvrkXM9Mh83NJ5OD05dj&#10;Wa1vJKg1au4trYKiV/T8sNJZ88OnXA2witUUYO/LAqE3uZrSHex4JZAkWIp9iYjkU1y7bW+pQJ5s&#10;RylW46m1t1i3K7mEMzSyCiZYHDcz7AWdd+83dzjkLRW6HgRkXXLiq73FapyOcVWxda8jSYQzJKpU&#10;705S6lOcrJm8BKVvuu7866FztdBJ6nTrw+spsZLYeeWQ3OGz4UYmeluN3btYDyGzPF4XuCBSl3Rx&#10;L5IxIdLmRPJsyVJQlDrlDIKbuVJztcQ9Up6Quxh04ZEUyEkjezWbmh+mhfo8XvjIesCTA0QXy5wU&#10;HiafOdIiiZayOZT4R9OLWc60y66QzLmdG4R6cAdJEVFIPkRHtWhLMleLXEm5e871bqdA/jRf7L4k&#10;aplWPZlS6kFQmP1LeHJq+RdPOfHzAGH3jHCotbcY9DNRW072vnu4rPJySTVdVfZAnRR0PsFyIkZ8&#10;0ANLV8a0PCjg25IsETAzZQsvimpeC1i1CEgfFekO6jzjsgslx+UB4uID5UjVD5NImrRKw0uyZ9pT&#10;LttIji0Py9gga7Vq85qayRqaJEXEOXsZl16a66nSyscpwPhV5xR/tSiRcYCUHdUNS5y/2dsZsDh6&#10;W5yI5KzZbFBe5TtCJrirqQiIGRNPRDd6CMmI+RG7natV4mTwMBksd1Cysj3n7iHluzObcgWuMoxJ&#10;EWntKSovlACbYBEad7h1qXCZ+pDuauzROCrnZjBOunIPGxDqVxr5wbHvzBmXxpfsnKlDGRXJpF1M&#10;/7mskp5yw9VsMxuEnndh11uUrLuxMqOMTqmqTS17y2KAFeuBUXYXtq71TcFHIB3RfEnJ3W57TgZw&#10;FszTXVDzHuSfr+XfoWIijGcXXuVhTZaUr13pLuLyKc2JLLKfdVGonTMJjAg8+TDtKZhOacE1hsu0&#10;74D6r5gr0jx1MfIhttsJdZVj4hJRv3VF1JWeaZc+wXK/45wQwXidCi9Oqy0tmvuAZ4QNTGwdL9uk&#10;OGODrk6Uk8iOdVL9k4eL/Dv8pd/fQgoNMuD6RHrj/volLnV3zQjbkK2O2Gol2JIwEf8FPtNuh0V3&#10;FUZEHEcNkueaLq/A6oLFCO+Sbk4+YQOrqxYjHEmZBbkKzeMCp1MpmA6/tEl854GWDqjjkqvssiNy&#10;H5Sv9cFjA7B+sqURN0JgWPTl02giWC4STzeAVPpW/DeYObKEs3U9y0uwCMzgblSRgJx2cBD/2ZeK&#10;cgzYbwcLYYbuhx+EoPAdYI+S24HX47qO/mHkQshE0lJIr++4gIxCoyGUgTw5pnyi78vVcoRDwKjF&#10;AK64ikaRXVQEqCMXv/pTwpJDUMstGomMFliofV4doVbi3aAjfTjzwAGrRMwKluqetdo5ZQsshnx6&#10;RFTqp04BRQ5QOpj5oMgmylw7WLU7HaKYzYDz3rG34phzqKKODSzuoUQy7q+tVQ5oyuYp3yOpPEhx&#10;dFCmoz8WFIruuHd52V5HlERXJ7QRIgLfl1bPIEXuoDlYAGwHQ1/LYQPyq/k3JsPde7REOF4HqZyp&#10;775ObY3UtvE6osm67QYWkM352GJqTxpHY1Hzwg8Kd2AWFf+QWFaj6qoFzmHMr5+XvijuVcc7MmbJ&#10;HF/eWhSJGNFwVVREA4wNBx3WQJyuEglrg/DocXVdoVbdmhw9v+VzxDfWFgX3zHNNKgLpPs6iUITC&#10;/aoLT9HVtlluOOD1pyMzgNeRzgdZFzq4XFQdhCrRFWl4+vokga2uqElahqsAP6oUs8tFXYM9Lho8&#10;qAoLAX9axxb9mIciTc8fMLc9JQEyKFLtdodlYDEczAgxigMsmThx4cDbn2KDiYJFpgoSF795Y0eK&#10;6ESSID3C4CB5zPr6+q/8MHl+IaSJO7/uijQBhbla8L+ZUPKFgJ0xZZS0O2RY2z2cxPvestuJRmRN&#10;d1ZDopmicvfe4j+P+ogydCJZfdhzbyfRrKdsUGDqXpLi5kAE4iCpMyVjm7Fj4ymKXbfKkaSRFcMh&#10;p/duHrS+mf3X2FrulkzVjYR9KnorHROvCo8XF9Ggh/eHGE25UnByh/xCjwmjjYst6H/bPouSlvog&#10;SYdbogHd/MLuIiMRTPsk/Jq1xWyRTlttBgc4KQlv1palgnsYfB6IxwiK5BnrtOp+1tjQNTIphdsq&#10;k4wuHoLPnO2dMA+sxGxZc2MBaqaWn+WkDjKZE+LtnO1993+jcKW6iKjFY1JpSBfcJvp4rU+oPuS0&#10;38GAy0ha1illvMiyMiGuZdm6b6DsRZ6hOGI4ar39XLjFhFdWSoHJf8jzSVX/5qaFT+TRJpVEteZD&#10;w+knsotDunKGyU+2Mh8/sFqk4fY2qk3oUPIjDtZf3u6QxtkXZcXWgBMMwLYemobGB1Ud3y8QKZSN&#10;/qPuuLfXo4MV9IWKFDedlRn29bS3lc0UEPKty/WskyrjozfjKOdNBXZdJJf9wQyTvXa1nkuYi5qk&#10;CW6u1HUwMLPU368QDOoIcI6Tqk6ND9DEFUyEQ3Jeag7wUbbP6r6W+CwMHR5TYOLySs2D3VDV7tU6&#10;E8eDSrhyOZUkxCHZsDEm38q/+XbGEankILy3v321HpWVJ2XMWSVbwoJ5muvhLHcpjzET4VCZzspQ&#10;v1rPFUyU+mT5skq7bYZ2lI4SXYy7wSwPiQ/eA5OtiR1X44Ph+ZvrZFMDCRx3FfaUfYOrpnPC5h9l&#10;DP0Z2Plt3y6xsuDQNxbb8YFJYPXSAKk9XNMnRHNP+ZUuGJpCiWsxmjFVdoL7B7faq/rwFfuZhmBf&#10;Wf81qJSTN2U6nKK7CwriiPNh7tZ1IjJSMmOmYbQFVjuU/mvAVPe12OA1Mnf/+w85tan63QcTSZA8&#10;Bp+AuH0hqvoQhr510i4juYD8DslcPys8NzKRBhBIIPliq2csI2GH0S/CkswwulQyiCzxf3WdBSZO&#10;7S1crAh/ykDOyNOUM30HO4+TjjO616JOcY6Ti+Zb+Tf2fe3eOthF7nVIMQZf7eQULKcxcWzA+XAy&#10;oElI5SEXqg3Z4OFwjcQluV81utB0Fq1wiqRPsEtsxD8TdSRSvjG9ciaWKJnrXKeJCEyYut461wnm&#10;dKsDRDkTGE+pEkk7HB6LCRNfU5xD3Nh4c+11Fpaiqs6ufOCviyoPNVjb2m3hH07pS24W37mE2SkO&#10;/ptSkbtLafwXY/Kt/DtoDWEDDg49hNJMmaBDhuZbV/Qp+yDokza7qh4oOCwS+wmJA92TXuQuuXsR&#10;nrT2DZmTAlLNuMZJnVtzsKihTNG+aXPEFlqBGTyg9Vyts1L2M7amrbOwDqxROj9VJJRDipoVHhNr&#10;nXUkOU9bvGDxT7x0ewyjPJx6lAezjDwpqqhAad6dVaXKecUNk3o6Nvuv4HGFZ3PUtnUumCA2cqHm&#10;Zq/ZUsdJbUFQbIfSf51hniw4iDEiboQtsAuPzyZMvFjpCuHOxmgl6eF2rRNxuBXpl8/iKFdqUjlI&#10;9eE01y2YdaT8F41u60N5W9o6C/WpD9rM0e7Y7L9OMmuNTPSVs3LxcEmB9dBaJ7ImOTJmyhZhKUz3&#10;x5PHrPAh/HTqTDm4Xl9Z/zXWWWyOs+e3mDJnx2/htKQ23RNEVJQj1KazY7eYg2S0K6Go0FDxk8Av&#10;lh3dV9Z/jXWuHqWygHQjV/ms4nOhAhF/UAlYecjKUmapnI/o/hVuU74MaDgw4248NDmU3JRz+Vb+&#10;jbfZ6wiAXb59tR48jcnGcOiR5FWnTH5X3iSJSU0CaDsUhM2zlQY+Mh77kl8et5Tu8JRQpPNYYCNn&#10;6R2nUjnFbVKKXsyAKDH5REpfXv81EETT8MzHUebLloOCbzyrZQCrhMkGtriaXyEBh0/YOo9E/9Pe&#10;UBJg9wSi0mcICf/vnlC9PLvcx4tf7pJmrpaKvMoYufIDuwemuJq5LH3PHYfvJHrnhE7r7JRHOmbc&#10;cQsVEM1PmzPfyr9jG6DktNtRxVdaTL51tZ7iW+OyrLivPgmmuOxQFJGDdeOKF0tF8XfwtMJCyBrZ&#10;egrLnA9lj9R11I4KszA8VI7IKTnh8GqdRe2lGlPJF4WFFN5NktrmOSs2+JF35PPuYgrSw1ax+wKz&#10;PsQU3fS5pUOuGJe1ziL6kO9hNeR+Ft2KJDldlFcmVOxhmgCs8GnHZv8Vx39pK2S6x50dCZOoZ3oI&#10;kUgqxq4w8cakl4KZ33EOYSopo87BImyu/Cpu8qEl5nwwLdP/Ixbh7+afYG1huUAvWx+iPynzbpg1&#10;Kh3oIMtcqVBeFnzHZf+VjDXvZsAERDHtcuIIfmwu3VxmUbtgHbpyBbRbFCStMTCEPwWqaBt2aI0D&#10;JpQ53LMTJu/nyPusZDm+0tY9GcKc1vzs2WItGiSlLOoC5q6znBT0jT2tZSmJ8Kct/llcBZjXQdIW&#10;bovBTzsPSa9yGDD5QPYwjbEOepC/2qPqZXfsigVz2fQUz2/31C5ND+eNyLtMZ3FpvM73iOWlBKL4&#10;yNtaPooBBacba4Q9dRfMms1TRQdH8O60xpRm44RolnHw1GqPis+x//lW/o23j1iswNM+T7cB9Zev&#10;jmBdzdEUpKyGTBhyYY7PkU3eg1Yr4EI2bVxDcFrLFUAEWzgtCYRtquEK+5HbiHpXUbuE9RsoaSRj&#10;WgCX2sC188T660c5UqFP0pJnUwCw5SKQokqIO/zhKpMcfALPURjUyUOWCoWAgu7qZJa+R54XvXZi&#10;9zoS+4bjRQl1TYmFN6JJRS1XadL0LuQnO6Dg0EtZx/dF06064aIXw2CYc384tXHYs3LSBjF2KP1X&#10;SoWZDkTT9WfjnsJE4JG0M/RMzCb6fDSYMlvzISHYO2Ci4YVBQ0HEq56cQRoI1SPHQdA1AhtM0qaj&#10;dATXQFwQaBEmlqDybHS+cI7GfYxznUSgYykornvPWwK6YRrQFFn3Ldq4JSMwKqs4Q6eMUj471knn&#10;+S2tgyi4qlc0W8I9CiO6MHESZhorAjduQc91oo4SihqfhWcNFWk+RKPDwXjAhNeOIJmFW6RWlvvA&#10;1dRmqfA13UIRx4ZKpeAlEyYuiVwnWV93WKdKLAibjG56bF+DuTKX8cxjAbeH+k+BBHzh45R564SG&#10;QjOjySTKX/ssmA3ftdpIdm0GKs/L0El+i7QOD+bK/SajCS9Jgwm7DQ0Ut8xWYkBHteRXBN3vuaml&#10;JKlDTGgsDaYsniEl0T4ju3/up/LpB27xMN1TCHqImfgsrvd+6SjZ9XipD9KUSbBpM1gFodOpdG4Y&#10;lhZuSX+Fp4/PQkQj2pBLIck5Mw7URqNLDzK/SNyOkTDja96XvH5wWgBk7q36YFNJM850vpV/421c&#10;HyER6UEXNw2wqnzripcrMB88jus2IqdgrgdrKtGk2TdVijIuiGWshwKCO2Jv5ODhuYiRnOV2JmhG&#10;r/pysRSlG3SdkAun6JkVD8lqubYqcr2BFSX/D7zLXzj9BPlW/p1vk1wREBSI2zB+iUMMueBIB29q&#10;fAVdI33p9POJmrpEsELjUWlBwB+fTUDrUPqvMU81oQ/FkyQCXWdf+Cc7mRErchrjoowJEyoNwYWO&#10;EdE5i/Yxb6QxH1uD/35kbc/PQkjB6JCxUcQ3HyrDOrCK12Rita+s/4p1rpo3mPdmJdVKO2il2/ZQ&#10;bnobcZwrRd+Vhxzd2ZXtFTU6jT6pqMRaPJAAh96uPJAfKpzBGGkhvU+47RSH+MOlPD7Irt6gz1aj&#10;SbF0riq/eYVDAnIKGWvf8PrQ2KLSCikLOkfHQ7am6054xbOog4Hkt9s4hFuJJRyfRbR11VPHOv0u&#10;2LZd7tFuL28rVX2xlW2nGpDgC4hn6nhjnomV/DtoSmHatAJfq73v9vYVDqEfSOFYD/l8nNqKQ24J&#10;wgCJh6ytHUZcqJhD4yGe/nFSTzRxCRO/fdZhIZY7HdLGETM8PosCd9RE5HlDy375IiIWcIcHdKQN&#10;K1QjZmgcJz6y83uyRj7t3EJl1zs4RCArmCCaAOu6VqvwrKOB93hI9KfrZpRqZFXLoVzEzDrO+moo&#10;6oOwD1i0UZnCNl/Kv4MguE9MsSJNjAyJef9tvtThjCEoDZKIY4zuYK9r4SEZn8HvOHstXoRvATk7&#10;CAIfjFdbwnZkxYwMw10q5UxzbngDw2yGT09DNd+6Xo96fwyEsbCeU4TQRYqNh69YbFsrIjVz9alt&#10;zpPXYfRfMUviz6+gG2GddqDtQHGE4YljR/KjSdsAw1od40pIooPovwIgeJOIFUBqmpsyIweg7OPr&#10;Z8iAVNNBjUF9dNREBR57jGcm1ZTcgPwb84IZzo4LK3ciX7pcCq47JWoe0w2kT/xQ+ITWP/Aa013P&#10;SF8J1Ss30mJFSqlULEQAUe87tavNf3IOUnDasSaJloHBp6BFC3vH7Z7hioTP3aB2VkSG8zE1nA8n&#10;3n+Nv+9OmRMWyTdsR2PmWN1or4MwX6KxXdLCNUQ6CQXDPFE0Yp+zcKwADbd5QUlpZtzYacz7pKQO&#10;ov+aVHUauMhgfZTdbMe5wHvAl/3h09f3QzR8fvvtt8Orr3/8r6/fwsP/9du/vf/08Z/+8e1PXz99&#10;+P2Xf/39w4fjx7vf3n98/88fvjz6y9sPPz9+++7d+z++PXusR28/fP7t7fjPKMsjLwS6/Jojjg+3&#10;j33449FfD1Jk49+9/fzz418/vP12fOuPTwI4JMuXr9/+5e3X38aXj/FjrR9///b+S4o3Pv7Xz19/&#10;+vr537/80z/qX//96Zf/9+9fHn359uGfPzFRkP/2j3e/ffry8+N3374cO663/vr183idfzz628cP&#10;f/CfPn/9+fFv3759/umHH465v/36Dx9/f/fl09dPv377h3efPv7w6ddff3/3/oe/fvryyw+oDE+O&#10;f33+8und+69ff//jz//x29vP71mFvv/uf/+FSfz+i+ygx4/+ePvx/c+P//XTl49vH334/b+/vP/p&#10;0fgxyCUG/AdrYFn6NZbz9qe//frl46Mvn75J5qLVHorgrx9+//w/+Q+PH+lf/0f/0i4wuUd/+/kx&#10;sSSyUUN9+BOOGF0eN/D2/m/fHr3jFcxCXdTz6J1YqRI98lgLmj717v8uInj7F0jj2I8//3IQyduf&#10;/vxLLOjdpz/++Mpm/CdI/vXjh7c/P/4fPzySFxiV8dFfH6GO0tsq5M1p0H/VQYS7yU9+8eg3Bin2&#10;HSzqNOg/teoFCRH09MltSHUQabVYCK9uQ4KDNUgs5TakOkiQEA63ISFpFiTVZ740sFcHkcum5oK3&#10;ISEiC6QnNAN9fXtNdRBBQ1pbGNjjYC9I6uH2wtinOkjhSfT822uCkAskaO+Ngb06yF4TPL5AwgH6&#10;xIBUB7FPxIyNNSFxFySXIuogmyJgTgsSPU+x/m9TRB2EHYGv7OntfVJKYgXFneoGSbRRwMJn58Cq&#10;Jx6HiZy3t5elSv05Q8HCRWCsq5557vuketMAVQcd7QKhpdvMrx56yqdJ0DBA1UHKRabmygBVTz3m&#10;CBq3AaoOAhRVo28MUPXYY1/h13aWVUdxhOFKBquV2JtbjNpOFMaBVUfZjOlpPfrAkk/ewGEdBSzu&#10;SvjRwGE9/DTAIMjv7Fcd5eOwHn/iS2r/aKyrjtK6qI6+vS4FDct+0XD1icE02ijKxOC6hnB8Vo8/&#10;wVcuujWYRhtF9I8WQq+NddXzr/xxzOLbOFR4YGJDsBCrBqzKAHAGsGEOrDoKWOhnDqzKAXDFI8Kf&#10;Geuqo4jVsV8OrMoBQCEzdGijjgKWbjQ1cFg5AAoqeQ0GzasmuuwXobOXzroqB9DVD/T9M3BYR7Eu&#10;XadqrKtyAF1SgXvcgFVH+bAqB6CrCIzN2a86SrRBTdftdclLMjGP8Kc4wKD5NkqRfHprGLAa31Ab&#10;ih8NrZqeNWuGgoWP2oBVOYBuw8bFfnu/lM84sTHOsgOrcgBgYUo6sOoomzbkvJszxMMKbRg030b5&#10;sCoHwNdHootBh3KgzhliN+lyH2O/KgcAFu4nB1YdhTUs09+AVTkA+4Ub1sFhHQUs+IbBo5SLPrHB&#10;+cJ4d2DVUT6sygEwulAcHBzWUfIokEd3G4fE78q6KLXHtrl9vtooYOGWMHD4Y+UAUjekmN/0mrRR&#10;yiWlaNFYV+UApHOQi+7AqqOAhXxwcFg5AHoUiQ8OrDrKPstEOsp+EUgjl9DAYR0FP0S5Mc6y4iuL&#10;5nHFkfxgwKqj1LKAlkHGflUOIJ8qMScDVh0lWDRJN2BVDoDSS5sOA1QdhD5EtNwhjcoAiPDRYcsA&#10;VQdhlh963k1bWR1m5m6NWxsMUHWQPBtoX7cRKAf/BEX9CUHx26DaIDwAhOgMGlQ9zwJlOhvaINvZ&#10;oHDHBEWIg8NlsMI2ikwSKrsMFUrpZQWWisDeGCiso4ClLlvGbtXDT0EFBGUcLfWInDNUqTU5Cwas&#10;evgR/1QCOjiso1TURl2MAaseflQoYvzGOVagoK4LwWCwDNXkzFGqC8QLYOxXHaX9IvPbWFc9/uRN&#10;kRlnqNcKWs4Zig5pXmjAqucfKfmEqn9jXXXUMxK28AHchqUQ/5whQUJSDgxYbRSwEHgGHb6sbAMX&#10;Kra8sV9tFDjESWHQhrIKy7oUq3fWVUexLhJ2nXVVDqCiJUplb++X0jfmDIFFBqlhUpJbtUZRvISr&#10;3OAbbRQuUbQh4ywrX2HOkJxJwvKGoGyjxKPgiAYdVg5AYS9Z2QYK6yCpyWQHGaAqAyDJSfGdmwqv&#10;co4mLmxuqJzkOcqVyW2QLZMppFmgyMDHxW6sqg4amoZBF8pOnKtCfyK9+DaoNujQnxCuN/Unpcst&#10;UORxvjQkVxt0aIUvHVD17Ou6Psc2IbNjze9wyCFab6+qHn0qWCj/NxBYBwEKF5SzV5VfYKTJrr5J&#10;7GTl1lU9A5SzqsouSMeXq/Y2qDoIzkTWmbOqevCx+hV1uQ2qDuJcAcsBVQ8+XR0sV7KyeybZ2jqG&#10;qkPmqOOiL4fY6yCJLNnUtymwHnwyouloYCCwDqIiSUngt0Epq2utyuTsbZDN2V9XbnFkihoyvw2i&#10;Babqxo1V1YOvO5YckU9e2UIFq1IjCQNUPfhUzaGw3t4r5fxOrAMK7d0BVQ/+uEfLAFUHgUDVVBqr&#10;qgff3qs6yN+revDlq3KydV7XQc/wO1MbZ6yqHny1lHCcutTDlb1SsYfjnFGx4txh8giR+cZe1UHE&#10;PvCKGQquSgsWKKjWccG3QSpUJ//mNgJVA7NAHQUAt1fVBpG+qWiVAapyC5cs3tRBNlmoJn6uijpP&#10;7GJjVXUQ5YyU3xpqjDKGG6g3Lw1QdRCgZGQZCKwHH2cz9RoGqDqIjHSaMxhCRBVkZVUECBwE1kGA&#10;wlXqUGA7+FzdofSRm8qFaujnBKkiegE8A4Pt5BNTeONYxEpqb7CoJzJgtaNPRxGFc26vq406yr4c&#10;yqgMg5iCov0GrDoK/KkA4fa68EsXdOiyNEqXbwPrw+hdQxG8gUUygxo0XJKOn7UP4/wf6So31TTd&#10;yLi2+ulrHEEczJub1ocBDf+MtbbKBmjrraaVDrQ6jNIlOhxZ+1Y5gZqeYRU60OowRBg19NbaKjOg&#10;tzh1HBa0OgyNg47AhmghH6num8rUHQW7D1OdqRJyDCqpDEGt0b3cNYpmF3EBjbUZpoNuslnDsLze&#10;WO7kPsxWfinyatBIZ7ZyytowoHE7hIPJlujJ5Xl41xwqacMwwjAinBPQUj0hZHrXOae7DcO6xO/l&#10;nACVLU2xoWb2mPXGeWvDhufLwmRlCvRjogTHglaH4Q8gUGlhsjIFVSvTOdBZWx0G+/EcHUSuKyZx&#10;3cr9fZsrt2FAI3nDWlvjJT8iF380VDpS7MokycSGSqx9q0yBKgpdbOWsrQ4TNBnEtzmXCroXTcrh&#10;/tLJW27DwCRuLQuTjZdQQkUdgbO2Osynkpb/eThkHcP96Bw8UeKfgJYByunGlWa4CZ62Yf7pbjmg&#10;cK5XVrT5uLRirc3mXOrBMYfBlSn5dGiyDfO5sm6VW9BUhOmEMLlypgzzJY7q5gs0lT5Ya6vDfGna&#10;ckHVDJA+LsYJaMPw/NF2zIgtqndBXRvuBsdx0IcBDY+cw0vU7adikq4V1gmow8Ak7aUcLUiXCRZo&#10;ulfR2rc6DJ0LZ5mztpYTioZHzMrhk22YoFEJa3DllhVKpitBA4dPtmFAI0PZwWTLC4WwaCTmYLIN&#10;QzPHxrGgNV7C/X50ujROgG4PnduN1aFCdweTlSnooiTamTrQ6jA1uqCBowOtMgWsRV3e6UCrw/DU&#10;YQlba6sKhm53oEuBA60OwzaFShzZrWYbcwOw8tkCRwtqw7DyqTS11laZAp0Z0AwtKqnD8A6+5pZn&#10;Z98qU9CNAaQ4Opisw/CXUNrjrK3nidJYxYoJ6l6stQHMkJiCBa36S0jRsXJ0uDyxAqPLg3cA1E53&#10;EgkBKprrGHhso6h7pdmf4btDN27AdOObA6yOEjB4uUEiLcWUKhNixo5h2odB/zjjHGiNIwDNKlw4&#10;2vhN9HOZM01YHLalq4HWMB9aGwY0K3SMcVih4Qakpayzb20Y0N5YJoc6uKy1HX1bHCbZh/mYbBxB&#10;BV2WQ6FlqVLORSmdoyb05FHdXvfCOW59GEcAR6NBkz1/lBQmKxdE3fXKBqhlpHUCegYpvSVpmmlQ&#10;SR9GYRx6ibO2yhRoP2LVTBztEAttvUL+OsetJZHicqLXgbOyppLoHncS6m4b+Or3MueofjxOshXG&#10;chlFgTE3D1pobByBuj8rD/9pzz5FtSNW6SytcQSggRIHkX2Yds2C1hmJbmyyoPVhqoR0tC3daz63&#10;jc1GdbWg9WG0fnZKDfFWNGh09XLCe9sw+oJhmBr71hNKcU1aqaF0za2TBBr/70CrKomPyZa/yv20&#10;r9B3HWiVkagy36OSnouKF5rLsR1ojSfY561no9rnrSWWImvogGYctzaKxg10BXbUVvVnnQeAxFch&#10;5LaHt40CmDqDO3isLAFg6K0OsDpKwPDwOsAqR6CZFhm6DrA6ivJcurk5XKtlpdJk1Gr1wrcL8p+h&#10;VxCZMlbWUkypSqVpn7GyNgpgb54/dWRNSzJFr1Zyxm0CaaPURgR3h7OyykRIpaGjpQOsjlKOJJUE&#10;DrDKQ4jtYbM5wOookqVoSugQSEs1xUFlVc/DMiqBqK2Pk0wMBsqwH/GOUJxu7FkdhVVzpFbf1nx0&#10;29fiIG9Ao7VndZTMQxWnGcAqL/hR9fPWntVRqMagxCKQygsIG8vKM9BYR8k4JIzmrKzyAmp8rOzH&#10;p/SnXcj3LdGWdgox8j9jZW0UaHwmZen2nrXEU3vP2ih/z1rqKRkTVMQ5K2scxKbGlnyKN9cL2bdR&#10;yncj1OmgsfICzjSuEWdldRS+M/Xyd4BVXsDtKzTmdYDVUQDDd+CoBS0FVW3UrcyHNgpg+CAtNFZe&#10;QCdbvLnOyuqoO/as8gLKkXD5O8DqKBIz8HdaaKy84Ef27IWj8PT01Wfcc211QGqpqBAwczRW1kYh&#10;zqjCdbh+S0alYgqFwgHWDRlXeLYcVlotkMXqAOschK7oTnkC/v3Cv/Gj0+zfAVZHYTRxEbRDIPR5&#10;XMJCIQKLg7RRmFooPBawygvoEoj56aysjkK7IpJuEUjVJuhmgp7kAKujaFWP7enwxpaWSu4a03SA&#10;NQ5C/PWJkyZOkKTsGZnlRLIdYHXUM0LLkIjB9XXlxlLlbDTWUTYaKTMowJ6rvM5AYx9lE8jRcX6u&#10;bFybcRuNfZRN+kc/5AXsuBfEAdY4CH2grdpVXN8VjaaZ20fZZi7WTgFGAgfVxtam1WGQ9BOSVG6T&#10;49GoeuJR0Cx/QR8maFZBP5G3tjbYKvrETXV/G0YXACsWpOvZ1lEjqu9isg7DWXmUzN9UwekZWqFh&#10;WFtqcR9GnB2ntsEgido1aFyb4qQN9mGUSyB4HWg9J5Vm8mRYG/vWhhH5piWQoT5yh1dbGy3OHV2k&#10;D/NPQM9JJWuTxs3O2hor4aozcruM86ab39Z5416JV88taG0YORxcp+1Aq0yBUBwNzwzzGsdVnSTp&#10;f1acC42xDkPNtRyd2zAdbuzJ2+et56TS8kT9FW7zkj4MrV+9nAxolSmQscBFgha0NkzXbjtJ+IjB&#10;ikmu2qC2zllbHcYJALUWlXReQoDGKUOBeZdJcrLVKd/AZEtlJWeHIk9nbW0Ypw0iNRwjvFYmCbPD&#10;yHb2rQ0DH5wcC1pjCkgc+uMZ+9YzYLn0jIC0g8nGFOjuDKd0oNVh2BqHeX77BPScVNy/cCEHWuUl&#10;TzHZLCck0qzuG3d5sTgHWh0GlXhhbHyjDRrNdZ3wax+GLkMpoXUCGlPQld/evtVhXN2ne6wdKqlM&#10;AZuIm6kcidMzYNXDwokIIWM6Jt9YLrQ+DIudC22dtW05qVCy04yS2+jKJKESJUUamNxyUmnaaJlT&#10;bZjuTNGw2+et56QyiINqnIA2jPPGXeEWtMoUqEsweUlLZfV5SW9zSkUVdz46a2u8hEpQ9FcHk5Up&#10;YONQ4G5Bq8OIY3ODlwWt8xKq/S1e8rwOAxrhAmvfKlPgdHN9jrW2OmxcIGedt85LXuH1sKDVYbAt&#10;yjqNPEWkdTmm5IDr2lSHSuowZQTAvAwq2XJSJYWd89aGYS2+weXnQOt6CR1aLEy2XFZON5nqDpX0&#10;rFQcwtT0GJhsw4BG8MU5AS2ZFeoHmrNvbZgcriSvOZisTEFhAyvGDDkV4uIqWV3y6ECrTEGZyxCz&#10;g8k6DM0cXdmiycoUEJLEVC1obdgT0pKcwkccRgUlUP9z68qFfZg6KFn7VpkC8oYbxI0AKSWqbZLk&#10;t3iYrEwBaIqLOPvWh9Eizwk0o3a2SXKls1NmuQ+jLSSVObc1hZ6WSg2EGuXftoS3YSgmTowU3aCt&#10;jdJApwXONgwz2Oo2TvVnhcbV7zKNjLW1YSh4dKhwMFmZAnOEwTr+yZYFSyiA42ZBq0xB+dUyH4y1&#10;tWFk3NJXxFlbZwqcG5i5Aa0No3oCJuRAa7yErsOK1RnQ2jAufvO019YbFdNIHTAdaI2XHHFZhyu3&#10;hFZEB8lQFiYbL3GLXsiuKCcAaM+9C2PaMDmsVMV+m5e0zFRMI90ba2CyDUMIP6cY1IFWeQnQuFLI&#10;yB+HCAtKJPI9i6plpupeZs9j2IaRBKEMWmdtlZegPFEc6JyAntD6nCQUy/PUUlNRQ2kcbe1b4yVq&#10;d+Ok9XEuywZgrLyxClb7MNR7HNKOptD6paqRBmE7hyYbL+EORxICnX2rTOEpLh2Jjtucq3da5f5U&#10;3SFlnLfKFPAqU45uQavDEDheuxU62td9o4KUMK2xtjYMaPT7cGyclqCKUkhw0TkBbRjmOiWkFrTK&#10;FA6zz0mSJERRUKIgofoU3d63V1XBIEWQFkDOvrVhqCW0brLW1nkJxe+WNO2prUcvO+cEtNRWMvHR&#10;8K21dV7yCq5gra3zktcvlct5+7y1lFjFR7xYR+umimMff7TDS9owTFpqhh2dq3VhReLAzR1NoQ1D&#10;4nC5rUWTlSlImnoWVc9vpSUMRXTGCWiZqrhssRedfWvDkN3cZefoJS1V1de52jAY0HHDye3T3TJc&#10;MddfejZOG4aXmXZWTiSzJauivaJPOnyyDUPccIODc7q5G7lEoJ/ASSxfUB/m5ncTNmvQuH0IsXj7&#10;dPdhXECEL8KhycpLSBtRE0QHWhsGu2OcA60pGLAtxLcDrQ3TnaxOawu6xVVMkmJs3YaxD6NFgtMj&#10;81lPWUWhFHs19q2yINwsFP86Gt6Ws/rmtXWZE7cVVZSQy4IpbOxbS3WVDw8PmbG2NoxjClNwzlvL&#10;dfU9hm2YTFrPO9OSXWGv2M/W2po6o2YfFi/peauwEpxPDiYrCyJzQMEtZ98aL8Gv/P85O4NcaZbc&#10;vG5F6A2oKjNv1S3B8gq8AHvYkA3Zk5aB1kDevQ+rBZgfH+A8VL/Jf6vBYEYEg8EgP5JVE+ZeJqPe&#10;KxcVGQTGq5ZVWCsFTHlngoxLmLmpExBKgVR7XhBmbp2scBvsgFnJ0CVAclXZDoIN7bzVs4/giuEW&#10;SoFaHygTM7dOVs8HVZoQ70j7SAJUNOUWUpJkVReM2Mr93M4o4VpN3ioofyuTSQYO9UOLHcMtHiu0&#10;DlVJ6WdWfv0BOXAIexIXQl9Jz62T8YC23LpSwD1Pj1jhez0DLktK7nkYnzm2WczttwjNvnUyuF3K&#10;G4o3LLlhTiop6WRw+61aDrfWK+ckuIF5Mh6MJKsqm9gKhltXCngr8euI003Ty/aRcKu3sOHWlUJx&#10;+zF91dD5yU1KSQBYsULJ7jdzCzLmhlfN7FviXlEKqr7RGWRIyVu9AyiD0ZYEzQXsz5y3IKs42sPg&#10;FCh5ldwojCRynJOsuNXBuT8BCWDFQY+RJ053kH25meIdeB5ybmWYGG6dDG70CjEnIAGsNOMgx99w&#10;C12CNVlXvljJ1CU4dQwSFRR1WxJiu+B71Ny6UqDgDXpSza2TUV/wVBhDcvPbR1Z5HdqLmZXsZJw3&#10;2icJDwa+h+AGCkntW5B5XRIAVoKv4CfN3ILM390BYOWQlh9brGSQlZmgSlzgRo6VBMNtfOZJxidy&#10;K5sTkLhXfHEYQmZu3ZyhCgXOCKO5Bu6VcIzJMCV/tS0J6aUkZZvzNnCvaCBE+d56DTISI/FPqhPQ&#10;lQIXB+dNrWQnwzInRUa8FsmbaktS11QBxsXcOhlSglvHvAMS90rGRFU0FNxCl7wwMYynl/BqzA1H&#10;iJKSIPOvjgCwYnAxN6NLgsxbeAFgRStzMRopCTK0MrV5jJQEgLUaTNOYWuxbkHHjkFhlzlviXrET&#10;8CwbbqFLqIOl8nFYgpASHqemjHeSsZIfLHphKQSAlX174Tc3cwu7BOwevi7DrSsF7rcHzVwNt04G&#10;JgJIo5KSrhS431gUJZOdDM31hZTe21yJe/15ngqJiq+vbTc3TjUYFCsZAFb0JPtm5hZkVdQN56vh&#10;FrhXqleQ/CD2LXGv1c9QvU0DwIoviDvASEmQaeQ3IcG2ARqLnWSUUORpbOySALAW5kzFOkhebh/J&#10;k49bWO1b6BJy5DHWzL51Mp2NQAyyfSTqx2VtJVl5eimlZWSyKwVCyVQMVjLZydBauCfVvnWlQEgS&#10;hkomg4zW9ZUyca9LRjlWVtLkUeHX6hvw4HCrlUzca3WuMdkItBPp3LC4uFDF3BLAiu2EN07IZJKB&#10;X6VCiuEW/hLaW6jy65ghMTeJjj4T94qYqLYwg8zW8eMJ2z+SwCkoN7OSQYYycT7zrMgK3sZ5Q5Os&#10;KkQqm2tWZCUmr6QkVJAtCEpQqq8kAVDgoWYlg8zWaKZsbnADC6zeOEl2EO0ziH1QL8ENsKYpaTbI&#10;AFzVktxrrgSwIiKq8hfKtH8k3KqsluAWdgk1Kan7IPYtca9YvUQtDLdUCj9QmRsnca/AkKoxu5hb&#10;2CU8Tav97P3bNHGvBPN/lE8hAazAG7BoDLehS3C2q7l1A4Nsb9SCmluQYXTRB8WsZCoFXsLKngy4&#10;bCXlk01ruKVSICJj8oQp4NJPwJOnivL0JoCVTzxMXgf1tIJbBUnU3EKXACdSBa/PUc212q6b050A&#10;VuKhVXD8/gQk2QMfNkrh/rwlgLWaoypfUJIBAFDoaIqx9A1g91WzriTjqf5W7UUILnVu9XpQ5y3I&#10;8E7CTa1kKAU8QYDczL51Mp23CBY65gYKT52AIOMdTAUfY70mgBWnDkJp5tZVEIqL0mhGcyWAlfv+&#10;19TBIFO0LQkvYbqIqvMWSgGDC1evmVsnQyNX5z9z3kKXUALyo3x4gXvFg8HlbfYtAazUXeIWEHML&#10;MjxPtFMyJyABrDoiFmR4sDHMzUomgPWHbHJ14wQZzjHuKcUtdImOZAbuldgi0T61b10pEO/m6JgI&#10;dOBesYHoR2y8aglgJRjgYsJBBjdCVOZ0Z51WjUIKMiLQr191m/52pcCFT1aseS0GGY44qqOruXWl&#10;AC6IRpsiR4xQbtdctW/udKcuKW5qbp3sKyWKWwJYvytp7rcg+9tKCpz5GQBWTBnKZxjNFWSYk6y/&#10;OW8BYIUb+20s8yBjbiT/GF2SuFcqnVdXyXsLL8iq5gktVMSNk7hXjQsKMqSELoPmBASAlRMgcUFB&#10;Rvj/zdkxc+sGxoJbJyt0OikyhlvoEi8lnWyxkl0pFHrMYdUS9/qVSTW3rhTqvKm8Ra6zrrnOSv4R&#10;uUaYE40Mnw7xT+F5SrInnkBVyRPIfHAD4WaK5ibZk+ecyrbjmZHcwJcIzZVkaC5uU3G6sXGTG28q&#10;obmS7AmE+4XxdPta5B5MbpgmQnMlGdyIgApdQqWr5IZdIm6cJGMliZQLrUwh5eRGh07xDkgyfQdw&#10;LpObi3cnGVbQQ/mCKNEd3ChDYm6cJCtuD4JNQkq6UmD1QaIqmexkFddSbVuoVzLmpnzmSYaU0A5O&#10;2MqUhU1uUnMFmddcAWAt/xF33L2lgM3TPpKQ/G91n7vft8S94mh/GvwkG5XcSDZSKxm6hB5myodH&#10;Mffg9vqohkxX4l793LoKQkreoEXNSoYuedF811ivV8Bln3QFor284Ra6BLgBOfZGSjoZ6bcUlxWW&#10;Ao0T2wZQkRbpMvdbkFUDKOoym7l1pQA3VJCaWycjtEho0+xbAFiJUAGfNJoryGiYhwdDcQtdYi08&#10;orJtA6pC3WUqVVMtoJGVT0FVlUoycEEE88WLCnxycMMbZ/DKScbcuLzVSnalgI7E+2qkJOCyKDu4&#10;qbl1pVBBBJVpQUJAWxL8XEBDFbfUJRQuNhlpOEiSGxVdjBV0dKVQ9Zokt07G3OBmTnfiXqlDwj0s&#10;NFeQeV2SuFeqQxWo+vbdjSz1laR6DAmuQnMFgBXNRY6S0SVBVpr8rWQyAKxww/NhbOUgw+bCX6Lm&#10;FrpE3ziJewVRjdVlVjJ0CWUpyh19v2+JewXtQBqR4Ra6RN/dAZel5gmBO7WSXSl4Cy/gst7CC9wr&#10;H8nZMQvZVUkVhzJerusMlQDezSQaJRW8KtXx3nI9u03CvNwjOKjgpdC81Gbq6oCMUWWQBBWOuyr+&#10;fD+vAVylpKA51EEF8gi9aniFWVE5V0YVB9iVGk2qOzw4+b6GpKaaROSkKovCzatrj2/nURFKwWJv&#10;X/jLi8r4Iyn726iKlymykVTwcnJ4dc1BIEvuV6eqNTQ4Gapo9XlRHc7JYad6k/ehbIKo7EodIne+&#10;guoN6t3JRugNkgdMcIg7ua0GvKpsvDjLqTcIYCk57FTwcq+mBKmSKKXcq0FVxQEMspVoVVsNyjpU&#10;VYf7yzmoYKWQAfg/Oq8XvIwhEFRoedWxgqzTzut9lQYQ8+pUNSslG4FppR7cZeAVOL/bF8KLd66Q&#10;w4CmkhDnznJQ+TXsGgCog2obCnavzcvLRrc3gJqA0jL71akoPvAGtHN/lhOUiufEhAuJofV5lfll&#10;bIBEsqICDJCVNP7ghV1l5pWAVEqVqidLUPHQqbS0+zVMOGoVcjOPsaAiP6Da/wheoTfwKqjzFRBW&#10;bdsEFJWkTABFQg6DqvwX6l4O/CrHH2+N4dX1RtXlNzhgQF9NouizXWiPe30YVGR0VGdpsV9dAzx5&#10;BTvZCKoKmCq3d2BQn0Q+DS6dJ0ZfDjTbr8FIUeInyKhbo6Q+qeoNppaxK4Fy5SgzO3CrTzBEVQLp&#10;fs8CgIrZpjzeQUQ/ZETRnOeAn7IayrwJompuptqVAz9sO0bfWmVyBNGTwrCqrwdXVueFvWyOcxBR&#10;Mo/qDWq/uhYooIwRxKjS+iTTxPkwA3YKBE65AoKInC5C1EboA6tKKsbbFHEk+tFWHqEHdGoezYk5&#10;BdxhKrTy2g1mNO0ksC1OWGiBqm1sXhBRoJXmDoSiREk5sl37N6JLlYmTVJTSr/Kg9zNLwCk1gZSD&#10;L6kAbVWcWTCLBwsWBEG2+4ssUKrgXMhUMLy68uDdQfELw6tTVXhBCX5iTamirzRVUNHsheqlZl5d&#10;eXBaSA018woqTHRnvSXQlOiaCjgmFS9gBZfDIdLlnivJVD8bVBxoME1mGYciUA0fCQn0T3wUflAx&#10;C/XxeGLDmT0LKm0NRE1WKiNVhpQ4ZKF0HtbOSYypVfmDylpwCTGtiImZWVJp2zQRpvZMB5U2uhNf&#10;+gMcwOiqoNKPiUSXVsktxavrD/1ISmzpLwACtWH9uaMff1FR9WBeTji6ztGP2k9XA4d1QgQVHYqc&#10;EyJQpRS5+TFdLag/1RQVjguUqVCKgSn98lKy0VWH5UUJnfaFgAYKuHGrppKK3ENqUd3P6ydhqJpX&#10;t1aKl4GpUZOgzYvXMy8rM69OBUyT2gZmXv3Rcr3YdeEopfBd+0J48fQzvLoGgFeVsxP71akIO5cV&#10;dmsnEqNrX4hTklU0vDoV4bAKbQleXQPg2MUJYXh1qpOu1mSuCV5db+DmxrQ3vDoV8ALiOYZX1wAA&#10;2qjhYngFFd2BjN4ALdr2C7NedatPKh77FHcV8wrQKWY9+XhiXkF1IRtqDQM7WjAGUz+NHKK2Gvx1&#10;mcQz4kuNirzLAp/cn6+gKvCPeRtRK6rxIslZYSSTCmdMZbXfy3ygRsE5gmIz8+p6g80iW9DwSg1A&#10;ZSsj8wFQBXqLlW94dQ1QYCF2WexXUFWfEcWrawCto6K6qtZRgRbVej6otJ6P0qo8SU+DniXq26W3&#10;CqYJqC7VLBoVJWPp6yb2K6goBVu1Fe5lPnCiF69fUykKC6N9Ic/6B1VtBa+uN6o+gsGpE6MPXifg&#10;UsOr6w1SalWQiqzuzouufwaMALq/UdGNu6zl+/MVVKQxVP1osYZdbwCzpqC04dWpKHCggA9U9ejz&#10;whdgajsmFTFPVbYS5HXjpe/loCIXS5Vc/wlkKLxYfLOGaW+wX8YWDVzoCZ7a9M39CapvkouACdJ3&#10;qq8hUHElh0GF9FLnT8hhYEKrO6apfEvV8vaF2K+cS8MrNMA3o0/sV+BI6WpNoUDDKzUASQHmnRIo&#10;UniB0TS8ut448duYMB84uFjDD0m3hldoAIoAEzq+11GBIAUeoBqFsmTtCytJUdk2QaXPcgBIyY8k&#10;ZGfmFdqmdJSS+dAAVZLa2PMBINW6N6CgBcxw+xX2BncKq3F/pwQUFDvqYQBumNR9l+uuNGsYUFBO&#10;ioqU4j7tvKpAiZpX1xsk/H3UuzJgp9hRFJMza9j1BvYhhU2EHAaAtFpKKx2VAFIqLpdr6f4wJ1m9&#10;s9UidsUBLO6tOpnx1G07BsBFFYvncuxUn9pno6aSrNrpGpUYaFAwiRhTahm77sBZqVKdEIc+M79n&#10;Qab3rKsBCgFRf9doqqiRyqPe5F/j/esTe5foG15Bxo4p4zfwoBRvokek4tW1B8EpvlGc6ACE+kUM&#10;Mr2IXXsQcyu9KE50oE9RA8rzEIDQAjGoRFBgY22f8Tw4XqEFHkzLlJYiFb/zopCVOc4BCCWYSGBF&#10;CUdXOb8FaDayETqAtrSqgQAwhzavqkKv5tVVAOXiXqa+AU/rzurbnuveEAg86AentAoIBBVYGgoT&#10;iSUMPOgHRIFSvkFVR1k5RwMP+lsdQ83lHFTEwZ1zNPGgZKGZsuIUIm3bRZ4GqchmDbvaKLe5QTMT&#10;s+28qouIsQMCRUr1L6xEoaGCitgehRLNvPr5fwETNAhjwBRtXjwEWA7Dq5//F49mZbhlAdTzUAFS&#10;iuK2LyS19K0cKkFF8rGqVvUTGFIqeQCsN/vV1QaFxAvYcq83Agxa/aOUPRpULKHqqEVKXFtDwiNv&#10;5QALKlQojT7FvAIMSi12hTCm2k37QkrtqHrNlK1pVD8gkVRQJago9K+qIhId6rz+1q/5/v0QVDhv&#10;SwPcy0aAQXnIFQxJ8OrWBleDqgtNIKrPC2e7AYwk1UGA1GSFUZKw8cJzQ6KhmVenogZBufbFGobe&#10;eIEfVbw6FW9mNKLh1TUAyVOqoBjmT1sNurtwxRpe/Z0CNgVj1KxhpwKnQ6634BU40PcvPRKMHAYV&#10;pjIdOAyvrgGoYeIC2gEeBRtY5TzvZSNKlf7i5FB6PqieOG9UUCVhoATBVSAxqHjckMhr5tU1ANWC&#10;aDwgZCOLm9a71+ioQIFS7ptm8YZX1zaYoi7QMaCjGCnKixhkLzbZnOXEgJbDx9RXoQlCO8wXmS4G&#10;MDLKk37wZZnDHGRce8qZnbhRIk7VsvX+UgkyKjOqs5wA0ArTmRwI8A1tDTEJlI2d+E8ajlHJSMwr&#10;yPBzqidswD8BIEnZCDIrGwH/pE1fhdzMvLqZgrIxWQI4edvCVwtOBSpOMjIGTYUTqkkHr/cPBpiZ&#10;VyejhZ1yMAdoFNg+KHBzvoKsqpYb3Rvwz8V+hd6w+9UtB8whHDcG1RaoUZSo8h8GaLRQ+9Xi7V5v&#10;BNmFi0jYG6iXLhuPqtggeCUZesPcy68AjXITvUktuJ9XkuGiN28iHsgxr+dLGb5JBuLZ3F/sT+OF&#10;n51PNNPqVNK1/IqipdVo0MTAkupv1fHuTRuSHtu03tUWQ+1Wp7KmKDV6Oy9M0UMtYafC0a6ey9zC&#10;nRfPSqPlk4owTMWXbs3eVxQrfdHuxkQdkooMSF43hld/cJDMCNDCiGGnoichxo3gFehPqsZV44Fb&#10;DUUSV1t5is093mZegf6keP0PCFrBqz9uSMJThc64GNsXVtFQLj3Bq1PRCethSnBjNnVehBBNlbOk&#10;OinSboo80J8sefFiNvPqVBRWrtIr9zIf6E9wt07LBxUST6Flw6trAJyOZVSK/epU9F1VLodXoD/p&#10;v1MpvIJX1zZUhq38brGG3dw4QC66/epU3P+AJAyvrgHIBS3UnZhXp6LJBvWXBK9Af2L2kkwueAXV&#10;mxU0OYLU4G0yD6+HcTkkFaElSsKaeXUNQLEsZWFTy6x9oS1gRWCtURHhrDYs9/sVVJQDVxgpNih4&#10;HQ+Tb5ZUVEh/muJL1NTrvM6TK8zMq1NVJ8yHyGV+BWaUroMqvzipeA9Vz7v7sxzoT1zf4FrNvLre&#10;wA+I8WB4dQ3A00F1CUPG28oT+wLzbHh1DWDTYolpdF6Yyup8Bfqzap0akQ8iZNDVUMG/274QsI0y&#10;sYOI6DK1pM0aBvqT1kjGQcTQ7QOB3VPt0chGoD9xVKrrK4howUQTdqMPA/2Je1OZvUEEGoguWOZ8&#10;BfqTc2IKjWDz9zWkUaBqHvcK9OeHqhVKDru5gRySm6lko2uAci0LNAAHPuaFmUJ3hHsdFejP0lBG&#10;RQVRzYvynIZXaADWUEToqUqW8zrqWN7PK9Cf3wIqZhGD6oOeV7o30J8AfHmQCj0fVBwv0nbNvEIF&#10;EKv4MXdlYEa5UgCNGl5hb6DX1IYFZhReb+PuJQm2bzNYeAM9SCqqgKoCRXSg6Lyq8rwR+qDSdlRC&#10;P3mnmGgKr4X2hdo+TMAoaSSHAOnRRSJ58fQ1stEtB8wNSvIYme9U2sYO3OcT5WuAc6Rwt3nhmwMT&#10;JOYVuE/KUOEWEfMKKlpLVzmNex0VcFFc36QwGl7dSmH3KHBoeHW9cYCBUT6iAIvykKIqieHV9Qbh&#10;A/4z8+pU4LdIEja8ut4AlVoNp+7fRAEWJZhCrM3w6nrDwm2IgzQ5/PqjjA0QaFEcS6DFzLy63ig/&#10;m4HQUwOxfSGWjircmlTfg6Lm1TUAps1D+fQCLVp+UZMvDQ6lzatwhG4NO5X29wbwk4Yrld16L4dB&#10;9fVjmzUM4CeIdpUX8Aoq7Z8P4GfFYE1f4VdQ6bhDAD9x6eMMNGvY9QafZ1KK8O420XhisdG+1PDq&#10;ZBUlUtvVFUBBgusThWx0sop+KV5dAfCSIoZmbJuAi0o0AF/U1xA/G0EOM69OZqOVgRYlCotn1PgP&#10;gwwM7NuYNoH7pGUiTgc1r643wB5hEN2bAIH7rMayBcS4l40gM1dXYD6rIQvAVMOn2xpVScNMqVsa&#10;xId55ilWnQzvq5pVP/pkYYB9UawGmbpMAidarctVJide/3ZIyFgyFfU46o0IpN0H3JzZrU6Gsaac&#10;r4ETrUKBzu0VZN8aK0Y0+tFHYXx+lQc7Ko0SpTB4StyLfQ3xdKrsyiQDsGy6xNDhK3k5TE+SVWl+&#10;49hIxKfFKpGh0D6RyqTq5hqIT/BDBu/1CjK7hon4BF2qspdxjrd5gRM1aV/UAmhEZLPQc9zojSCj&#10;Vp3BEGPiBi/uZPXyCjIKphksIFXaOy/Qb1Wr7v42SbJCU4izHIDPsq2r+a7gFQaK5RV6A5Czs6AC&#10;J/q1rs28Qm8QOeA5b+YVZHZeoTeos/YxiV8kUvZtJuHZ3JUB+CSDE3ieuVOCrDolG9kIwCetkol9&#10;GTkMMqvnA/BJUBRcr+LV9Ya1QhMnSt2TahJxL/NBBrbEFGahIWzfZHhVRqvg1cmqApdxKidOlAXE&#10;rWx4dXWj1zAUAFqjCr2LeXUyfC8qQDRwotg26uUVZOTAKDsqAJ/YolRsV/PqeoNkfVMkEHh9lw3c&#10;8mS0mDXsZFwWxjmEdzF4gaYyCW1JVua80FHvxIkCA1AvryT7xSMq7ChEoc/rhY1tunYm2Ycnh5pX&#10;2BuUmlDecizx/onYbCbay9idij+fxrUxyHCxHULTEy8czMDb3UviIHv8fEzsiy5PwYzOukCPblXH&#10;IMMlanQivUmCGYgqk+AzyAphJqKw70CLUsKETiwidDPIDjrnqD3ragBmQIKEhUPDzL4gmAJGBVPb&#10;o1O9SQI3hbgGGQmxxv7lZu3MKJLNpSkEJMnK7WgUSCBGqed/EZk2zELv8M4Bdn/rJyKJOGZW5oDQ&#10;+IMMl73B92A0BDPuMlMjYJCVv13NLDQI3WzUm4WEpf6NuGKNYQqst1PxqFKJWUlGfP/jRD80CDe7&#10;qruIhd2+8UD0jSvsHVVDnziMHuY5lmSUyi4ckpDGUAUwAwZuRL+TwYz3qWAWGFDsCDKgzRWTZCAF&#10;lIAEdBSFSsKfmVmQ4Z7+Oc0bGi9232q4PcDs3F9oQQYKDMSkyIB8BxC0yqKXsSm4heqhdSedj8y2&#10;dSUC7OFbkUdw62S8G+tSM9y6OoDb1+AU3DoZaFCqxYv3EmCC2Ldq4iDeZklWGlyld2CIBTe8BMba&#10;TzK4VeEAs5L9QcJyWG6dDG5c2IpbqoQPfT7UCehkdA5/FDTpXm8FLpS58Yw0+xZkhRmmuITh1q2R&#10;ygF+moxIGry37S7PScVPxNxCl5CzoLKbMHX+Y9y6UiCRirCrWslOhuZ61GUv5taVQqVtlYV2f7oT&#10;VlploNXtFghRuOEPNXoyyPwJCGDpARYezWzm1lUQQUrQwOa8BUoUbkCj1b51FfSkLljhesW+daUA&#10;NwKPam6djKDotzWi4NaVwlGhG+MJRAf3E3AdKEojkwEVhRshBGOWBNmTBxsgU7GSARYtbvX6uj8B&#10;QQY3VtLcbwEXrZVk6wy30CUUGVa9nEF6tQ3wUhJkT2zryg24l5IAmvoTEGScAACqSkq6gQE3eboD&#10;a8rpPh+HuQMCNuo1V5ChudAJiltXCl4rB96UuxtuRpdEgVLqV39L0IkTELrkBCFMKEJISVcKcAN+&#10;p85bJ/MrGfBRuOGhMnoyyJ40H6mQ6f3cEnYKwL5M7PuVDDKCOpWQa7h1pYCUYJeYGyeQp5xuYIlG&#10;JqPiKNzQeGoluwrilvqmaomVTLvkwFFgpCTQp/RI4cZRcxu65FvwUexbJyNDkbqeils3MLBe8bCo&#10;uXWyJ88HKpwYKQldQgExVVIRSHe7OuAGhFrJZFcKlXlRlU7FSnYyCksQTVLculLAb0rgRXHrZFVi&#10;0nkKA1IKN2B65rwFGdxwyZu5BaiUdzf+EnPegow2xYA9jVYOWGnZoHhQxL4FGW1eeb4pbl0pFGT+&#10;baKH6Lcuk9QtAqsoTkAgUpnbF/B5L5NBtphbVwreOxMlTBf71pUCK/ktvSPm1smIUtC4xuiSwKWC&#10;CfyC7gS30CX486tS3f0dEBDTQiBWWVfBLXQJbXJwRRtuXSkUNyD+hlsnA+yMPjfvgICZwg34h+EW&#10;ZBUZIbYq5hYYVaQEz5O5cYLMS0lUJsUuR3Mpbt2coSECjnZzuqM2aYkWDwGxb0FGHBfjVXELuwSw&#10;L5Mz3DoZkkX9MMUtdElV5XZS0smwSmhIqrh1pUChC+amVrKTEcABaaVksisFOg+BwzfxgECs8nym&#10;RrSaW1cKNHGkx6fat072pAR7GRj3mitQq4Qvq7KJkZKuSw5ut3Jr3nMLACrPKWx6M7ckQ47L0Si4&#10;dScq3EgXMB6MQK6iEoB7GCkJEGplXqvad2T9N0sB5yRhRTW3bmAcJ68OZQUlepXnIrUizUp2pXDg&#10;/MZHL6Rk4Fdpo2NS31m5viR+bkGGw4QgvplbVwqLfQsyACUuahRw1IOOtbUB95ZCkuF6Ok3tRyoI&#10;x0qi8lQkM8l4z9J/zqxkKIUqnaH8k4FkPTAoebILbglKxTlWuaL3K5lkGMtUujPcQpcQkuTFaLgF&#10;WYFsTP1Cep/2fUNtYWEYbkGGYQJG2swtdAn5KcQRDLckI5FD3d2BaQXU/qn+sGLfQgUd7Jt6BwSq&#10;tfqbk6ZiuIUuIZZfaW33N04UMq0K4zSWM9xCl+C+UFWaAZd2KSG2rhDWg4xKplTHM3MLXVJpdAqn&#10;EJBYziiaUuTfvQPditMDqLqxS5IMbh9Cybf7Rm27/8hKDjJqY9DLznD7g1IwUkKctH8kTmysbMMt&#10;lUI9O8R54yx3blzCH/NaBHHUySitdwKmuD3dg4zKH9WrSOxbKAWiP6qzPeDP/pEkGYB0NdxCKcCN&#10;YJqZW5DBTWXxckz6RxL/VIXsBxlZTXJuoUswQ+npbuYWZECQCAmYlQxdwkL+mpJeZJ73JcGWedD4&#10;VEhJ2CWP61J2Cek7wQ2tbHzmZAp0sgfYWhMPGGS0z1El33DIBzfKZhmg9yADSVpAkfuVTLjrh7vb&#10;zS10CQ48VTqP27PNDUOBm8vokiCjEdEvGs/MLZTCo0rGirubGuztI+FGIwKjSwK6WtWifgz++jfJ&#10;/L51XQIwtN754nQHUraqdaK8zEp2pVC4gdPUBPhNzCvA4TePFSGTXSlQGOiB1Wvm1slwIXHghKeX&#10;wpltu3FYEQA1ejLI4IZ3xtglgV+FGytpZDLI4MZSmrklgJWI5MfEOigw1ZaEBYGdkZIEsP5STM9U&#10;c/gNMrhVnSUhJYF71UB9goJ9blVawCBR8XY3MlztL9VSMsnK1c5DwMytGxhPDDUA9OIERMXVCm0p&#10;PBf4gj63N1eAia4nGa72Kmts5ha65A07Lqp7e3LAZbFe1f0WpVBBTxI3MrokyFjJowps32uuKIaK&#10;J6K6KZm5dRVU0GgVW8RYin3Diaf2LciYG6WGzNwSwEo+g6orTQisfWRB74mJiZVMACt5h6eJdxMC&#10;S25YXYpbVwpUyuPqNjIZxVQJ7pJmYU5AAlgJPaDyhJQEGdzqnW9WMnQJclzd2e/PW+Be2TduHOFT&#10;QDG2DaBLIvnDaiU7Gdy4uxW31CUEf9SrI+GyP7xwTByHl1DMjTxW0xgkyZgbB8C8qBLACqC0ipaI&#10;fUtdQhKJwYbiWIy5VUKfeQkHGXcAOUPmvCWAFVWuEB9sU/tIuLGS5jYN3CtPFV7Cam6pS+rhreYW&#10;ugRkbhX5uN+3wL0WCKaCTfc3TgJYKaXP7W24dXOmuFXJA8EtdAnAGZpIGG6drNJ4VEMNDMi23USo&#10;pOYKMqBSaGUlJaFL0MrOpxC4V0IIXDjmdAfuFQgM+SBKJrsKghvbprh1pUBx/A+YcbNvnQxu/Gdu&#10;nASw4gpSZbUZu2033BBls28JYCVF7zLxN17nnVv15DKRFbxajYx6EBQLMac7yIgrosrM/Ra4V2rI&#10;UbROcesqaMGtKwXwVcApFLdOxpubULLat64UcLKQOGrut6i7WgDWX2WZR+FVAivPKidxr5WDrOBV&#10;vKGFnkwAK3mEqv0whfiacNXc3uolHGVUC6gG9tjMLXQJ7hKqjpm5daWgqwCBPM25cbqN5koAK/lo&#10;qqsSBTKTm5TJBLDStbAKqt1LSZCxb8TJ1dxCl5R9YWqVUE+uz+0HkK3B0P8mgNVWikoydEm9+4SU&#10;JIAVmVQ1lejBknOrsIXhlrqknrTmfgvcK+LP6TY2V5RVxZ/AHWB0SZCxknZuXSkA9MeAVdw6mb9N&#10;A/dKjUp6pipuoUuoQfZjMq4BPrbtBpXiqlQmWdmT1Wz13npNACseWxiK0x1k3npNACvpMeAuDbew&#10;S+gr8Hwab2jgXllJsLnGMg+yv83NRFYSwFrl4xy3tEtQXOpFFcVWOQEU7VFzS12C1PCRQkpSl2Cp&#10;qYhYFHf1uiQKrpKi5Gq00X2+HZy6uPF8mLl1pYCl8HF+5cC9LubWlQI4qd8qVXB/m0aJ19KTvHLM&#10;3EKX0EnxVPZkwmV/rJQEgBUrCMyZmVuQ8TblCJh9CwArbl5eRopb6hLrnQkA6/OXfVOaK8gAVeN5&#10;MvsWANaqwVPdee6lJMiAOVMS3dwBAWAlkumq9/wGGTFhOmYobqFL0D9OKw+4LI1sDMqWPIKuFCrz&#10;QenJJAM9qbLtcPQFN3x4Sk8mmUZYDQArJ0Cd7iRDdVUY4f4OSABr9aZSL+FBRnT9MNwSwApYVlUU&#10;QZT6BoCEVC3qKBEfZJwAUyV5kJVWUK/8gXvFQakiK0lWSZmmqiXGasyt0nHMOyDJ8EUA6BJSkrhX&#10;Tg0wJKG5kqzufHW6E/cKgPWl3jhJRt4uDzgzt9AliKTKlKdhXN8AvB7OMk/c60Hug0JFDLIK5Zsb&#10;JwGs5INUuc/7G2eQ8cg0GaBEG3JJKBKqZDLIMM0vE+v4JO71QQq6QSENMlzfuP/upeSTAFZuHLKU&#10;7ldykIGcKVD1rVYmSa6tJOgxHMuKWyernPBKQhfcui7BUihEnZlbJyNCyz0p/CWku8Xc8EYbPZlk&#10;WEFXAf3F3MIuKU+7QUWQOtg+EguvEA6GW1cKlfLOW9isZCcj2scrX82t2yVY5s6Hhzemz608GAY9&#10;hkXXyBAR58NLMt4BlltXCnDDGyo0Fzjv9pGoEvbbnIDAvT7JbFLRPtJ7k5vzznwC91pF+1DLQkqC&#10;zK9k4l6hq4fY7R1A4DjmVngiI5MBYKV2cMmy4Ra6pL7R+EvAebePrFxy5Z1JMlbExU0/AWClCH6V&#10;DTVzC11SxoyxJyk8EnOjY4SJQCcZ8W6ctgJnjrM7uOFTMG+cJNOxfO6z4HZSkVa8hJMMfAlZkkom&#10;u1Lg2iBFTZ2ATlbcVPNjcKd9blSxpXWPkJIg4w7AQ280VwBYyWxVRQA+QQUzB2gEw9umBi/KYJiZ&#10;dSqQodwc5i4N+Gpl1ysTKKiA2LKKxrwL0Cs+R6cjg+pg6QvifG+TBHi1KrYqNRJUAKMfKtkaG7Dt&#10;2S99MUx1xqTSHq5PQFdxMNJHyghI1z2LmXUlQoMxIDqGWaciXxTfndEhgXfFA+Su7KBCQPifYRa4&#10;VRoukopmphZkGoJNOnaTkMpDqybU9wZCkKFDEH5zrAO3+uTZVrF4wS2VCOrAuLc+gVtF9QMsUdzS&#10;HCkco5pbmiO42E26IlkYbQOAKfNGFfAEUOGNDHMEW8tcokEGNwcJxR4IbmgIpfyD7G+QULWSXSVg&#10;2HFKRQCTc9k+Em7c9UYhJ9yVh3PV6hMyGarkC3dVc+t2BUf7+2oQ3DoZc6vJicsmcKs8NvBLGikJ&#10;sgW30CXkVCpIKC15ct+43IyeTLgr4KNftW9B5qUkcKtVDV4l/5P0kXOTMplwVxsuxb2R3HhsmBOQ&#10;9VrByFa23L1MBtliJUOXVKaE0pMD7mq1cuBWAXrQbMqc7iDjfuNJZE53wl2Je6oiKQR5Yt8I8pkW&#10;HXSSaGSE74kLqLl1MiwF7gAjJYFbpaIpVrKxFIIMbt+r495MDtwqqSo404xMBlld+Kr0MAGUvpIU&#10;syMRRJyAIKuUPmBkQisn3BXPtXNeBxncCs5uuHWlwEqSV2wcF1HmtR5gqkQ7H9VX8oWBoezJIENK&#10;vr4cISWhSzCCUMtm3zoZ3OSjNHCrTzDwKj2YqhVtSdAlrKTRJQl3xZv5UK6EIIOb1CWBW6UcPHAg&#10;tZKpS6zjInCrQAspSmTOW5BhvXICzEoGblWDjwiFxL6VYai4hS4BC/RWDqcBd9XcuoFRmqR6dN/f&#10;3YGS9RZe4Farc8lpCmXhLIqVlImfvEQbGbYy/hw1t07G3FyaKWUOkxtkilsn81ZQlHn1rvIg43Tj&#10;UzDvgIS7EuVzdkmQ1dtUnoCuFHi/4VATQH1q27cNKG6F2Li/AwK3Slv7r+/0/gQEGdy4ccyrI+Gu&#10;39ei0ZNBhpSU+WrmFrrk+xJW3DrZVyZNminpuW0D2Lfq6CV0SZAVN1XcBjx/cMMuMQm7Sca+IcpK&#10;SrpSwBfEuVFz62T+vAVuFT8XkX/FLXWJ9cwHbhXTCe+Y0VxBhhWEm0utZH+s4J9Elai5dTL/Dgjc&#10;Kq4CCrEZkQxVcgFbVSZXwFbLX6usyaDCqUz5F2MnBNiVZmq838TMggrfPJtmHgEBWiVVuxT5vY4M&#10;KpgxM6MjA7PKYvAuMsy69vEYj4Csvll8FQgIKpjxUlR71tUB/TJURygih03TcWW8KeQllH8AVukD&#10;rIra4AULZpTDM4mD4NcaGa15iUyZPetUlKDFm62WsesCoil4EwyzTrVYxq4L0Iz4twyzTsWTjVi6&#10;OWcBVkX0S+/cn7OgqrKWtfr3lk9AXFEEqr4GeLK200dFANQFGlBVHBYuchNUtINlZmoZuy6gm0pR&#10;iWXsVAe1GJ8mI55yaW1BaFalGmUkFUBCok3m9gyc6g/qSuEWg4pyU9VS2ghI1wW0ePs1pUjBEbT1&#10;AKTKJaOYdV1AkRjg3WbPOhXMjiqkIkS/6wJwZZeyeAa0FXWlIg0BbcUXXOUBhDSGBmHTVJXh5yOg&#10;rT+P59MgfwZZNYtUqVLQdXVAsxFU3f3kBhkFgx0CGrr+NLnoVWWckYOM+wK3rpBJ6LpKOMnYNzfN&#10;IKOILxaMONzQdVVy4kE6RJWSQcYL9lOrcnsIoOuGBclZqtj2IIMdNpObXVcMON8UmhZ2naya3ap3&#10;PXRdNZx4aY1lN8jwUJFqJawt6LpKAQWqXJKDTDeUgK6rB+4OWi2pc9fJqpn7r6kv8HwEWrVqvhi4&#10;wCCjfTm9FYXfArquVeh5rqKlgwzH0S+1Nc1BSLwqrxQDT4BdV0bc4NzGjl3XKjRBVcXSYdfJNuy6&#10;VsHBorq6w66TUYgf7eBm17UKnR7wMhrJTIAscR9VsYTPDPUAlMXYeoOMxGxq4qkbIbGuIGZNIxfY&#10;dWWEq4RkAseua5XDz66TVSkEhffgM0M9UCrRpGoNsioySrjVnLvErVK2hEW5tYywygMl60UlkauY&#10;96YIGOy6MsJUeYDwV7Pr6oHX7etHuLFh18kIthIjUbd5olfxUFK33ixmaBUUJs4MNbuuHqq5NQUY&#10;DLtOhmRyEtSNEAhW2lmU6W3YdWVUJcl5HavZda1S7eRNXU32LsiqnI4p8AFdqIcfkjqcqAQZc3vJ&#10;xQz1QPqnqUDMVwYZuoFWpWoxu1bBplXvSNgFGUXEaKNk2AWU9Ukw2jjPiTqEVqHFNa9rxS7UA+wM&#10;Qgh2QVYWjslHgC7UA1YtLxlxEJKMQtyq/BjsQj2wB+7cJVlV1DYAKNiFekBUDHRzkhHZvwwCCrpQ&#10;DyTqmYIRkwzwODX6laiEeqim7eqxHDhY6rrovQv1gICb4AezC7IFu64e8NQZxBXcOhWNRSh17day&#10;awfsMFOCDG6dimxtytgrbgFppcKjM1SCiiRLdkDdrQFpBVJvyioU1L853irJkrwGI5UBaaXGppOS&#10;oNpw6wqlypGoezyAsPSWx0GlXuUBaa0e8QLhyEqGFjq5Q0xwv4KZbQd4iDijIajqenxLKenaBKVg&#10;CsKUzdu+ESjZSVFVJSVdK7yqWZ25dgIIW12R5MsgIK0vzDZlywYVqBhCXm5uXSvQMtwkFLKSnQo/&#10;Kz0NlS4JSCtRQFMW7/kIKsrb0YVMGc4BafXcQpfUo+Bwc+vWiZbJAMKyksxNaa6AtP68FZ6Slewa&#10;iJWkA7uSkoC04np2llBQ8YDHr+Lm1nUJhZucmRdAWNpxk0Sk9GRUcC3tqgyToIIb3Y8dt65LePYb&#10;NAH71qmQElKkHLduYWAaYtYLgzmAsICXccc7bl0rUGvIBHuYW6daaOWAtGpuQQUMuQIp5g4ISCue&#10;Pae5goq7G7tErWRAWvW+BRWIVrSC0pMJaaWhmzoBQYU9yYPFza1bGEBTDQ6W90Kn2nDruoRb0cXo&#10;Ej+LnQCERElJWBiaW1ChknnZKm5dKxSsQ53uAMJil1xUI1DcQpfgTFdWUABhv6fbWeYJadVSkrqE&#10;9mUmJl7Av2YZEuIx2JNBVfhZ1eURum5h6BMQVNjltLVV+zYquJYGEndAUHG/nUTXjZQkpBUPp3LR&#10;BBX1bClZ4ebWtQK95Z2lkPhZutqqunjsW9cl6HJ3dwcVpjMgCFGvF25dKyDJLsoZVHDDcag0V0Ba&#10;T24OJyVdA/HJ7Jvj1nVJVad13DoVSGQKsyl7MpCw/nSHLqkmj+6Nk6DW72tdnLegWtjKiWolJKju&#10;gKCqHAp6RZnTnbBWPbf+MqrMbbKWFLd4rSCTSpcEhvZJ23byWBS3rkvwh0puQQXWAiyh4tZ1iZbJ&#10;wMNiBaFfHbeuS/SNE4DYDbeuFbQuCRxtuXqrOK2A8kQFV60ng4rGKYBI3Ep2raC9alH3FUQsyADF&#10;LeCtfKG734KKFM1vGUSxkoFvxYlt2pyC8OrWDPqHh4DSygFwxe9h6hTBLXTJglvoElbSRcai8Cu+&#10;IDSz27hQCxUZU0iQANSClQDG49ayaxNACTScMEZegGOZHXnYbnZdneiQQKBj6daFoDhuXZ1QatyB&#10;2aL0K4YhWAZ1DQTS9e26y1eeUntAICNUWFNP7wDIcnScyySo4Aawyawk0Ln2ldZFmVSok/JHCMWM&#10;GDZuVXfUGHlJVT5Demgpbl0xEElQTgwi7e0bK1WhCsHdq0qiaY3OGrBJRZ8KLBO3b6FNpFsB4799&#10;Ixfqx0X18cgFXRULvDdgJxXuCHW68ew0bvgwjO8piZ6ACOvgmG3rqqScSm5qQUVHtyotb7iFUpAW&#10;JQ+2tiB131ReuuHWLZOK27mVTCr7zgeQ0r7S2q9JxXuRdC61bwmKle9F/AjtGxFQnh3quAW41fp6&#10;0W/BDQyPegtzVzc6lKuK5icV/nl3c+PIacwKgKYOQFChoavyqxHJALbW1ESyGrsW+gcwO2nwilvX&#10;JNQrUjhtDlhbERIO31hq4rQFqtXG34i4dWYvToC626Lua4EbzCOfMFFndny48NXMukYgHuyu7YDP&#10;VtaZCj3gNO3fiJmslFZQAROlqJiZWaBZqVqh0Nl4R9onFlba7VliWUHfmHqNZSQ1bpUVqhwzJHc3&#10;Mk65qh0Et07GPVPAWSH8UcC1YBsm2xtuXfmgeijDpbiFPiCbxST+wa2TUXVRtVyErOsD+pOrZLxB&#10;9sL6VyFTsOlt34BsUIvbGFtBhsepSrOZfesa4eAxa6rCMLdOhq4DO6a4dUVCuqyDuOOxa0vCU6M6&#10;2oq5BYYVzMaPSZ2vh3LnRuBBvRIJHDcyEAq/6n2fZDTuu1RYEeBp54ZMOs0VZNgVqiUVS9KVwoFn&#10;xtSzGmRklarseci6UiDtAiiROQFBVvnKyn1H8nVbSUrJ0CREcetk1IImyU3JZNclQHQqXiGeUgF6&#10;vf7WV8ScgK5LwBpwdStunQyljJiouXWlcL6woxy3TlaV0Hnwmbl1pXD+ws2tZJDRnsRUB+BYdqWA&#10;4qIaqFnJJPsQWldWcoBX4Ybhprh1FXTSnMHtW4BXC7Wh0ohBJ/eD83q9nZ4M8Cq1myi0r+bWVRA2&#10;EF3VjZQEeJWAHT1CFLdUQfjm1QkI8CpFJaXNFWTE8Cs3SpyAAK+WD07FAnD7tH3DUeWy4RCmRkar&#10;3lOegE5G7Q97ArpSsDUJOKadDFTu6+NWsisFutuBL1VS0skAe5BcY/YtwKvUfqVemuEWZFUiQwWf&#10;8Sm2fSPtm/bAilsnwwg6nOsiwKscbVVFtxy67SOfv3jP1b4FeBXHPA9aNbeuS6jN6QDt+GbbR/LC&#10;AYmtuHUynHDSeg3wKp5aV48Ah3X7SGo0P0haFbokwKsVGnEu3iBjgYjQKm5dKXzQJQo9DMCpzQ31&#10;SqKemVrXCaTB0yhBbVsnu96EkRWzrhI+VPA9lGMmEK+0zDId7LF4ulGCE46qFUr+g47SPiqTkGdv&#10;W33CJOSdmLzMpCvvhbpKE7lKLil9d822BR3pws4PlMhVzDQXLuVt0taEgi/KJkng6okXmlMjHgFB&#10;J8OJWMXtC3VN27KmGx0uUHWus+wrVcZVb0eYdZPk9SJQJ851ola5swmmqWXsWuRwEC4uibYcYB8L&#10;jKKYdbr366mUSCBdsdfwgSqrNemQfbVpgXTFzPtQrsVMLeloEKjOdWJWWUaK2ChuoX3Kd2RkJDGr&#10;Fy3EMOTFUQu6F28bxawrA16MbJuSkYS68iRVzMKqWDDrdOMx+vd//od//u//5a//+p//05//4c//&#10;k3/8ff3rn/7tL//+G//6uz//5Z//8U+PP9X/8b//5a9/92//+Kd/+pe//OWv/+tf/8d/5Tb6P//v&#10;z//2+BPkDAnVvw/z/yNmezvxc0WM9diJjxUxu9aJzxUxq9mJrxUxKrYT/6yIUZmd+LUiRgV24veK&#10;GJXWiX9XxNhHnfizIq4Qc6fm75WMTSHbSVmFc4P7Ts4qqhvkO0mriGuQ72StQqhBvpO2iokG+U7e&#10;KsoZ5DuJq7hlkO9kriKRQb6TuootdnL+3khdRQuDfCd1Ff4L8p3UVTwvyHdSVwG6IN9JXUXcgnwn&#10;dRV5C/Kd1FVMLMh3UldBriDfSV1FrYJ8J3UVhurk/L2RugpHBflO6ipQFOQ7qauAUZDvpK5COUG+&#10;k7oK6QT5Tuoq2BLkO6mriiFBvpO6KgES5Dupq5oeQb6TugpYdHL+3khdBS6CfCd1FVII8p3UVWgh&#10;yHdSV7GCIN9JXXnxg3wndeWWD/Kd1JV7Psh3UleO8yDfSV1VfwjyndSVa7uT8/dG6srFHeQ7qSvn&#10;c5DvpK6c0EG+k7ryKgf5TurK3xvkO6krB26Q76SuPLJBvpO6KisQ5DupK69pkO+krtygnZy/N1JX&#10;/tAg30ldOSqDfCd15XkM8p3UlS8xyHdSV97BIN9JXfn7gnwndeX5C/Kd1JUvL8h3UldetiDfSV25&#10;zTo5f2+krvxnQb6TunJsBflO6spVFeQ7qas06yDfSV3lTQf5TuoqETrId1JX+dBBvpO695A6/l7t&#10;+5A6Mpg35JVM3D+ev1fkQ+rIFl6RD6kjaXhFPqSOfN4V+ZA6+tWsyIfUkXG7Ih9SRwrtinxIHTmx&#10;K/IhdSS5rsiH1JG1uiGvtNMudfy9Ih9SR17pinxIHYmiK/IhdSR+rsiH1JHIuSIfUkdi5op8SB2Z&#10;livyIXWkTq7Ih9SRC7kiH1JHcuOG/Jue2MWuftgNMASvUhB3AwzRq6zC3QBD+CpRcDfAEL/K/dsN&#10;MASw0vl2AwwRrBS93QBDCMmNWQ4wxLAS6XZfMAQRXNJugD8ELNYRiymJZLCtpvCHoAU/7AaYkkgc&#10;YzfAlEQiGbsBpiQSy9gNMCWRaMZugCmJxDN2A0xJJKKxG2BKIjGN1QAziFF5VrsBpiQS19gNMHUi&#10;kY3dAFMSiW3sBpiSSHRjN8CUROIbuwGmJBLh2A0wJZEYx26AKYlEOXYDTEkkzrEaYAY2KuFmN8CU&#10;RGIduwGmJBLt2A0wJZF4x26AKYlEPHYDTEkk5rEbYEoiUY/dAFMSiXvsBpiSSORjN8CURGIfqwFm&#10;sKOyPHYDTEkk/rEbYEoiEZDdAFMSiYHsBpiSSBRkN8CUROIguwGmJBIJ2Q0wJZFYyG6AKYlEQ3YD&#10;TEkkHrIaYAZAQI4tB5iSSExk9wVTEomK7AaYkkhcZDfAlEQiI7sBpiQSG9kNMCWR6MhugCmJxEd2&#10;A0xJJEKyG2BKIjGS1QAzKFIg890AUxKJk+wGmJJIpGQ3wJREYiW7AaYkEi3ZDTAlkXjJboApiURM&#10;dgNMSSRmshtgSiJRk90AUxKJm6wGmIESKnYtB5iSSOxk9wVTEome7AaYkkj8ZDfAlEQiKLsBpiQS&#10;Q9kNMCWRKMpugCmJxFF2A0xJXEZO6GeYXuj6YfUFM3hCF+HlAFMSl/ETauiOKSwjKPTjmAMsJZGg&#10;SbjyqSC5XIMpics4Co0w5hcsJbHKiYZbeBlLoe3nHGCpE6voZ37BUhJnQIXiILtdqNKc8QXLmAr1&#10;8ucAS51Y9TPzC5aSWBUxc4ClJFaNyxxgqROrbGUOsJTEqkSZAyx1YhWXzAGWklj1InOAnSRSmCYH&#10;qB82SpVyUHOA3e1Me+g5wE4SaWc9B9hJIsXG5wA7SST1aQ6wk8SjSiX2bawfdrswJJFaVssBhiQe&#10;yxgLafNzCktJnDEWWszvplBFAWMRlzEWysjOAZaSOFNDKCi5nMKUxGWMhSYocwpLSZwJIscyxkK9&#10;qvkFS0mcSSLHMsZCh7T5BUtJnDEW2hHstvEPqSLLGAuV+cYUljEWOjvNAZaS+IeEkWWM5fhDysgy&#10;xkLVjzmFpU78Q9rIMsZy/CFxZBljOf6QOrKMsVB9dazBMsZyzPSR+mF1scwEkmMZYzlmCkn9sPuC&#10;qROXMRaa9M5FXOrEmUhyLGMstEmfX7DUiTOZhLzp5SJOnbiMsRwzxlI/rLZxppRQQ2g5wNSJyxgL&#10;fTrHLixjLJSTmAMs7cSZWnIsYyzUnpxfsNSJM73kWMZYjplgUj/s5GBK4jLGcswYS/2w+oKZZnIs&#10;YyzU1Bm7sIyx0JNnDrDUiTPZhE44yzWYOnEZYzlmwkn9sNuFqROXMRYqns1FXEriTDs5ljGWY8ZY&#10;6ofVGszUk2MZYzlm8kn9sPuCKYnLGMsxE1Dqh90XTElcxlgoDjfkYBljocbrHGB5O89EFMomL9dg&#10;6sRljIWi7WMKyxjLMdNR6ofVNs6ElGMZY6En0ZzCUifOpJRjGWM5ZlpK/bBbgymJyxgL1SnnGiwl&#10;cSanHMsYyzFjLPXDag1mjOVYxliOamAXXpxljIUCh3OApU6cMZZjmadyzBhL/bBbxKkTlzEWSjvP&#10;NVjezjPGQjXT5RTm7bzMWDlmjKV+WC3ijLFQpHw5wJTEZYyFBoVjF5aZK8eMsdQPuzWYL5Zl9go1&#10;o+cUljpxxlhoVrGcwtSJyxwWmrXMKSxv5xljoRreago02M0vqB8223jOGEv9sBtgSCJ9kJcDjNv5&#10;XOaxUFB0rsFOJ1JecQ6wk8Rzxljqh90iDkk8lzGWs/o/9autfth9wbATz2UeC51PxxcsYyznjLHU&#10;D6spzBgL7YiXA0xJXMZYzlmAq37YTWFK4jKPhVrpcxeWkjhjLLQ7WE5hSuIyxnLOGEv9sFrEGWOh&#10;fuRygHE7n8sYyzljLPXDbgpTEpd5LLStGXKwjLHQ3HwOsNSJM8ZyLvNYKAI8v2ApiTPGci5jLOeM&#10;sdQPq22cMZZzGWM5Z4ylfth9wbydlzEWKsSOXVjGWKgwOwdY6sQZY6Gq/XINpk5cxlgoED2nsJTE&#10;GWM5lzEWOsfML1hK4oyx0I5pt4gzxnIuYyyUAh9TWMZYKAs+B9i9WKhiPgdYSuKMsdCXYbmIUxKX&#10;eSznjLHUDyt9MGMsdCVdDjAlcRljoZ/j2IVljOWcMZb6YbUGM8ZCX/XlAFMSl3ks9GGZa7CUxFnS&#10;61zGWM4ZY6kfdos4deIyxnLOGEv9sPuCKYnLGMs5Yyz1w+oLZoyFhlbLAaZOXMZYzlniq37YTWFK&#10;4jLGcs4yX/XD7gumTlzGWKjXPg7TMo/lnDGW+mE3hSmJyxjLOWMs9cPqC2aM5VzGWOjDMBZxGWM5&#10;Z4ylfthNYUriMsZyzhhL/bD7gimJyxjLOWMs9cPuC+bbeRljOWeMpX5YfcGMsdBoZjnAfDsvYyx0&#10;bRiSuMxjOWeMpX7YrcGUxGWMhQZacwpLSZwxFrr2LKcwdeIyxnLOPJb6YbeIUycuYyznjLHUD6sv&#10;mHksdDtcDjAlcRljOWeMpX7YTWFK4jLGQlvUIYnLGmHnjLHUD7spTElcxlhogT2nsJTEGWM5lzEW&#10;mgnnF9QPmzW4ZoylftgNMCTxWsZYrpnHUj/svmBIIt1klgMMSaQZ03KAcTvThXQ5wJDEaxljoQfa&#10;lIOdJNK4dg6wu51pWDwGWMZYrhljqR9WcjBjLNcyxkLXtDmFpSTOGAv9QpdTmJK4jLFcM8ZSP+wW&#10;cUriMsZyzTyW+mH3BVMSlzGWa8ZY6ofVF8w8lmsZY7lmjKV+2H3BlMRljIXehkOUlzGWa8ZY6ofd&#10;FKZOXMZYrhljqR92XzB14jLGQuvwuYhLnThjLDQY3U1hxlhoOL0cYN7OyxgLPefGGixjLPQanAMs&#10;deKMsVzLGMs181jqh5UgzRjLtawVRrvvuQZLnThjLLRz3U1hxljomrocYLyd6TG6HGBK4jLGcs0Y&#10;S/2w2sYZY7mWtcKuGWOpH3ZfMHXiMsZyzRhL/bD7gimJyxjL9YdWKcsYyzVjLPXDagozxnItYyy0&#10;nh2ncRljoeP5HGApiTPGci3zWK4ZY6kfdos4JXEZY7lm65T6YfcFUxKXMZZr5rHUD6svmDGWaxlj&#10;uWaMpX7YfcGUxGWMhf6zQxKXMRaa884BlrfzjLHQVn65BlMSlzGWa8ZY6ofdLkxJXMZYrtlSpX5Y&#10;fcGMsVzLGMs1Yyz1w+4LpiQuYyzXjLHUD7svmJK4jLFcM8ZSP+y+YEriMsZyzRhL/bD7gimJyxgL&#10;3a/HcV7GWK4ZY6kfVlOYeSzXMsZyzRhL/bD7gqkTlzGWa+ax1A+7L5henGUeyzVjLPXD7gumF2cZ&#10;Y7lmjKV+2H3BlMRljOX6v6Sd3870OI7eb6XRN5B2VflPDdI5yHEOcwMzgwE2wGRnMdtJFrn6/B6L&#10;lE3KVa+JNBp4v6JliZIoiuRDyRljEaHEQcZYXkWM5ZXPsYhQ4yBLYhFjeeW7wkSocZAlsYixvDLG&#10;IkKNgyyJRYzllTEWEWocZEksYixzxlhEqHAwZ4xFhFoFaXeeixjLnDEWEWocpN15LmIscz7HIkKN&#10;g7Q7z0WMZQZSCcdQRKhxkHbnuXiOZc4YiwglDjLGMhcxljljLCLUOMiSWMRY5oyxiFDjIEtiEWOZ&#10;811hItQ4yJJYxFjmfI5FhBoHWRKLGMucz7GIUOIgYyxzEWOZM8YiQo2DLIlFjGXOd4WJUOMgS2IR&#10;Y5kzxiJCjYMsiUWMZc4Yiwg1DrIkFjGWOWMsIpQ4yBjLXMRY5oyxiFDjIEtiEWOZM8YiQo2DLInF&#10;u8LmjLGIUOMgS2IRY5kzxiJCjYMsicVzLHPGWEQocZAxlrmIscz5HIsINQ6yJBYxljljLCLUOMiS&#10;WMRY5oyxiFDjIEtiEWOZM8YiQo2DLIlFjGXOGIsIJQ4yxjIXMZY5Yywi1DjIkljEWOaMsYhQ4yBL&#10;YhFjmTPGIkKNgyyJRYxlzhiLCDUOsiQWMZY5YywilDjIGMtcxFjmjLGIUOMgS2IRY5kzxiJCjYMs&#10;icVzLHPGWESocZAlsYixzBljEaHGQZbEIsYyZ4xFhBIHGWOZixjLnDEWEWocZEksYixzxlhEqHGQ&#10;JbGIscwZYxGhxkGWxCLGMmeMRYQaB1kSixjLnDEWEUocZIxlLmIsc8ZYRKhxkCWxiLHM+RyLCDUO&#10;siQWMZY5n2MRocZBlsQixjLnu8JEqHGQJbGIscz5rjARShxkjGUuYixzxlhEqHGQJbGIscz5HIsI&#10;NQ6yJBYxljmfYxGhxkGWxCLGMufvsYhQ4yBLYhFjmfM5FhEqHCwZYxGhVkHKT1yKGMuSv8ciQo2D&#10;hPYtRYxlyXeFiVDjIKF9SxFjWfJdYSLUOEgYy1LEWJZ8jkWEGgcJ7VuKGMuSMRYRShxkjGUpYixL&#10;PsciQo2DLIlFjGXJ51hEqHGQJbGIsSz5HIsINQ6yJBYxliWfYxGhxkGWxCLGsmSMRYQSBxljWYoY&#10;y5LPsYhQ4yBLYhFjWfI5FhFqHGRJLGIsS74rTIQaB1kSixjLku8KE6HGQZbEIsayZIxFhBIHGWNZ&#10;ihjLAqQSwHsRahxkSSxiLEs+xyJCjYMsiUWMZcnnWESocZAlsYixLPkciwg1DrIkFjGWJWMsIpQ4&#10;yBjLUsRYlnxXmAg1DrIkFjGWJZ9jEaHGQZbEIsay5O+xiFDjIEtiEWNZ8l1hItQ4yJJYxFiWjLGI&#10;UOIgYyxLEWNZ8jkWEWocZEksYixLPsciQo2DLIlFjGXJd4WJUOMgS2IRY1nyXWEi1DjIkljEWJaM&#10;sYhQ4iBjLEsRY1mAVOLuXMRYloyxiFDrQoriLEWMZckYiwg1DlIUZyliLEvGWESocZCiOEsRY1ky&#10;xiJCiYOMsSxFjGXJGIsINQ6yJBYxliVjLCLUOMiSWMRYloyxiFDjIEtiEWNZMsYiQo2DLIlFjGXJ&#10;GIsIJQ4yxrIUMZYlYywi1DjIkljEWJaMsYhQ4yBLYhFjWTLGIkKNgyyJRYxlyRiLCDUOsiQWMZYl&#10;YywilDjIGMtSxFiWjLGIUOMgS2IRY1kyxiJCjYMsiUWMZckYiwg1DrIkFjGWJWMsItQ4yJJYxFiW&#10;jLGIUOFgzRiLCLUKEsayFjGWNWMsItQ4SB7LWsRY1oyxiFDjIHksaxFjWTPGIkKNg+SxrEWMZc0Y&#10;iwg1DpLHshYxljVjLCKUOMgYy1rEWNaMsYhQ4yBLYhFjWTPGIkKNgyyJRYxlzRiLCDUOsiQWMZY1&#10;Yywi1DjIkljEWNaMsYhQ4iBjLGsRY1kzxiJCjYMsiUWMZc0Yiwg1DrIkFjGWNWMsItQ4yJJYxFjW&#10;jLGIUOMgS2IRY1kzxiJCiYOMsaxFjGXNGIsINQ6yJBYxljVjLCLUOMiSWMRY1oyxiFDjIEtiEWNZ&#10;M8YiQo2DLIlFjGXNGIsIJQ4yxrIWMZY1Yywi1DjIkljEWNaMsYhQ4yBLYhFjWTPGIkKNgyyJRYxl&#10;zRiLCDUOsiQWMZY1YywilDjIGMtaxFjWjLGIUOMgS2IRY1kzxiJCjYMsiUWMZc0Yiwg1DrIkFjGW&#10;NWMsItQ4yJJYxFjWjLGIUOIgYyxrEWNZM8YiQo2DLIlFjGXNd4WJUOMgS2IRY1mBVALOJEKNgyyJ&#10;RYxlBVJJHBQlMWMsaxFjWTPGIkJpDDLGshYxlhVIJY5BEWNZM8YiQq0LKZ64FjGWNWMsItQ4yJJY&#10;xFjWjLGIUOMgS2IRY1kzxiJCiYOMsaxFjGXNGIsINQ6yJBYxljVjLCLUOMiSWMRY1oyxiFDjIEti&#10;EWNZM8YiQo2DLIlFjGXNGIsIJQ4yxrIWMZY1Yywi1DjIkljEWNaMsYhQ4yBLYhFjWTPGIkKNgyyJ&#10;RYxlzRiLCDUOsiQWMZY1YywiVDjYMsYiQq2ChLFsRYxlyxiLCDUOkp24FTGWLWMsItQ4SHbiVsRY&#10;toyxiFDjINmJWxFj2TLGIkKNg+SxbEWMZcsYiwglDjLGshUxli1jLCLUOMiSWMRYtoyxiFDjIEti&#10;EWPZMsYiQo2DLIlFjGXLGIsINQ6yJBYxli1jLCKUOMgYy1bEWLaMsYhQ4yBLYhFj2TLGIkKNgyyJ&#10;RYxlyxiLCDUOsiQWMZYtYywi1DjIkljEWLaMsYhQ4iBjLFsRY9kyxiJCjYMsiUWMZcsYiwg1DrIk&#10;FjGWLWMsItQ4yJJYxFi2jLGIUOMgS2IRY9kyxiJCiYOMsWxFjGXLGIsINQ6yJBYxli1jLCLUOMiS&#10;WMRYtoyxiFDjIEtiEWPZMsYiQo2DLIlFjGXLGIsIJQ4yxrIVMZYtYywi1DjIkljEWLaMsYhQ4yBL&#10;YhFj2TLGIkKNgyyJRYxlyxiLCDUOsiQWMZYtYywilDjIGMtWxFi2jLGIUOMgS2IRY9kyxiJCjYMs&#10;iUWMZcsYiwg1DrIkFjGWLWMsItQ4yJJYxFi2jLGIUOIgYyxbEWPZMsYiQo2DLIlFjGUDUgkojwg1&#10;DrIkFjGWDUglcVCUxIyxbEWMZQNSSRwUJTFjLFsRY9kyxiJCaRYyxrIVMZYNSCWOQRFj2TLGIkKt&#10;C1kSixjLljEWEWocZEksYixbxlhEqHGQJbGIsWwZYxGhxEHGWLYixrJljEWEGgdZEosYy5YxFhFq&#10;HGRJLGIsW8ZYRKhxkCWxiLFsGWMRocZBlsQixrJljEWECgfvjLGIUKsgYSzvIsbyzhiLCDUO0u78&#10;LmIs74yxiFDjIO3O7yLG8s4Yiwg1DpKd+C5iLO+MsYhQ4yDZie8ixvLOGIsIJQ4yxvIuYizvjLGI&#10;UOMgS2IRY3lnjEWEGgdZEosYyztjLCLUOMiSWMRY3hljEaHGQZbEIsbyzhiLCCUOMsbyLmIs74yx&#10;iFDjIEtiEWN5Z4xFhBoHWRKLGMs7Yywi1DjIkljEWN4ZYxGhxkGWxCLG8s4YiwglDjLG8i5iLO+M&#10;sYhQ4yBLYhFjeWeMRYQaB1kSixjLO2MsItQ4yJJYxFjeGWMRocZBlsQixvLOGIsIJQ4yxvIuYizv&#10;jLGIUOMgS2IRY3lnjEWEGgdZEosYyztjLCLUOMiSWMRY3hljEaHGQZbEIsbyzhiLCCUOMsbyLmIs&#10;74yxiFDjIEtiEWN5Z4xFhBoHWRKLGMs7Yywi1DjIkljEWN4ZYxGhxkGWxCLG8s4YiwglDjLG8i5i&#10;LO+MsYhQ4yBLYhFjeWeMRYQaB1kSixjLO2MsItQ4yJJYxFjeGWMRocZBlsQixvLOGIsIJQ4yxvIu&#10;YizvjLGIUOMgS2IRY3lnjEWEGgdZEosYyztjLCLUOMiSWMRY3hljEaHGQZbEIsbyzhiLCCUOMsby&#10;LmIs74yxiFDjIEtiEWN5A6kElEeEGgdZEosYyxtIJXFQlMSMsbyLGMsbSCVxUJTEjLG8ixjLO2Ms&#10;IpRmIWMs7yLG8gZSiWNQxFjeGWMRodaFLIlFjOWdMRYRahxkSSxiLO+MsYhQ4yBLYhFjeWeMRYQK&#10;B9NvGWTZKcUqEsxCFTXEjxeSOO6UIhdJNVJFTSJ5IYnkTilykdQjVdSkkheSWO6UIhdps6aKmmTy&#10;QhLNnVLkIm3YVFGVzgy8TL8VkRdeGKSziL1QxSCdRfSFKgbpLOIvVDFIZxGBoYpBOosYDFUM0llE&#10;YahikM4iDkMVg3QWkRiqGKSziMVMv2UwZqfU1kiGY6iiqjszIEMVNauSFwbpLGIyVDFIZxGVoYpB&#10;Oou4DFUM0llEZqhikM4iNkMVg3QW0RmqGKSziM9Mv2WAZqfUpDNDNFRRlc4M0lBFVTpBZYKtShXV&#10;nT0DNVRR83t4YZDOIlZDFYN0FtEaqhiks4jXUMUgnUXEhioG6SxiNtNvGbTZKTXpzLANVVSlMwM3&#10;VFGVTpCaJJ1F7IY2B91ZRG+oYpDOIn5DFYN0FhEcqhiks4jhUMUgnUUUhyoG6SziONNvGcjZKTXp&#10;zFAOVVSlM4M5VFGVTtCbJJ1FPIc2B+ksIjpUMUhnEdOhikE6i6gOVQzSWcR1qGKQziKyQxWDdBax&#10;nem3DO7slJp0ZniHKqrSmQEeqqhKJ4hOks4ixkObg3QWUR6qGKSziPNQxSCdRaSHKgbpLGI9VDFI&#10;ZxHtoYpBOot4z/RbBnx2Sk06M+RDFVXpzKAPVVSlM19fRhVVuzMDP1RRtTvzFWZUUY0oZfCHKmox&#10;d14YpLOI/1DFIJ1FBIgqBuksYkDTbxkE2ik16cwwEFVUpTMDQVRRlc583IYqqtKZwSCqqEpnPnJD&#10;FVXpzIAQVVSlM0NCVFGNd2ZQiCpqqBAvDNJZxIWm3zIwtFNq0pmhIaqoSmcGh6iiKp0ZHqKKqnSC&#10;ByXjoIgQ0eawsxcxIqoYdvYiSkQVg+4s4kRUMejOIlJEFYN0VrEi4vdpRkQpSSdh16GKonQSGxuq&#10;KEonAYyhiqJ04mUOVRR1J67AUEVRd2KvDVUUdSeb6lBFUXei+YYqiroT8RyqKGJF04AViVKTzgEr&#10;mqpY0TRgRaIUuRiks4oVTQNWJEqRi0E6q1jRNGBFohS5GKSzihVNA1YkSpGLQTqrWNE0YEWi1LgY&#10;sKKpihVNA1YkSpGLQTqrWNE0YEWiFLkYpLOKFU0DViRKkYtBOqtY0TRgRaIUuRiks4oVTQNWJEqN&#10;iwErmqpY0TRgRaIUuRiks4oVTQNWJEqRi0E6q1jRNGBFohS5GKSzihVNA1YkSpGLQTqrWNE0YEWi&#10;1LgYsKKpihVNA1YkSpGLQTqrWNE0YEWiFLkYpLOKFU0DViRKkYtBOqtY0TRgRaIUuRiks4oVTQNW&#10;JEqNiwErmqpY0TRgRaIUuRiks4oVTQNWJEqRi0E6q1jRNGBFohS5GKSzihVNA1YkSpGLQTqrWNE0&#10;YEWi1LgYsKKpihVNA1YkSpGLQTqrWNE0YEWiFLkYpLOKFU0DViRKkYtBOqtY0TRgRaIUuRiks4oV&#10;TQNWJEqNiwErmqpY0TRgRaIUuRiks4oVTQNWJMqJi//05z/99T/+9b/9+x//5T//+U///Ntf//jl&#10;77//+vdff/nj91//+PWXf/7+6z9//eUvv//6F73z5z/925//+Bcrq3/+8n9+//WxvPguGpP2L/r3&#10;9JiJp6ro//zH//7bf//H/tIfv/zH779OryeHuFuHKMSFsR6WOkr+/V/jGw++Ed2ig4+F7Ikefvdy&#10;/vffrIUHX+JpoUCVf/UkaS/317//49//tnfkaNPenV+PhwHHj/kJJuRzdZT86//6y//463/92/8N&#10;PM7waImOvPda2l0+jFRjaZ6W2bJoeMw1u3u1x2OyKk2jP+D3eYQhQluXLb+4Ds4knXcf/GdzZIPB&#10;h5kt95HHs1CuNoX2mDfMxuAx3wvp4bkbLYd3L6omD65pNKqmT7vA9T5LDiyQz+Ninxlu821P7x5V&#10;L7MH7K5G+7XhgLoEPhcY95Vwo89vJrK/ezHP89w79Xwuzd7rjH2UrjizX+RzeS1Pi3A85gdT6wHu&#10;Qz5dyk30ltfTLwDkDWw/f8PL+d9efp4sKVLlH135e7nP3HEJl740ImAFoWJgPe59MBc72prkyiUU&#10;hr+GDAYJ5gqYyYDAB8zbVzx9SLkMYTKAjqfr6zCkfpzLN+Ju4X5e5e7ssDI4WT73ZTU+ZYEfTPm7&#10;UqI/N8t3xiwiwvgudkqv94c7NiyOhujO/BeWK3pwtVyOtqZcef7crlLjX5ZnyruooF3svWGQj0UH&#10;OdrkIdhxFkA1YKw//qgoXEhMmEhs9cwo2kTv+abj5fyvl3+RnHzWGd4/Lxf72d9a/EQ4rbBB7Nv8&#10;0bP5ufQRfzHiaUyZS0PRxOPpSsIf5xKIhJadX2nAVDVf/rW402OWeKYh56s4BnvxGE3km03spffd&#10;ejtNHFJ2FbQ8jk9xeDn/6+UftOI8Ilx9w/VysTV/C91tUO1jXl4WsutjihvqXx3jMWMae4bV6Rn3&#10;PGaX93mMbcVf3jIf7u4tr4xpqppB69pinexrrgdjbId9yBn+w7/7eTanN+vNFRGfym0bQ6+acXRr&#10;7jGv89x8ndNj+mlmyvH4lk4gUE7VPkcXVT/hpjPG7hY0JMbWzmtbuqiXw2v4uc8PDWGv2t89OvXm&#10;cWeMBRwn4zkxDK4VVmds6LNLms3wc2Lfcgk+v+Xl/K+Xf6A4+sgyUu5MeLlLOXpqaTTwkOkaBOX5&#10;hI3mZPAYdbfvi73jT4a8z8iCVrhem9ctYxhZcBPp93ePql+rn4zUYwyKoOOfc09UPj0exvS65Xn2&#10;pILTu0fL83bsPReMofX7DqFV69o6tuWj7rODDupv3ZlNbQNXMuP1xta8FT63Y0FSpgs7Ner4J6S+&#10;IfNBlbQFPFkVlpyFoU03dzG+Oab0qe9822LHqY8xZX10QUH5tLjt6fFz6XYEls6R1PDz2qST/v0r&#10;XCU8jLi7PFGy3XbnRqSGSB8tY1R104hd6kBYb7RMj+08Hy37u0fVZwm+eIyH00esP7452g82YNdH&#10;6OMWyjlaxhTr7szFY/Kk+o7ah+Reyw/NbW+ZnSOqugejjdg0JYuVlh/L7uhv+1zdbPkhP9ir3vXx&#10;2UdDV2JL+2MXoT4kmAMyextjG9qmstfKFfWWR+GdUAJ9afNNj2Q5ofzxGb1lX3T3+gxEgsHp72KM&#10;RtmG8O7zPC73iSHpk3HWOVF3xF+mScg3W/pMrfLbg/olS9k/9aV9IZsfHADxb5GhYSlb0CTYmdvk&#10;49UtsT6RnCZeDcnHHNx3/LMYsGc8LIWPx25rDqPtWtR7y2HrHtDAI+s5rV7O/7bymJbHwpeP4BEz&#10;L3Y1pNx95NlwOC1IY/KkMKpcxvAiGoDhvX5TulvfWgfeYGwo/jJe8Y/6eI2eFIqruxIYEM3s7c0S&#10;ne1qWYbd/UXDJceHniCuE7XyxmB0iwgpjSY/l8b7/Rx4yCyu+9KzoZ565IFTGtF9Q+3pmo6mBNgV&#10;4nL66JjHYf3s2YPAIfg2iS820J5RfLj2LiEmeC8m1o7yPfCqFHFBmhFXL+d/rTz+xsNDJ6/3U7v5&#10;9/IrtoxzJBXoxorXG/vmreA9uOJ4sTWlxU9kEiegDePlYyy3/hjl19PIft5SX5xdcP+aoZSLc17d&#10;L4UqTTe8uMU6OVQvJsDVJaOpDyq00Ym9jL/6TKCxzNzm3Ve7Y9tXwvTCMbVkKiZqD50GxlBFll3P&#10;432LvGz5S0wVSbc8qcdrfWCWG+8fZWfmPgI33YnSKIDZ2vS59b/WQ4VvfIfEznv2qyC83OW4zJga&#10;HkVUKy2Zo48LDvlq6eOwzXa0ex3H4xcRIHMv8BROn9yOsvB5XNbnhAYzYZNwuFvzeVxWwgnuOGkP&#10;zDLv/bVxwbXwb8Q/WFPHRzO83OcVv6LH3ZJS2LgL3MHc1aAit/6xj8cLDyOGm5FDxRN3LfXCnmhI&#10;iA8pH05T/Lk9Pa/o2FD81XqKWn32rYBg+hRsN757oziAKcdBdf5/6OSvyn7YKIKf98Z6gs3GlHYg&#10;n8vYv/ir9RbLSEeJ7VW2tlgxmtQH+SLAyGT2qDz77ZEvE8U2/LJmzyHRIbj9XuiCMzUaAVhSPYIh&#10;0+++5uRWwc014whwcOuh30tKGEQWy1mtSsN3CxUV2oKag810OcjISfcotQKSUXMKD4/NYiS6rj+g&#10;j3vNEt5wsOvClmLN9+BXn72+gHCIutemiNL1JuGL35YOw9sFQhPjcujFrgYHCwAExlcU21GQQK3s&#10;PuoyRuJTQvbdYeb6m67EYkPxl/FKoLZbIV1D9O5PfAS0WwR5h+Xz3T0wWNxBV5a56w8FsVt+rjeL&#10;5n/bCTY2SN98+tOVd50pQgXNHrwlCiui7W70C7u8GYu9YlSey9iLknGQielhlLcJAjI65SKEhX01&#10;yLLffW5fBIyiibSyxFw+sbkUIz5ZCx93jdjQl22HyKBlDxDuoVfuDnzfdgiroOKtu4Ldgje5oWq7&#10;2cZSRjueeObbtYJZ2rbDpl/wQPjwrtwZezUPBjYvY+lPmfrI1IOd0u0HvL3mFt0SDHSLf47q8cJy&#10;ia4NRovfn/94oYijB7ILlTcrJ/taR8T5aqtvZRt1D4T4jr3a5VGC7lbm+PTTvMaGPgvGzGC53Aki&#10;63G074KxYHH4rvRk+RHNOE39wmx7fOOJrTIFwVgo7UHDp3ZKt0ITz2FFtaEiOvR0X13YdgwWabX2&#10;FYYCbLaVD+TCY9fi4C5LY/mWYGDlYFaZxLFjtVMAvWJkrGuMkanzWKBNGLVmc9/oLaLsivep6EqI&#10;zYYpGAcZG9h3A3lfrMTbzRIw8d1ABkccRtTj7IOMJa8hPc38R3FKvf1ovSvdw6OreJRrz5075NE3&#10;UFs9vGDn/R54t+wT1lEv5n+9+Lw4RvJ80c+8LQ/F3270PQWi+ux5sc8r68HpSYHfuxYjDvfoGemf&#10;ukLeAaEV03u8ofBOm7Te2sWaeHDCHT/J2mE5x0Xx4P6RzSO/RAvwS88ThoXMY2tT+1kTslvL4oGV&#10;oTje3sOngnCh6onISY+/HoPny4b4qtBMexsf5chxDL2MktNmccJyQFfZu+wAcWkQa+AksC3YQ6sd&#10;LRMt63xjQSPPdxcHEsNX2bzPwqHDouQxBqIzBjrSdr2jZSI+rsAQVgHk91sm0uGxtWNJ96qRHW12&#10;bTIwJBOYyRf92Dj98R6Lvd0yMbLJVeeTVloM6WiZmGofbe6UjTvjxGdykdHW8ovrnhie+y1jqzvX&#10;L+a0zdTRMuq0WyCDxkf6nuSCWMvIdl+9UabiL5MwwhYEse1dVkk010BaqdqGE+RE95HQqYMxVoZr&#10;SQIaW4sb3lpVE2LRkzVe+IPRPp1QuT3a/RpsMkBcjr44Y+yRLYx6r2WiMX3fZmRlkJ47hTZeHDxQ&#10;4CxugxMd7kk0L1yB47KJn9fzyubWJxLPJu45EzbQET/EvY/mBm4PfPs810xNkkdk5No8k5HRVmSf&#10;SKU69Ins5uTxmPBiD2xqa9zF4OZocwa3G8h0cApWEhjR0uMNCvkkFbdgJPc+K7WjsKqwhPxbk4Tg&#10;MLXjPNOu8MFmfrOjJjFY8Mthxh4zWQXtibrsXvFrw/iLy2Yh7u9b2UUwF6WG920ty08tjLbgadfb&#10;hKdTKIvDBnxw1PrMarZr5vs8K4ezv607TQqjTdBCzsI+XuQAJuiCiKyyufyx8tTCoiOy2zUgNsSn&#10;4MOlDpN327kesBqyBc6PmcgogAA5R4orct4tq9iW2yamN19k6dpJI2XaHRffeDn/28vPc89b7pl5&#10;rCAv53+9PLaOHW5AtxOY8Znwcv63lyda68N7Hj8vF3vjbxGOcFxAUfC0BAD8urd+MaWKQLoPCoMl&#10;aVFKjVsIV4IIEO2u1YUYA3b46VQi07UVgkPx7DGCEUlZmNiuri6WLivE+T5i0Pc04YJJ3jcWUjPS&#10;ElgwcO26AiEGivuct6WFL8B3/7moCYEHnh2FGZUsCYE9JxCxzip6fdBl9wur2h8f1CeSmKfFKbrC&#10;wV9AMZuqu9iWlK7sUYHPO57LuEk10MPiTiFoKnaEBvLzWiModfAo79r1rdd7uXbYUQmYGuuEFJIh&#10;uhL76tvHVc9mPyP4YKaZXOMxthV/ef+A0VipbWe6sCKQI3caXmjlZLoDx71cEx3hn0GCve/eprIo&#10;DCHmLTziH8Z0I5bsPBL0a97aaQ6ue8b3sDqmNgSf2I7JUvIhH03GjW219ww/rQXzh55dtkzhAyG9&#10;MHTxPT0njwA0CjmszY1NxNMkSHIEvL4/mxIT9zqOgE1fIfi5XbHjZxuYeTzGouzoKMHyplNu9hlJ&#10;6FYdGiLZR6jgnkRD9AoXJfaZufIdh2gVVvP9PvOt6Z6+M0bOJqS7HzoAydfEnDUhnoFsuV3+n+hR&#10;5Kyt7zizSYJx2DCw7S2mqNlkJ4nM5V9so6Z72DC2FvY9lY+t2TpRUpmd/X088R1iKBmHHsfRJPjJ&#10;sm+D1meT6SUPynhEV1YsP/JgMDHsXc7GRJecIAZujQ8a8Yy41bMnasHa2wRPPs3mx4gWjlJfQOxs&#10;hyB+CgOBKyw+H8TBD4zB58H/tpFlX9KXqfdJpzjqyCbdi30NUWHomtX7QI31cMQn3ghqcb7DhoM3&#10;cBJTa95qYy6XH2GwVF7fm/D0Yeo/Ptrt5fyv1c/xC+Io1vsrfr70nttcjnfxubvq/th7buRBWKw1&#10;9qaOsTlX/te5w35wT+pBNLePr5fzv708tq2JKgcKXv1OEC/3uTdPsus8cIpEy6dta/9TZ3DiOFBo&#10;fZFL7WkS3pb/bbw9Yd6zCIgkTQXWdJSoJ/exCRimhsb4xJvekJO/C/Xem+9hWpXvGyD2s5IWomVz&#10;pZPwAfncqLeiPLCgTnm89LM5qN6U0chjQlv+tjIW7ut5gXF+wTJxTHJFwxbCY8Kpvi7xRhto4NqQ&#10;02aIlXmUlFVi3M96nrforAsXZ7n7vU4+0f7XhTH0D1vQW/FyH8aUqEUfFRRSMAjSkLMigi0f5xHV&#10;VIgt8O72cCQAx5b/NSrHoIGmd8bYEZKe/yijsZefFyCVPz2viQnCN/1pASpgZpMMPqPs2CizPs5t&#10;PvB82BdsSYCsElKNxT+z9nxi7tqOTQTlUMLH+ou9tCVP7NVNVbxKy6r0AcUdVFizLVHchHYzYX8K&#10;gu3ChtIkGmjcxoZiF7ELXuDtrUo47hd2eTH/a/wxx+BDrThe+iDQsS1/iXd8LJQOHOSTzZ68PasS&#10;fD+uyycq0MNTNE3+3WWnrprFQsX7sorJbGjj4aOFRaVASeuJsk3CqiC2iQ3Rnj74CMNx4euPgVWi&#10;uMrQ3SvWodOIDeGv9KNVqCFC1upPZyo8JeRR6K0iF66gkJx4Xldu3WF1oFdjs9iJnovzICA0XUvO&#10;5SAjkW634zxiqoT+ANz6esNP0an6c2+JeDhKwTidPgv38yCzNfo6IRCrFKVzxfTeN2adCktzqyNb&#10;PrcI44cErij4RNdleLVZxWxruNvJAs/FFdnoxX+y2Zh2pcm22jkP3vc1r9X/ml761AMvdjlTGhRn&#10;6WJQmEd/Cu/xJJcCwx4OKs4UB6+xXaxruGYx0IRILO6sCjGPix8Puof6dYqtw7mxf/FXGyIyfbuh&#10;+cQDaSvJ1xn4Qjf6cMVIPTmLjyIkPhZPjvsXcqPZiDvAQDKOPgpxkkudoPNh1M0KUWoJQy5u3ADo&#10;vZvUImKxf/GX9RbTwlXd8WrvLQrWgzBPUKJmQvenbFS+go+n95olRcI9gYveskMd/RkGGdvcV3B1&#10;bglwuaXK2cclJo0Kq7Ir6UFr6G1Q7Jy7JzDTxFFwYgts3uqtwleesow3TpjtPLfoB//2ETsLQhNm&#10;nrg/OTi+CtBI+9N7ze7n5exV7LOYoAgoeCiacd3us2LvsprabnOvWUURnWMQ9IgwE5clR8oq7juG&#10;ixTp1pi+9pRBLmxjwrr7xjvhVYRhJO9b2em2t2K7hP2Es3r95hISO7A9NUG3eovbi4azipm9ll3r&#10;/ZFR5r3VGbUp7DYEZFbXcIfPcq9ZtmyXZI7wphNaZ6Z0oDtuYwpJupYCLjnOsUQFEX+ZQbZpFbTe&#10;XjSr7ri5NjZLzMiDSocbdau3L7KcHO0gKJNcLE6V9BN6F3YTcSA/+YFHAzZ9e27Plh5X4rzTytwz&#10;cGzmR0lGolx1Yt6cPnsVTBTfd217fj10MqVJKUuniQtD5MX8rxX/1DUvdjWFcbQw6MI6+T7SYY11&#10;T/jWFBIg/SYb2CUeS7mQK4LHrvGrAnteYt0L6MuTVBk3IthC7eaf/pRcet/fuFoOMPi25LCVbg4B&#10;YAWgI84aH8OhA5bsvna9TG/2kwMYZ/OzBwnYRNZ+00mTYoZdnR0upEtIEyS94f6q3hgPkuXyD2V1&#10;NUElF2S0Ur9xR+zLuQPnJw5uw/qRO1w5NyIlHOP5zTgy1ieZGKZ7pzcn96LPS+Yi8fumytC9WHVh&#10;R+AxGX3+GHersBPxLt96a3qQHDPlxp9nn0gp1po/Zp+NpiuP4dsfIyn9MELsZfzlfV50o8M+L+h9&#10;qk4tE4syf5r5I2E1rH2SHnnb+3yWm9hW/OUtI/KdazR9TArCnsKXsq0BgZHwnMxbQf242SZPjNnx&#10;5YSgLa9bJsztsLCS9KJjjEmFY+pVs9iiYU0k+YW9by0Tp2n796DSkvwT8MOk87cklCbDXs7/2ug8&#10;kDB3Z7VcsOWbgeHl/G8vD9Jt+yyWpqWVnTaCDyOBNvG3CCZExImR4FYBf8zmlacIDei2ClaYcvXu&#10;GkHKryOkZ+PBdtyOLLhGI9cXuXOFhFzGgApyh/ZxiWcnKJjWzC2rxatWTnkMC2NskxS2M8aC2DPd&#10;g9wRNu2M4bA18HCY/evRJrnFDE7MTaoOOj4pATRYiF3xmOMD3mcsZkb+/mjLGfR3ebNFL4/RDoqP&#10;ZLPUMsfFDPKn85QttIx4ob3bcGIm6xTdeTh1qYlrNmRAh7jCY/Jtvc94V+At133+CM9JytBR1j57&#10;LPtIG7Vj77icKwKOnmEPDoBGiHNFFoMncAicAEkIfBM79EtGiFuzk3zgO+gqW8nYnp6Wse9deL1h&#10;SJgMs2wFGOvegfAYbrpWxR/qQFHsZfxlLRMIIAfNRB/Fl3AJHEs2QF8ZHFtJjHHhS98eCbE1XXJv&#10;ZQC8Ln0fIZzCCgudYjzNEcDYoOo42uQdoDCMsfe0fHA9k8ZUonMfSGVJ+hx5uesxWjiv+Vk9cKbM&#10;r09iG94PeISOgIPbroUGUBKy+nlzjBRlspWEs5piAphsBHV8EIhFRA+Ox8izaz18hr4OYi/jL5cL&#10;4HmLvcjpBIuMs0P+eFeJ2KkNr+rKhXP5fnETxRhnX4GxrfjLW2aQLOWHtcB4pZZPawGsaZn24ewt&#10;0xbdtrWP2FT6zMYuDSvHigVOdClVfV7/+ARNJR4tf9I6sZffbF6OMPiYC6js6/jQWy6nPlbcbGRx&#10;hYmMoePuLS/nf4/yfb3qbFzbB08WQy7PAJp/Kuj0wHy83LferJxrN+lbQErQUE3uP/eGaJPZP8KU&#10;yZa2N3prV7pTO6R9k0V5lso1CMuPdB2Lfeu4hMW++6wB8LlNgs7Hed/fHlanc2DjSKTrGHcwyqav&#10;P4+jypvNharAxNpl+lQ+ykhvBYPI5XEUdeYeg9hUYF9kR8/Qr4bJnFbw0LPrllnAhmHIzh7MErZw&#10;X6Lk6ZtBdLSM79JtHvyLtmncbJnBMZsZ54Oq4+p/Yhy4UHH2VmD+ebKJizomx6bB2y5BsZfxl482&#10;q99lXZlLSeORMsaWs482Ryq5dyMyRvZTPwZEjhvjZ7Ib24q/rGWdA3Qc+Ddw5rQT0uV++SXjwV4X&#10;+oxU98Ml7FOVdHIK41l3wBroJe7BxDM0eXukiRBIwk7Rd2yMjl8DZX8Y7bR2tJf2eCbXdDRj5rQW&#10;hvLc8mfhLjIAsHVsZL2c/7XRVMZi7xObT0d1vJz/9fIA4SbMxOKwxPbhPfFzOWeAv763YpeTNRVH&#10;jnApk9ZGDlvYTNC+QrgNVXathfAIul9LS+KU715vBKztLe2x30eCXChZZK086aRDHlmuXxFvByEX&#10;SfRP9RNn814QGOt7rdd7PXIYSR4dPo5EHkPDiTiWXmMa5wEFeFrhnEDUjXr2GMOkS09sK/5qM41G&#10;UAjB3wW0S1WfExaJH8c8FxxDIoPGmM5conrbfhbb8r57m/OxePGmdfCjveXl/K+XRxg9/o1PYCfw&#10;T9I4lCc+ZekNmJaHpeXl/K/XzyL2mAEe9ZEf6OVib/wtDiH4nIEsmp3vc4aZhu3vQwNAFqErdjxS&#10;hm3csaqUoHVj5LiMDQFus6XTnT01wzn1v8bjJn+hGcPE4Yi93NljsWpQKG0T5TgNKRu7zPeescX0&#10;4eKWBf4P0siRLSK+jUeuaSf34k7P5MyYnYeJpDTF7zKBdU2OiLVyPobnI3A5ZzoNYPt/u/sgBNMQ&#10;RY5N25xhd+kii/M6Y0siD9zb5JjWtV103TK3d/pKGe9VYM3CmImDEmEi4oj0EGbuj7HeCi1jCfbs&#10;zPHiBanpnlG5H/GMQyKbszPG9c/dO4y9jL9M+vBl5dntakunSmJMlcNDQI0+nCQPN4D2EDMCwOap&#10;4acRnyz0GQex3+m9H+WNnSKLXlcF7IyBb2LjhnnmIBQxWX/MZnxLgjm12y8FROm8u9XsEul/fW2e&#10;jxtry89rM5fngJ0n/mEPEXL+vkK4s4C1ab0Atpx+WFHc99AtF/QZab8/1E+83IFUto3DonW+L2WC&#10;W/36bTiociV4npcY6kqOQ5uZnivQZSLsN/iCHyxK58A19bZ0a4aTwgqhfN9vlEpv84/YkVeYyl/1&#10;DAOYffi8CweZg1nWsE0HIXDddnXqODnaCI+J5ONzhtR1y2glQkHNPBgSEsilExzrj7EeUsvcItCz&#10;2JCrnvIc24q/2shiGtKyc41XE2cTwJmWnTFEMCKmPNZNEMYYEYrCCgcHoGp/lxhyXMIcWwQ39ins&#10;6RAuR0Cm3L7qj3vC4D1vjBuMFPnZRxvTS5N6nsgJAXcJVrZtGm0wzX4EnFxOrqU22YrjG3/ZaPNx&#10;q35riPIJGzp5dAp8zxUmCAawe2QMfeM70IGs3uszGL5uoWl9xsxPMASHp/pRIc5ocRwitEwsoN/0&#10;SwRZX1Ru6y/2Mq5aygGptxlmmFnBPlJezv/a6AQ/FyVzb9UG51necVy1AgXNNNThnTWNKTlufjdU&#10;A0mcx9iz+Mv5PWM3IFUx7QZoB8PKw5wYOHF35DGeuY+O8neuW85jRBaezSNxV/yIH/xGnJ8er2KG&#10;jyi613vdM7z+Hq+4AIjP8A9VNueyi/GOAbf1hRGtAMSltFy3zAbh8R0wWssd6VWTweFfcmXvYrnE&#10;pavbF1zisJwxfe63zM34yNy+QjBsAAHDvoaxScy2LSDiU8pqCSvkHPfH1qtcNqAMYDS8tYwP1jzg&#10;o8/6tFZLHyclHgQmtcx+YfYduCacf+jzF2SJsB9Ig3QDsRFsZp+vjzFNrrfygzLTDE7RxuqjP4fE&#10;/lD+S8RV4IYl23NcQWC6zeln7ojvuPSiRH70+AlA4CNZ/2G06cZTby4lVb6b7ZzYl5y4Cn43t09T&#10;ky2CPZkmP8Y+a1s6b3MZio95bCv+Mr1DuoCutmnzJeGJkkqUUoE6eyzDO0iqIECPv8LYoRFiW64f&#10;rE3emskDsUpPs+Dl/O9XHn8eU06P9J45b30lIGpKmTEm8N5iz5BdP8Gok0eH1Rd79k3WOI6D47Y3&#10;IFeqIwmfZY0oMl6kvyE5+maZshJmtrmjfFvMp3HJ44iq9V2CY3Z2tutUPvbNR//8FnLYojrHOJ4f&#10;Aw4kS5bDJiCXxiOR20I0Kqx0XcmWMlLoDKa8VQ0WlMwQdD/hcX8MbFRZFeT/OF6sE9ktHnP0GYfA&#10;IWEy87OhS2IG37hqLSv3tkcv4vjGXz7aRIwdC2WwZLae7UnlIvnGwr90XW18DCbpQk2aaI+lxbay&#10;XICT+BzRgOmAH+WCm+d8fyRQIm8xsCKDwllhk4uhRDIQQBL98VnrR07jLx8jJcLYu5gk+qBjaBkf&#10;x9Uhhmq6jgxnX9GiNjtsNscRtNhW/OUtEwl3cAWDwnJ7DrnA0fCJ1yHm3GeyPjzHhkMXdn8W4xzb&#10;ir+85VP+AxAgkxT7jLduXh0bN3BzlAu8LbZN6zOKre9Ksa34y1omzNBTK4ieYsyEllnxQBStalYc&#10;ZlR6jBj4Y5RsY2zoc5JIUj07ukal8teZ4ZNEpvLcCkOY0fqn1Ea3f73cZc/OOSXcYSFbOMjRebqI&#10;z8YonDR6x8IBK7BdjMfYVvzls4nX47lDun4rxsIQ0SOPhpw1hZ8CY6csHC4nO9KbY1vxl7dM4MH3&#10;exxI84sOCWZhuuJjm84OEImQwEVtnIN1F9uKv7xlsmldUNgVXgk9hBMizVa1oqnRMuWcKffi2+Pb&#10;lgaL3z8EIXuPviU5uuYUbwqkppkG2N95+M/qnSFMLj9HJPlOir2NimiGxSDx1y2DSHteGLEvRD9O&#10;PMlErjSx87i4IT4OG6Lmx3ob24q/fHYUFDNrCYtvSN06bYhIp06sBok88Y1pV8ry5VRi30wJXBE3&#10;i1XjGPctDdAZYzy0fNovMVaJDRT6rIsKrM+LbjZILYMp+5Aw8HO2L87bDNHrez43e7p/qhZFvWdW&#10;0J0vmg0X1c1UHbNsPJ7KX88mYSlDhHUygXhNHDTWNbKzCzjJhXaP3qEEiNp4ejM2LGGQ+2OKOeQH&#10;7vdjYOyW5+niqx89K4pgYbpjjJD5kWtHQojOxLbRib2Mv0yCz6leIFLpEAJVH3l6uoS9GaK9z7oa&#10;yvfmkCcU24q/vOVTjh/OV/rWowAsv29Lt1iCBsQhOWUQAb/ah7Hu6QtirH56k5st8N1z1YRPTMB1&#10;NXnus5L5/THWzAdr8brPJLi4CcyBS2EdYZ5PRycuMkE5n4Pl1QSQiNqBi8e24i8fbRBJy0bQjLKR&#10;xpYRXrf+3mzQLPAzY9yb3LN2den9VNCR4aiDgnCp6nMki4Bs2hf42gJIUuuzULTG2L15PsX3wGV4&#10;NxoERCiAWfeqgQ7GjPQjJQidtWfQ3V5VnMTr1/opmJtsbQCUftAQtuzC+76quJuiX/NOqrXdJXev&#10;z4RO+lkmEjMQkjCRAukdL0Sd0Xh8jFLzc2PYZvZxppstY86ZpaL8fZJ+UtVgDW0ieUzL6TGQkq0q&#10;HvsNEjdb5sIos87AFYi3xlWFcXYch+L4YZoM/MF+/Vc1zwmrT5/V0pagrYPxjn0GVPKz63z3m9h3&#10;egxjTZMgDqd7OuIKdmvcVjKQDwkW1iY3n/Voo5fzv708m5XjDh1MYWS9XGzN3lIo3iKSANZc+BB7&#10;RkS/fyzrOLPaJfh8Xc6Xa2euWybC2rOLQDDSmOIxyAjeh5wUBwtQHC2jnR1lYQM5zobFtrzv3lv2&#10;el8WBCa4SVUTdRqjXJ7kGAybxgR+SPOBvpXHKLWZ5iiOzst/rx/IpI8BC7Zhgl/q10eATQ5ZZsdN&#10;GM537L33WoEzU4AXyWQE2fv9PGQtsFUG6cWd0jcg2hgweh981OuWsXdcz4xHahE4EEBfVuRbpm1S&#10;CsKPc8FF5QuQdCO8q0N4540uPvbTyV26dE7UoiAaD7s4iHmJvYy/fB2im1wGyOPA+oktg5KbJ8eK&#10;GXIi5X86Mg4EaRmVN1sOWkonZ2LLQQGimZOWwkzp56qZlrZ/32yZYKsFwuk9Gi6NNqvORYi7TVit&#10;kTHGyGwW5oV53vm+2bJyX0222X+Zqlg1Frof2yPuY/dDH/NM/BXJaHod27QhCzdbBlX3tXuRVrsf&#10;3jPZ5mRPjvyEA4Mot+YJ3GtZqLAnKeCe4OqGPuvDir5ZkfKJCx4fkztmkX/sHT58tD++2TLS6Zs7&#10;Wafphk00Uj8mh8rw4wF9tDn8y6rcRxt9xEGXfa5utgyoi0RqpgCXObSeOkWczYMSYIumqHvLMt9t&#10;PRNlo+WChAE46Uu/reWLoyqEW91NJl0hI7REWMh7aG+HzP2oO+Iv0yQvRttxL2L5clbOOow4AzkO&#10;VrXitnG5I+s6GrfzfQC490ZbI+i57Bim6ZKo6LOxYNN6Jj3X801QniTzFOaZ+0KUZ9y4ZrdJ84y8&#10;9sNQJK6lGylwY/Gvba7IoDGtf7PPuNQeS+D8srKawmgjgC68imc0JXVIGLukTwaQDlae3r7Z8jkq&#10;AAqUFqwsHZcwop1mrPeWuTKGfMk2YkTmdMjgdstMcgcDLqLX5wONOryTFA2xPSS0tcz9pFLx91s+&#10;xTvZ5PIxYcJAfnKAaL0+EBsmI2BIpGWzPu+3fI56EstLFi/z3oOM3AKLLo0tszL83OCOfFZaZl14&#10;gJI74ofQKDPgC1ZZukkAA1a4gJtdz7NbgqZDCAsrxWhfT6ymI5/Iy/nfXv6EgjIvg8V7qakYM/ci&#10;CH/iKsW1Ex7r8yVRU4XHyuf9MKZf8irINvI8BDJZLLrF6vuMJnOQ69Xy3qVlfsooJb5JeUsyuFVe&#10;HJke2znKeZRfsHE+QCzsbJ8z1sER5zt6czkLoH1+0AcTlI097pHndAShc0mDnZMZZBx+WFNZXvRJ&#10;Jx9HMpjvneHQt7ktCxN54fu6kdP4mEh+yJqXhdizMg7ke9C1mdNTzgJ3AzChpjO8nP/1lXAuTwbK&#10;gJql8mH8Oh4PV17uw5xpwdj6VP5AhA5CpT0poev+OKX6WM+lHnQOrGfIl586QE4UdE0j8UU2MUjY&#10;ZU02AZB6vvchm6m1Gc/ArhviVjIyp90a8HL+18dd6aZd+tFAvqt4Of/by2NXmp1DQFerru0FXs7/&#10;9vJAmSaxDLjhV6d5GsofCAzgzbGze7nLeVXQt3MF5DoljXh6fLEWMbI3t0W+rMUPLR/8EgNjvjQe&#10;XWSIIPThxaLOkf7z9sehtE+er/fdx5Sze10LYPoTyf1hDljBNmeEfY9rU73eDz1j73UdLA0V1wqC&#10;dnrMJpQ6jnp0awWpt5TfQWtctwxI4Yle3KlhuuAYU+F/xhgizjHgOOSf1kxs68uqwzH1u3PRlZwt&#10;9zV0rLpYl80Lud7uWfMecYeI4f34mFsqTDcdb98bMWJrx7so6WQ6hpY5+zXF5REe9wG92/Kpz2Qn&#10;pdB3YAwrK163RgjgxHdft3dbJrfENNch1V1KzlXrDGvKqeMjWvo0W7PUUB4VrPYsH2Rzg0EHAQRl&#10;8Jg80WtWRhYD9iDzIJSu0jPlokzFXy5heAC+Mi6MVpJ8PKhE0oAnex1DImG2PuNsED0wvRHbir96&#10;y7jyJp1kXgBQxj4TBumP0WQpJs8oOBpASB5b3FdUbCv+8pZx+T3YcJGrwYk89EubyCNl9+gzpwN6&#10;MhJ9ruQh6BCup4FcpL6ArZJW3Frmg20cKIxDQnTCIxkk+pKbdH+0meSegwsIY19J7Z0654uSD4X0&#10;hpbxQvzMNvibUnoKLcd38chS1Wh9EyFiB3J2wnZHGMATJI4spnvrmS1N6XH7igSpQ5XEqgkY9InU&#10;HX/JqyE+6GLAVIBOFfp8sj2PHKbTaB/Ju2q4QdOnx4d9zJUg2prabhyl2fdal2rS81x7MdvmFzNS&#10;Xs7/firv0uTlYmv9LXjzxcGmlu3d0+I4UqZ7z8LSquoLQDxPP1TAIV3RRrKjX5fIiR98vaROyO3y&#10;WBzHhO0i8XtyxPzo8+pNs4Nsp2vp8Fy7EuQECd0KYgYK2G91QU3zGbDL2bwebXJX3ebhJG0+f4UK&#10;WTxodbUjyfl030Smos9wbCv+8nmW0+u7WffIj4mkMt9yOARGvDH2+fyY0W5DcnO0Ty2rfynZk9yW&#10;o2VGJ4UqOIXnUAV2KXZ7ZbRP2yw7Cpd4pE4duzBzmg+Gnfd/0qu5SqswzyfbgeRfyyM9jfbJfMRU&#10;TUlkZ+shWJdxZj/bpxwBBvbeBVxn9Xvk4LBOXSc06aC8p5ZRXidIvnkLKm3Lh9JHDpvX+YUvUqfN&#10;jSIwofs2WjsHX7GHxp1MoKaiOCLBnJ1nEWfZI+NE1vIdD+TBmsHMYUa7beuW1AJN6aitVASBF7vj&#10;y+cPvaQcez3EniWnJDAkc6+9yZH74+tIsWc+VtZDpZM2J17bY0eAvJT/9dJEeFoIkdPepKl+ny24&#10;seOilB5nK9d94p70tywJsRfOD4ZdU0sXw/F1IE/zQ6puwc4N065PuIUpIOBvhgAmAco8PDzLIGFG&#10;72HsWRoVdbD5kyvQPVbE1/VB3rh9IIvShw3tdX5eH6RDKfwhwVL8tp8B+WF9EFpEa+5vcQ47mj1k&#10;JoPE2UN9Ri6MBUm3KNT2Jhlg+8N760MZpFYtKyum9ugQITuEqtUFJmn8AUgtqo7u+HQbpI+VawCg&#10;nnYth7j8afwxpc0CpbQuS/g6WycZPPPjHES5cH4Y8db7iw7KGmkKADFId84DDSkJ5YcR97ZbayB2&#10;oOLtHUx50LjYny/yhOY0Z5DseUvAYn4PeUotIa+WXkOGAPZJaimXZm6bGYVNpCzyxNfV7W7yRfwd&#10;3VWhd1yv6m4WU53KtW2Bw+MhCcg2cgCxdKu1Fucn/rLx06071iZ+UkO5e7WYgmZl62hYtD5Ip/J5&#10;/qLLr9rUQVnDCPnokb4UduonN6b4TZlsWenOM3Bjv2xFDkvXwLGV+MukUunorZ/g1ObHej9J3/Lr&#10;DMgcFzhzZojoKIpQUrl/oaugBwgl4dXqTT5xKETmXC1ItS11IGlw5/hwB7P2N1F2TUnc0z3gjxbd&#10;E/CQpowoA3pM1eoeBQyU0Ci2pnsNcr7bu/dalUPpFWPSMbvnrsqjaCMogyDB5ER9+6XkrH9LfB6a&#10;jcuLBSC8vPVEZpzPihe7lAHhSM6Hpjl2ny8quIdMiozSqUMf9vDy3iDApESUpwOXV83i1Hp6Ag2k&#10;OzzB7h1GxZNjrs+Nsht7kI08Ta3T223uofTGLbBBtMJ0GqUtBUwezu+GUACD6ZAJ79kNkrf6eaqW&#10;jSVdcXvqCldjcIVN6OcxCPi9hp8PbfrUtgVN1oxHsQlh2fE93vFS/tdL94QcJbL1IIOXupw3fci0&#10;iZhsj2hG4eURF7IBlqEf+sMyM+Ekw90M5KE/V23yPdBDCAmKNRyv6yl8U4/xYByY9XQ8JZJlDOtS&#10;pg9+qHfZ9CKAsl0+JLxdN9I3GfNi/teKc+EB51baulMI2E/dezH/68XZ7k3UyGa3NJWPs0SedPdn&#10;0U9CXb4yw06HdyhmAAZJAvyhNOuwzcqhGU+sXE4HB29t7XJJky4MgZ8+3nhbtjuSDqqLPMPDQ733&#10;h/dEQEkFbRpJvrTMxt4maageI8G7AlINjWL521aFBuPUmY9f7Fv85XJwerXPVG/2XDF+W8zGJOdM&#10;qdgmFLihlWaJ1PjGwbbcOD6aZYRdYbOQ0rZy3nR0KdZ9lTyFV/EvgwqUfvfELB08T/tEeKpvVpvY&#10;xWGNv2yQT1vd1RZzWt2UjBl0QTPUNiCa6vveVbOnrXTsLW66Wb36ePex0cb+pWUvvLPP6mlL92Lx&#10;ZZfA06iPVgK5tjhvTcZGC0MBP2+waLqQPm3u65VNdFqMozl1MuGKVhqibCklF8YfaYWG2KCPFZg8&#10;6xU2BVtrVWv0FJgZjVzCvradXpjHWKBmh1St7q/GvEJXbdJI69BdCOd+6qoGe/g5UnQlR2DIMqMk&#10;KaPTwsG4L+6OXKz2JiBkRXuCz+uMmNqkTzmXiUEwq1sbekoS/eCFxp598WIxIO1STtxTgQIMIvvM&#10;Ry9W5ZuuDuV9ZfrftibBhOQqqV9kvQsXaLV7Kf97WXo83/oxJw6/AwN3b4e1TUr+D73QR+Mt5qEA&#10;MgbMN74ojalite8J0F9Lk3Ni8WF2OoUev5dmtbaLW4AGdJfF99JcLGb9xIDt+7OPY5z1Nqok8M12&#10;ABhVnE4qkmDLUeK9a7o8A8iI5n37PH0fl+ziSh45ESX/Og2eerrLkQMofo6QFlJKKsuGS50aQ6zp&#10;dqrjlt1z+uKgPtgZzW1i3GQxt2p1vCyYPcRi/PwgnoUuOWpzEEcz/mpji4FPva1aTMiYxEruJ7vw&#10;/pBrvdLxAcEtdriAhEyOSl+26fNq60NfXGlaQpjlD/Yqh7k8xQIXUedsomRd90f5WcYyVwrGYSK8&#10;ZO6vQO1oXuxfQGwrnQEkWfiyP5dtgmObkQbWqJNIJxFUwoXpPt1m1cKNLp+4iH6NPIks9gmkW7Jy&#10;+hz1/hmF0E8CQ+4aXggvzTBZ0mgM1XE/TuxZnDfyBitr/Adt81mXY7Dz0didN5387frz/3F2fr1+&#10;3MiZ/iqCLxdILMljSTbi3GSR3YvFIkCARXKpyPLYgGwJknZm9tvv87LqJVlsnnPYM3Nx9DO7u8hi&#10;sf5XcfDyOsvkDzgNM47DW1SbzPjnJlX3rqV6D2O0Dr5QOzvhgvwTpb7szs2CC7T7LH3G1EiGw575&#10;Kf/Nuam4IFdE+n3vu+entutBlhoLOD0rH0BQ0EAtpqye7SXurWyh9LnSVehOZpDSkFLjh0HTNrWg&#10;CQs5RSahTvkfJwL/Ey1K04FDmk1eyn2hYa83saJGDOGzJrt8RFn8lP/m0+OmT6Z21vek3fSeaKLN&#10;bXgCxrFrvQTbtuNCrflVM/+WQDnha7zjFCPMdyR50pHX4b+xHli55VnLO3Pk2E/taIK95MqFOLVU&#10;+dYoOUmMkFkMSlg1EdwX21rfxKBuN94ba4adMxTfj/3h4ENUj68H4ZPRHt33Fyl6D54IfAbW13ia&#10;DL4nvo2zKpdGj/7u0fF8t7gikJmWEoSrTjATuSrSj3xs7O8qu5Wek7yRa9lR/Hb8YAtzkgEqgSlH&#10;hOxg99PXDQdYL/OEJhnwML1tYZLvkdIUl6G6cZXPtv5UQePrAYDx+/KTdqJOaIIWomoe0D54cGZR&#10;SRKT4gqI5MDkY/uGIJNDvkEg6aPuGyKIJlU5iGusIBj91m1ZG9/br2eHQ+I9WHTxWTnzivdZyaVG&#10;8JUR08rafE+FVV5hhVJ/JT9TM5jEJN7eeskA/ZgoXYkJteYF86aSEW33p8pG+9mpUIzjhEY5pKUJ&#10;PRwvp/NhaUxmgDzabS5ERpTWFJv4uDhWa1skcrzWGlXNS1CIU60ztMucUilrE9Xq6iJy7XOUWMj5&#10;CYQ8mW2+iuK9OAZh0KoXbmDRw5hBAasNDDJANOkaz1hpRWz9FegFLJWL/jBW1vJhKNUOvFZ0V8C+&#10;wXmW2je4uJNniWtAoftEsvzQ9cMUUqdig1ophjev9qF9ret7hDAI0btwE32eaQS2nqALGKo7l/e3&#10;LKVwr8JwA41sT20izE0OEHEMsjsRarioGHX2uTvqQmpfMiZM3RxMn96AkkyE6pd4AUdXpWKjGCYU&#10;KtEhVBrPpwRiySFGxkpVoBunqi9mGtxitq7tkZ0hKAJbapPm8HYj5omdUXuWLK/D8xbnvE8JDRnO&#10;H59E/SoKNG5kdb9rgxgwHd4y302oHxezKsniTZxChZ/L0UqmWQyawPqE6EjggjLa0oY2erYvavqT&#10;jkWirHDv+VSoH3gydPZl4UuIF9fhvMG5Zoo/WKe61SctED6piii+aPybQWO0ul7IkzaYbhNIdP4B&#10;A7vOIKmeUJ1Sy0S6V/oToWeeKFpDZZMUv6MPx4ucwv0yq3yhlF+949sxIaE94poPan9ckuHkK1FA&#10;91T4m7vlwGF9gQ7ktvgoVMTv7lu67qXQEc4i/lvMDffuDRSqm50/K/WtfpZL8PzZLhdNntzZRS+F&#10;gNml3xF5qjF7qqZXyag2bw7JwD/QiSfaRYehZUXA5Bje0EWIVamteohFqebls9iaDmtdZCauZZSu&#10;eBOWjLQJIVB3sP4K8lRVvBOVYShRh2700STBGefUs6lxxrROGkkQS2kwdXAeoM8dTDpCEsLON0UV&#10;5bNqcBankLD10u+ERg0uAyfKPrKkKpT6K9apZqjJ6Dm+SwMX1Ri4mQ7HPMwyI0HpOW6TAvsL6jui&#10;IRJo5YLVfnJDuFTbCX2qLvCdWfC/SkOUT6CbxZsYmDdwS9xRTe8EU10mQwh4KeqfZTWZLatsFadD&#10;d86A5CNbGwenb8GFV2XT/wf5jWoDbLWgf/UI6WP8hm1z+xE1k65ZaJAr6nssluzzym/wktq/SYe8&#10;h/ocGHZQCfFdle037JFoFQ7sB9dDlM/JxfDRs45S1JA620wusJpRQXGtUw5bZKj4k8h+4YAGTeDb&#10;j1NzRodqZhirosdH3jdhmkDE4FiJz+rivaKVYe73TmLQ5A2+AoO0pFXX4VqkQDzb9aRxP9p8MMCA&#10;UunaqYHb38jll06fCSm61mVZCpp3Eh8pP+SYF5hQWaqXNK1KjnSEW/Ro6g1itiLGsmU00us1pKyp&#10;ltnhJu221xvebNzhDCZkYtnUDSTvJ7LBjRN1J291wBIp8WVa6IppHx3BJACqSlPtCmwfN/qMPrnS&#10;bXYpibvQkNqH5q6QFZFFZmcwtU1BmupbXXkZmp/NbzpkUThcJsQM/SZOiO7prZKh/goOIBno2SJ+&#10;av9s0tMcl0aCLTfJYQL6Ck90abI4NKHLOiu/oSJRFSUNq7I17PP2U/6bc4MpZ7Y66trV91qfJg4E&#10;QQbDoPVP7yLspx4xXOReyEozXPa4zGMlTxguPEqOWlsMyUmhe5oqiUmhwsVeIgaqJsGgAgPtzRbb&#10;2mJut1uUziiDPd7E8VMID2uEFsc5SHfgdRCxGhPC83FDwvJZpHXgFWO+amlMSP6vmBBKezkmlPGq&#10;XUoMojs3depCIdt1gjN7SrkSYVmKIpCeEIRXtDSmQwpfIh7mv6fKPUzYdIa11Zi8dHrmPCqpsi1l&#10;N7ilnwrlEfpD6XSMo/loz+gP3ZAbwmJKaE+FIZD+huoRtKAChbovJEQ4rYiQyo1aPWqP/vTCZG3s&#10;dppHkDlf77ppWLBoJW22sMwHvIcVY8EF5Aa1YtMpd8CkXUbKepphVXEEEtjSPGc+LWf0hzXu+3uR&#10;3JXBk6/ONXmJeLnxtV19Qg/sZV3ZI7TAlqLpx66ivbZdZc5P8CKKgF5lQLxTUJ+SrljLlhtXWsDa&#10;U19ysWRupwyV8gxHGEs98E8tU9EElM1qJ6C6nVUcgT4eaDBRAW9IK7wC5CrljsKLKkzuoMS6qyTW&#10;kaBG7cmLCNPeqed6jn8qsz5pAV8vr4DjQZMxIWy32s0DHsKbQfPdr3iG2+YniTcxlurZ5ugqcq4d&#10;w/atShZuXBYXY7eclerwncKTaSO8ZqJGu+hJ9Gxm3Wq10ncKX9dajlZJc0U3p0ShQvuYYSLKu/0v&#10;n0PZ6tdqRhk7fVOvm1VUiLb6VppzILC+0SXVxDJQ+6JdY5dcejnZG3cjtTty4jSt56q/4n1OBkbM&#10;Q9V5EzehBM4RSHWWfEDHqjMIrknJh5xVDSY9AasAmF0ZEFdlb/TXU6aI3iRLhckdr5OCVgU825vE&#10;ISsN0dLERVIbPwfnNmMR5AiiE53DxPtjz8HVz9H4RUyIitGqndAaTAW7bbZw9Bt3P5OsoHbQ7U32&#10;swodzGJdgKjBq8FLOyDn0aK3PNQZwBpr7KQCgd3ox8Nh3Pgp/82nCSWlf+s7yoMvFXmXpwnfx2Th&#10;M52+/NSOsrhEhByC9g7VIovKhzomT6dWTw+XxSOKMW4WrAN9Y5fVcKGzfd4snAIOLA1RMFFxLx2V&#10;4Cs5CFu7YV2jTKg3bPssNFllDf4/tXuMQT5bJ0T8GeOtDRLj7Vit2Ky/YvdQ4BWhb29iHdW6Fm6L&#10;dWCHk7b2BCIdyEggAHlDv4IHYvcFTERq5RRT2e9rwkrVrYErQOkzmi0uzLyG+ML5TUuxQuUnpB79&#10;Gsz09H0/5b/9adcNjnJpIPipHQ5pa2OPPa5pYWxiqHA2lxNuiudJnkk+rVr3wMRlPVuYhE+SZ2I5&#10;rPoiqQUO/BCmWnQhsJEHhgLTh7I+vN7EClo2XxHeCRXlCZywsjyNagjTaE+jjYRdMz29XQ/i3hCg&#10;w+ogRjN27STY/X5RiOZBsHLD5pvehDtU7zFFAk7ZR/tZwjA4O33Jt26d73k6dWX1V2JyqtckG+BF&#10;OcY4gFybgHak0qiZkEgNSuOL8EOGRM5oZdRS/IBHPzA01NReu4HXIBv0jsFeDaJaxSCkI5jq8Bls&#10;hcRtxXmmlaBWpF68qcDAoZZWJGR2qygVr5gD2PiQFn8/sUi7q1DaUafmCZGVYH0Sdp5lR0fLxGnn&#10;kJGacFbUEkhOZkXgGM9c2WucKrmbaGoUFJ47JxWfi7Oor6qkYsLttBTwtxS1qjlgvql7voP4Luus&#10;hxmfWfIZwtT2K/GOn/LfIG/OAsdIJx86Y25elZ/aHYmpjpSznY0XTIFTHSleQ9VKTovFIQjLDGi6&#10;hmOfCGXYMUM5BDNeqX7oWKl88MH16JgHGYNNXIOPpzpqPhkj5GnRVP32bvXjoCj7ki2bFziVPW9K&#10;DlV1FUshWppNDC+7uYMJ3bzK7HpdlB3qgjEOTeFxaVjV3cXVXsEpq7MjlENAFIvkCiuUinG5ajPH&#10;C1751DXMje8GEnn6dVD3tD8VUjJVgiiE2prAeY1iUH1PcPaMLnLMMtO9L3YaJLzWA2YVSv1lmOOz&#10;xHerux5HRZ8Q/8DzMFEtnN03jD8igLcwH5frQyPAW7/UTmLsprH9iKKx7JuuLMrGSWSvvHqc9tXo&#10;Lc2Ac8UJKZb7xhUdtLAvaIKVpW9Ffo7w5fZ9UzpYHEz8D9mN/Ij2lb+W3lrpl1VZa5ppEJ9CgYtm&#10;2gzFRmXcc5PdY85gkrORyT/E3tZ7AbAJM72CtohLiFW+j5RbmLMq4w+OUqmj/gr6JI7uW3rV/L4K&#10;PLJwnDGjiuPFuiFOnaYxwaQM5J+tk1zH1DvhL0x43k9W5ra6eG25IKsMIjhce0PYLBwzRzDBntOx&#10;r/bfnN2uVPWS70HmmPo3i2vguBJRnOIWt6W1CSqKMsxu0sTr9zKzU5ia0n+msz8H6GWO7yXWbj8p&#10;NXDmT7Pyy1LwObsrmK6Tq9qz0k7Teaxk8KCEI9ximzg/SnWpFX24W2yQ7vI9qKiM89lOzfk65zQS&#10;zMTKE0C1k9Zo67D6e3CRZ+qZ3EgRpTlbJ2ZlOhgg+MU7hQeW2q1GJqx38Wsp/Shxe9ddhqy3aqFI&#10;ayETjgpyNmBe/XdElbPFGLJYLstTuiVJ3emLBPUUG59IE1TDwwPm1U+JfpE84a77E7MhNQZ80wol&#10;zjCnaPnFH6sIVyb3jOD00X7K8eYEMXHQclbQKJ2Fc/U7k2DDUWpIAHak7xyB/OENAY98Ea9PgQhv&#10;IVkitnOTiKkU7BiUy/58N9FIMUwDZpOQM2bRHGlDEdxNMYRlQsSDU/AqNHEHJjzBLJ6g2vJZCCwp&#10;E0ZT2QXWA16zYAmEYEKcH6FWxpMJ/hrZ4ZYhJ+YRC6hbrfIWp2rcDTVRepv+CHg4ZDhRLU1T4IWx&#10;ZTTsrK25sM2w+jJuixFkrany9EXTQhq6AwVmP2pUnGg/9Ujwjqctci2/ngjcodwrc7mp8IumTDWT&#10;qp80RHi37i2MQzEajSnFKWdYV1V/pZ6sWm+nxEHfBZEkwbmSTDRRx35gMgGQffXiKoj6KwHSsN8F&#10;GUy08BuSBxCOuUJ2rs5GTShepH1MZPcOSEK3KUCEuOWzBEpRhRrmODLLIFpInkRypu7YH1CgU2T7&#10;m9ZBFNySAGw7KRlVMPs9wdkh7h5IQ9yjFvM8g320B6hqo+7EtD6F4AaR85FRKkj6WEQ+bUJnp3/K&#10;K8AgqHqszrc0Zq2zlUJVmLgE0tOJih2axCHMzZsdt9iJ/bNkilTckmngpClyIm/odyxlfBYaqnQ7&#10;ffYabZ+TK5x5cbjOKWcDqVVJc872UB1fwW1JOtBd68GxKtXUXz6ehOK9ZZd1YiH0Qjrp5BUmCR1p&#10;ut3ELRUoao3XyMSU0PcTxxySNAYxNBeYUFgazp3AznCruk9TH6ym7idpDP3Yo1QuuJ0YBqyvvXkI&#10;E40gzeLrEcSCUJlY40NK+6y4RT4n6+8n+xAmrq6MWhEQWoQ+DkdCEQ3mlTGS2YAfKgalyG5pyDLQ&#10;0oQE51n5zXf81JbicNTYMGgKc1k4shDdtk6ikwYSwnpSf/MMK6yMcoiHPkuWWi8myIV3mPi8fY3u&#10;wzC93sQKUVHqAQMaFYWNhJmnn/JfP03kaKWS6ektDpkTZmSD0DKcCw7VISzFAiy6Xq+Afka0JHb5&#10;JhfG36tmoe3UXjiFCg3T3X9NMSLm5Tzlh/W+BSsUp6ttq6ARAH+iqF33wVuL4umeUORvbnH4p5dg&#10;MRiNUhNK7xapkapOauDhfEsuICpu+sIeXs8eJtuR/OuqHqM/2O695pxxztQzpE1o8vtXKPWXz+g4&#10;17hBF88o5Qa4Etpnryl7eKJ6PxOQcIfzcd4SQ9eUPWLGusNWS9kNdp5JUWqoZ2dnnPRM18ISHX+x&#10;MHHCK8lXuonVzzhNvciCjwm5AvEQ5pCBV7OO68ApRGifvRqE5GurxbCQIH3aPKLuYP2V+0nsFZMh&#10;3uQc1nXiIHKkT7lhizaEQZFODnoc9mhQheIzY2hopw5roJF7nn7Kf/00S865yYXXw2h+zH/zcR6m&#10;n0RbiqLmIXgn3nd9HHXLj5P3s4ib9fEXcMkIfIMyKvCWx+u6PSVcFTa6mFO81CmFbCguoIoZKCW4&#10;1qOSldaz25Vr4mBWBbTOkh5Sr/KT3APxJA7UNywlGYI+bKYJZRWWF0WOp+U+bDok0lgU2fJpEhIc&#10;kgU4mwpcPkFjoVgyymBYGWenA67aBSvej8U9QbdwEuPiw+rvUDUgQrmw9BxlnTeYD54qGinmq6x2&#10;+TCsyeuRWVlXS24jkcJ4F/d/6OBnq1XWiXcGf0uNL6syjp6w8WEskcUzAot27yGmdyubALNzXORE&#10;Wc2yHvwE6cmnhkY8ed5buumwvTEp2aU+3ZWI6q8kKV037aPLiVkUTTbengQi8uL2Baz6zaWm2R2f&#10;h0h+Iwd2zPjip8XnSygvP3xxDstCVraFWC5BwKzuPANLb3Z7rri0fomWqLOAOwrpmmNMm3m1CDH3&#10;KELjIBCt0UOwBDZcM8kRqTWT5AqRVhS7R/3ikt3IrekYb0HJeLaV3bADuzAjudnGS1BlvuTH/DeI&#10;ALFFxnMwZHrpjBicH9tRDgIKf7orKegwW3goHBCvQkybRkVUD864nEfx7CHxT6wUvfXcV04SkMEG&#10;enxZFHe5lk93ZCRrYsseXZeSQp1DopqwqnizB8j5UDf5qPIe6srarQZB2ChpybWOyESZUXYuozV/&#10;B20vn1bANj7N4VnK1Xi76R86FmR24Z63nKy7V38lAeBYckYnmQIsaoEMhWb+O6cGybmsWf1MEyWw&#10;v4dSjY11w8S6cjSGSre05afdefR5BJhFiZ/z3/59kqtSIEvnDsvgse+jj3sVahhl74u/u8Ucx9UV&#10;mEo4yv42lslwTIzd5GTknaf8m4bxz5qYkDXBcs6oBZlMM/ukNBFikQkvoUOleTRyaHS6DpOSlcSE&#10;IXkPMlUqZs94xpRNPzFKYnmt10FCfrnoCyTCEwLqE6O0Ys/R9tgmGcxhL1iWiu8K5Gm4dR8r8kop&#10;+NqAOCEw8Ad46QOQx6zHhVljI6cL3RQ7r25+IOOPSDKgTcmg3Qqr/ko6xoMpFMasOV1VMwDbqK/+&#10;NLyruo8ZRtv32yQS3PB78S7Ea3wJyoLOiQwU1aspc7zNych9hmdknPtC2z5dfbUk8uR81SI1dng6&#10;tQ/gqDXmaDjSZW9LigmM0dnsuBhaDmUhGzzKYDXeVibpniLXmSrFK60Y1H1yxUSL00yvz/dLQNUZ&#10;9mLHXJ5X6bVnxVUZKz9an4ctd8ypu/oT/LHuj7x5y/wfwPQ4+4qF1sjzQjJwiYXrFGqEuPZy/wHI&#10;M6H7mr5xAudjgi1WVeTlBEKYdyCXww3k5RzMXAe2Uw2VhesA2ftYV1l/+TRg7qWXTxl8CvkXwkXJ&#10;6hqBTIAF23i/oILkdxQPeocrrPrLkOd3SeerkRO0xOnT0ghWyM0iS551E9s6wOYbG343D5NTFe6s&#10;QQYzSlBawli9cJ39mnX5pfGFT7EGLdjIaTOQniuTmd9WTvDfu8/Kd132eYKs9VXLhIm1JgPJ/dp9&#10;K8GJ6irrL+/zJBNppLkkOfHpIXBx/+qCikKA08kg/1LZ+zcgD5lIsTeG5vJp/E5JBlRpKc+yQJ7E&#10;HhEPGkjdgDxxIW4LWnK9i+DCdfrmIlGHMFH62D2dDRymdCPBbonroLM1T1DbSAJdSwQLZRLFKuUU&#10;mYYyQ86xPSmiasRbI2d8mkX1T5Ng1z7dTxUtSNwziYA0yZM39pmeGyofaYtim7MR7Pi00ocTJa8g&#10;wFDKpmG0iDyTOEXkOz9eM+EYCCchK7GueJBapVMmo6gyTwraTGHtAmtDVmfWG9yTyqGe8qE6zIU9&#10;YkI6ZDHdjT3WXIbB3601K0s51vxaPY/rseEYkdaQw6RsLfKZSLBLpIkmE1O4s2aCHtbNkZGrAJ7t&#10;ZrRwioIrthl3WUfzQ92BrF7ruc+EHVe+DU9XsVYjQNS0VWXhnNHGPYfVr9F6U+WX9VdyT2WiWnPc&#10;fZpGT3CPgLyZGCZ7RgyVioW74gZtP4VtjFmTwWYzJi/F/X1uUZlYFDdbrhup3C1vBhUUK+ljCdni&#10;pUvt8DVV/NZfxjZ82/IZe2OpaSHNqMX828TkXly0IfXwtB2FezgvSbpoBotWTe6STKr4KPlIIQwe&#10;1vJ5nmRgPw9ftRfG392vDN+BjTgSBhTuKKxI4d70ZiODdbFVHcZ/Y5isLLw3l5XtIWMa+dQ2pC2Q&#10;kUnWMHcop7TVEun2bqI72L2PnkaCT12UNttrhvHXEh4Gp3mTanAjqgmhTOhELqzCjg6f2VWPDrm4&#10;5aszDMrBpM4dVm+zG/wCia+EvKAmpHDt/sTWkQXgjSRCtfgWiQGw6Hgbjsc0zvkFbB0umO+SgL4u&#10;iu4xDmuon3Bt04DIeO1btRXzUM7CsRSmQftr0zZLWlJk+DRrTpTQ1pMM80IGNIhwvQqbwvs+T5Wa&#10;66/kF+qcY1bEVdvZIKeLWZROt7SDxulqWE8VfTR8szeNV2i1sF+zz7VhIhE6ItnhXsTq5/YzpUdg&#10;4ghnPAbmMhVKDt3nkdjUUqoLT0QJzRABByWras/OP/zZNbeqEV8ah2HFEYWL3VGJD/7sujv0EkvO&#10;o/OYnsALZK/dONJpDs8Gb5Gb4D31c/6bz+uug54LRbjxwoO3OFWcLqUFvqnvltZvLyk16uEc2iEu&#10;sSBFN+Qr00mFQbQ2cTuKX2dKcC7vgWQbiFZbc/Nz/uuVFSioTG3fJ+myX9k8deRgNAnodF0XTui7&#10;ElPBJnzzTpyAS9N86Sn6MJDbmRiQESXpc1bNF51oC7UQOnC7PXDKTZONmC7Usl8zIQ0TIln/ZMTX&#10;T0OZxJhiu9ituBVoTAze4QAcfkwKmPT2BfK6O+TW9uw9tNOnIgj4s+BfOQmS9rut4u/6b+4+8SGM&#10;kHweAd+bGfk5/+3Pg4PQVMlz4WiaI/m5LebwC4n2AzWwkdBvO2pYlSOx7SbzRV+DP8tuam+rGPgO&#10;5yeaqs4h8S4B3cUxRmEMCTs5TBxlcSW+IAicajuaHqmpPht1lV574ohoKvIkP0rIOpYznaj1efCe&#10;hi/LI8BqmvRzFZqh6JjnTuDxS3nYcUpVumom2sJbQ8/KNZW3apj0CKNg7YQaVfWQ0U/IDL7sGgjP&#10;1H89R0rFs5WYnv+BWFjQvJ/zXz9fZsVBPaIubHc1G8ulKkBdzqUafqb6zFG6IqpgX7WYW0zs94Di&#10;vPQr8GnqhCovwtHgNEfRIamLdWJS4/Kswuuz7d6FI+whQzGZkEQIhGqhklYIa8NmSF6ElKF5T4WM&#10;Wptxc4QQLN9xgwpr3R2yi7InP7upSrzElJ/zX+8mSqylH8+PaiQ/V6HlW2pl5BxWqWKLZkwzBqty&#10;pEDQhKduNuEadxJlGAryHCssz8AwX5O2FOldvOWNevjEsjDfXq8kDTLbF0xUaIbyvYpUkk7V5bMm&#10;JOD98o3M8jehlpQ9e04bE0sChFiWu59RCzmmXcMi4TS1s84riIF0DQtLkz71FTJ5N+Y0dOW90xRF&#10;yTGowLFmuMxSsccwE0u1kbLmzEEbEyP9KjODqHpG4FqXqfituwnTBmZyRoz7dOc9uJs8T55opp6g&#10;So7aXX/Xf72PItH+fXq8msb8XJ2d32K/08hQJ/TE4ljqjCj47BLJpGgUkzHx+DAmHoCs2qh8F0YE&#10;buDChszy+bSXg3uhumVJ/pFun2+jMXWeXGHVX7FmBCEmhd/lsoGqq6mXJN/LT0P7kU4xJqb+2h6W&#10;F9zVcxVW/WXIVBOk04CSeIriC2cG13hR+qcxsBeUEOHo6VCqld57xbzfhonxnN2R6JqFifS4tFMQ&#10;2O0yeV4Z0gdcBPok1JBSQ96kGhGXt8B1GZHJVZyvEAI2vTeb/PEHdKllZXQnlvOjSViAI1GWma7P&#10;j9THVnkXWtd0Ard7hk/f2Ti8xXUjy9SRkd4zzsLShEDmk1PeeZtQv3WHCqv+yp0jv9lVBS/pkAAH&#10;LCdEifZWeqn9AGvLsNqZBXbw5D6UZbCFjOSmVYjfpQK7rnlKbMXdRP70OjF6whkyXuM7CYH0B3eN&#10;sdxc2Ep1UTCFTLARZGWfz0yDyKRdrAwzzfb2kTTiznlmnVzhe/T58PD3Y0/bPTv0tpuhm5A6xsCJ&#10;uW/Fb/2V+4w22tsejJ0akHG0mVF+j7ZW1Tk4I2/n2cGh/5CXfjkLikP0PVJJkufr5/zXc1SWa2qz&#10;pISodXDVmfcrw39gJZcuP5mjOVaG3msDjICBWluV3dRtF8lTiAmqC1XArLDqr5wvd90p8tl4g5hu&#10;+Bs6ZLpoKG4aw/C45VBLo7QIaKml5oEV1oIjjDa4kD8q+2XB0fo8GQ9j5zSL5fkKzTsh29tTF9KK&#10;QoYfnq5ZF3LoCycJWv1DEi9iZ+c4JRj0XWc4nQbGp2FwVqx3dIqHEu4XkDsZH55NeDA+g5y1qW9A&#10;xoyxrjCOwDSsIia/bYwdQp4P32bN0JZNLXTf5VYMqtRk5XjNCIc72MbxbzuMRplcBKadGotSE1bv&#10;80Y4qKjB2Ma33M93pan6yxQ2Lm7bsndcLf1Q4/KuOiFthZlYh8zEb0g8tbLp6NwJllmkXVEi2WHI&#10;koc3+AVufHdRxWFmGhnYxmbutI07t6YBMxPo0xQmUbuHvJx/3P+YBEkduObQ7SpPXZ+fz59U2EYR&#10;T+kveKnwVCcUscVFWI8KJapt4EFt6n3hCLLBo6hfekAz29IRJitegIQMfhfBhXfELUWBjFxbIINy&#10;W5btphqvtsKqv8z9SV3p+0FZXDQJHotiq7NDnCBfhomaZ6aAUiEoRtvyyGV3CBw5UMRb/P8p7o/W&#10;O6BACT4n/u52ZWSoSLcITsi/g9L6ynCvdQuCdBS4T2EaUwWhlCdy4bcr20MmbmynpEr1a9iRRne9&#10;JQWfRkZVdoW/UdGJnLcndsaD1TerK0CbRWGhd1a3GUbJ6Ny/D59Bnq4xYVEoIJVEYQRYS7Eo1cDU&#10;2CBOBOJyuWbmgIlzjm0sQedDAVm3kZaNnIplGWYay8RgQfb1juHDNY8K3u2nEYLeDLQ3LLc6McjA&#10;Xs8xfIFsGs/zSpWE790STFrYJ6b8nP/6eS6ptM9KDYLwxlTOuaVgShvJo8rtkjJakdaqypNRKh88&#10;3I/9aBEZ777psSOXle0hb9+dPs0FVskoB6E8MXwKmZCYF0WnmNADpk/jZEktYjCEaZigVuov41Af&#10;Qob6TYPUAqMUFELhPlpEwsoQBmTEd1blKlyGlpU7XPFbfyV1UPWu/MHkNTKuFsjEFi0QryyUSN7o&#10;VkCjgTsW+3fkqjiyQB5ivjsWhcXeRdp1GCenOwKwZg79DW0R6en8NI4Dx7LSNmn4vZHdbng0pZje&#10;vuzzegqJUaAPJJ6n+fo5/819Ubejzqh1w7L5oZ/b7uYsWIjvq2H1rAejN/kCNGS5pGMdRou21GJb&#10;uXPpnI5gofI/xPquqpFun+tkdlWs5g5EiGVdRxQ8qq6y/kpMEdLrzk+J9EWwkN+qdtMxsc2wrmCw&#10;rO3DT+0mKhOJM/4oe/UEDxZ3d6yuzdG+lsd3Eyd119E7VvoJmToKkNgMGVePgNo8dZgwheDgl5Vt&#10;cTr1x9mpm/QiV31C4PQNqlH1LGHaqvI4h5Hl1u4qrPrLdD8uCeN0me77mpXs3Bcl06Kueepa89jZ&#10;3EKetYjdsZ/UhN3wJOoRsTmxM2xPnWyYtd8da8aUGdi+sitoqwuHzs3OICPlndQqLor+XhgCvQ+H&#10;H28zjCHS+UUfPoSMC7H7R65rJr1kfPpKBoRLh7wke+4Ohc26yYZHytvSnWGoIoufrUktk77coD7J&#10;labqr6TtWcclU0yxpMKdZxYKtS3mCoLal1XgaQBlN3gkuB5SXjeaV8jktDmTnIgDvoAqNrjhxQVC&#10;RGLwzNw4z0gUNTBovIAw9doIgah3N5TwRqtwZkYJWVrqnR5vo+2+uLFmAnzOucUdgXCqa8bx11OB&#10;aAilyr4CearT170MYc2c0XYJiqFHLjoV6S+drVOLrsreApmTZBZHExvZJgwfQVY3c7e/U1Q7q/3M&#10;SUjyQqIkOqVT1oCBcu9AWWCbvKNb9RlqW0Kcv+0UoerMcxyQlZjkYSgojOkxPKcE4Ca7oUeys6og&#10;TcjMv5p3pO487zyMcn95XSds06aY/KB8G+abVTxn2CZSp56wbc34c3W5dPk07fS9ZjX1rrKKSA+p&#10;JYkSsgUIjZ3vM2lzqMQJ+TsueauQyetyETq+ByDXNZODpvyBmDc5bUEGZ2uGrFzlygq427bNum8k&#10;8VPXW9GqbpMmRg5EQgZ76V87hEwerh3XcpxGpGxAVtZIbgZboQTDeTNoudn5kCpWQmW5QLY+Fhxb&#10;uVwQRWCKuJL6a8ZZ9HP+O54nxcPPA8Vn18/5r58nLcPZEYTWM6jDrPzcTo6QxybcJRQ8XCthcRQz&#10;JZ4v4h8ojE+brz43bfehkzu6NpY3mRZ+F0sz+PHYA/iVM4yp2E+jZQwzce8gM9MtDIHNusr6y5jC&#10;Y2iuyDQW25ycQ1CSE8MTKl9p2X2yBh3oIctZcvQYstK2bYhyC5huoJo/TTS/W4ug502ka/Y1v4Cl&#10;ZsY8J5GI9x3IJBt5I2knpIzEAhmx1tk1lWXLKX9OTM/5JniHpdQcrxl/mvte8Q+yy+opb8w+CRBT&#10;IBuz9TUjRzj6QWHkUCgz8hwyEt+WFfapOjzOa6YWrSfCUASprnzTMByHYUP+gQydc8hkyZCRYDmi&#10;G10KtkmE4dNJYYptLdoZiZHKJm6nCurMu+4u/GVH20S9lFmY78JmFr+TWsONZCji9AUl8G/eznlD&#10;EFmfeAhZnju/q5vByj5D2mSieGLX5B/p5faXEfoTfz3dZ2KQtFIxOtnIyqQiSJSQUaCyxN8URrkj&#10;0e6c90iqOFsztzqTiBTYlp0bukb/NDqQMNw2Uib0gm3Mpe7lk4/kgbyi7T4Xq6W/2yEThoEEDdmf&#10;HsOzl6+/fbZmNK6RFtEjU9OnxVIN+RLXUp+qPiwz5MapUpmJ93l4PgZkVSN5I68uDnL9RxS9Dx+u&#10;GU4yYnkX9wg1Z/1aDjUbXDgJh8plPXhAvBlnkOkpAzcwOi+xPEXyzCqo4V1DfYDr+ZZj+BAynKkH&#10;uvusO7bVaXMEGe0SGsNKcfDJuOkxIpd4nKqrbascRIv+DbbVjc3SfQyfrRnuh7ZnbF8OLP8Bt6eH&#10;L7QNK6HJWQ53x+QFsvWx0EYQQui+/uj3XAG/Zg+vz8vZ2p+3aQ8UP+e//r7adtnLgDOt20N+zn/9&#10;PPlbVn5HBs/0/S0/QpVxwz/i+AryFGEqttvJoSfFdWqBkujRlJjrOWAXzO0hyxQ11q+5C6RMdJvt&#10;mthGZGq4jpTDdc6OSG3SDQDB3GEA1TJHocUt41H9mPEBVIqOPQozPpd2CPiuiuGrXkrLYXGDE+kY&#10;FcVDhZJWaRRiveHGxbmCSIkZo5cvtfTEQaWBh8aCKIdLT6rUG9JxrA1JJIZte7S72BSdCWF0LZ1s&#10;YKsycwIsLL2uVg3nfBzhTwqDn6oUqnh2sFXNk6s7HC8TW5ZgL9nEb9BxHZ646eEiMYEN9IfVAKKg&#10;EfU3O27iAmD3ir6K59K3BJI+fG+1sDXLmJF57MOpSuaBZDhc3VtOQZ9y36CzvWV3fESuqct4feSK&#10;SJJalTrkbRepSgsKH9ARWKjE1dIch8bvJ1olKkumsVkR7vBFjZW7zXrq3bxiSjpkgyTHWHkC7h8M&#10;hc4ymowrE4PAfYpIDVIu/Ck5wybQTr0ovFzhe/AOqyrUV1/hDgYlhbLwD0Fu/W2YyvlBwkbHivCi&#10;rtyZuqQRg+mO6D4xPK3PTfItF2+/5lWCoZbbJ0XmzZP5XbqbuWcEzRmS/u5W7sgx1DVZWXHlsCLW&#10;+ahZ/FUgIpJ7RcJIwT0iYPo5wAjT87VJu7w1bEl9BlleOizKoOCe89y3C6/EUGU2w5B3zwjqaceH&#10;kPW5jk6QXQQbZxKW14eF7plzali+qZy3hw8hy3Dr+lNb4Hwsm4Leh/3pjhJmKj/N3wVZDVi6Nkq8&#10;o3JeEqXxgfU1X4eJwPdotNBz7i2iGwVxwD7ry6dRv9UG/yEyIKuIG109fI/CiNS5Q9JOj+Q+STL1&#10;1093bLdLPv5uyP0uCSBfNhJvXc+/Qi1OdA7IZZhY57kiScAM57XlwjVnXh2YBye5TIz8VVVh5Wbc&#10;w3aJrut01lOFnETty08zGBpUX7PqEQafhdD33HnLPdWp0gGNTY0NGpT6McWiukEwIJOj2id2s96E&#10;QAqeVX9absHCKmQyOq413EEDMhms3ckgE/jGPiNEe4HbRswqb9QaD+GJVUiTn4fWk/PGo3BDi0bA&#10;TXktZHVWxzLRAj5uEoIca7yDAABaoQ8d8wpv5hn3pC2juiLFRl7MFabyQokCMYwxsyQZKYmmc8/u&#10;urtAtpxOC5aUoZ63ig6dN7Dwlp/zXz9PPNE6ipJCwk03Pb+lYJkbPrXDmOqEUtyKpLAuR4v2bjgb&#10;vHAO9Q3uzGbQatnvXh2aKqK1uiaBXQ81TSO7NTYMyAtO92vmKA4V1ZQw1kyysVEi1rLSEcxp6M6m&#10;wkPIdJnpyYMXa5sWgHzaJHo9O+Sx99rR4QQ4gyy/Wc8tRMGp8Qt891Nq1GZYl455M+7yC27as829&#10;Y0Xj5pmp6K5vhmRY1507Cz1cs5zmnjXWbjVEuQYJUdmHJRgKCyUi7w7PlOyJlZ9bKirr6UoNRl74&#10;xPuiKN71tWB8+iKwipDuw2drnu6S2n6ahfQD2z89JjbrLX34EDIxGVvYG98Z1f+j4uiqmJSE3j58&#10;BlmbYxN8WCF9UfRFH6UVXWEfw1ih3R/f1f0zyGrlOHRbed4KCXGaB4u7QlZwtB/3u5DRPIbddoUs&#10;RduMWcpWpW3ipJMd4uHDNcsY6MfmQtsERmi6l2z9WlcsrtbPZDeVDyFLtJo9Xs8zuT7ENw3ZB7bv&#10;M1HrofM8TNuLVOUtvM3+KNE9ew38nP+mFOZSwR4UHRoh6/NzW4mEY0hbFAqEyLnWa5B10YO4jV8s&#10;w1qNFy4ya8OHOJ23q7/bkUaHr4HyTqJ9uBnpHbK2dssjvXb75qHcLhHQAC+dRtbn0TK6QO4K/FM4&#10;pU8YveeM0wt7J+WDcJiHrfaPlUGbPSZ6k04Vke/qYJeW49Pg1CkxQ4z3YXnrxgnhnN7QzZtjw8e+&#10;e9fGp9nMfnSv6gcFBFMzAnv2zuiIlD7gJTp7p4IBmbByZ7JXnYpWhPgN/bY1skPI6OOd+nF7Vv8C&#10;7uSeCycbs1YRKpvcHKVdEXQu46eL2XGl8uHCYele2RVjGjUqNX5yt8jV631AfmR/+aPlEprjqpjA&#10;FHXJa7CAfiLmI2pvUVfLNSlYSPkuMdVuIVSeVH/FmcWPQvWFX72EEtAn+3p6Oqw3n0wOTp/fZbXn&#10;RoJao3pvaRWUvaL7h5XO6g9fcjXAKlZTgr2XBUJvcjWla+x4JJAYLMW+REQ8imu37C0VyJ3tKMUq&#10;Ro/2Fut2JJdwhiKroIPFcdPDXtB59X5zh4NvqdD1ICBry4l3e4vV2B3jqmKrXkeSCHtIVKnelaTU&#10;p9ismbwEpW+euvP3r/bVQifW6caHxyixktx55ZDc8NlwIxO9rWL3NushZObjtcEFkTrTxV0kY0LY&#10;5kTyLMlSUJQ65QTB9VypvlriHpYn5C4mXZyRFMixkT2aTfUP00K9Hy98ZDXgyQGii6UnhYfpnDnS&#10;IomWsn6V+EfRi1lOt8t2SObc9g1CPbhBUkQUzIfoqJZtSfpqkSuWu9dc73IK5E87F7uviFraqidT&#10;Sj0IJmb/Cp5sLX8zyonvBwi7J8KhR3uLQd8TteVkr7uHy8qXS6rpqrIH5klB5x0sJyLig2dg6cpo&#10;y4MCviXJEgHTU7bwoqjmdQKrFgH2UZHuoM4zp+xCyXE+QFx8oByp+cMkkppWaXhJ9kwZ5bINc2x5&#10;WGKDjlarNq/WTMarJikizu5lPPXSHKNKK49TgPGrzinnq0WJzAOk7KhqWOL8dW9nwOLoLXEikrN6&#10;s0F5lW+ETHBXUxGQMyaeiG70EJIR8xG77atV4mTyMBksNyhZ2Z5995Dy1ZlNuQJXGeakiLTWFJXv&#10;lQBrsAiNG25dKly6PqS7Gms0jsq5HoyTrlzDBoT6lUbeOPbNnHFpfGbnTB3KmJFM2kX3n8sqqSk3&#10;XM3Ws0HoeZd2/REl624sZ5TRKVW1qdPeshhg5XpglNWFrWt9LfgIpCOat5Rc7bbvyAB2wTzdBTXv&#10;IH8/5r+hYiKMexde5WF1luTHdrqLuLylOZFF9nNeFGpnTwIjAk8+TBkF05YWXGM4TPsKqP7KuSLN&#10;rYuRD7HcTqirHI1LRP3SFVFXetoufY7lfuOcEMF4Y4UXp9WSFs19wD3CBiaWjpdlUpyxoKsL5RjZ&#10;uU6qf3y4yL/DX/r4FlJo4IDrc+mN6+NbXOrumgjbkK2O2Col2JIwGf8FPtMuh0V3FWZEHEcNkmdP&#10;lzuwumAxw7ukm5NPWMDqqsUMR1JmQa5C8bjA6VQKpsMvbRLfeaKlAqq45Co7d0SuL/mx+nJsANaP&#10;WxpxIwSGRV0+jSaS5SLxdAPITN+K/yYzR5Zwtvaz3IJFYCZ3o4oE5JSDg/h3XyrKMWC/FSyEmbof&#10;fhCCwjfAtpLbwGu7rqN+GLmQMpG0FNLrKy4go9RoCGUgT9qUL/S9XS1HOAWMWgzgipvRKLLLigB1&#10;5OJXHSUsGYJabtFMZDwCC7X3qyPUSrwadKQPOw8csErEnMFS3TNW26d8BBZD3h4RlfqpU8AkBygd&#10;dD4osoky1wpW7U5DFLMZcN4beyuO2V9V1LGAxT1kJOP+WlrlgCY3T3mMpHyQ8uigTGd/LCgU3XHt&#10;8rI8jijJrk5oI0QEHpdWLyFF7qBpLAC2g6Gv5bAB/qr/5mS4e4+WCO1xkMqZevRxamuktsXjiKaj&#10;225gAW7OxxZTe1I4GovqF35QuAOzmPEPibkaVVctcA5zfvW81EVxrzrekZglc3z11KJIxMiGq6Ii&#10;GmAsOKiwAnG6SiStDcKj7eq6iVp1a3L2/JbPEd9YWRTc0+eaVATSfU4WhSKU7lddeIqutsxywQGP&#10;v4jMAB5HOjeynuhgu6j5JVSJqkjD08cnCWxVRU3SMl0F+FGlmG0XtQfbLhpsVIWFgD+tYot+zKFI&#10;0/MHzC2jJEAmRardblgGRwwHM0KMooElEycvHHj7Y24wUbDMVEHi4jcv7EgRnUwSpEcYHMTHrK6v&#10;/vKHyfNLIU3c+U1VpAko9NWC/8WEki8E7MSUUdJuyLCyeziJ171lt41GZE11VkOiTlG5vbf4z7M+&#10;Ynq1I1l92L23nWjGKBuUmLpLUtwciEAMkrpSMrYZOxajKHbVKkeSZlYMh5zeuz5odTPrr9ha7pa0&#10;6kbCPhW9Mx0Tr0qPFxfRoIfXQYwmrxSc3JBf6DFptHGxBf1vy2dR0qwPknS4JBrQzS/tLjISwfQ5&#10;Cb9hbTlbpNNSm8EBNiXhzVqyVHAPg8+GeIygTJ45Oq26nzU3dLxpSuG2SpPRZhB8erY3YTas5GxZ&#10;c2EBaqbmz3JSg0z6hHjas713/zcKl9VFRC0ek5mGdMGt0cdjdULzIKf9BgOe3qRlnVLGJ1k2TYhr&#10;WZbuGyh7mWcojpiO2rP9HLjFhFdWygST/+DzSVX/4qaFT/hok0qiWvPQcOqJrOKQrpxp8pOtzMcb&#10;VidpuDyNapM6lPyIwfqnpyukOPuirNwacIIBWNZD09D8oKrj6wUiE2Wj/6g77tPr0cFK+kJFypvO&#10;phnW9ZSnlc2UEPzUdj3jpMr4qM04pvOmArsqkqf9wQyTvbZbzxbmoCZpgosrdRwMzCz195sIBnUE&#10;OO2kqlPjAzSxg4lwMOel5gAfZfms7mvJz8LQ4TETTFxe1jzYDVXt7tZpHAeVcOWylSTEIdmw+Y6f&#10;8l8/7TgilRyE99and+tRWbkpo8/KbAkL5oXXw1muUh5jJsOhMp2Vob5bzw4mSr1ZvqzSapuhHdlR&#10;ootxF5jTIPHBOzDZmtxxNT4Iz19fJ5uaSOC4q7Bn2je4qp0Tx/xjeof+DOz8sm9brAw49I3Fdnxg&#10;Eli9NEAqg2P6hGjulF/pgqEulLgWoxhT005w/+BSezUPvmY/bQjWldVfQaWcvC7T4RTVXTAhjjgf&#10;5u68TkSGJTNmGkZbYrVCqb8Cprqv5QaPN737jw9yaq363YOJJDCPwScgbj8R1TwIQ186aU9vcgH5&#10;Dck8f1Z4LmQiDSCRQPLFUs84vQk7zH4RR5IZRmclg8gS/5vXOcHEqb2EixXhtwzkjLywnKk7WHmc&#10;dJzoXos6xTk2F/VT/pv7PnZvHOxJ7lVI+Q6+2s4pWE5h4tiAfbAzoE5I0yAXqoVsOMPheBOX5HrV&#10;6EDTVbTCKUyfYJfYyPmZmN9EyhemN52JIUr6OsdpIgKTpu7ZOscJ5nSrA8R0JjCerBJJOwyPRYeJ&#10;rynPIW5svLnH65xYiqo6q/KBvy6rPNRgbWm3hX/Y0pfcLL6zhVkpDv5rqcjdpTT+y3f8lP8GrSFs&#10;wEHTQyjNlAkaMtRP7ehT9kHSJ212VT0w4XCS2M9JHKie9EnukruX4cmjfUPmWECqGVec1L41jUWF&#10;MkX7psURO9EKzOABrWe3zpmyX7I1ZZ0T68AapfPTjITpkKJmpcfkaJ3zm+Q8LfGCwT/x0q0xjGmw&#10;61FnMKc3L4oqKpDNu6uqNHNecUNTT8Vm/ZU8buLZHLVlnQMmiM1cqL7ZY7bUcVJbkBRbodRfV5gX&#10;Cw5izIgbYQvswvZZw8SLZVcIdzZmK8kz3I51Ig6XIv3pszjKlZo0HaR5sJvrRzDnN+W/KHQ7D8rb&#10;UtY5UZ/6oPUc7YrN+usis8abRt90VjaDQwqMwaN1ImvMkTFTlgjLxHT/dPGYTXwIP506UwbXqyur&#10;v2Kdk81x9fxOpszV8TtxWlKb7gQRFeVItenq2J3MQTLalVA00dDkJ4FfDDu6rqz+inWOHqWygHQj&#10;1/RZxedSBSL+oBKwaZCVWWapnI/o/g63li8BDQdm3o2HJoeSaznnp/w3n2avMwC2fXq3HjyNZmM4&#10;9EjymqdMfpdvksSkJgG0HArC5m6lgY+M4XPJL4+bpTs8JRVpHwtsZJfecSqVU1wmpehFD4gSkzdS&#10;6vLqr0AQTcOdj6PMlyUHBd+4q2UAq4TJAnZyNb9GAoZP+Og8Ev23vaEkwOoJRKV3CAn/75pQPTy7&#10;3MeLX25LM7ulIq8cI1d+YPXATK5mLktfc8fhO0Zvn9BlnZXySMfMO26hAqL5tjn9lP/GNkDJtttR&#10;xUdajJ/arWfyrXFZVt5Xb4KZXHYoisjBeeMmL5aK4m/wtImFkDWy9BSWOZ/KHqnrqB0zzInhoXJk&#10;TskFh7t1Tmov1ZhKvphYyMS7SVJbPGeTDd7yjs5592QK0sNWsfsJ5jyIKbroc0OHHDGuo3VOog/5&#10;nlaD93PSrUiS00V504Qme5gmACN8WrFZf+XxH9oKme55Z4dhEvW0hxCJpGLsGSbeGHspmPmNcwhT&#10;sYy6BouwufxV3OShJXo+mJb2/4hFnO/mP8Da0nKBXpY+RP+gzLswa1Q6UEFOc6VCeVjwFZf1lxmr&#10;72bABEQxrXKiBT8Wl66XOaldsA5duQLajyhIWmNiCH8KVFE2rGmNARPKDPdsh8nzfvOelSzHl23d&#10;iyHMafVnrxbrpEFSyqIuYKfrnE4K+saa1jKURPjTEv+cXAWY10nSR7idDH7aeUh6TYcBkw9kh2mM&#10;dVCD/LM9ql52bVeOYA6bnuL55Z7aoenhvBF5T9MZXBqv8x2xPJRAFB95W6ePYkDB6WKNsKfqghmz&#10;eaHoYATvLmu0NIsTolnmwVOrPSo+Y//9lP/m0y0WK/C0z9NtQPXh3RGcV9OagkyrIROGXJj2ObLJ&#10;a9BqBFzIps1rCC5r2QFEsKXTkkDYohqOsB+5jah3M2qHsP4BSopkzCOAQ23g2nli/fNHOVKpT9KS&#10;Z1EAsOUykKJKiBv+cJVJBp/Ac5QGtXnIUKEQUNDdPJmh75HnRa+d3L2KxLrheFFSXVNi4RPRpEkt&#10;V2lS9y74kxVQcuihrOP7ounWPOFJL4bBMOc62LVx2LNy0oIYK5T6y1KhpwPRdP1l3FNoBLakndAz&#10;MZvo81Fgymz1ICHYGzDR8NKgoSDidU3OIA2E6pF2EHSNwAKTtOksHcE1kBcEHhEmlqDybHS+cI7m&#10;fYx9nUSgcykormvPWwK6aRrQFFn3LR7jlozArKziDF0ySvlsrJPO80taB1FwVa9otoR7FEY8hYmT&#10;0GmsCNy8Bd3rRB0lFBWfhWeFitQH0ehwMDaY8NoIkh3hFqnlch+4mtosTXxNt1DksaFSKXlJh4lL&#10;wusk6+uGdarEgrTJ6KbH9hWYI3MZzzwWcBnUf0ok4AuPU3a2TmgoNTOaTKL8lc+C2fRdq41k1Wag&#10;cl+GTvJbpnWcwRy532Q04SUpMGG3qYHilllKDOioZn5F0P3OTS1TkjrEhMZSYMriCSmJ9pnZ/X0/&#10;lU8fuMXDdKcQtImZ/Cyu93rpKNn1eKkbacokWLQZrILU6VQ6F4blEW5Jf4Wnx2choog2eCkkOTvj&#10;QG00qvQg84vE7XwTZrznfeb1wWkB4Nxb9cGmkibOtJ/y33wa10dKRHrQ5U0DrMpP7Xi5AvPJ47hu&#10;I3MK+nqwpowmzb6oUpRxQSyxHgoIbsTeyMHDc5FvcpbLmaAZverLxVKUblB1Qi6comdWDpLVsrcq&#10;vN7EipL/A+/yF3Y/gZ/y3/40yRUJQYG4BeNbHGLIJUdqvKnwFXQN+9Lp55M1dUawQuNZaUHAH59N&#10;QqtQ6q+Yp5rQp+JJEoGus5/4JzvpiBU5jXlRRocJlabgQsfI6NwR7WPeSGNuW4P/PrK2+2chpGR0&#10;yNgs4uuDyrBOrOI16VitK6u/cp2j5g3mvVhJc6UdtFJteyjX3kYc50rRP5WHHN3ele01NTqFPqmo&#10;xFpsSIBDL1ceyA+VzmCMtJTeF9xWikP84VKOD7KrT9BnqdGkWNqr8jd3OCQgp5Cx9g2vD40tZloh&#10;ZUHnqA2yNVV3wivuog5eJL/9GIdwK7GE9llEW1U9daztd8G2rXKPdnu+rVT1xUfZdqoBSb6AeKaO&#10;N+dprPhv0JTCtLYC36i97/L0DofQD6TQ1kM+H6d2xiG3BGGA5CBrK4cRFyrmUAzi6Y+TeqGJLUz8&#10;9q7DQixXOqSNI2Z4fhYFrtVE+LyhZb/6PiMWcIcHdKQFK1QjOjSOEx/Z+ZiskU/bW6js+hMcIpAV&#10;TBBNgHVdqzXxrNbAOwaJ/lTdjFINV7U05SJnVnFWV0NRH4TdYNFGpQtbP+S/QRDcJ6ZYkSZGhkS/&#10;/9YPVTjxCkqDJGK8ozvY57UwSMZn8jvOXokX4VtAzgZB4IM5qy1hO1wxI8NwlUqeqeeGNzDNZvh0&#10;N1T91H496v0RCGNhNacIoYsUi8HXLLasFZHqXH1qm33yKoz6K2dJ/Pk1dCOs0w60HCiOMDwxdsQf&#10;NW0DDGs13ptCEhVE/ZUAwZtErABS01yUGTkAZR/vx5ABVtNBzQH10VETFTj2GM+M1RRvgP/mvGCG&#10;vePCyJ3wQ9ul4LpTomabbiK944fCJ7T+wGtOd4yRvpKqlzfyiBUppVKxEAFEva/Urjb/5hyk4JRj&#10;TRItLyafghaPsNdu90xXJHzuCWpnRWQ4t6nhfLjw/j3+Hp0yJyyTb9iOwsyxutFegzBfobFtaWEP&#10;kU5CyTAvFI3Y5yy0FaDhFi8oKc28FzuNeW9KqiDqr05VlxcHGYyPspvlOE/wHvBlf/j45X2Ihk9v&#10;v/7avPr6x//68jU9/F++/o/3H3//5396++OXjx9++/lff/vwof149+v739//y4fPz/7y9sNP37x9&#10;9+79H19ffqOhtx8+/fo2/jNR4cgLgS6/+I324fKxD388+2sjRTb+3dtPP33zy4e3X9u3/vgogCFZ&#10;Pn/5+t/ffvk1vtzej7X+/tvX958t3vj4Xz99+fHLp3/7/M//pH/918ef/9+/fX72+euHf/nIREH+&#10;2z/e/frx80/fvPv6ue24nvrrl0/xOP949rffP/zBf/r05advfv369dOP337b5v72yz/+/tu7zx+/&#10;fPzl6z+++/j7tx9/+eW3d++//evHzz9/i8rwvP3r0+eP795/+fLbH3/+91/ffnrPKvT9d//7L0zi&#10;t59hVqgWf7z9/f1P3/zrx8+/v3324bf/+vz+x2fxI8glX/h31sCy9CuW8/bHv/3y+fdnnz9+lcxF&#10;q22K4C8ffvv0P/kP3zzTv/6P/qVdYHLP/ibvEfpNGqpcfxgJZG9/fP+3r8/eMYxLrBVSvIMVwFDR&#10;cxtKApI+8+7/DgJ4+xfIou3Fn39uBPL2xz//nIt59/GPP76wEf8Bgn/5/cPbn775b98+kwcYdfHZ&#10;X5+hitLXKmXN5aX/nF8i1E1u8vfPfuUlxb2TPV1e+g+teEBC/Lx4/jSk+SVSarEOXj8NCe5VILGU&#10;pyHNLwkSguFpSEiZAUm1ma8OsDe/RB6bGgs+DQnxOEF6TiPQN0+vaX6JgCFtLQ6wx6EekNS/7fuD&#10;fZpfUmgSHf/pNaEkT5CgvR8OsDe/dLwm+PsECefn8wNI80vsE/HigzUhbQekU4qYXzqmCLjEgES/&#10;Uyz/pylifgkbAj/Zi6f3SemIMyjuUz8gifIWsPDXncCaT7wYII7bp5elKv0+Q8HCPXCwrvnMc9cn&#10;lZsHoOaXWqtAaOlp5jcfekqnSc44ADW/pDxk6q0OQM2nHlMEbfsA1PwSoKgY/eEA1Hzssa3waZ8s&#10;a36LIwxXOmC13E03thiVnQjMCaz5rWPG9GI++sCSP/4Ah/NbwOKehD8d4HA+/DS/IMB/sl/zW+c4&#10;nI8/sSW1fjxY1/yW1kVl9NPrUsCwH0mpP5ROPA2rvEWJGFz3QDi+nI8/gVcuuT1gGuUtIn+0D3pz&#10;sK75/Ct3HJP4YF3zW4KFWD2ANTMAHAFs2Ams+S1g/X/Ozi650VyHoVvyTxLH+9/YPXBXJYDvg05m&#10;el6matC09EkQRYEk/pmx1QxAGJ4j/CbG1Sje6fhexlYzAFPILzRro1HYSjdTMYfNADioaBrEmk8+&#10;9M/qzZMkMT1hqxkgbR+o+SfmsFHYSitVYasZIA0qCI0LW43ytpoBqCgCsZnv1ShswfNifyVC8jPz&#10;HP4kBog1P6i84lNX4zyHVJ5pW4RuPoRXPajYIj4tbDUDpBM24fXz94qW8Wc2/u1lY6sZAFtE9Iyt&#10;Rum1kcDdzy8kusraEGt+UN5WMwBxPkQuYh0mePrzC7k3pbGP+F7NANgi9GRsNYrbcK79wlYzAN+L&#10;EKyZw0ZhC94QHBUd+s9ssL+4vBtbjfK2mgG4dOE4mDlsVCIKaOjOc8jbXY2LNHvuNuf9NShsEZYQ&#10;c5ig0O8c4m7EMT9GTQbFOoSjjK1mAKQc6NCNrUZhi/PBzGEzAH4Uogdjq1F6L/PKUXPIIxo6QjGH&#10;jYIPcW7EXs7byu/3IgyH8EHYalTKFVAuSKzDZgAeoy68NwlbjYotCqQLW80AOL2U6BCmGoQ/xEu5&#10;WRpNALzuUV1LmGoQ1/KXn3e8K6e6zM/X+texQZhqUCIbeF/nCUxw/8cUuSc8iJ9NDYgIAM9zYg0m&#10;l+fXlAw2DEgHG/LU8WOK5w02l6DCQaEiIatLuFCRlpWtJIA9xRQ2ClupsCW+Vm9+kilYUGJrpT7k&#10;zy9MmjV6BWGrNz/HP1mAZg4blYQ2cmKErd78uFC874t9HI1Bj4uDQVBG8nF+UMkJJAogvlej8r1Q&#10;fYtx9fZHM8U1SrjXebD8+YVZhxQuFLZ6/3NKXsj4F+Nq1A2xFjGAs6087//8Qh4IkRsIW4PCFgee&#10;WIdfTRuEULnLi+81KOaQIIVYG1EU1rjyTm/G1SjGhVjXjKsZIAlLpMmev1ekGz+/EFuoR8WVEl3V&#10;L4rEJULlgjcGRUgUb0js5WgVfn4hekme5MVBOahwFIwo1mEzAEm9KLLFFDYobjLKIGGqCQCBU953&#10;jg5v9EY/c6HZMHrkH5Q9kwekz2SSaH5Nob4nxC5G1aB/noZYF1Em/owK/wlp8dnUgF7+E4fr0X+K&#10;VO7XFBrOL3FyDejlFX4ZU73306rP3E1Qdfz+vldAjqP1PKre+mSvkPovJrBBmCIEZb5V8wWXtNyr&#10;j4sdRW6P6oYpM6qmC6T4CdWeTTUIZkJxZkbVG59bf15dzqYaxL7CljHVG5+KDiqUHGXPz7LVPkYy&#10;Q35QryZfZrE3KEdW7tTnFdgbHzU01QzEBDaIbKQIwM+mouj6HZVk9gFpZv9utnipRMWZPyDKXyZn&#10;XIyqN376K5kjH03Z71QwqhSREKZ645Mxh8N6/lbR+/7MOqbw3o2p3vj/emgJUw1iApNPKUbVG19/&#10;qwb5b9UbP7Eqo9b5btCNuDN5cWJUvfFTTsIEdcmFq2+VRA8TnEmi4s8XRkPImS++VYN4+yAqJhzc&#10;qLh+TbFqTQh+QElSR39znsDkv/yaeon/z6MaENLNvFYJU80Wdlk8G6SXRfLhf0ZFjif3YjGqBpHK&#10;SOqtcGOiFh5Tzy9hqkGYyiVLTGBvfILN5GoIUw1CjU5hBnGIJHusRsUDgZnABmGKUKlZgbPxadsR&#10;+cjRuUj+/M8PJIPoE3tiBmfn86bwNDfiCNrHFrlEwtZsfaqJ5DnnPK5BvVK+zMpowuBNIa/9wlaj&#10;mL8kH5zHRVy6piON0khbPhtbGHVrSIAXs4gyaKwRkjRx1oWx/19ylaOblm6Mv5/6+k0giI15/GgL&#10;wxrxGTW2pgFKeqdgpbHWMNKWqG6kvlszQQqecSs01hrGEUb+vBpbkwF1xSM5NtYahseBZFkcLeiR&#10;+rslRd042AtLjmkEOWKVNCGkLLrTrpEw+7u4sMbYxNUB/VPBuHk9VTh5Ydr5JcFrrCFnVpqygWGN&#10;zhBmJkfoSeM8omtmlQyMSxiXCLMDRurJQqZundndA+N2SdzL7ICkLP0cGylkz7Ve7ICB/Yt8qZls&#10;UqAWE+k3ylrDiAfwUKlmskkhmcpUDTRjaxj04wIdvFz3TBK6Tfj7zMoDwxriDTW24ZIPzsUP4dIh&#10;sasfiRKbVaK+W5MCWRRpamXG1rBYy4X4zFxJ5v5dkwm4fxnd8sCYScJaaiaHS0ifIo/AjK1hfpWM&#10;/vMVkDUX91fV4J8p8TtgFKDsbkJpIkxwHZjf3SkP8fMjYa6Hem1+Naz4gXnmSv2NHxisTLqnWZMD&#10;86ycjnK/1pKAaZ4waTdTMH/iJGe+rCX1QY2tYf40HS1oCgFSw0XsgIER+aPkmHhbTN2CHhvhBhM4&#10;WBjWiMgZLkmln55JKlaoHdAwZpLSUsYLSiPBspaeiuq7NQyfi2CZGdtoQvHweLMyPDmwWCMLVrDy&#10;qEJRuvJoYHhyYFhDoWxmcnShLCyKiJmZHBieOXccZW24hN5+VLkUOyCdQ38+N7eOJLmbmWxSSJMk&#10;Spkaaw1LkQuKNxprTQrcFtO401hrGJE6bsJqbO1gpLMDFQqMtYZxN2WVmLM7hTZ+PgC3fD6B8YIG&#10;xi2fmuZqbE0KVGXAM1SrpGFEB7/p8Gy+W5NCugUgcTQz2TDiJaT2mLGtTpSiKupNMD2xfj8Av5A3&#10;BWWt4yVIdJRGh8aJbYwKD24DpJTuzyLhgYrCOmIeB0XeK4X+ROwO33iMpdubMdaoGIPLxRIZiSlZ&#10;JrwZm4vpwlj/BOOMtWEErKnEhVcJv5/pp5EzBVgMbaUt0C/MWxsY1tTTMZfDtkYYkHKy5rsNDGtP&#10;deVI9Zbfsb1qthiSXJifyWGEJHSpgMKoVEnnIpXOuAkrHk3nuk+z3RbGFiDQKNbk6keRMCktSCrr&#10;1QdIuUi1A1ZBSl1JCmaKVbIwEuPwS8zYmhQoPaJyJl6lEGttPTh/zXYbESkhJ2odmJGNS5Ie7gjq&#10;zhf81Hr5+Y2pxWPEVlyWC0WCMV0H1TQOI5D3p3T411Wf4trxVmmGNoyANabETOTC8tWUtSWSdGtS&#10;1haWTEjjbaWn+c9n42PjuiprC6Pss0k1JFox1qjoZZ733mDUBONiKr7bCkoJTSppKBVz+0dijX+N&#10;tXZJ/EyOfpXetA/8XWOtiSSZ+W6VrBaVKDSNsY214QS931aNqvfbCEs5a6h+JrbboCjcQEVg47am&#10;NuvPBkD4mgk5R3gHhbFUBTfz2JSAMfxWY6xRMUaE1xhrRqCQFgpdY6xRpOdSyc2w1qhSKTCqSr3w&#10;d9fk3/AreJkSIxuJKVmpFOwTIxsUxp73qzlrRmSKXx1xxnmBDCplRAh3mJE1iSCloZqlMdaoaCTJ&#10;JDDGmkN42+POZow1CrEUBQnNAhmpKQEqlT0PZfQCSVkfIyZmBgr2QXSE5HTxzRrFreYlrT57Pun0&#10;9csgT6ZRfbNG5XqY5DRhrLngI/nz6ps1CteYKVELpLmAZ+Pc8sQ0NiqXQ57RzMiaC8jxUerHK7Vp&#10;fyff30RHdspi5I8Y2aCYxlucpfM3G+Gp/maD8t9spKcoJsiIMyMbBtGrccSnRHPdk/2gonfjqdNM&#10;Y3MBe5rQiBlZo4idpY6/MdZcQOcVivIaY43CGLED4xaMBDUl1JXyYVAYIwapprG5gCq2RHPNyBr1&#10;h2/WXEA6EiF/Y6xRCDOId6ppbC744Jt9Godn5as3elyrCkgjRWUB8xvFyAbFcUYWrmH9EaOSMYVD&#10;YYztRcYenqNhpdQCKlZjbBmEko8mPYH4fvE3cXQK/RtjjeLSRBNos0Co8/h7WOSJQDHIoLhq4fAo&#10;Y80FVAnk+mlG1ii8K17S1QJpb4JqJvhJxlijKFPP3dNw48hS0a7xM42xYRDeXy9GJs4jSX0zlOW8&#10;ZBtjjbrxtMwSEayfdhu/rpyexkbpaSTNoIzdk14npnFReoG8qs3/jOxfy4zzNC5KL/1XLeRfY6+e&#10;IMbYMAg1oFXuKqHvnkZ5zV2UvuZy2yljCDjINlYfrWEs6QsilfNyfBWp/pnHWFPxgoXFmkro5+Vt&#10;xgat4k8c3f03GFUA1FtQWrP9bjVe9e1MNoxg5Stl/uiCUzO0rXGxVm7xwnhnJ6gtCJJXu7FGyxQj&#10;G1wY6RIcvMbaalIpJI/CWny3gfHyTQVC4T7Sv2vGRnlz44sszO+A1aSi2qRwsxnbUAltztB2if2W&#10;rm+/+42eEo+7sjYwNBy00jbWmhR4iqPgmbheE7jqH4n8T71z4TE2DDdXBTrfYNnc3CfP+201qZQ8&#10;SX2FM5csDK8/tZyEtSYFFAs0EVTWBpaW20aEzzHYM0mbDXLrzNgaxg5gatUqWS7hgcakoUDe9SPZ&#10;2bSUEs9B+BMFQ7NDkqcZ28DYbSxSERjhfxtrlJFH13JeJQNjPtg5ytqQAicO9fGMtYZx4uAsmDW5&#10;mlSqO8OUxlpzCXeN1/X8vANWk0r4FxYy1ppLrlzZVBCS06y/G328GJyx1jBWiXvGJjY61iiua55f&#10;F4YvQyqh2gFDCmn37b5bw2jblx7WgrlGysqdiK5U5sQZWMZGTRljrUkhlyIVQuNoqg/AjZ1mtsba&#10;myaVlWyKUdKJbqy9RJFibG+aVIo2quvUwNIvJbDzfltNKiA2qtgBA2O/0SdcWWtSIC9BcslIWT2X&#10;bJlTMqro92jGNlxCJij+q5nJJgXuOCS4K2sN4x2bBiTK2nIJ2f6KS+4NwxrPBeq7NSmwu2mdo8bW&#10;sH/N49R+awcjWRCIMM13axi0RVqn0ClyNaltigY8LVONtYZFEQB5iVXypknNKWz228A4u5+E/Iy1&#10;9Uuo0KJmcrSs7G6U6maVrCqVgDA5PWImB4Y1Hl/MDhgxK6sfa+a7DSwBV8RrZiabFPJsoN6YWU61&#10;uGgjmwaPxlqTQpTLLGYzkw3DM8dXVmuySYFDkjdVZW1gF2RJJvGR/VxTwuq/q5YL77BUUFLfrUmB&#10;84bu4eKBlESv+ZHoW9xMNilgLe8i5rstjBJ55qEZt3N+JO2cTZrlO4yykGTmnD2FlaWSA5FC+ec7&#10;zhsMx8S8keIbzNhIDTQlcN5gXINVtXGyP9sabd9zNRJjGxgOHhUqzEw2KfAbIVgTnxwVLE8BbDdl&#10;rUkh+upcH8TYBobilroiZmxLCuwbyFxYGxjZE5CQsTZcQtXhvNUJawO7ka6nvNepjcrVKBUwjbXh&#10;kte7rGHlEbRydCCGUjM5XGKTXlBX1A7A2t01jBlYAlbJYj9zyShTuUCnZ6yYyYFxCN9JBjXWmkuw&#10;RkshoR9nEdaU5Mh3N6pRpqYns4sYDgwRRBS0ZmzNJThPJAeaHbCC1jsiFBV5GmkqbiiFo9V3Gy5J&#10;uRsj62Nf1gfgsvJUCasLw70nIG08hamXmkIaPNuZNTlcQg9HBIHmuzUpXAnp5Og4M9dWWqV3anpI&#10;if3WpEBUmXR0Za1hHDiu3AoV7fu7kUHKM60Y28CwRr0Pc8cZgSpOIY+LZgcMjOs6KaTKWpPC69pn&#10;RJI8UdSU5JEwdYrO3+3RDgYSQUoAme82MNwSSjepsS2XkPyuTtOVtr5q2ZkdMNJWlPh4+GpsyyUP&#10;WEGNbbnk+ytazvN+G0ls3kfcW8dUUyWwTzzacMnAuNKSM2x8rqnCyokDmxtPYWCcOM9vIy2hWGYt&#10;5Zym7kY1MKzRadd4eKNUJWTLfdF8t4FxdtPLzvglI1X1PtfAIKBXh5Pz7h6FK9f1L3fHGRhRZspZ&#10;mZfMEaviveJPGp4cGMcNHRzM7v5uLsHjYnOr7zYwq+/m2azWZG59eUo+7+6F0YCIWIRg5dWrJmJr&#10;ZK5orPtHQnfgjLVxMKAtjm8ztoGlJ6spbUG1uP6RSIxVN4x3GCUSTI3M20pWcShDr+K7NQURZiH5&#10;13h4b5rV57dq5kS3op4StCxchcV3G6lrYnhEyMTYBsY2hRTMfhutq48YDixXWhedGbEr9Mr9WY1t&#10;3JkU+1BcsrpVqITgk5nJ5hKUA3ncMt9tuIS4cmrCnNfk1HvloCKDwETVtgprUsBUdGZg/gV6BK+p&#10;6ckNwoytuSS6Db6AmcnhEiS5qmwHjw2133Lt43HFWBtSoNYHZGLG1rBcH1RpQqIj9SN5oKIpt1gl&#10;C0tdMN5WzmO7TwnXNHnLo/xxTS4MHeqTFjvG2lxWaB2qktLvW/n1E+XATdxxCCH0THprDeMCba01&#10;KRCep0esiL3eRy5LSu79ZmLm+GYztu8AzXdrGNY+VDSUaNhaw51Uq6RhWPtOLYej98o+GWtonkwE&#10;Y2GpsomvYKw1KRCtJK4jdjdNL+tHYi13YWOtSSHWPk1fNTh/rclVMgJWvFCy+83YBsbYiKqZ77a6&#10;V0hB1Te6D4xV8lD3AMpg1JTAXMj+zH4bWN7RLkanQMmrtUZhJJHjvLBYy8Y574AVsBKgx8kTu3tg&#10;L2umeAeRhx1bHBNjrWFYo1eI2QErYKUZBzn+xtpwCd5kjnwxk8slBHWMEhUVdU0Jb7voe9TYmhQo&#10;eANPqrE1jPqCd6UxJDe/fmTK69BezMxkw9hvtE8SEQxiD2MNFZL6bgPzXDICVh5f0U+asQ3Mn91T&#10;wpVNmji2mMmBxU1QJS4II89MouE2MfOF8RM5lc0OWN0rsTgcITO2dmeoQkEwwjDXm+6V5xiTYUr+&#10;ak0J6aUkZZv99qZ7hYFYymfvdWAkRhKfVDugSYGDg/2mZrJheOakyIjbInlTNSU5piIYF2NrGKuE&#10;sI65B4yAlR3AKlHWhku+cDFMpJfn1RkbgRC1Sgbmbx0jYMXhYmyGSwbmPbwRsMLKHIxmlQwMVqY2&#10;j1klI2BNg2kaU4tVMjBOHBKrzH5b3St+ApFlY224hDpYKh+HKZhVwuXUlPFeGDP5VDli9xGw8t2+&#10;iJubsY1fgnaPWJfwS7YWK6JXmrkaa8slpIKbyBNNjGYmMylqTTYM5npJSs8+1+peP693pUQl1lc/&#10;khMnDQbFTI6AFZ7ku5mxDSxF3Qi+Gmuje6V6BckP4rut7jX9DNXddASsxII4A8wqGZhWfvMkWB9A&#10;a7EXRglFrsbGLxkBazRn6q2D5OX6kVz5OIXVdxsuIUceZ818t4bpbATeIOtHQj8ua2thifRSSsus&#10;ySYFnpKpGKzWZMNgLcKT6rs1KfAkiUG1JgdG6/qkTJy55K0cKzNp8qiIa/UHuLC51Uyu7jWda0w2&#10;Au1E2hoeFweqGNsKWPGdiMaJNbkw9KtUSDHWJl5CewtVfh03ZMYm1dH31b2yTFRbmDeYrePHFbZ/&#10;JPn2qNzMTA4MMnEx863Iit7GRUMXlgqRyud6r8jKm7xaJUNBtiAoj1I9kzyAIg81MzkwW6OZsrlj&#10;DS2wuuMs7MZrn1Hso3oZa4g1TUmzNxiCq0zJmblWwMoSUZW/INP+kVhLWS1hbfwSalJS90F8t9W9&#10;4vXyamGsLSl8gjInzupekSGlMbsY2/glXE3TfvZ8E17dK4/5nyqmsAJW5A14NMbaG5cQbFdjaweD&#10;bG9oQY1tYDhd9EExM7mkwE1Y+ZMjl01SPtm0xtqSAi8yJk+YAi69A65cVVSkdwWs/MSbyeugntZY&#10;yyOJGttwCXIiVfD6/lbNNW3Xze5eASvvoSk4ft4BC7sQw4YUzvttBaxpjqpiQQtDAKDU0RRj6Q/A&#10;11fNuhbGVf2h2ovwuNTWcntQ+21gRCexpmZySIFIECI3890apvMW0ULP2FDhqR0wMO7BVPAx3usK&#10;WAnqsCjN2JqCIC5KoxnmWgEr5/23qYNBpmhNCTdhuoiq/TakgMNFqNeMrWEwcjr/mf02XEIJyKeK&#10;4Y3ulQgGh7f5bitgpe4Sp4AY28DIxqGdktkBK2DVL2IDI4KNY25mcgWsn2STqxNnYATHOKeUteES&#10;/ZI5ulfeFnntU9+tSYH3braOeYEeuSw+EP2ITVRtBaw8Brg34YFhjScqs7tXwKpVSAPjBfrrW52m&#10;300KHPhkxZrb4sAIxFEdXY2tSQFdEI02RY4YT7nNXPlubncvl8SaGlvDXqtEWVsB62smzfk2sH8z&#10;KXTm9xGw4spQPsMw18BwJ5l/s99GwIo1vrfxzAfG2Ej+MVyyulcqnaer5NnDG1hqntBCRZw4q3vV&#10;uqCBsUroMmh2wAhY2QFSFzQwnv8f7B0ztnYw/mCtYVGnkyJjrA2X+FXSsD/MZJNC1GNOq7a619ea&#10;VGNrUsh+U3mLHGfNXPck/4hcI9yJghHT4f1TRJ4WdiUSqCp5IpkfayjcTNHchV25zqlsO64Zaw19&#10;iWCuhcFcnKZid+PjrjXuVIK5FnZFwv2F83S8LXIOrjVcE8FcC8MaL6CCS2j/udbwS8SJszBmkpdy&#10;wcoUUl5rdOgU94CF6TOAfbnW3Hv3wvCCLioWRInusUYZEnPiLCzWLjw2iVXSpMDso0RVa7JheddS&#10;bVuoV/I2NhUzXxirhHZwwlemLOxak8w1MM9cI2BN/Igz7uwp4PPUj+RJ/jvd587fbXWvBNqvRj/J&#10;h1prJBupmRwuoYeZiuFRzH2sfT1VQ6aP1b36sTUFsUoeqEXNTA6XfNF813ivHyOXvdIViPbyxtpw&#10;CXIDcuzNKmkY6bcUlxWeAo0T6wNQkZbVZc63gaUBFHWZzdiaFLAGBamxNYynRZ42zXcbASsvVMgn&#10;DXMNjIZ5RDCUteES6+HxKlsfIBXqPkylaqoFFCwxBVVVamHognjMFzcq9MljjWic0SsvjLFxeKuZ&#10;bFKAI4m+mlUyclnIDmtqbE0KeURQmRYkBNSUEOdCGqqsLZdQuNhkpBEgWWtUdDFe0K1JIfWapLWG&#10;MTasmd29ulfqkHAOC+YamOeS1b1SHSqi6uO9m7XUM0n1GBJcBXONgBXmIkfJcMnAwuQPtSZHwIo1&#10;Ih/GVx4YPhfxEjW24RJ94qzuFUU1XpeZyeESylIkHH3+bqt7Re1AGpGxNlyiz+6Ry1LzhIc7NZNN&#10;Ct7DG7ms9/BG98qPZO+YiWwqSXEoE+X6GNUrthCMG1tNJNhKquPZcx3Na2ypS/CgsKXUvNRmajog&#10;Y1Q5JIMicJfiz+dxvQlXKSloNvWgUB7Bq8bWuBXJuTJUPGJXajSp7vDo5HsOSU01iciLikfhxtXs&#10;8eo8Kp5S8NjrF35zozLxSMr+Fiq2TJGNRWHLrcOPZg4esuT3alTm0OhkqKLV46I6nFuHjXqQ96F8&#10;gqnsSh0it78G9SBf0K2Nvsvw1K8SqzmTazawlbLxYi8vb/CApdZho7Dlbk0rUiVRSoVXB5XiAEbZ&#10;ymtVzQZlHVLV4Xw4DwpTShlA/KNtfWHLOAKDguVVxwqyTtvW4yMMIMbVqIxKrY3RtFIP7sPIKwh+&#10;1y/EFvdcsQ5HmkpCnNvLg/Jz2AyA1EG1DUW7V+Pya6M9B6QmqLTM92oUxQceiHbOe3lFqUROzHMh&#10;b2g9rrhfxgdYJSsUYISspPGPLbwxM64VpFKqVF1ZBsVFJ2lp5zlcOWoKuRn/cFDkB6T9j7A1vEFU&#10;Qe2vkbBq32akqCRlIigS63BQiV+oc3n0q2x/ojXGVvNG6vIbHTCir1pR9NmO2uPMh4MioyOdpcX3&#10;aga4cgt2a2NQeTBVYe/RoF55+TS6dK4YPR0w27fRSFHiZ2DUrVGrflG5g6lpbBJIKEe52aNbvaIh&#10;Sgmk8zcbASpum4p4D4h+yCxFs59HfspsKPdmQGluptqVIz+sL0bfWuVyDOhKYVjV14Mjq23hL5vt&#10;PCBK5lG9QX2vZoEIZcxCnCqtVzJNXAxzZKdI4FQoYEDkdPFEbRb9aFVJxXiYIo68ftTMs+gRnZpL&#10;82pOEXeYCq3cdscYTTt52BY7bFggtY3NDWIKtNLcgacoUVKObNf+jXCpcnEWRSn9lAc9j2wFp9QE&#10;UgG+RSHayjuzMDYXFjwIHtnOB9moVNG5kKlgbDV5cO+g+IWx1ag8L6iFv1pTqugrphoUzV6oXmrG&#10;1eTBbiE11IxrULjozntboSmva+rBcVHcgJVcjoBIr3uOJFP97A3FhkbTZKbxjQhUw0eeBPonXqIf&#10;VMaGPi5XfDjzzQalvYGpyUplpGRIiU02pHOxfs5qTC3lv6GsB7cS07yYmJEtSvumqzC1e3pQ2ule&#10;fekncgDDVYPSl4lVl6bklrLV/KEvSast/UZAoD5YX3f05W8qqt4Yl1sczTn6UrtlWG0QYlB0KHJB&#10;iFGVUuTm03S1oP5UERWBC8hUkOJoSl+21Npo6rC2KKFTvxDRQIQbR5paFLmH1KI6j+tzZajaVnsr&#10;sWVkatQkqHFxe+ZmZcbVKGSa1DYw4+pLy8cXX10ESil8V78QW1z9jK1mAGylnJ34Xo3i2Tle2NFP&#10;5I2ufiFBSWbR2GoUz2F52hK2mgEI7BKEMLYadaerNZlrwla7D4S5ce2NrUYhL+A9x9hqBkDQRg0X&#10;Y2tQdAcyvIFatL4Xbr3qVr+odAnlF57ncESnuPXk44lxDeqDtaHmcLSjkTGY+mnkENVs8F8fJvGM&#10;96VCkXcZ8cl5fw0q4h9zN6JWVNkiyVlpJBdFMCZZ7eJ7DQNEMmd4frSmfCyyBY2tZQAqW5k1PwJV&#10;pLd4+cZWM0DEQnxl8b0GlT4jylYzgOaoqa6qOWrUoprnB6V5fkqrciW9G/Usr769elMwTUh1qWZR&#10;KErG0tdNfK9BUQo2tRXOa350oh/cfk2lKDyM+oVc6y9UtRW2mjdSH8Ho1HmjH1t3xKXGVvMGKbXq&#10;kYqs7rZF1z8jRkDdXyi6ccdbPu+vQZHGkPrRYg6bN5BZU1Da2GoUBQ6U8IGqHj0uYgGmtuOiePNU&#10;ZStRXpctfS4PilwsVXL9c5Sh2GLyzRyuv8H3Mr7o6ELv6KlN39zPQb2SXIRMkL5TPYdIxdU6HBSr&#10;lzp/Yh2OJjTdMU3lW6qW1y/Ef2VfGlvDAK+MPvG9RkdKV2sKBRpbywAkBZh7yqhIsYVG09hq3rgT&#10;tzHPfOjgZg6fJN0aW8MAFAHm6fjMUaMgRR6gGoUyZfULk6SofJtB6b08AlLyI3myM+MatglHqTU/&#10;DJCS1MafHwGp5t6RgkaY4b7X+BucKczG+UwZKSh+1MVUP8Cl7q+cs9LM4UhB2SnqpZTwadtKgRI1&#10;ruYNEv6e6l45slP8KIrJmTls3sA/pLCJWIcjIE1LacVRKyCl4nJCS+fNvLDcs9UkNnEgi3uoTmZc&#10;deuLIXBRxeI5HBv1zHc2NLWwtNM1lDhqUDSJOFNqGps7CFaqVCeWQ4/Mf7OB6W/WNEAhIOrvGqaa&#10;Gqlc6k3+NdG/HtgjS9/YGhhfTDm/oweleBM9IpWtZg8ep/iNYkePINRP4sD0JDZ78OYWXhQ7etSn&#10;0ICKPIwgNCIGlQiKbKy+M5EHZ2tY4MKwTGkpUvHbFoWszHYeQSiPiTysqMXRlPMdQbNZG8MBtKVV&#10;DQSQOdS4UoVejaspgHJxX6a+AVfrNvVqz3V2BEYP+iQorR4EBoWWhsJEYgpHD/pEUaDId1DZyio4&#10;OnrQ73QMNYfzoHgHd8HR1YOShWbKilOItD4XeRqkIps5bNpI2NyomXmzbVvpImL8gFGRUv0LL1Ew&#10;1KB426NQohlX7/8vZIJGYYyYosbFRYDpMLZ6/39xaVaO2xZAvd/UAylFcesXklr6UAGVQZF8rKpV&#10;fY6GlEoeCOvN92raoJB4hC1n3hgxaPpHKX90UEyh6qhFSlzNIc8jDxUAGxQUSqNPMa4Rg1KLXSmM&#10;qXZTv5BSO6peM2VrCvWJEkk9qgyKQv+qKiKvQ23rX7/m8/1hUARvwwDntTFiUC5ykSEJW+1tcDSo&#10;utA8RPW4CLYbwciibjyQmqwwShKWLSI3JBqacTWKGgQJ7Ys5HN74Qj+qbDWKOzOMaGw1A5A8pQqK&#10;4f7UbNDdhSPW2Op7CtoUnFEzh41Cp0Out7A1OtDHNz0SzDocFK4yHTiMrWYAapi4B+0Rj6INTDnP&#10;89qYUqXfBDkUzw/qSvBGPaqsDJRHcPWQOCguNyTymnE1A1AtiMYDYm1scdPcew1HjQqUct80ize2&#10;mm1wRd1Dx5t0FCdFRREH9sVHNnt5NaAJ+Jj6KjRBqM38QaaLEYy8lSd9Essym3lgHHsqmL26UV6c&#10;0rL1fKgMjMqMai+vADTPdCYHAn1DzSEugfKxV/9JwzEqGYlxDYw4p7rCjvwTAZJcGwOza2Pkn7Tp&#10;y5ObGVe7KZCNyRIgyFsTnxacSlS8MDIGTYUTqkmPrccnDpgZV8NoYacCzCMaRbaPCtzsr4Glarnh&#10;3pF//uF7DW/Y79WeA+4QgRujahvVKCSq4ocjGo1qPy3ezrwxsA9CRMLfgF56bVxSsUHYWhi8Yc7l&#10;rxGNchI9SC04j2thhOjNnYgL8ozr+qUc34WheDbnF9+nbBFn5yeaYTVKhpa/pmhpGg2aN7BF/auO&#10;d3ZtSHqsYT3SFkN9rUZZV5QavW0LV/SmprBRBNrVdZlTuG1xrTQsvyieYfK+dHR7v6ZY6Rftbsyr&#10;w6LIgOR2Y2z1hYNkRoQWZhk2ip6EODfC1qg/qRqXxgNHhiKJq2aeYnOXhxnXqD8pXv+JglbY6ssN&#10;SXiq0BkHY/3CFA3l0BO2GkUnrIspwY3b1LZ4QjRVzhZ1p0i7KfJAf7K1xY3ZjKtRFFZO6ZXzmh/1&#10;J7pbx/KDYsVTaNnYagYg6BinUnyvRtF3VYUcvkb9Sf+dpPAKW802VIZNfreYw3Y3bigX3fdqFOc/&#10;IgljqxmAXNCo7sS4GkWTDeovCVuj/sTtJZlc2BrUgxk0OYLU4K01j62LCTksiqclSsKacTUDUCxL&#10;edjUMqtfaAtY8bBWKF4404bl/L0GRTlwpZHiA42t28Xkmy2KCulXU3yJmnpti77WsKgYV6PSCfMi&#10;cpm/RjNK10GVX7wo7kPpeXfey6P+JPSNrtWMq3mDOCDOg7HVDMDVQXUJY43XzPP2hebZ2GoGsGmx&#10;vGm0LVxltb9G/Zlap2bJD4g16GqoEN+tX4jYRrnYA+J1mVrSZg5H/UlrJBMg4q+uH4jsnmqPZm2M&#10;+pNApTq+BkQLppt64mDr1k8kvKnc3gGhBqILltlfo/5kn5hCI/j89QP5XqTDqDlsz+FJ1Qq1DhvE&#10;OiQ3U62NZoCEloUagA0/48JNoTvCmaNG/RmGMhQ1oIyL8pzG1jAAcyhe6KlKtuO6ZVuexzXqz1cB&#10;FTOJg3rC84p7R/2JwJcLqeD5QbG9SNs14xoK4K3i05yVoxnlSEE0amyNvwGvqQ82mlFsPUy4lyTY&#10;/sxo4Y30YFFUAVUFiuhA0bZSed4s+kFpP2qln9xTzGsKt4X6hdo/XMEoaSQ3IdKji8Ta4upr1kZ7&#10;DrgblOQxa75R2sce3ecV8jXCOVK4a1zE5tAEiXGN7pMyVIRFxLgGRWvplNM4c9TIRQl9k8JobLWX&#10;wtejwKGx1bxxQwOjYkQjFuUiRVUSY6t5g+cD/phxNQr9FknCxlbzBqrUNJw63x1GLMpjCm9txlbz&#10;hpXb8A5S6/AVjzI+wKhFCSyhFjPjat5InM1I6KmBWL/wi/xAFdMb1GujqHE1A+DaXFRMb9SiiYua&#10;fGl0KDWu6AjdHDZKx3tH+EnDlWS3ntfhoF5xbDOHI/xE0a7yAr4GpePzI/zMG6zpK/w1KP3uMMJP&#10;QvoEA80cNm/w80xKEdHdWhpXPDbalxpbDcsrkfpcTQCRBOcnirXRsLx+KVtNANykeEMzvs3IRaUa&#10;gF/Uc0icjUcOM66G2dfKUYvyCktk1MQPB4YG9mFcm9F90jKRoIMaV/MG2iMcorMLMLrPNJaNEOO8&#10;NgZmjq7RfKYhC8JUY6d9jVTSMENqT4P3Ya55ylTDiL6qUfXWJwsD7Ysy9QZTh8noRNO6XGVyEvWv&#10;TULGkqmox1YvEEq7J7o587UahrOmgq+jE02hQBf2GtirxopZGr31IYznt4pgT6VRXimMnpLwYs8h&#10;kU6VXbkwBMumSwwdvtaW0/QsLKX5TWBjFZ9Wq0SGQv1EKpOqk+tN8Yl+yOi9vgZm53AVn6hLVfYy&#10;wfEaFzpRk/ZFLYACkc1Cz3HDGwO7wVHqezUB8EB0cd7aCEUpmGa0gFRp73GhfkutuvNpsrCoKcRe&#10;HsFnfOs03xW2xkGxtoY3EDk7D2p0oi/v2oxreIOXA67zZlwDs+Ma3qDO2tMkfpFI2Z+ZhGdzVo7g&#10;kwxO5HnmTBlYOiWbtTGCT1ol8/Zl1uHALM+P4JNHUXS9ylbzhvVCVydK3ZM0iTiv+YGhLTGFWWgI&#10;2x8ZW8loFbYalgpcJqi8OlEmkLCysdV0o+dwCADWSKF3Ma6GEXtRD0RvOlF8G3XzGhg5MMqPGsEn&#10;vigV29W4mjdI1jdFApHX99ogLE9Gi5nDhnFYmOAQ0cWxhZrKJLQtLO684KjH6kR5S1Q3r4V9ExEV&#10;5zJLocf1hY9tunYu7MmVQ41r/A1KTahoOZ54/0R8NvPay9/dKP7zakIbbzBCbDfB9LwXvhlDb3de&#10;iW+wy+fTvH3R5WmM0VkX6dGROt5ghEQNJ9KbZIyhqDIJPm+wKMzEK+xj1KKUMKETi3i6eYPd6Jyj&#10;vlnTAMaQBAkPh4aZPSG4AoaCqe3RqAdJ4KYQ1xuMhFjj/3KytjGKZHNoigWysIQdDYGMYpR6/h+8&#10;TBtjwzvcc5DdH+NEJBHPyOIOCMZ/gxHoN/oenIYxxllmagS8wRJvVyMbBqGbjbqzkLDUv5FQrHFM&#10;kfU2ikuVSsxaGO/7T7f0h0E42VXdRTzs+o03lr4JhT2mauiVgNHFXMcWRqns6JDEahwqwBgycLP0&#10;G4Yx7qfC2GhA8SPIgDZHzMJQCqgFMtJRCJWEPzOygRGe/rybOzRR7P7UWLug2TkfaANDBYZiUmRA&#10;PkYImrLocTaFtaEeWnfS+ch8tiYRZA+vijzCWsO4N+ZQM9aaDrD2cjiFtYahBqVavLgvISaY75Ym&#10;DuJutrAwuErvwBEba0QJjLe/MKylcICZyb6QMB3WWsOwxoGtrC0lPOnzoXZAw+gcfok06cxbowtl&#10;bFwjzXcbWDTDFJcw1tobSQ7w1WRE0uC9PnciJ3k/EWMbLiFnQWU34er8N2tNCiRS8eyqZrJhMNcl&#10;h70YW5NC0rbioZ1398pKUwZanW6jEMUa8VDDkwPzO2DKit7QwsPMZmxNQTxSogY2+21UolhDGq2+&#10;W1PQlbpg0fWK79akgDUeHtXYGsaj6Ks1orDWpHDL042JBMLBvQM+bhClWZMjFcUaTwjGLRnYlQsb&#10;IlMxkyMWjbXcvs47YGBYYybN+TZy0cwkn85YGy6hyLDq5YzSqz6AXyUDu+JbJzfgvEpGaOp3wMDY&#10;AQhU1SppBwNrcneP1pTdfb/czBkwslHPXAODueAEZa1JwbPy6E05u7FmuGQKlFK/+lWCTuyA4ZI7&#10;CmGeIsQqaVLAGvI7td8a5mdy5KNYI0JleHJgV5qP5Mn0PLaVnSKwj4t9nsmB8aiThFxjrUmBVYJf&#10;Yk6cUZ6yu5ElmjU5FUexBuOpmWwK4pR6pWqJmVy/5EagwKySUZ/SI4UTR43tjUteBR/Fd2sYD9DU&#10;9VTW2sHAeyXCosbWsCvXByqcmFUyXEIBMVVSEUl3HR1YQ0Kt1mSTQjIvUulUzGTDKCzBa5Ky1qRA&#10;3JSHF2WtYSkx6SKFIynFGjI9s98GhjVC8mZsIyrl3k28xOy3gdGmGLGnYeWRlcYHJYIivtvAaPPK&#10;9U1Za1KIZP5hXg/ht16T1C1Cqyh2wChSGdtL8HlekwP7w9iaFHx0ZkqY/uG7NSkwk6/SO2JsDeOV&#10;gsY1hktGl4om8CW6E9aGS4jnp1Ld+QwYiWkUiCnrKqwNl9Amh1C0sdakEGtI/I21hiF2hs/NPWBk&#10;plhD/mGsDSwvI7ytirGNRpVVQuTJnDgD86tkKpPil8Ncylq7MzREINBudvfUJs3S4iIgvtvAeMfF&#10;eVXWxi9B7MvgjLWGsbKoH6asDZekKrdbJQ3DK6EhqbLWpEChC8amZrJhPOCgtFJrskmBzkPo8M17&#10;wChWuT5TI1qNrUmBJo70+FTfrWFXSrDHwTgz16hWeb5MZROzSppLbpxuCWuerY0AlesUPr0Z28JY&#10;xwk0CmsdRMUa6QImgjHKVSgBuYdZJSNCTea1qn1H1n95CgQneVZUY2sH43bn1qG8oFWvcl2kVqSZ&#10;ySaFG8FvYvRilbzpV6N7VdaaFP4wtoERMOER34ytSeEP321gCErcq9HIUW90rM0HOHsKCyP0dDe1&#10;H6kg3IuLw5SuM8bawLjP0n/OzOSQQkpnqPjkKFlvOJRc2YW1FaUSHEuu6HkmF4azTKU7Y224hCdJ&#10;bozG2sAisjH1C+l92t8N2sLDMNYGhmOCRtqMbbiE/BTeEYy1hZHIoc7u0bQian+mP6z4bkNBN76b&#10;ugeMqjX9zUlTMdaGS3jLT1rb+cSZQqapME5jOWNtuITwharSjLi0Vwlv60ph/QajkinV8czYlhRI&#10;o1M6hZHEskdhSpF/9xh1K0EPpOqGuRaGtSdPycfvRm27/zKTbzBqY9DLzlj7P1Iwq4R30v6RBLHx&#10;so21JYVcO8R+Yy+3NRyMp7ktojhqGKX17ogpjrv7DUblj/QqEt9tSIHXH9XZHvFn/0iSDFC6GmtD&#10;CljjMc2MbWBYU1m8bJP+kbx/qkL2bzCymuTYhktwQ+npbsY2MCRIPAmYmRwuYSK/TUkvMs97SvBl&#10;LjQ+Fatk/JLLx4fyS0jfGWuwsomZkynQsAvaWvMe8AajfY4q+UZAfqxRNssIvd9gKEkjFDnP5Mpd&#10;n5zdbmzDJQTwVOk8Ts8aG44CJ5fhkoHRiOgbxjNjG1K4pGSsOLupwV4/Ems0IjBcMtLVVIv6NPrr&#10;74X579ZcgjA093yxu0cpm2qdkJeZySaF6AbupibA92peEQ4/uKyINdmkQGGgC16vGVvDCCGx4USk&#10;l8KZ9bkJWPEAanhyYFgjOmP8ktGvYo2ZNGtyYFhjKs3YVsDKi+TTvHVQYKqmhAnBnFklK2D9ppie&#10;qebwPTCspc6SWCWje9VCfR4Fe2wpLWCUqES7C0ao/Uu1lFxYQu1cBMzY2sG44qghoBc7YCqu5mlL&#10;6bnQF/TYHhwB5nV9YYTaU9bYjG245IE5U5eI+GD9SKwRVjNnwJRCRT3Ju5HhkoExk7cU2D4z1xRD&#10;JRKRbkrmuzUFRRqt3hZxlmpKsEbmlFklA2NslBoyY1sBK/kMqq40T2D1IyO9501MzOQKWMk7vJv3&#10;bp7A1hpel7LWpEClPI5uNZMN43GXNAuzA1bAytMDlCdWycCwlnu+mcnhEtZxurOf72+je+W7ceKI&#10;mALEWB+ALonkD6uZbBjWOLuVtSYF4oyUmDX3t5XLfnLDMe843IRmbOSxmsYgC2NsbABzo1oBK4LS&#10;FC0R3225hCQSow0lsDhjS0KfmcmBwcrkDJn9tgJWqFwpPvhM9SOxxkya03R0r1xVuAmrsS2X5OKt&#10;xtakwKdGb2CiM6N7jQgmj03nE2cFrJTS5/QWq2RgsZaSB8LacAnCGZpIGGsNSxqPaqiBA1mfmxcq&#10;yVwDQyoFK6tVMlwCK7uYwuheeULgwDG7e3SvSGDIB1FrsikIa3w2Za1JgeL4TzTj5rs1DGv8MSfO&#10;ClgJBamy2vzd9bmxxlI2320FrKTofZj3N27nbS09uczLClGtglEPgmIhZncPjHdFqMycb6N7pYYc&#10;ReuUtaagP1ibOw5UorJIvkf3yp2bp2T13ZoUCLKQOGrOt6m7GgHrt/LMp/AqDyvXlJM4n6YDi7yK&#10;O7TgyRWwkkeo2g9TiK8WV8b2UDfhKaMaoRraYzO24RLCJVQdM2NrUtBVgFCe7tjY3Ya5VsBKPprq&#10;qkSBzLUm1+QKWOlamIJq51UyML4b7+RqbMMl8S9MrRLqyfXYPhHZGg399wpYbaWohcElufeJVbIC&#10;VtakqqlED5YdW54tjLXlklxpzfk2uleWP7vb+FxTVpV4AmeA4ZKBMZN2bE0KCP1xYJW1hvnTdHSv&#10;1KikZ6qyNlxCDbJPk3GN8LE+N6oUV6VyYfEn02z17L2ugJWILQbF7h6Y915XwEp6DLpLY238EvoK&#10;XK8mGjq6V2YSba7xzAf2b2wmqrYC1pSPc9bWL4G41I1qiq2yAyjao8a2XMKq4UeKVbJcgqemXsSm&#10;uKvnkim4SoqSq9FG9/naODm4iXyYsTUp4Ck8XVx5dK9/GFuTAjqp75QqOJ+mU+I1PMktx4xtuIRO&#10;inflT65c9tOukhGw4gWhOTNjGxh3U7aA+W4jYCXMy81IWVsusdGZEbBev/luirkGhqiayJP5biNg&#10;TQ2edOc5r5KBIXOmJLo5A0bAykumq97zPTDehOmYoawNl8A/jpWncitZbLxAq1UypJDMB8WTU/KV&#10;ykSIo5W15hKaMZICalh5da9aYbW6V84blZEGLzZPQl15RjifAStgTW8qU08BEh5rvK7fjLUVsCKW&#10;VRVFWEpjja1jcvsoET8wdoCpkvwGCyuoW/6b7pUApXpZWViSMk1VS5zVGVvSccw9YGHEIhB0iVWy&#10;uld2DTIkwVwLy5mvdvfqXhGwfqk7zsLI2+UCZ8Y2XMKSVJnyNIzrD0DUw3nmq3u9kfugVBFvsDzl&#10;mxNnBazkg6Tc5/nEeYNxyTQZoLw27JRQJFStyYHhmn+Yt47n6l4vpKAbFdIbjNA36ZXnVfJcASsn&#10;DllK55l8g6Gciaj6yMokydVMoh4jsKysNSw54UlCF9aaS/AUoqgzY2sYL7Q8iIl4CeluMzai0YYn&#10;F4YX9BGhvxjb+CWJtBtVBKmD9SPx8KJwMNaaFJLyzl3YzGTDeO3jlq/G1n4JnrmL4RGN6bElgmHU&#10;Y3h0BWOJuBjewrgHWGtNClgjGiqYC513/UiohO9tdsDoXq9kNqnXPtJ715qLzjxH95qifdCyWCUD&#10;8zO5uldwuYgdzwAejmds0ROZNTkCVmoHZy0ba8Ml+Y0mXoLOu35kcslVdGZhzIh7N32OgJUi+Ckb&#10;asY2XBJnxviTFB6ZsdExwrxAL4z3boK2QmdOsHusEVMwd5yF6bd8zrOxdqcirbgJLwx9CVmSak02&#10;KXBskKKmdkDDYk01P0Z32mOjii2te8QqGRhnABF6w1wjYCWzVRUBeA4KY07QiIa3hoYtymCYkTUK&#10;ZSgnhzlLR76a7HrlAg0KiS2zaNy7Eb0Sc3QcOagbUx+J89knGfFqKrYqGhkUwuiLSrbGB6xv9k1f&#10;DFOdcVE6wvUc6SoBRvpImQXS3POHkTWJ0GAMiY4x1ijyRYndGQ4ZvSsRIHdkD4oFwj/G2OhWabhI&#10;KpoZ2sC0BJt07FohyUNLE+qzgzAwOITFb7b16FavXNvyFi+sLYlABya89by3XwH1IyxR1hqWSi70&#10;8hQbe3Sr1yshdpOuSBZGfQCscUcV8gRU4QXDHcHXMofowLDmJKH4A2MNhlDkP7B/klA1k00JOHbs&#10;UvGAyb6sH4k1znpDyCt35eKcWn1iTQ6VvOSuamztV7C1X7cGYa1hjC2DE2tydKtcNohLmlUysD9Y&#10;Gy4hp1JJQmnJs9+Nw83w5MpdER99q+82ML9KRreaavAq+Z+kjx2bXJOjW9XPpYQ31hqXDbMDtl4r&#10;Gtlky53X5MD+MJPDJcmUUDz5Jne1rDy6VYQeNJsyu3tgnG9ciczuXrkr756qSAqPPPPdeOQzLTro&#10;JFEwnu95F1BjaxieAmeAWSWjW6WiKV6y8RQGhrXX0XF2k0e3SqoKwTSzJgeWA1+VHuYBpWeSYnYk&#10;gogdMLCk9CEjE6y8clci1y54PTCsRc5urDUpMJPkFZvAxcpduYCpEu38qJ7JLxwM5U8OjFXyiuWI&#10;VTJcghMELZvv1jCsyUvp6FZx8DhQ1SpZv4TgtXnAfK7clWjmRYUSBgZzSS4Z3Srl4JEDqZlcLrGB&#10;i9GtIi2kKJGZyYHhvbIDDCuPbtWfpgOLZ07YW+y30a2mts1DBZwG9gdr7WCESdKj+3x2j0rWe3ij&#10;W03nkrsplEWwqEgBay7xk5towfCVieeosTXsD9aaFLDGj1TWGua9oCnz6kPlA2N3E1Mw94CVu/LK&#10;5/ySgf1hTTYpcH8joCaE+tS2r88da1FsnM+A0a3S1v4VOz3vgIFhjRPH3DpW7vq6LRqeHBirJO6r&#10;Gdv4Ja+bsLLWsNeaNGmmpOfWB+C7paOX4JKBxZoqboOef6zhl5iE3YXx3VjKapU0KRALYt+osTXM&#10;77fRrRLn4uVfWVsusZH50a3iOhEdM8w1MLwgwlxqJvuyQnwSKlFja5i/B4xulVABhdjMkhwq+UC2&#10;qlyuka0mXqu8yUERVKb8i/ETRuxKMzXub2JkgyI2z0czl4ARrZKqHVfmzJGDwhgjMxw5mlUmg3uR&#10;Mdbs4zUeI1l9MPnqIWBQGOOmqL5Z0wH9MlRHKF4Oi+k4Mh4U8hLkP4JV+gCrojZEwcYY5fBM4iD6&#10;tYLRmpeXKfPNGkUJWqLZahqbC3hNIZpgjDXqD9PYXAAzEt8yxhrFlY23dLPPRqzK0g/vnPfZoFLW&#10;MrN/9nxG4goRqPoa6MnqS9/yAqAO0JGqErBwLzeDQnTNyNQ0NhfQTSUoMY2NulGL8Woy4imXVhNC&#10;syrVKGNRCAl5bTKn5+hUP6ErpVscFOWm0lLaLJDmAlq8fZtSpOgIaj4QqXLIKGPNBRSJQd5tvlmj&#10;MHZLIRWx9JsL0JV9KI/nTdoKXamXhpG2EgtOeQCxGodB+GiqyvD1MtLWz8v1apQ/b7A0i1SpUuCa&#10;Dmg2AtWdB/cGo2CwU0CD66vJB72qTDDyDcZ5QVhXrElwTQl3MvbNSfMGo4gvHozY3OCaSu6IaW+i&#10;SskbjBvsM7Ny3ATg2rEgOUsV236DYQ6fyY2uiYHgm1LTYq5haXar7vXgmhruRGmNZ/cGI0JFqpXw&#10;tsA1paACVSHJN5huKAGu6YGzg1ZLat81LM3cv019getl1Kqp+WLkAm8w2pfTW1HELcA1q9DzXL2W&#10;vsEIHH1TW9NshNWrcksx8gTMNRlxgnMaO3PNKjRBVcXSMdewv5hrViHAorq6Y65hFOKHHdzomlXo&#10;9ECU0azMFcjy7qMqlvAzhx6Qshhf7w1Gohw18dSJsFpXFLOmkQvmmowIlZBM4Mw1q9z86BqWUghK&#10;78HPHHqgVKJJ1XqDpcgoz61m361ulbIlTMrRM8IrH5WsXyqrXMW9N0XAMNdkhKtCEqeQWIFreuB2&#10;+/UpwthvMB5beSNRp/mqV4lQUrfeTOawCoRJMEN9u6aHNLemAIMx1zBWJjtBnQijYKWdRVxvY67J&#10;KCXJuR2r0TWrpJ28qavJtxtYyumYAh/ghh4+SepwS2VgjO1LTubQA+mfpgIxv3JgcAOtStVkNqvg&#10;06p7JOYGRhEx2igZcyNlRUnJJcEslYXR4prbtTI39IA5oxDikWNg8XBMPgK4ZhUOhDs3GbERFkYh&#10;blV+DHNDD3wDt+8WloraRgCFuaEHloqRbr7DeNn/MAoocEMPJOqZghHvMMTj1OhXS2XoIU3b1WV5&#10;dLDUddHfbugBUZh5/GB0A/uDuaYHInVGcYW1RtFYhFLXbi6bHfDDTAkyrDWKbG3K2CtrI2mlwqNz&#10;VAZFkiVfQJ2tI2lFUm/KKkTqX4G3JFmS12BW5UhaqbHpVsmg/mKtCSXlSNQ5PkJYessToFK38pG0&#10;pke8UDgyk8NCd84Q87ifx8z6AlxEnNMwqByPD7lKmk0gBVMQJj5v/UakZHeKqqpV0qzwlWZ15tgZ&#10;ISyqGHaA22/NCl+4bcqXHSEsqhievNzYmhVoGW4SCpnJRhFnpaehGttIWnkFNGXxrpdBUd6OLmTK&#10;cR5Jq7c2XJJLwc2Nrb0TvSZHCMtMMjbFXCNp/aS0vzpOB8VM0oFdrZKRtBJ6dp7QoPDXiKu4sTWX&#10;ULjJuXkjhKUdN0lEiiengmvY1c3kcAnFMB6EBUXgeZSwXPuNmoAd0AzEKiFFyllrLsE1xK0XDvMI&#10;YREvE4531poVqDVkHnsYW6P+wMojadXWBoUMOQ8p5ruNpJXInmOuQXF245eomRxJq/5ug0LRCiso&#10;nlxJKw3d1A4YFP4kFxY3tvYwkKYaHSz3hUb9xVpzCaei48nVz+InICFRq2RYQVsbFJTMzVZZa1aI&#10;rEPt7hHC4pd8UI1AWRsuIZiuvKARwr52t/PMV9KqV8lyCe3LzJt4hH/lGfLEY7Qnb6joZ1WXR3Dt&#10;YegdMCj8cpqZqO/2VsE1DCTOgEFxmt55XTerZCWtRDhViGZQ1LOlZIUbW7MCveWdp7D6Wbraqrp4&#10;fLfmErjcnd2DwnVGBCHq9WKtWYGV7F45B4U1AoeKuUbSeufkcKukGYifzHdz1ppLUp3WWWsUSmQK&#10;syl/cpSwfncPl6TJo7vjrKj1dVsX+21Qf/CVV9XKk6A6AwaVHAp6RZndvbJWPba+GXHi0ObUWet4&#10;SdqXKS4ZDe2Vtu1kzaixNZd4a4NCa4GWUFlrLtFrcvSweEHwq7PWXKJPnBHE/sVas4LmktHRJtSb&#10;4rTiRjUVXDVPDorGKYhI3Ew2K+io2tR9RRGLMkBZG3krv9Cdb4MiRfNVBlHM5OhbCWKbNqcovNqb&#10;gX+4CChWHoErcQ9TpwhrwyV/sDZcwky6l7Ep/EosCGZ2H25oIS9j6iFuBLVoJZDxuLlsNkGUQMMJ&#10;4+SNOJbRkYftRtd0op8ERh1Lty4WirPWdEKpcSdmm9KvOIZoGdQxMErXh+sunzylukCwRqiwpq7e&#10;I5Bl67iQyaCw9j/Szm5XltzIzq/SOC+gk1X5UyVMz4Wv59IX9mWrLYwGkCVBatuyn95fVDKYGSur&#10;9uHCCAJO76gkGSQXg8FY/GFj00hLsnXupOVoiLKmwpxEPGLAMAPDU2lx7+iIk1dTRcyQN7SGSjsb&#10;BpiEoSAGTPtJxziqEBfB/dhUwqad0o06sDUV71TgmYz1W7Emg2EFnP+TjkyozzFWn4hcSReXBf7Y&#10;gdVUhCOGRjeRnVNpxDBGYk810cQmwhg4I912NiURVBqrWknFi25xtfxIacUoDPqvLNhODRLzTZxL&#10;Hynt7JkEbzfWkjXV6DqfDSknLUf915qK9SLHuYb6rW6KHVwvEkc46QhAWXYMDbeyuXU01ot9K6Wx&#10;h2doLcxcfUqHcR1i82sq4vNjMzeBnFNhsQFtaACUVFjouPl1BJJlY2tUbeCwGr1W7A+b2TkGP1Ta&#10;2ZJwX9HQPm0G2KlFOHC44akNjLayq3WUf4NxOxe2MgKG5rZy72tsbhhZ5EMTnQu7PZnwh2p2tgjw&#10;wWPTdtk+G6fOhqgHgqZnHXGTh4xWScU2US4VG6lZ2c36XIcumGVYn61I7JUe67OyBTZ234zc1xhO&#10;0qlB4lToUGCGw92nZIzyobuDKO2cjHkmNs4OgL9c4BrbNkZOe1Pa2fhgeriGa6i0Yg84zTJy8I/S&#10;zsm4dXHoyUWSne0B75MPHcaTZCve/xBlyt70U7+xZYO7uEecrZKMiFNczTbSb2eLcGMxO3IrDHU7&#10;J8PWsXdsqLSzIeG47NgWdyJ2pyZhqREv2g7UrexhZc/GMnJ0PhbK59IgHoZWiRDHp2TsUHgMre9r&#10;Mh7um4doRTaenksDk0PnSmoy/IqhJ6lokrNRuBGZGbnPSpJxqnTo9DzJzkaBYxdsJRoZASVZnFce&#10;Ct9x+PrUklwlwyMhQ6Wdk3EXNIfchjB5tiVs0Qm+YmApVTa9zvu7IiMj4GxL2GvA1D1U2jkZRhmY&#10;DNXtbBTuK37UWGnnZHETOgu+kbqdjcL9QWljLVmS8TzJyO0ADMuzUcBwcRvoSEvWZE+o9SEvuWxe&#10;pTQct6HSzibozuMMY/1WNq/Gro2hY8TsTj4PnHXdxuxk2bzK3U1ctD9Ut7MJwgfiVfURlJTNqxB2&#10;vBEyVFo1QcTmh0ZA2bzKpZKDPldJBocfZ6MGRkDZvBoxuCEugLDPqd8IVI2dhgNMp2Q81XsfHAHn&#10;ZNz9MToCzkZh9E4Chuk5Gbty1+dYS56NAq/bsb90CCXnZGz24HDNSL+Vzavc/cp9aSOllWRxRcYQ&#10;+UxM8dRvHPvmeeCh0s7JcIJuY6GLsnmVoT10i24EdE9KTg+i50P9VjavEphnQTtUt7Mt4W7OsQ3t&#10;xGZPSrLCYSf2UGnnZAThBr3XsnmVSO3YfQQErE9Kckfzdw6tDtiSsuU1qJGxEG9JRgPB0A6VdjYK&#10;T2zJ0O5hNjid6oZ55aDeSNXONoFj8DyUMNRt52TzBo08VNjZJDy5wfc2FJgpO155MmvkBXs8nrNT&#10;QhCOWyuG8F/ScbXP0ElClr2n1ocm4dzJyLnMmi6iF0NTad25yllS3t0d6baSjuPCY3GgunMVN22M&#10;LmVtcmoTLnwZ8knqxtU7UWhGzcAioKQbpBPxik8aDt9pG970KR0h0KFxvZ5dCwq7Db3tSGHndOsK&#10;UTcwruuuVeZsQmpDzXi2IrexLVxMEqfmYO9jbEYZKuycblunISNSdrrirxEDHfJaazqwP9RpZacr&#10;bt6T61pGqlbT8UDg0Liue1ZpRi6xGSqtWJ+IHY1gpO5ZnXlCDEd+YKiVdCtrm6HCzsaAFSPdNoSR&#10;utWVJelQYcWrMAo7p5PF6O9++f2//49/+8dv//ovv/z+lz/xH7+L//r1n39pMv7rp1/+8u8/f/v+&#10;LX7421//8dM/f/7261//8pd//Mdvf/xvzEb/9/jzv3//RnKyJFXL5qvEdO858WQlxns8J75Ziem1&#10;c+K7lZjWPCeercSY2HPixUqMyTwnXq3EmMBz4s1KjEk7J35YifGPzomfVuKgmM+p+dvCmILMQ1nQ&#10;uaV0D2fB6pbkHtKCcS3JPawFhVqSe2gLTrQk9/AWLGdJ7iEueMuS3MNcMJEluYe64BbPyfnbQV2w&#10;hSW5h7qg/0pyD3XB55XkHuqCoCvJPdQF41aSe6gL5q0k91AXnFhJ7qEuSK6S3ENdsFYluYe6oKHO&#10;yfnbQV3QUSW5h7rgl0pyD3VBGJXkHuqCyinJPdQFpVOSe6gLsqUk91AXN4aU5B7q4gqQktxDXdzp&#10;UZJ7qAvC4pycvx3UBXFRknuoC0qhJPdQF9RCSe6hLriCktxDXUTxS3IPdRGWL8k91EV4viT3UBeB&#10;85LcQ13c/lCSe6iL0PY5OX87qIsQd0nuoS6CzyW5h7oIQpfkHuoiqlySe6iLeG9J7qEuArgluYe6&#10;iMiW5B7q4lqBktxDXURNS3IPdREGPSfnbwd1EQ8tyT3URaCyJPdQF5HHktxDXcQSS3IPdREdLMk9&#10;1EW8ryT3UBeRv5LcQ13E8kpyD3URZSvJPdRF2OycnL8d1EX8rCT3UBeBrZLcQ12EqkpyD3VxzLok&#10;91AX56ZLcg91cRC6JPdQF+ehS3IPdZugjr+tfhfUcYLZSR6Hic/K87eVXFDHaWEruaCOQ8NWckEd&#10;53mt5II63quxkgvqOHFrJRfUcYTWSi6o40yslVxQxyFXK7mgjlOrTvI4dnpGHX9byQV1nCu1kgvq&#10;OChqJRfUcfDTSi6o4yCnlVxQx8FMK7mgjpOWVnJBHUcnreSCOs5CWskFdRxudJK/jieeYRcCLwMB&#10;XhxB9DIQ6MWpQi8DAV8cFPQyEPjF2T8vAwFgHOfzMhAIxhE9LwMBIWdjzAwEhnGQztNAgMi+JC+D&#10;C2FhMxaKRE6wWVW4kBYIvAwUifAYXgaKRJgMLwNFIlyGl4EiETbDy0CRCJ/hZaBIhNHwMlAkwmlY&#10;GSiJEeesvAwUifAaXgZqE2E2vAwUiXAbXgaKRNgNLwNFIvyGl4EiEYbDy0CRCMfhZaBIhOXwMlAk&#10;wnNYGSixEQduvAwUiXAdXgaKRNgOLwNFInyHl4EiEcbDy0CRCOfhZaBIhPXwMlAkwnt4GSgSYT68&#10;DBSJcB9WBkp2xCkPLwNFIvyHl4EiEQbEy0CRCAfiZaBIhAXxMlAkwoN4GSgSYUK8DBSJcCFeBopE&#10;2BAvA0UifIiVgRIg7BwzM1Akwol4GigSYUW8DBSJ8CJeBopEmBEvA0Ui3IiXgSIRdsTLQJEIP+Jl&#10;oEiEIfEyUCTCkVgZKCkSm8y9DBSJ8CReBopEmBIvA0UiXImXgSIRtsTLQJEIX+JloEiEMfEyUCTC&#10;mXgZKBJhTbwMFInwJlYGSpRwY5eZgSIR7sTTQJEIe+JloEiEP/EyUCTCoHgZKBLhULwMFImwKF4G&#10;ikR4FC8DRaLJnPCeYY1Ch8DSQMkTXhE2M1AkmvwJd+hKFUwGhfc4NAMTiZAmJZTPDZJmGygSTR6F&#10;hzBUAxOJcZ1oCQubXArPfmoGpk2MSz+rBiYSlVDhchCvF+JqzqKByalwX75mYNrEuD+zamAiMW7E&#10;rBmYSIw7LmsGpk2MaytrBiYS4ybKmoFpE+NyyZqBicS4L7Jm4CGRi2lqBiFwjCrXQWkG3uzM89Ca&#10;gYdEnrPWDDwkctm4ZuAhkaNPmoGHxFtclXjuxhB4vSBI5C4rMwNB4s3kWDg2r1UwkagcC0/Me1WI&#10;SwFLI5ocC9fIagYmEvVoCBdKmlVQJJocC4+gaBVMJOoBkZvJsXBflWpgIlEPidxMjoUX0lQDE4nK&#10;sfAcgdeNl6MiJsfCzXxSBZNj4WUnzcBE4uXAiMmx3C5HRkyOhVs/tAqmTbwcGzE5ltvl4IjJsdwu&#10;R0dMjoXbV6UNTI7lpsdHQmBNLHqA5GZyLDc9QhICTwO1iSbHwiO92oimTdSDJDeTY+GZdNXAtIl6&#10;mIRz02Yjqk00OZabciwhsLpRj5Rwh5CZgdpEk2PhnU7pBZNj4ToJzcD0E/Voyc3kWLh7UjUwbaIe&#10;L7mZHMtND5iEwMOBItHkWG7KsYTA0kCPmdxMjoU7daQXTI6FN3k0A9Mm6mETXsIx20Btosmx3PTA&#10;SQi8XlCbaHIs3HimjWgiUY+d3EyO5aYcSwisNtCjJzeTY7np4ZMQeBooEk2O5aYHUELgaaBINDkW&#10;LocTHJgcC3e8agbm7KwHUbg22WwDtYkmx8Kl7VIFk2O56XGUEFjdqAdSbibHwptEWgXTJuqhlJvJ&#10;sdz0WEoIvDZQJJocC7dTahuYSNTDKTeTY7kpxxICqw2UY7mZHMstHrArURyTY+GCQ83AtInKsdzM&#10;cyo35VhC4DWi2kSTY+FqZ20Dc3ZWjoXbTM0q6Oxsnli5KccSAqsRlWPhknIzA0WiybHwQKH0gnly&#10;5aYcSwi8NtAVi3l6hTujtQqmTVSOhccqzCqoTTTPsPBYi1bBnJ2VY+E2PKsKPLBbNQiB04135VhC&#10;4GUgSOQdZDMDmZ3v5jkWLhTVNvBsItcragYeEu/KsYTAa0RB4t3kWO7x/tN5aguBp4H4iXfzHAvv&#10;rIoGJsdyV44lBFYVlGPhOWIzA0WiybHc9QKuEHhVUCSa51i4K117wUSiciw8d2BWQZFocix35VhC&#10;YDWicizcH2lmILPz3eRY7sqxhMCrgiLRPMfCszWCA5Nj4XFzzcC0icqx3M1zLFwCrBqYSFSO5W5y&#10;LHflWEJgdaNyLHeTY7krxxICTwOdnU2OhRtipRdMjoUbZjUD0yYqx8Kt9mYbqE00ORYuiNYqmEhU&#10;juVuciy8HKMamEhUjoXnmLxGVI7lbnIsXAUuVTA5Fq4F1wy8FQu3mGsGJhKVY+FdBrMRFYnmOZa7&#10;ciwhsOyBciy8SmpmoEg0ORbec5ReMDmWu3IsIbDaQDkW3lU3M1AkmudYeIdF28BEol7pdTc5lrty&#10;LCHwGlFtosmx3JVjCYGngSLR5FjuyrGEwNJAORYetDIzUJtocix3veIrBF4VFIkmx3LXa75C4Gmg&#10;NtHkWLivXQaTeY7lrhxLCLwqKBJNjuWuHEsILA2UY7mbHAvvMEgjmhzLXTmWEHhVUCSaHMtdOZYQ&#10;eBooEk2O5a4cSwg8DXTtbHIsd+VYQmBpoBwLD82YGeja2eRYeLVBkGieY7krxxICrw0UiSbHwgNa&#10;WgUTicqx8GqPWQW1iSbHctdzLCHwGlFtosmx3JVjCYGlgZ5j4bVDMwNFosmx3JVjCYFXBUWiybHw&#10;LKog0bwj7K4cSwi8KigSTY6FJ7C1CiYSlWO5mxwLjwlXDULgtMGsHEsIvAwEibPJscx6jiUEngaC&#10;RF6TMTMQJPIYk5mBzM68QmpmIEicTY6FN9AUBx4SebhWM/BmZx4slgxMjmVWjiUEFg6UY5lNjoVX&#10;07QKJhKVY+G9ULMKikSTY5mVYwmB14iKRJNjmfUcSwg8DRSJJscyK8cSAksDPccymxzLrBxLCDwN&#10;FIkmx8LbhgJlk2OZlWMJgVcFtYkmxzIrxxICTwO1iSbHwtPh2oimTVSOhQdGvSoox8KD02YGOjub&#10;HAtvzkkbmBwLbw1qBqZNVI5lNjmWWc+xhMACknIss3lXGM99axuYNlE5Fp5z9aqgHAuvppoZyNqZ&#10;N0bNDBSJJscyK8cSAqsblWOZzbvCZuVYQuBpoDbR5Fhm5VhC4GmgSDQ5lvnyVIrJsczKsYTAqoJy&#10;LLPJsfD0rIxGk2PhxXPNwESiciyzeY5lVo4lBF4jKhJNjmXWp1NC4GmgSDQ5llnPsYTA0kA5ltnk&#10;WGblWELgaaBINDkW3p8VJJocC4/zagbm7KwcC8/Km22gSDQ5llk5lhB4vaBINDmWWZ9UCYGlgXIs&#10;s8mxzMqxhMDTQJFociyzciwh8DRQJJocy6wcSwg8DRSJJscyK8cSAk8DRaLJsfD6tQxnk2OZlWMJ&#10;gVUFPccymxzLrBxLCDwN1CaaHMus51hC4GmgURzzHMusHEsIPA00imNyLLNyLCHwNFAkmhzLrBxL&#10;CCwNlGOZTY5l1nMsIfA0UCSaHMusd4WFwNNAkWhyLLNyLCHwNFAkmhzLrBxLCDwNFIkmx7IoxxIC&#10;R4NFOZYQeBnI7LyYHMuiHEsIPA1kdl5MjmXRcywh8DSQ2XkxOZYFSqUcQwmBp4HMzot5jmVRjiUE&#10;lgbKsSwmx7IoxxICTwNFosmxLMqxhMDTQJFociyL3hUWAk8DRaLJsSx6jiUEngaKRJNjWfQcSwgs&#10;DZRjWUyOZVGOJQSeBopEk2NZ9K6wEHgaKBJNjmVRjiUEngaKRJNjWZRjCYGngSLR5FgW5VhCYGmg&#10;HMticiyLciwh8DRQJJocy6IcSwg8DRSJ5l1hi3IsIfA0UCSaHMuiHEsIPA0UieY5lkU5lhBYGijH&#10;spgcy6LnWELgaaBINDmWRTmWEHgaKBJNjmVRjiUEngaKRJNjWZRjCYGngSLR5FgW5VhCYGmgHMti&#10;ciyLciwh8DRQJJocy6IcSwg8DRSJJseyKMcSAk8DRaLJsSzKsYTA00CRaHIsi3IsIbA0UI5lMTmW&#10;RTmWEHgaKBJNjmVRjiUEngaKRPMcy6IcSwg8DRSJJseyKMcSAk8DRaLJsSzKsYTA0kA5lsXkWBbl&#10;WELgaaBINDmWRTmWEHgaKBJNjmVRjiUEngaKRJNjWZRjCYGngSLR5FgW5VhCYGmgHMticiyLciwh&#10;8DRQJJocy6LnWELgaaBINDmWRc+xhMDTQJFociyL3hUWAk8DRaLJsSx6V1gILA2UY1lMjmVRjiUE&#10;ngaKRJNjWfQcSwg8DRSJJsey6DmWEHgaKBJNjmXR91hC4GmgSDQ5lkXPsYTA0WBVjiUEXgayP3E1&#10;OZZV32MJgaeBsH2rybGseldYCDwNhO1bTY5l1bvCQuBpIBzLanIsq55jCYGngbB9q8mxrMqxhMDS&#10;QDmW1eRYVj3HEgJPA0WiybGseo4lBJ4GikSTY1n1HEsIPA0UiSbHsuo5lhB4GigSTY5lVY4lBJYG&#10;yrGsJsey6jmWEHgaKBJNjmXVcywh8DRQJJocy6p3hYXA00CRaHIsq94VFgJPA0WiybGsyrGEwNJA&#10;OZbV5FhWKJVC3ofA00CRaHIsq55jCYGngSLR5FhWPccSAk8DRaLJsax6jiUEngaKRJNjWZVjCYGl&#10;gXIsq8mxrHpXWAg8DRSJJsey6jmWEHgaKBJNjmXV91hC4GmgSDQ5llXvCguBp4Ei0eRYVuVYQmBp&#10;oBzLanIsq55jCYGngSLR5FhWPccSAk8DRaLJsax6V1gIPA0UiSbHsupdYSHwNFAkmhzLqhxLCCwN&#10;lGNZTY5lhVKps7PJsazKsYTAq4JEcVaTY1mVYwmBp4FEcVaTY1mVYwmBp4FEcVaTY1mVYwmBpYFy&#10;LKvJsazKsYTA00CRaHIsq3IsIfA0UCSaHMuqHEsIPA0UiSbHsirHEgJPA0WiybGsyrGEwNJAOZbV&#10;5FhW5VhC4GmgSDQ5llU5lhB4GigSTY5lVY4lBJ4GikSTY1mVYwmBp4Ei0eRYVuVYQmBpoBzLanIs&#10;q3IsIfA0UCSaHMuqHEsIPA0UiSbHsirHEgJPA0WiybGsyrGEwNNAkWhyLKtyLCFwNNiUYwmBl4Fw&#10;LJvJsWzKsYTA00BWLJvJsWzKsYTA00BWLJvJsWzKsYTA00BWLJvJsWzKsYTA00BWLJvJsWzKsYTA&#10;0kA5ls3kWDblWELgaaBINDmWTTmWEHgaKBJNjmVTjiUEngaKRJNj2ZRjCYGngSLR5Fg25VhCYGmg&#10;HMtmciybciwh8DRQJJocy6YcSwg8DRSJJseyKccSAk8DRaLJsWzKsYTA00CRaHIsm3IsIbA0UI5l&#10;MzmWTTmWEHgaKBJNjmVTjiUEngaKRJNj2ZRjCYGngSLR5Fg25VhC4GmgSDQ5lk05lhBYGijHspkc&#10;y6YcSwg8DRSJJseyKccSAk8DRaLJsWzKsYTA00CRaHIsm3IsIfA0UCSaHMumHEsILA2UY9lMjmVT&#10;jiUEngaKRJNj2ZRjCYGngSLR5Fg25VhC4GmgSDQ5lk05lhB4GigSTY5lU44lBJYGyrFsJseyKccS&#10;Ak8DRaLJsWx6V1gIPA0UiSbHskGpFJ4pBJ4GikSTY9mgVEQDE4nKsWwmx7IpxxICqw2UY9lMjmWD&#10;UqltYHIsm3IsIfCqIPHEzeRYNuVYQuBpoEg0OZZNOZYQeBooEk2OZVOOJQSWBsqxbCbHsinHEgJP&#10;A0WiybFsyrGEwNNAkWhyLJtyLCHwNFAkmhzLphxLCDwNFIkmx7IpxxICSwPlWDaTY9mUYwmBp4Ei&#10;0eRYNuVYQuBpoEg0OZZNOZYQeBooEk2OZVOOJQSeBopEk2PZlGMJgaPBQzmWEHgZCMfyMDmWh3Is&#10;IfA0ED/xYXIsD+VYQuBpIH7iw+RYHsqxhMDTQPzEh8mxPJRjCYGngaxYHibH8lCOJQSWBsqxPEyO&#10;5aEcSwg8DRSJJsfyUI4lBJ4GikSTY3koxxICTwNFosmxPJRjCYGngSLR5FgeyrGEwNJAOZaHybE8&#10;lGMJgaeBItHkWB7KsYTA00CRaHIsD+VYQuBpoEg0OZaHciwh8DRQJJocy0M5lhBYGijH8jA5lody&#10;LCHwNFAkmhzLQzmWEHgaKBJNjuWhHEsIPA0UiSbH8lCOJQSeBopEk2N5KMcSAksD5VgeJsfyUI4l&#10;BJ4GikSTY3koxxICTwNFosmxPJRjCYGngSLR5FgeyrGEwNNAkWhyLA/lWEJgaaAcy8PkWB7KsYTA&#10;00CRaHIsD+VYQuBpoEg0OZaHciwh8DRQJJocy0M5lhB4GigSTY7loRxLCCwNlGN5mBzLQzmWEHga&#10;KBJNjuWhHEsIPA0UiSbH8lCOJQSeBopEk2N5KMcSAk8DRaLJsTyUYwmBpYFyLA+TY3koxxICTwNF&#10;osmxPKBUCssTAk8DRaLJsTygVEQDE4nKsTxMjuUBpSIamEhUjuVhciwP5VhCYPWCciwPk2N5QKnU&#10;NjA5lodyLCHwqqBINDmWh3IsIfA0UCSaHMtDOZYQeBooEk2O5aEcSwgsDZRjeZgcy0M5lhB4GigS&#10;TY7loRxLCDwNFIkmx/JQjiUEngaKRJNjeSjHEgJPA0WiybE8lGMJgaPBUzmWEHgZCMfyNDmWp3Is&#10;IfA0kNn5aXIsT+VYQuBpILPz0+RYnsqxhMDTQPzEp8mxPJVjCYGngfiJT5NjeSrHEgJLA+VYnibH&#10;8lSOJQSeBopEk2N5KscSAk8DRaLJsTyVYwmBp4Ei0eRYnsqxhMDTQJFocixP5VhCYGmgHMvT5Fie&#10;yrGEwNNAkWhyLE/lWELgaaBINDmWp3IsIfA0UCSaHMtTOZYQeBooEk2O5akcSwgsDZRjeZocy1M5&#10;lhB4GigSTY7lqRxLCDwNFIkmx/JUjiUEngaKRJNjeSrHEgJPA0WiybE8lWMJgaWBcixPk2N5KscS&#10;Ak8DRaLJsTyVYwmBp4Ei0eRYnsqxhMDTQJFocixP5VhC4GmgSDQ5lqdyLCGwNFCO5WlyLE/lWELg&#10;aaBINDmWp3IsIfA0UCSaHMtTOZYQeBooEk2O5akcSwg8DRSJJsfyVI4lBJYGyrE8TY7lqRxLCDwN&#10;FIkmx/JUjiUEngaKRJNjeSrHEgJPA0WiybE8lWMJgaeBItHkWJ7KsYTA0kA5lqfJsTyVYwmBp4Ei&#10;0eRYnsqxhMDTQJFocixP5VhC4GmgSDQ5lqdyLCHwNFAkmhzLUzmWEFgaKMfyNDmWp3IsIfA0UCSa&#10;HMsTSqWwPCHwNFAkmhzLE0pFNDCRqBzL0+RYnlAqooGJROVYnibH8lSOJQRWLyjH8jQ5lieUSm0D&#10;k2N5KscSAq8KikSTY3kqxxICTwNFosmxPJVjCYGngSLR5FieyrGEwNFg+q4ky0tiZiE0C1l4jB8J&#10;BI4viamFmEay8BBJAoHkS2JqIeaRLDxUkkBg+ZKYWshkTRYeMkkg0HxJTC1kwiYLF51KvEzfTeaF&#10;BBd0mtwLWVzQabIvZHFBp8m/kMUFnSYDQxYXdJocDFlc0GmyMGRxQafJw5DFBZ0mE0MWF3SaXMz0&#10;XcmYl8QbI0rHkIVrO5WQIQvPqyTBBZ0mJ0MWF3SarAxZXNBp8jJkcUGnycyQxQWdJjdDFhd0muwM&#10;WVzQafIz03claF4SD51K0ZCFi04lacjCRSesTPFVycKd2ZWoIQtv3UOCCzpNroYsLug02RqyuKDT&#10;5GvI4oJOk7Ehiws6Tc5m+q6kzUvioVNpG7Jw0anEDVm46ISpEXSa3A1lXmynyd6QxQWdJn9DFhd0&#10;mgwOWVzQaXI4ZHFBp8nikMUFnSaPM31XIucl8dCpVA5ZuOhUMocsXHTC3gg6TT6HMi/oNBkdsrig&#10;0+R0yOKCTpPVIYsLOk1ehywu6DSZHbK4oNPkdqbvSu68JB46ld4hCxedSvCQhYtOGB1Bp8nxUOYF&#10;nSbLQxYXdJo8D1lc0GkyPWRxQafJ9ZDFBZ0m20MWF3SafM/0XQmfl8RDp1I+ZOGiU0kfsnDRqdeX&#10;kYXrdyrxQxau36lXmJGFG1FS8ocsvJg7CS7oNPkfsrig02SAyOKCTpMDmr4rCfSSeOhUGogsXHQq&#10;EUQWLjr1uA1ZuOhUMogsXHTqkRuycNGphBBZuOhUSogs3HinkkJk4bFCJLig0+SFpu9KDL0kHjqV&#10;GiILF51KDpGFi06lh8jCRSd8kDgHJkNEmZeZ3eSIyOIys5ssEVlcbKfJE5HFxXaaTBFZXNDpckXE&#10;76VHQmKhk7DrJQsTncTGLlmY6CSAccnCRCerzEsWpu1kKXDJwrSd+GuXLEzbyaR6ycK0nVi+Sxam&#10;7QSelyxMrmi6cEUh8dB54YomlyuaLlxRSEwtLuh0uaLpwhWFxNTigk6XK5ouXFFITC0u6HS5ounC&#10;FYXE1OKCTpcrmi5cUUg8LS5c0eRyRdOFKwqJqcUFnS5XNF24opCYWlzQ6XJF04UrCompxQWdLlc0&#10;XbiikJhaXNDpckXThSsKiafFhSuaXK5ounBFITG1uKDT5YqmC1cUElOLCzpdrmi6cEUhMbW4oNPl&#10;iqYLVxQSU4sLOl2uaLpwRSHxtLhwRZPLFU0XrigkphYXdLpc0XThikJianFBp8sVTReuKCSmFhd0&#10;ulzRdOGKQmJqcUGnyxVNF64oJJ4WF65ocrmi6cIVhcTU4oJOlyuaLlxRSEwtLuh0uaLpwhWFxNTi&#10;gk6XK5ouXFFITC0u6HS5ounCFYXE0+LCFU0uVzRduKKQmFpc0OlyRdOFKwqJqcUFnS5XNF24opCY&#10;WlzQ6XJF04UrCompxQWdLlc0XbiikHhaXLiiyeWKpgtXFBJTiws6Xa5ounBFITlp8btffv/rP//y&#10;b//47V//5Zff//2Pv/72059//vbnbz/99vO337799Pefv/39209/+PnbHyLNL7//2y+//al9G//5&#10;0//5+dttnXkXjU77U/z3dFuIp8an//Ov//uP//Wvr0S//fTPn79N851D3HuF+IgLYzMsdXz557/U&#10;FDfeiN6jg7eV3RM9/J7f5b9/ayXceIlnDwXG93PfJJ3f/frnv/7jj6+KHGW2tMt8uzXi+Lbc4YSy&#10;r44vf/1ff/iPX//LH/9f0XFBx7bRkXTzut/lQ0vtKi3TurRdNPzMNbuvbI+f2VXZLPoNfe9HGKKU&#10;9bbkmevgGtJJe+N/rY9aY/Awc9v7yM9LsFx7F7afSdF8DH7mvZAenhsouaR9kzX74HaLRtbU6QW4&#10;XufAQQvk87NZZ5q7rW1PaY+s1yUDdu9ae36wAE0E3lcUz5EwUOcnHdnTvunnZemVut/X3d/rin1E&#10;V+3ZL/C5zuu9RThuy42uzQD3gc9EeYPeOt/zAkBS4Ptlivwu/+3fL1PbFBnf37rxz+8+a8clXPHS&#10;SBArgIqGzbj3oVyt6F4kVy5hMDIZGCwI5gqYqRGBN5Rvr3hmk3IZwtQIOn7d5sOR+mFfPoF7C/eT&#10;lLuzy8jgZPnSh9X1Vwb4oVSmDSP642J5Z6xFRGjftZ3S6/Xhjo0WRwO6C/8rwxU7uLW9HPuYSuP5&#10;43Jja/zc9pmSFhP0gn0WDPOxxkGOvfMAdu0FWA0U6z9/NBQJkgYmNrbmzijKxO7lpJPf5b/5/czm&#10;5LPNyPrld7WePdWaJ8IphQniNc0fNVvua2/xmRaXNqUvG4sWOp6uJPxhX0KRUHLqGxZQsubl3xZ3&#10;ui0BT2lyXsVptBc/Y4lysqm1zLq32k4Th5TTBK234ymO/C7/ze9vlJI6Aq4+4eZ3tbRMhe1uVO1t&#10;WecWsuttyjI0Xx3jZ9q01gyvM3fc8zOzfPZjLav+lSXzcHcveaNNJWsarVuLbWqvuR6KMR32Jqf5&#10;j/Xdj3tzejLe0hDxVO4+MfSsacf05m7Ltiz7Wuf0M/Vsbsrx85BNIFBO1tlHb7K+o01XjNmtWEic&#10;rZeu+9DFvByrhh/X+RZN2LPOtEelnvzcFWMA1864TzRDWoUtFbvUOZHWevg+MW8lgs+p8rv8N7+/&#10;YTh6y9JSuZjI797i6B5DYycP6a4LUO531NgXGfyMuXvNi73id5q898iKVXg/Nt+XjGPUgpugP9Me&#10;Wc9bnoyMn3Eoio2/L32j8unnS5u+L3lZclPBKe1R8vI45p43imH1+wwRozatdS0rWz17BxvUU430&#10;ZkwD7zCT+dbSshSe22lBUroLP7Xa+DuiPiHzoIpMAXdGRduchaNNNV8wHmxT6tRnvsfajlMfbcr4&#10;6EDB+Oxx29PP97X7EXg6x6aGH49NKpnvX7FUYoVRZ5c7Rrb77tyItDPSR8k4Vd01YpY6GNaBkqlx&#10;O89HyZn2yPqM4Dc/s8LpLdZ/HmztGxNw2iPs8R7KOUrGFevLmTc/s0+qz6i9ScZKvkXf9pKZOaqp&#10;u9HawGY3snhp+nP4HT119tVgybdYB2fWL3t8XqNhK/Gl8+eEUG8S3IFwe3fFHlgbZ66NpWiWfAXv&#10;hBHoQ5s3PcRzwvizZsySc9CN1RmKBIcz0+KMVmwjePZ+vg73iSbpnXG2OdV21L+aJWG/2dp7aot1&#10;ezG/7FLOp75iXlD3gwMg+RYZFpZvDUuCn/mYsr26J9Y7ktPEW2PycQdfM/4ZBswZt7aFj5/T17y0&#10;dlrRrC2HrXtAgxVZ39Oa3+W/+/e4lsfAjzVCRszys3dNyt1HuRuORQtolJUUTlVijFXETmBkrZ98&#10;3b3vGAdZYC2o/tV0ZX3U2+u6ksJw9aUEDsTu9vZiic52sxyO3fig4ZLjw04Q16lW+UFjdI8IlFaX&#10;n0vj834OVsgMrnH0PDBPPfLAKY26fMPsxTUduxFgVqjD6ePCvDbr55U9DBzAb504M4H2HcXH0j4R&#10;0oA307HtKN+NVVVEXEAzcM3v8t/2PeuNW4ZO5uc9ZvOvv9/wZVKjMIHprGS+tW5ZCquHNBwzU5MM&#10;fiKTLAL2Znz7M55b/xnj17eR/XhKnTm7kOtrmjKWOOfRPUeostmGmVusZUE10wFpLmnNeFBhb51a&#10;y/pX7wksVnO3STvvd2znSJhmFqZtMxUd9QqdFsUwRW13PT+/psi3JX8RUwXpbZ/Ubd5uuOVN94/Y&#10;WbiPIF13ojQRwNzLzL7Nf1sNI3yTMyR+3r1fBZHfvW2XBVcjo4hRyr6Zo7cLC/KtbR9Hbaaj16rj&#10;+HkmAtSWF6wUTk9uVyx8bpftPmHBGtgCHLms+dwuG+GEXDjFHKiYz/q2dmFpkW/E3xhTx6MZ+d3n&#10;Eb9hx9OTirBxB9yh3LtGBbf52MdtZoVRw83gMOKJLys140/sTEg2KQ+nRfx5//U8omtB9a+9ppjV&#10;e58KCKZPxXfj3ZuIAzTjeDGd/wmb/KWxv0wUZZ33xHtCzV2pmIGyL2v96l97bfGM4ihxS8rUVjPG&#10;kmYjvwkw0pk9Ks98e+yXqbAtf7VizyHRS3D7uVKFVOrqBOBJ9QhGuH7jlpNbBR9pGa8EB7ce5r2k&#10;hEHCYzmb1bDw3UPFhO5BzYvP9LaRwUlfUcYIEKfmFB6+FouTmLb+oD7GiiW8kWTXG1+KMd+DX733&#10;+gBiQdRXbRFRej9J5OBvQ4fm7YCIjkkc5mfvGgcPAAYmRxTTUUFgjOze6uGM1F8J2fcFM9ffdCNW&#10;C6p/NV0J1HYvpFuIXv2JR0C7R6AzLM9398CgOYNuDPO0HxHE3vfnZrFY/mc7wcYEmZNP/3UjbSpF&#10;qGD3B4egsAHtXEbP+OW7s9gzxuQlxma+rI1MTA+nfO8gKKPTXoQysN81cvjv2bczAaPqIm0MscQn&#10;PlfEiE/ewsdZoxb0xbRDZLDtHiDcQ61yOfD1tENYBRPfqhu0W1lNPjC13W1jKGMdTzrzdm3QLPu0&#10;w6RvrEB4eDeWMy2pNgY+L22Zv9L1VakbM2X6D6z29mXREDCwLfkc1W3Gc6lLG5yWvD//NmOI6wrk&#10;BaosNhbZ721E7a999G1Mo7kCIb7TknY8BtDTy7z++qlfa0GfgbHQWIm7oMh6HO1rYKx4HDkr3Rl+&#10;RDNOXb/S2xnfuOOrTAUYK19n0PAeM2V6oaJzGVF7UxEduudaPbjtGiyK0dpHGAZw962yIVd+TisO&#10;77LuKg8BAy8Ht6ohjhlrPwXQMwZj3WJclTq3BdaEVtt97oHaAuU0vPeIrpTYbOmCayPjA+dsEKsv&#10;RuJwsQRMcjYIh6M2I+ZxyUbGk48mPfX8RzhJbT9677HdI6OrrCi3vnfuwGNOoG30kKCd97uxumWe&#10;aBXNz/Lf/HxZkyO5z9RTp+XL5890+u5Bombv5WefR9aN05NBfr+sGHG4W9+R/qkq7DsgtNLsHiki&#10;vLN3Wi/tzZi4ccKddVIrh+FcB8WN+0ceGfklWsC69NxheMj83MqM+WwH2dCwuOFlRBzvVcN7BOFK&#10;1hORkx5/PRovhw3x1WAzW2rWKMcex1LLipy9Fyc8B2xVS8sMUIcGsQZOArcBe1i1o2SiZV1vPGjw&#10;PDo4QAyvsmWdg4cug5KfcRBTMdiRfdY7SibikwYMsAZBPl4ykY6MrR1DumcNdmKy2zsDR1LITF70&#10;Y+LMn1+x2OGSiZFNaTrvlLLHkI6Sian21uZO2TozTjyTC0b3kmeue6J5xkvGV0+tZ/p076mjZMxp&#10;90AuFh/03dkL0koG2330VkzVvxrCCFsQxG5pGSXVXYNpJevWnDAncR8JlToUY2SklSSg8djjhkOj&#10;agIWfbPGzHqw+qcTJrdHu+eLTwaJy9GXVIw5cg+jjpVMNKbP27RsOKTnSmGN1yQPInBWp8GJCvdN&#10;NDNLgeOyiR+P543JrXckK5s650z4QEf8kOV9dTdY9qB39rPnarJ5JJzc1s/syNhHZO/I2OrQO7K7&#10;k8fPhBd7YDOmxhcMBlubM7jdQaaCU/GS4IjWHm+IkI+YuBUnudc5tnYYowpPKN+aJASHq137mXKD&#10;H9zdb2ZUgcHKuhxl2s90lmE9MZd9VTw/cP7qsFmJ++dU9iaYi1Fj9d1KjnWq0dpBT6fdJjwtoSwO&#10;G/DgaKszo7ldM9/7OfZw9tRxp4nR2gQtYrHwai/2AAp1QUQ2dnPlz7FPrQw6IrvdAuJDfAo+vLVh&#10;sbrtWl+4GnYLnH+mIysAIXKOLa7gvHtWtaz0TZrdnNml204axU674+Kb/C7/7d8vS9+33HfmMYLy&#10;u/w3v8fXaYcbsO0EZrIn8rv8t39PtDab99x++V2tTaYiHJG8QETBZQhA+PXV+psujQhkrkFR0EJL&#10;bKlJD+EdECGic2n1BsaQHXk6lci0N0JYUNx7jODKpKx0bDdXb4YuIyT1PmLQY5ZwxSXvEwtbM2QI&#10;rDi47bqCYAwi7nOellZegO/rZ9MSQg/cOwtzNbJsCOx7AoG1mujtRpVzXehaf9ag2ZHEPFucohsc&#10;1gsY5mbq3kxLsV05owKfZ7zEeEM11MOai0LYVPyIaMjPY42g1KFjrK7T3ma+b8cOMyoB06Y6IQVx&#10;RDdiX336eFezJc8I3uhpOrfpWMuqf2X9oNEYqfvM9MaLAEe5aJixyuK6Q8fNaYmO8M8FwVn3LDN2&#10;UTSGmFSsiH/Qpg9iyakjQb99tXbqg/c14z2szqldgk9Mx+xSyia/uowPptVeM9ZpezD/UrO3JfPx&#10;wZC+cXRZe+aePALQGOQyNh9MIrlNgk2OkNfjvRkwyVXHEbDpI4R1bjfsrLMbmXn8jEfZ2VGC5btN&#10;GawzSOheHRZC/CNMcN9EQ/SKJUqtM32VMw7RKrzm8Trz1nTfvnONnE2gux86gMmPjjlbQlYG4cu9&#10;8H/HjoKzfXzXnhUEs2DDwW6p6KLdJzshUr+fmUab7WHCeOxh39P3tbQ2TmJTWTv7e7uzdqihZBb0&#10;LBwbgu8M+73Rem/SveyDajpiKx3Pj30wuBgtLWdj6pKcIAbLmmw04hl1qmdOjAHbUhM8+dSbHyNa&#10;LJT6AGJmO4D4KQwEr7BmfxAHPziG7If8d29Z5qV4mfrV6XyOOWqdnp99GaLC0W1e7w0z1sMRn3Qj&#10;qMX5jtYcpGCRKKVlqbty+v2VBpPv472J3D5M/sej3fld/tvy5/gFcZRW+3f6fFF7bnM50rLm7qb7&#10;Y+25kQewtNKYmzrHllrlv6kd/kOupG5Ec3v75nf5b/8e37ZBlQMFc78TJL/7XJs7u+sycAqiY027&#10;j/1PlWERx4HCVpdYUuc2iSwr/911u6N87iIgkjQZqsVRor65j0mgcWpYjE+6RYpY5L9A/arN12Ha&#10;+L5PgPjPsWmhejbvbBJrQJ4bzVJiH1gxp/y89rM5mF7Z0cjPhLYydexYGLfzQcblBcvEMdkrWqYQ&#10;fiacmuOS1ehOGqQ15LQZsGorSr6NjXE/tvOkorIJLs5y93udsqPz3wRjqR++YJaS331oU6IWvVUw&#10;SMUhkCZnRBRfvvYjpsmILZD2cUsmgIUt/49WORoNNr0rxowgdv4jRmstPw9AMr/nviY6iLXpjwZg&#10;BMxaJ8PPxO7Yitls570/WPkwL7QhAbNKSLV+/lm1+x13t83YRFAOI3yMv1rLNuSJvaaryqqy7arM&#10;BmU5GGHNfYiyTNhvJuy/wmAn2DCaRAObtrWgWkX8ghm+fc8SjfuFXflZ/tv0o4/hh/bPWaVfAF3L&#10;ykSkybaI7cAFn0z27NtrWcLv13F5xwRmeIqi2X/3tlLvisVDZfXVMmZnw94e2Vp4VBEo2WsSu03K&#10;qCC2iQ+x/3rjEYbjwtcfBlaJ4sYO3VfGcei0ckOsV/rRKswQIeuoT1eq/ErIw6htRC7SQIGcel43&#10;lnWH14FdrcXiJ+ZenBsBoek9ct42MohMv53FI65KqQ/EbY431ilxqv5cWyIeyVLQTqdn4X7cyEyN&#10;OU4IxMYWpXPG1D4n5jgVJn0bR7aybwHjhw1cFfhE18Px2nsVt23n3U4euH4ekY3++Y98Nro9tsnu&#10;uXMevM9rmWv+2+zSpxrkZ297KholVXrTKPRj/oru9SRXBIYzHGT2FAev8V1a1Via1UATkFhzsRqM&#10;eR38rKB7qD9OsXU6t9av/rU3ETt9u6N5ZwWyj6QcZ/AL3eljKcbWkzN8IkKSbXHnuL+xN5qJuBMM&#10;bMaJRyFOuIwTdNmMcbNCRS1hyDWdGwi9545aIFbrV/9qtcW1SFN3JO21xcBmEOYOS7S70P1XJqoc&#10;wcevY8WyRSJXAm9qywx11OfSyPjmOYLdviXAlZ4qZx/Xumk0uKp2JT1sDbUthp1z9wRmdjgGnbgH&#10;NodqG+Gr3LLMapww27lvsQ/59hEzC6ApPU/cnz04OQqwSK9fx4p9nZdrSfHP6gZFSMHD0FzH7atX&#10;WlpG0z7bjBUbUcTUGAa9MszEZdkj1TLuM0ZCiu3WuL7tVxrZmMaC6+4T78SqojQj+75jd3qbW/Fd&#10;ynzCWb1+cwkbO/A9o4OGasuyFwvXMqb39t21WZ9wyrK2cUZtKrMNAZktLdyxZhkrlik7kcwRXjmh&#10;dVYqDnTXaSxCkmmloEuOcyzVQNS/mkP2iFGw1/ZNsVGddNeuxRIzyqDSsYwaqu3MLqdkOwjKyBKL&#10;UyX9hN4bv4k4UJ78YEUDNz3ct2dPjytxnjIyXztwWs9fkQyi0nTi3pyevSouSs67bXqeb3EyZUcp&#10;Q2eHC02Un+W/7fNPVcvP3nVhbS0cujJOvm7pMsb6SnioCwmQfoUN/JKMpbzBFcHjtPguYM9DrK8C&#10;+vBkq0w6EUyh7eaf/it76XN+42o5yOBh5DCVPpICwAvARpwtPo5DJyyZfdv1Mr3YTwvA2pufV5CQ&#10;Teza323SFDHDbs6OJWQiZAdSpMj1aqS4HiTT72+xq2sHKntBrl7qV9oR+0rt4PmJg7dm/agdS7l0&#10;IgMc1/ObtWVancLFaLZ3enJyr6552blI/H43ZdhevLoyI/AzO/ryZ5ZbxkxEWt562+0ge8xib/y5&#10;94mU4q3lz8yz1XXlZ/TOn0FKP4xQa1n/yjqvcaPDq1+w+2QtJROLautp+o8Nq2Xss+mR1FnnM25q&#10;WfWvLBnId62x9HVTEP4Ua6k2NQCYAM/JvQ2qn2V2wxNtdrycUKzl+5IJcyctHJv06sIYl4qFaWbN&#10;YKuONZHkGX+/lUycZp+/LyZN8E/AD5cuUwUoG4bzu/y3tc4NhOVyNoYLvvzuYOR3+W//Hqa7zbN4&#10;mm1b2Wki+NASWJNMRTChMk60BLcK5M9MXtpFWMD0VfDCYq/eqBMU++sI6bX2YDrejyykRWOvL7hL&#10;gwQua0AF3GF9EvHMBIZrTd8yWjLr2FNew8I422wKeynGgHjtdC+4I2zaFWPBtpOHl95/39psbmkO&#10;J+4mWRcbL0YAC1ZiV/zM8YGsMx4zLT/e2rEYzLSk3KOXR2sXw8dmMymZ42KN8qfyfGuUDLyw3ntz&#10;4ibHKbpzc8alJmnZwEAc4io/s98268zqCr7lfZ0/0nOBMmxUK585lnlkb7Vj7njbVwQcc4c9PAAW&#10;ofYVuxhyA0eQEzAJRW9ih3nJCHFrZpIPehdb1UYyvmduy3jNXax6S5PQGc2zDcI47h0oP6NNt6qs&#10;hzpRVGtZ/2olEwhgD1qDPoZPeAkWlkyAOTI4tiKKceFLnx4Jse22ZGxkQLyufR4hnMIIK5WiPdtC&#10;AGeDrGtrs+8Ag9EUe07rh6WnWMzY6NwbMnZJZh/ld+/baOW85mfzwJmyvD6Jafh1wKNUBB68zVpY&#10;gNiEHPUcbKOIMrWRxGJVYgK4bAR1shGIRdQVHD+D57R6rBn6OKi1rH8lLqDnW+wlFp1wkbV32D/e&#10;TSJ+6s5XdePCufy8uInPaOccgbWs+leWTCO1LT+MBdpLSj6NBbimdXo1Zy+Zsqh2G/vAxqkzE3tY&#10;2FhYMcCJLknW5/HPmmA3iUfJn6xOreVXPi9HGLLNg6js4/iwW4nTbCtuNmpxhYkdQ8fdW/ld/nt8&#10;38drnI3b58GTx6Df04BtfRrU6cH55Hdf1WbjXHtD3wpTgoXacf+5NkSbmv8TnDK7pVuKXto72xkz&#10;ZHuTJfZZxl6DMvzYrtNi33FcosW+e69B8KVPgs1n8f5KfRmdqUFrRyJdR7vDUe72+nM7xvfN58JU&#10;4GK9MH36vmKkl4JDlHi8Qp2+xyFuJrAPsqNm2NfGyZxG8KVm70tmADcOI/zsi1vCFJ5DlH36zSE6&#10;Smbt0n0e1hf7pDFYMo3TfGYWH2RdR/8d5yBBxdnbIPPPnU1cNDk5Jg1SJ4JqLetf2dqM/sR67FwS&#10;i8eWMaacV2tzpJJ7N6pi7H7qx4DY40b7NezWsupfreQ4B5g88Hd4ZpkJqXK//JL2YK4rdQbV/XAJ&#10;85SznZyPWVl3whrqpc7BxDOi816RJkIgwp1i75gYk7+Gyv7Q2jJ2Yi7t8Uyu6didmdNYuHzPLX8t&#10;3MUOAHyd1rL5Xf7bWjN2LPY6Mfl0Vie/y3/ze4jwBmZicXhir+Y96fO2zyB/c27FL2fXVG05wqV0&#10;2t5y+MLNBe0jhNtQw69tITyC7u/RIpry7vWDgHVLFXPs1y3BXqjwyPbv2U562Uem+UfEO0nINRD9&#10;o/yJs2UtCIz1uTbzfd9yOEkZHT6ORB5Nw4k4ht6uNIsHDOBphHMCMW7Uaz/jmHT01LLqX3tPYxEi&#10;hJBpIe0k6/OGReLHdZ8LC0Mig02xOHOJ6d3ns1pW1j3LXI7By2o6Dn7sqfK7/De/B4wZ/2ZN0E7g&#10;n9B4+Z74VNvegGt5eFr5Xf6b+TOIM2bAivrYH5jf1dpkKg4hZJ/BLDY/P/sMNw3fP5sGgqxSV8x4&#10;bBlu7Y5XFRu0BlqOy9gA8N5bcbqzb81ITfPfpuMj1gu7M0wcjtjLyByLV4NB2SdRjtOwZeOF+V4z&#10;ppjeXNyywP8LGjmyRcR315Fr2tl7MVKzWMw0Pw8XKbYpfo0JvGv2iLRSzsfwsgXe9lmcBmjz/373&#10;QQmmAUWOTbc+w++KiyzO44wpiX3gWSbHtN77Re9L5vbOHCnXexUYsyjW4BAbYSrjCHoIM/ef8d6M&#10;kvEE++7M68ULYab7jsrXEc/aJOFzdsW4/rmvDmst618NfaxlY2X3MltxqqTGVDk8BNWYzcnm4Z2g&#10;PWBGALit1FinEZ806swCsd/p/TrKWyvFLvq4KuClGPwmPm7pZw5CEZPNn5mMhxDMqd1+KSBG59m9&#10;5kRk/ptj83zcOKZ8HZv6PQfscuMf/hAh569HCHcWMDZbLaAtpx+MKO576J4L9oxtvz/In3h5EqlM&#10;G4dHm3q/xQS3+vXbcDDlscHzPMQwV7Fw2Hum7xXomCjzDWvBDx5lapCW+rF2b4aTwhFC+Xq+ia30&#10;rf+BHfsK5ft3NcMBZh4+z8IFcyjLGG7dQQg8brs6VZw92oCnQfL2eYfU+5KxSoSCdvfgsiGBvXRB&#10;x+bPeA9SMrcI9F1s4Kpvea5l1b/2lsU1pOTUmlVN7U0IZ0pOxYBgZUz5OW6CaIoRoTBGODwAWWda&#10;Ysh1CHNsEd44u7Bvh0gcQZly+2r+3DcMjq3GuMEoIj+v1sb1ik49d+QEwBPBsdtWWhtOsx8BZy8n&#10;11I3bNX2rX+11uZxq35rSOwn3NnJo1Lwe2kwYTCg3ati2JucgQ5mdazOcPhxC81eZ9x8oSE4PNWP&#10;CnFGi+MQpWRiAf2mXyLI8aLyPv5qLeuo5Tso9b2HaWZGcLZUfpf/ttYp61yMzNioLYvnWB3XURuk&#10;YHMN4/DOJm3KHre8G2onSVLHWrP6V+p75m5gquq2G6gdHKsMc+Lg1NmRn1mZZ+vE/p33JWsbsQuv&#10;9SNxV9YRP1g3svjp8Sp6+IiiZ77va8aqv8cr3hDEZ/qHLPfFZYfxiwPexxdOdAQg3qLlfclMEBnf&#10;gaNte0d61uzgyJdcmbsYLnXoxu0LiTg8Z1yf8ZK5GR/MvUYIjg0kYJnXcDaJ2e4DiPhU7GopI+Qc&#10;98fXcy4biB3AWPhWMmuwfQV81Dme1tq3j7MlHgZGSma+aP4dvCaaf6jzF8wSYT+YhrANxEbwmbO/&#10;PsY0ud4qD8pMCzzF3lYf13Mg9gfffxFxDXKjbbbnuEKQ6a1PP2tHfCfRixH54YqfAARrpFZ/FN1t&#10;46k2b5Eaa7c2c+JfcuKqrLu5fZqc2iB4babRn/HP9imd1FyGkm1ey6p/NbvDdoG42mbvrwBPRSpR&#10;ygjUtZ/D8S5IDQow468odliEWlbah1YmqRb2gbRMT72Q3+W/X+r44zbl9EivWerWRwJQiy0zTQlW&#10;b7VmYDdPMMbJo8PrqzX7Cmscx2Hh9iogllKdSfiMNaLIrCIzReDoK8+UkbAwzR3f74P51C7ajpja&#10;nCU4ZtfOdp2+r3XL1j+nAod7VOdox/PPkAPiyXLYBOay6Ujk1ohGlZEeV7LJjhQqgyvfsoYLEjcE&#10;2094PH+GNnJGBft/ki+OE9l7POaoMwuCpITZma+OLhszeONqLzn23vboRW3f+le2NhHj5EJprHBb&#10;z/5k7EXKiYX/+v+cnWu65DaubKfkstt29ZnNnf8k7goCARIUMzfVn3/sSosSXyCeAVDlavtjYpIm&#10;amCi5Uvrfe10QZzEe0QHyQN+pAsqz1k+4iiRtdiGIoXCQ0HIdVciCAQiiX68cv0+0v7LayQgTL6L&#10;SqILHVvP2DhmhyiqWzkyjH15i2J3EDYzBa331X+5ZzzhDq6gUCS2Z9IFhoY3XknM+5xBfRhjQ9JF&#10;1s9inXtf/Zd7XvAPhADZpD5nrPW06hDchJs7XWBtITZzzjC2kkq9r/4re8bNUNAKvKcoM61nTjwh&#10;ivg0Jw41ansMGfgxTDYG9pjzRpFAPSu6xkdlr7PDC0Vu7akKg5sx5ydoo/VftzvObMWUUMNCunCj&#10;o3W78M92L5w4esXCCVagu+QYe1/9l3cTq8fYIZXf6r4wSHTiaMCsyf3UBragcChONuHNva/+yz3j&#10;eLC8x4BMu2hSMAfTjA8xvRtAACEJF8U6N+2u99V/uWfQtCYUpMJ/tughI8HTnJ+WN7VrpuSZUhc/&#10;H19rGhx+XwQhfY+5bXR0HinWFJGaUA3Qv/flX9k7S7iZ/KRIck9Kvg2LCMXiQfHnnolIGxeG7wvS&#10;7xsPmMhMEz2Pwg39cROI2p+cbe+r//LuyCmW2hIa3wO6tQhEqFMZq40il3Gj2r1C+ZKVWMIUxxV+&#10;s/5pDOMSaQSdUcZbz4u8RFnFN/BizipUkHP+R5UNtp6JKXtJWPi/d/1iFTN4r+9sbmS6r6qFUQ9k&#10;BdP5wtkwUa2mKs0yxri0P+8mbqmMCCszAX9NXzTONbQzCBxwYdbRm0wAr43hzeiwuEHu1xR1yAn3&#10;Iw0MabluF7d+FCoKZ+FWYwyX+cTaAQhRTmysTp9l/5UUvEK9iEhtSQh8euL0VIQ9FNGas0pDWTY3&#10;nFDvq/9yzwvGD+Nru+tRASzX21IVS6IBfUkWBBHh17wY645f4GN19iaVLbDd90/jPkkCV2nyfc4C&#10;8/sx2swHbfE8ZwAuVoFJuFSso+3zkjpxQIKSn4PmFQSIR23GxXtf/ZdXm4hkohG0owjS3jPEa+3v&#10;vwhoDvg6MOomF2pXRe9/veCRLdVBTrjt06snC4fsJhe4bYFIUsxZUbQY2N0+L/494jK82xUCPBSE&#10;WcenCR08EekTEgTPGgi661NFJl6V9ZMzd9O1CaBUoiHDyoL3daqoTVFl3oFaZy25uznjOqlcJoAZ&#10;EEnbSAXpHS+EndF5fwxTc94YulleznTZM+pcairC7wP62T5NrCE2ksf0vD0mpJSniseuIHHZMwWj&#10;UjsjroC/tZ8qlLOZDkX64bYZ2INV/ustzgmtT9dqSSRIdLDefc4ElZy7zr3f+L63xwwsOAnksNTp&#10;6CfY2nieZEI+ACyyTyqflbfR7fy32iOsHHeoYAor63a9t3xLrvj0SBKwpuBDnxke/bosa+asFgWv&#10;5XK+lJ0594yHtdBFRDC2NcVikBI8lhyIQzooZs9wZ0dZECAzN6z35bl7tsh6HwscE1RS1UYta7S3&#10;BxyDYhODwA4JG+hbe5TS3GlScZQv//37hExqDTiwERP88n1dApx0yDGblTA87j57z1qOs2SABzAZ&#10;TvaqzwNqAVHZqBdzSndAxBqweh9s1HPP6DvmM8+UWgiOCKCPFXjLTUyKQTidi1G8uQGSabR3lYS3&#10;Crr+2NnJRV3KE00viNYjCwexL32W/ZfPIbzJNACOA+2n90yUPC05TswDEyn705FxQpCJqLzsuXEp&#10;Zc70nhsDhDNvXAo1pfKq2ZaQ35c942xNRzizh8Ntq82pMwlR24TT2gfGGqXOwr6wz2Pclz0L+5q0&#10;jfxlq/qn0dCdtoffJ+tDz33G/wplBF9HN43IwmXPRNV9dg+w2pG8l7RNZs/u+WkJgzC3sATuelZU&#10;2CAFzBNM3TZnXaxoYQXkExO8PwY7lp5/9B0uPhqPL3uGOi3cQZ1uFTbhSJUmB8twekCtNsm/nMqx&#10;2vAjEl3GXl32TFAXitROEVwmaX2bFH42OyWILSajrp6lvud5xstGzy8ojICTbvqNng+pKrhbbSYD&#10;V9gjtHhYwD3E2w2533lH/5Wc5D+stuNe+PJlrKw8DD8DGIf8tPy2/bhD60qNG+OeAdy71dYKGsuO&#10;YroVieo2Gwd2O8/Ac403gXkC5nmxz9QLEc44Ro202fYZeq1kKIBrW0UKzFjs69wrEDTJ9S/njElt&#10;XwL5y0I1tdWGAE288mcEk5oUhpT0ZhDSQcvT25c9r14BokDbgZWmYwrD25nKevVMyRjwkrFieOaU&#10;ZHDdM5tcwYCD93pNaFTyzsZo8O1BodEz9UnF4u97XvydCLk9TRg3kDMH8Nbrgti2GS2GBCyb83nf&#10;8+r1xJe3abzsezkZqQILL+09czKcNzgin2965lzYQUmN+IdrlB3wgRVKdyPAFiv8h7jZeZ+tCSYP&#10;wS0siNE4T5ymiSdyO/+t9ksUlH15aLxHTsWa2YrA/Ymp1M9Oe6zrSzqnao+F5/2wpl9wFaCNjEMA&#10;yZLeLU7f52gyiVz/Cdy7uMxPiFL8m7RPkMFVe40o+dgY0Y6j/BIb5wJixc7GnnEOpp9vzua4C0T7&#10;nOiDCopg7zJyhSMoOrdxsBXMIOXww5na6UVXOnkdQTDf5XDobu5EYUIv3K/bR9of48lvqHlpiIXK&#10;mJHvB6/dR7pgFqgNwIYmz3A7//VJWNuDQHlEzbb2bf0qHs+o3O7DnunA5PkUfqCHDtpHC5RQvL9v&#10;qS7rOfJBjyBnBn056wA6kdN1W4kvtIlCgpRN2iSAVHjvSZtbb39jGWS5IaqSgZy2NuB2/ut1F9y0&#10;qB8OZKnidv5b7dErU8/BoatTF7LA7fy32hPKTIplwTN+tezTo/2MwBC8mZLd7Y77KqdvjYqQ66+N&#10;Iy6PD2cRJfu3dZEvZ/FDz3O8+MDYL61HkQwehFpeNOrd07+KP5LSPlm+nrvXlNy94gKo/nhyf9gD&#10;TnDuGW7fWTbV3/0wM2SvebA4VD8rENryGCG0TRz2aG0Fqk/I74NrnHsmSGGgFzU1khfMNVX8LwcG&#10;iZMG3Jf805npfX05dRimrp0LryS33Gdonrr+rdwXsN62rHkPv0OP4f34mCoVyZvm23crhm9tvguT&#10;3lTH1jO5X7/68WiPa0Fve17mDDppc323gaFl9XJruACWcde5ve0ZbElyrknVRSXrp5XDumHquERL&#10;V7OFpgbzeBOrXekDNDcx6EaARBnsk8d7zcnYyQAZlBaE4CqFlOs01X+ZwrAAfDIOSisgHzuVAA0Y&#10;7DWXRMScc8bYwHuQfKP31X9Vz5jySZ0gLwhQ9jnjBqnHcLLNJ88qOBqASx5d3Ceq99V/uWdMfjsb&#10;DlgNMvLgL7GRE7I750x2QIGRmPMbHIKScA0DOUBfiK0CK46eubCNhMK+JHgn7MkA6As26X612eTC&#10;4BKEyVtSa1IrXhQ8FNTbesYKcc428TdBel703N/FIts+DddPEsJ3IGOniTvcAAZITBTT3XlGpAke&#10;N04kkTpYSf80DoPaSNX426wa/IMmA7aC6NSLOS+658QwLas9wbvqOELTy+OpH1MSRKIppHGnZsta&#10;UzXwPHMvdjvtYlbK7fz3U3tTk9v13uotxubDgVDb9d3lcEzIdM2sHa23/IIgnuGHcjhsJdoAO7pc&#10;Ihk/2HobOwHbZV8cacJZSPyOjtgfXa8enJ3I9laWDsu1mCAZJEyrkRlRwKrqApvmGrDjbp5XG+yq&#10;dR4yaff8K1jIP3ZanSSSjE/bJlIVvcO9r/7L+yyj19KsLPK5kXzMIockMPyNfc7rY1Y7luRytZee&#10;Nb8N7Am2ZfbM6myuCrLwHKpAL0Vvf7Pai5hFolDEY5vUlMLs6Z4Ytsp/4NWU0nqxz4vuAPg3caTL&#10;ai/qI6rqBiJbtYemXfad/ayfkgJM2HsQuHL1y3MwtVPzhKAO2htaRntlkHyzFtQ6jw+tJ4bN3/wy&#10;LqDTaUbhmFC9jehnjqvPMEcnFShYFCkS7Nm6ixjL9ozjWdtrPICDTYWZZMastnVFtYSmlGorFoHj&#10;JWt8ef/gS8LY6yH6LJiSNiCpe/EmKffzdqQ+M69VzlBw0jDiJR4rAuRW/uvWeHjChUi2NzDV77vF&#10;aDJdlNbP3dq/vYwe+NtOCX0WHg+KXbClw3J8Xchlf4DqvtBz27brCre2BTj8UxFAJYCZt4crDeJm&#10;9Az7zLZV0QTDnvyX0D1axNfzAW48L8ii9dSh/c3P5wM4lNwfIiz5bysH5IfzgWsRrjneIg+7qz0g&#10;k4nE5UNdI9fWAtAtDDXeBAE2Ht6dDyFI87OcrA7tURIhEkKfVQGTbf0JkKZXHd7xqRqk18ocgFBP&#10;lOXQKH9af1Tp1EBprWIJX3drocF1PB5BpwuPhxWP2R8mKG0kGABksNWcJzQkEMoPK+6+ozcidkTF&#10;4x1UeaJxfT5f6AnOmcYg6PkEYLG/k562nqDXhNeAEEA/2XraW7O3oUahEwlFvo3rVN1NtojfUa0K&#10;vWO+qtosyTqFtQ3H4XwIADlXjkAs04re+v70X7l+qrqTfWInRZS7PosqmFq2UsO69gGcyvv8hZef&#10;+lSibMYIufRIN4Ut86RiiitlIrK2mmfEjV1sRQZLceDeS/+VVCk4esyTOHXasZ4n8C2XMwA5ruDM&#10;OiC8ozBCUeW4oesFH8CVhFWrN7niUBGZ9bNEqvOoE5Im7twfjmDWeBNmF0zijvcQf0zvngIP25bh&#10;ZYCP6bOqo4CC0jpF17TVIOM73r3rVQalP4xKx+6uU5VFESsohWALk+P1raLknP8EPj+67ceLA6B4&#10;ecxEapx3xc2ONKA4ksehbe7T50YFW8hAZASnbnMY7uXRIYFJkShPH6M8dYtRa3gCHWw1PIndO4yK&#10;Jcder50ije1kA6epc3rd53Clx2gJG3QtTNkocRRQecjfba4AFtMhE97LCpJX81w+i2DZStwuU6E0&#10;BiVs2jznImD3Zvz80ae3Ng40qBl7sXFhZfoe77iV/7p1AXIEZCsng1sd900XmQaJSffoahRWHn6h&#10;XGAp+m0+HLMkThDuqSA/5nPqk/tAJxHiFIs4XvEpbFP7eFAOUnuaT/Fk5YBVlOmDHeopJ18koJzF&#10;hxRvV0X6oDE3899sTsED8lbi3MkF7Kx7N/NfN0fcJ6mBZk+YysddAidd9iz8SVGXr4NB0mEdajAE&#10;BgEB/tCacxi7MjnjMpTjdpB4m2eXIk0qGMJ4ar2xtlI6AgdVIc/2cLL3enhHAgIVxDYCvkxkY/UJ&#10;DNU+EqwrQqqtUzT/FFVwMLLOvH59bv2X6WB5tXaqul0/jN3W0ZhgzgTFTqLADH3TLZ4aCw7Ecox4&#10;dssKm2FzkDaxsgodFcW6Z8m/2qvYl40Fir8bmKXE801OtKe6szrJri9r/5WLvIi6k4hZTjctO4Ku&#10;cYZ3AoiuSu6dul1E6XO2mOmp9ery7ilo+/y2Y694Z+3qItLdrL9sClxW/aklgLXFeAsae2oYcvi5&#10;w5eqC/DpNF9POtFyGJ/q1KLCvdTSIOWElByUP2CFGbGBH8sxufIVhEKetbfa6OKYeSq5uH1TnB7U&#10;YzTQ1EPeat1flXm5rmLTgHWoFsI6T5VqyIefPUUnOiKGLDVKlPI0WkiM+2LuyMSKNwlCvuGexOeV&#10;I6Y+mdOOZWIRUuuWQN9Aoh+s0D6zL1YsCmQW5cQ8VVCARUTOfLRi1T54dWvvk+m/cSaJCclU0rxA&#10;vSsuEF93K/89tn7mt37ExGF3oOCOfjjbQPJ/mIUujU+fhxzIKDDfxkVrVJX8+gBAf20N5iT9w0g6&#10;uR6/t+a0RuEWQgOqZfG9NYXFcp4osCWfvY5912NVAfD9nQnAsOItUxGALanEY2oqnkHIiO4tPpf7&#10;cUEXv8GR41Hy7TRY6lstRxJQnEdIDxsklWNDUacYEGc6sjqu9J7lxkFd2NnVbXzcoJjjs0ova2oP&#10;vhjnD2JZqMhR7EFfzf4r1hYFn+/GZ1EhO4gV7CdSeDykrNeWPqBwSyYXAMgkVfrYp/c1z4duXAku&#10;oZjlD/oqyVyGWGAiKs+mU9Z5PsJn5ZApKdiXCfdSmr8Kanf1YtyAGCedBQQsfJzPsU/i2KmkEWtU&#10;JtJCggJcJO9TNatwN5o+MRFdRh4gS16BdEUry3XU4xqFNk8cQzYND8RLN2yWOBpLNevj9Jn1fQM3&#10;+OaM/8BtPvNyFHYujR1jU+Zv8c/Jy/sokz/gNMw4Dm+RbbKuPzepunYt2XsYo/3hL5Wz01qAPxH0&#10;5XRutrVAu8/UZ0yNZDjsmVv5b45NyQU5I+D3VXfPrY7zQZZ6FXB6dj6AoKCAWgxZNdtb3FtoofS5&#10;UlXoDTJIMKTU+GHQlE1ty4SFnCKTUKf8jwuB/4cSpenAAWaTl3I/aNjzzVVRIYbwWYMun1EWt/Lf&#10;bD1v+mRod3VPxk3vuUyUuQ1PwDx2o5bg2HZcqB1ftfJvCZQbvsY7hhhhviPJk448D/+N+cDKLc8G&#10;7syRY7c60QR7yZULcWrJ8u1RckCMkFk8lLAaIrgmO0rfxEPdbnw21tx3jlB8P/aHgw9RfZ8Pwiej&#10;PbrvLyB6H08EPgPra7QGwffDt3FW5dSo0V8eHY/3uFYEMtNSgnBVCWYhV0X6kY+D/T1lt+A5yRu5&#10;lh3F78QPjn0uMkApMO2IgA52PX3dcID1sg5okQGf6e3YJ3iPlKa4DFWNq3121KcKGt8PAIzfl5+M&#10;E3VDE5QQVfGA8cGLM4tKkisproBIjpX8tm8IMjnkRw+APvq+IYIoUpUPcY21BUa/dVnWwffO8zmt&#10;IfEeLLr4rJx5zfsscKkX+MmIKWVtvqfEKs+w99J/JT9TMZhcSby9/ZIB6jGRuhIDGsUL1k0FEW33&#10;p9JG6+z0XrzG2RvpkJYm1HB8nM7P0hhkgDzaYyxERgRrik38Lo5V2haJHK+NQlXrFBTiVOkM7TKn&#10;VMraQrW6ugisfT4lFnJ/AiFPRpuvonhvjkEYtPKFR7foYYygdasNDDJANOkaz5hpX9j+K5aXbslc&#10;9IexsrYPQ6l24I2ku9btb5xnqX2zFm9wlrgGFLrPRZYfun+YROpUbFArxfDW2X7a1z6/L4RBiN6J&#10;m+jzDCNW6we6gKG6cnm9ZSmFexWGG8vI9vQiwtzkABHHQ3YnQg0PFaOPPndHVUjtS8aE6ZuD6VMF&#10;KEEidL/ELzi6MhUHxTCgUIkue6XwfEogphxiZM5UCbpxqmoyy8Pjyva5fdkZgiKwpTFoDm8ZMT/s&#10;jMqzZHodnrc45zUkNGQ4f3wS9asp0LiRVf1uPMSAqf628R5C/biYlUkWb+IUavxcjlaQZvHQBFYD&#10;oiKBE8ooSxva6N2+qOhPOhaJssK911OheuDJ0NmXjS8hXpyH8xvnmin+Yp6qVp+0QPikK6L4ovFv&#10;Bo1R6nojT8pgukwg0fkPBnYfQVI9oTpBy0S6T/oToSdOFK2hs0mS39GH40VO4XmaXb6Qyq/a8eOY&#10;AGiPuOZH7Y9LMgy+EgWUp8LfPE0HDusLdCC3zUehJH5X39J1L42OcBbx/2JsuHdfLKGq2fmzUt/6&#10;Z7kEz58tuWjy5M4uailEnyX9rshThdlTNX1KRpV5c0gG/oFOvNAuOgwlK6JPjuELXYRYlcqqh1iU&#10;at4+i63psNZDZuJaRumKN2HJSJsQAn0H+68gT2XFG6gMQ4k8dC8fRRKMOCefTYUzlnlSSIJYyuhT&#10;B+cDfZ76pCIkIex8U1TRPqsCZ3EKCVtv9U4o1OA0cKLsEyXVe+m/Yp4qhpqMnuO7FXBRjoGL6XDM&#10;wyzzIgie4zIpsL+gvisaAkArF6z2kxvCpdouy6fsAt+ZBf/rNET6BLpZvImB+WJtiTuq6J36VJXJ&#10;EAKeiupnWU1myzpbxelQzhkW+crWxsHpW3DhVVn0/yO/UW6ArRb0r4qQfuM3bJvLj6iYdEehQa6o&#10;7zFZ0Oed3+AltX+TCnmf6hy476AS4rtK2x+rB9AqHNgf50OUz+Bi+OhdRSlySI02kwusIypIrjXk&#10;cESGmj8J9AsHNGgC336cmjs6VDHDmBU1PvK+CdMEIgbHSnxWF+81rQxzvyqJQZMv+AoM0pJWVYd7&#10;kgLxbOeTxv1o68FgBQSlG6cGbv8Cyy+dPgEputZlmwqadxIfkB8w5q1PqCzVS4pWJUe6Wlv0aPIN&#10;YrQixrZlFNKrHFLm1NPscJOW7fWbNwd3uOsTMrFsKgPJ+4lscOFE3cnbHbBESnyZFrpi2kdXfRIA&#10;VaapdgW2jxt9XT650m12CcTdaEjlQ3NXQEVkktldn9qmIE3Vre68DM3P5jcVskgcbgNihH4TJ0R5&#10;ertk6L+CA0gGerSIn14/G3ia49JIsO0mOUxAX+GJLg2KQwN6zLPzGzISlVEyVlW2hn3ebuW/OTaY&#10;cqLVUdeevtfemjgQBBkMg9I/VUXYrb4YLnIvZKYZLntc5jGTHwwXmoJRG5MBnBS6p6mSmBQqXOwl&#10;YqBrEjxUYGC8OWJbx5U77RapM0Kwx5s4fhrhYY1Q4jgfUh14f4hYjQHh+XghYfks0jrWFWO+a2kM&#10;SP6vGBBKezsmpPGqXEo8RHce6tSDQo7zZM3sKeVKhG0qikB6QBBe09IYDhC+XHiY/5kqz33CpjOs&#10;rcLkrdIz51GgyjGV08Mj/fRevtAfSqdjHMNHe0d/6IbcEBZDQntqDAH4G6pH0IISFPq+AIgwrIiQ&#10;yotcPXKP/vPLZO3VLZpHkBmv99w0LFi0kjFaWOYH72FfseACcoNasSnKnX1SLiNlPcWwujhiEdjS&#10;PGc+LXf0hzXu+3uR3J3Bg1fnmrxceLnxtV01oA972Wf2hRbYUjT92FW017GrjPkHXkQS0D8ZEC8K&#10;qiHpirUsufGkBaw91SUXS+Z2ylAp79YIY6kC/+QyNU1AaFY7AVXtrK8Ry0eD0Scq4AtphVcArFLu&#10;KLyo98kdlFh3ncRqEVSoPXkRYdo3+Vx/4J9K1Ccl4PvlFXA8aDIGhO3Wq3nAQ3gzaL78indrO/wk&#10;8SbGUj/bHF1FzrVj2L5dycKNy+Ti2StnpSp8p/Bk2AivlajRLgpEz2b2rVYpfUP4Smu5miXFFV2c&#10;EoUK7WPtE1Fe9r98Dm2r/1Uxytjpl3rdqqJCtN23MpwDseoHXVJFLGNpf41r7JJLbyf74G4kd0dO&#10;nKH1PPVXvM/JwIh5KDtv4SakwDkCqcqSH3SsPoLgmqR8yFk1+qQmYBcAqysD4ursjfp6QoroTVAq&#10;DO56niS0KuA53iQO2WmIkiZOkjr4OTi3GYsAI4hOdN8n3h97Dp5+jsEvYkBkjHbthNJgStgdo4Wj&#10;v7j7GbCCykGPN9nPLnQwi3UBoh4+DV7KARlHi97yqTKANdbYSQUCy+jHw+G1cSv/zdaEktK/9Rfp&#10;wY+MvEdrwvcxWPhM0ZdbnSiLS0TAEIx3yBbZVD7UMXk6NXtquGweUYxxs2Ad6Be7rIILxfZ5s3EK&#10;OLA0RPWJivuoqARfyYewtRfWNcqEasOOz0KTXdbg/1O5x3jIZ/uAiD9jvI2HxHhrVftq9l+xeyjw&#10;itCPN7GOel4Lt8U6sMNJ22sCAQfyIhCAfKFfwQOx+6JPRGrnFEva77+ElbpbA1eA4DMaLS7MvIb4&#10;wflNSzFD4RNSj/6XlSn4vlv5b7V23uBMl6YHtzqtIWVt7LHHNa0VWxgqnM3phIfkecAzyaeV6x4r&#10;8ZjPsU/CJ8kzsRx2fRFogQM/hKk2XYjVyANDgukn1Ifnm6uCls1XtO6EivIELquytUY1hGmM1mgj&#10;YdcsrY/zQdy7B+iwO4jRjJ07yer+vSlE60NW5YXNt7wJd+jeY5IEDNlH+9nCMDg7fcm3bp0vnE6f&#10;Wf+VK7nka4IG+NWOMQ4g5yagHSk1aiUkoEFpfBF+yJDIHa3MXIr/4tGPFZpqauVu4DXIAr3zYWWD&#10;KFcxCOmqT1X4DLYCcFtxnmUmqBWpFx8yMHCopRUJmb1KSsUr5gA2PqTN308s0u4qlHbUqXVAoBKs&#10;T8LOM+3oapo47RwyUhHOvrQEkpNZETjGM9f2GqdK7iaaGgmF985JxefiLOqrSqlY1naZCuu3JbWq&#10;OGC+qXu+g/ge8+yHGZ9Z8hnC1PYr8Y5b+W+QN2eBY6STD50xNs/KrU5HYskj5Wxn4QVT4JJHitdQ&#10;uZLLZHEIwjKjN13DcQZCue8YoRyCGa9UPXSsVD74cT465kHGrCauwe9QR40nY4S0Fk31b59mPw+K&#10;0Jds2TrBJe35kHKorKuYCtHSLGL42M1Tn9DNP4mu10XZoS54xaEpPC5jVXV3cbdXcMrq7GjJISCS&#10;RXKGvZe+4nLVJsYLXvnTNcyD78Yi0vrfoO5lf3pPyVQJohBqGwLnXxSD7nuCs2d0kWOWSPea7PKQ&#10;8FoFzHov/Zf7nJ8lvtvd9TgqakD8A8/DQrVwdt8w/kUAH/v8LtenRoC3fsudxNhNY/uLorHtm64s&#10;ysJJoFf++U77KvSWZsC94oQUy33jig5K2LdlgpWlb0V+jvDl1r4JDhYHE/9DViO/on3h19JbK/2y&#10;K2tDMw3iUyhw00yHoTiojHtusnrMXZ9gNhL8Q+xtvxcAmzDhFZRF3EKs8n2k3MKcVRp/cJROHf1X&#10;0CdxdN/Sq+L3XeCBwjFiRhnHm3VDnDpNY4JJGci/mydYx9Q74S8MeN1PZuayunhtuSCrPURwOPeG&#10;sFk4Zq76ZPUMx37afyu6XVD1hvcAOab6zeIaOK5EFLdri9vS2gQZRRlmN2ni9fsz0SkMTfCf5eyv&#10;AXqZ42eJddpPUg2M/BlWfpsKPmdXBdN1cl17Fuw0nccCgwclXK0ttonxUcpL7cuHu8UG6QnvQUZl&#10;nM9xau7nucJIMBM7T2CpDVqjrMPu78FFntAzuZEiSnM3T8zKdDBA8Jt3Cg8suVuDTJjv5tcS/CjX&#10;9q27DFlv1UKR1kYmHBXkbPT59N8RVc4SY8hiuSxv6RaQuuGLBPUUG19Ik6WGh0efTz8l+kXyhLfu&#10;T8yG1BjwTSuUuPa5RMsf/lhFuBLcM4PTV/spx5sBYuKg7aygURqF8/Q7A7DhKI1FoO+A71x1+d/f&#10;BDzyRbw+rUd4C2CJ2M4DEFMQ7Hgol/39bqKRYphGn0NCriuL5kgZiuBuiiFsAyIenIJXoYk3fcIT&#10;zOIJqm2fhcCSMmE0nV1gPeA1C5ZACCbE+dXSyngywT8jO9wyZGAesYC+1UpvMVTjbaiJ1Nv0R8DD&#10;IcOFaimaAi+MLaNgZy/NhW2G1ZdxW4wga02dp2+aFtLQFSgw+1Gj4kS71ZfgHa0tci2/fgjcodwL&#10;uTxU+E1TJptJ2U96RHi37y2MQzEaPRPEKUfYZ9V/pZ6sXG9D4qDvtpCA4JxJJproz/7LYKJD9tWT&#10;6130X9khBfudkMFAG78BPIBwzBmyc300KkLxK+1jIrtvuiR0mwJEC7d9lkApqtBYOY7M9hAtJE8i&#10;mKk39gcUaIhsvWkdRMEtCcCxk5JRbWX/Jjg7xd0HGOJ5aTHPM9hHeYCuNupOTOtTCG4Wcj0ygoKk&#10;j0XkMwZ0d/oXXAEGQddjdb6lMWueIxWq94lLID2dqNihSVz2eXiz1hY7sT4LUqSvLUgDg6bARL7Q&#10;75jK/Cw01Ol2+ewz2r6CK4y8uJzngtlAanXSXNEeyuNra9tAB7prPThWp5r+y8eTULy37DFPLIRK&#10;pJNO3vsE0JGm28u1JQNFpfEGmZgSaj9xzCFJ4yGG5tYnFJaGcxHY3doq79PUB6vp+wmMoY49SuW2&#10;tgvDgPWNNy/7RCNIs/h5BLEglCY2+JBgn31tkc/J+utkX/aJqyujVgSENqGPw5FQxOjzyRhBNuCH&#10;iodSZI80ZBloaQLAeVV+8x23OlIcjhobBkNhbhNHFqLb9kEUaSAhrCfVm3erwsxIh/j0WVBqlUyQ&#10;E68+8Xn7Gt3PfXq+uSpERckHjN7IKBwkzDjdyn/dmsjRTiVL6+MaMibMyNHDQDi3NVSFsBQLsOh+&#10;vQL6GdGS2OWXXBh/r4qFjlP74BRKNEx3/xNiRMzLOOXPet+2KiSnq2yreiMA/kNSu+6DtxZF6wIU&#10;+ZvHNfzPn6xiMBpBE1rtFqmRyk4a3cP5NiwgKm76wj7P59wn25H866keoz/Y7n1izjhnqhkyBrT4&#10;/Xsv/ZfP6DzXuEE3zyjpBrgSxmefkD08UVXPhEV4w/k4b7lCT8geMWPdYaupnB4WzyQpNdSzuzMO&#10;PNO5sETHf21MnPBK8pUyseqMU9QLFHwMyBmIl31OGfg067gOnESE8dmnQQheWyWGtQjSp80j+g72&#10;X7mfxF4xGeJNzmGfJw4iR/qEDdu0IQyKdHJQ47CiQb0Xnxn3hnbqsAYaucfpVv7r1kw5xyYXXoXR&#10;3Mx/szmNqScxpqKoeQjehfc9m6NuuTm4n03c7M1/wSUj8M2SkYG3Ne/z9pBwVdjoYkzxUlEKaCgu&#10;oIoRCBLc81FBpRW6XVgTB7N6R/soqSH1T36SeyB+XAPVDUtJhqAPm2lZst6XJwXG03IfNh0SaU4K&#10;tHyahASHZAGupgKXT1BYKKaMMhhWxt3pgKuWYMX7sbknqBYOMC4+rPoOXQMilAtLz6fM8wXzwVNF&#10;IcV8ldluH4Y1eT4yK/tswTYSKYx3cf+HDn43W6FOvDP4W3p8WZlx1ISND2OJbJ4RWLRrDzG8V2gC&#10;zM55kRNpNdt88BOkJ58cGvHkdW+ppsP2xqBkl/p0dyLqv5KkdN20jy4nZlM02Xh7EojIi9u3blVv&#10;LjXNcnxeLvJvObBjxA8/LT5fQnn54YdzWBay0BZiuQQBM7vzrltqs9tzxaX1W7RElQVcUUjXHGPa&#10;rLNFiLlGERoHgWg9veyWwIZzJjkiPWcSrBCwotg98hc3dCO3pmO8BSXj2Ra64dTtxozkZpsvQZX5&#10;kpv5bxABYgvEczBkaunMGJybnSgHAYU/3ZkUVJhtPBQOiFchhk2hIrIH17Vcn+LZQ+LfWCl66w9f&#10;OUlABhvo+7RI7nIun+7ISNbEln2dl0ChxpAoJ6wr3uwBcj7UTT4q3EOf2bjVIAgbJS251hWZCBll&#10;5zJa81/Q9vZpBWzj0xyeLV2Nt4f+oWMBsgv3vOVk373+KwkAx5IRnSAFmNTWMxSa+HdODZJzm7Pq&#10;meaSwP4+QY296u4T68rRGDLd0pZfdudrewSYRYnb+W99H3BVCmTp3GEZfPs++rhnoYJR9r74u8eV&#10;47g6A1OAo6xvY5kMx8TYTU4G7jzl3/IY/6yJCVkTLOeOWpDJFLNPShMhNpnwJ3QomMcgh0Gn+2Mg&#10;WUlMGJLveiZLxewZz5jQ9AujJJY3ah1kz39u+gJAeEJANTBSK84c7bzagMEc9oJlKfmu9bw8HtXH&#10;mrwSBF8bECcEBv6Bl37oeY56Xpg1N3K50E2x8+7mp2f8EUkGlCmZtNv76r+SjvFgaglj1Jyurhmw&#10;2qiv/jS8q7uPeYy277cBErzwe/EuxOv1Ui/bci5koKheh8zxNicj9xmekXHuB237dNVsAfLkeFUi&#10;NXZ4ObUf1mgU5hhrpMveNogJjNFodlwMA0PZyAaPMqsabwtJeqbIfaSCeKUVg7oPVky0uIz02b4u&#10;AVVl2Icd82iv1GuPiqsydn60t4ct18qpuvoP/LHvj7x52/g/rPQ8+4qF9sjzRjJwiY3rNGqEuM5y&#10;/0PPK6H7mr55Atdjgi3WVeTtBEKYb3puh5uet3Owch3YTjdUNq5Dz97HPsv+y6cBcy+9fELwKeTf&#10;CBclqzQCmQDbauP9ggqS35E86B3uffVf7nl9Fzhfj5ygJS6flkaw9zwssuRZL1dbB9h848Dv1sdg&#10;qsKdNclgXRKUljBWH1znPGddfun1wqfYgxZs5LIZSM+dyaxvCxP8v+6z8K7bPi89a37dMmFgo8hA&#10;cr9x30pwoj7L/sv7vMhECmluICc+PQUu7l9dUNEIcDkZ4C+F3n/R85SJJHtjaG6fxu+UZECWlnCW&#10;redF7BHxoIDUi54XLsRtQRvWuwkuXKe/HxJ1ChPBx97pbKxhSjcAdltcB51teILGRhLo2iJYKJMo&#10;VimnQBrKDLlf7UURVSHeHjnj00yqPg3Abny6ThUlSFwziYA04MkX+0zNDaWPjEmxzVkIdn5a8OFc&#10;kn8gwFDKlsdoEXkmcYrId349Z8IxEE72LGBd8yCNTKcEoygzTwraSmHjAmv3rMqsL7gnmUMF+VAe&#10;5sYeMSEdsljuxp5zbo9Zv1dzFko55vyvah73Y8MxAtaQj4FsbfKZSLBTpIkmE1N4M2eCHtbNkZG7&#10;AF7tZrRwkoL7avPcaR3DD/WmZ9Vaz30m7LjzbXi6krUGAaKm7SoL54wy7vlY9RqtN3V+2X8l9xQS&#10;1Zrj6dMUeoJ7RM+HgWGyZ8RQUCzcFS9o+6fVxpg1GRw2Y/FSvN/nEZWJSXGz5b6Rwm55M8ig2Ekf&#10;S8gWL1Vqp6+pr2//5dWGb1s+Y29sOS3AjEbMfwxM7sVNG1INT9tRuIfzkqSHZrBp1WCXZFLFR8Ej&#10;hTD4rOXTHjCw28NX7YXxd88zw3dgIw7AgMIdjRUp3JvebGSwLrbqj/HfuE9mFt6bx8zOPWMa+dSO&#10;Rdt6RiZZwzwtOamtlkivdxPdwe599DQAPn1S2mzPGcbfU3h4uIwbqMGLqCaEsiwncmEXdlT4zKp6&#10;VMjFLd+dYVAOJnXusGqbveAXSHwB8oKakMK9+hNbBwrAG0mEavMtEgNg0vE2HI9h3PML2DpcMN8F&#10;gL5PiuoxDmuonnAv04DI+Ne3aivmIczCtRSmQPu/pm2mtEFk+DRzziWhrCcI80YGFIhwvgqbwvs+&#10;T52a+6/kF6qcY1bEVdtZIKfELEqnS9pB41Q17KeKOhq+2ZvCK5RaOM/Z59p9IhFqIdnhSmJ1u/NI&#10;qRGYa4QzHgNzGwoph67zSGxqS9WFJ6KEZoiAg5JZtXfnH/7snFvliG+Fw7DiiMLF7ijFB3923x1q&#10;iSXn0XlMT+CjZ8/da6TTHJ4N3gKb4D11O//N9rrroLBQhBsfPPi4porTpbTAN/XXVvrtT1KNKpxD&#10;OcQtFqTohnxlOqkwiFEm7kTx+0gJzuU9kGwD0Wprbm7nv55Z6wWVaez7Il3OM1uHjhyMIgFF133i&#10;hL47MbXVhG++iRNwaZovPUUfpudxJmbPiJL0OSvni0q0jVoIHbjcHmvKTZODmB7Ucp4zIQ0TIqh/&#10;EPH901AmMabYLnYrbgWaA4N3OACHH5MEJr396HnfHbC1hd5DO/0pgoA/C/6VgwC0X7aKv+u/ufvE&#10;hzBCsj0CvooZuZ3/VnvWIDRVcC4cTXMktzuuHH4h0X4sDWwk9NtaGmblSOy4yXzT1+DPspvG20oG&#10;fsP5iaaqcki8S0B3c4yRGANgJx8TR9lcib8IAqfajqYHNNVno8/Sc881IpqKPMmPErKO6Swnam/P&#10;uqfhy/QIsJom3a735l50zHMn8PilPKw1JStdORNj4qOgZ+eawq26T2qEkbB2Q43KesjoJ2QGX3YO&#10;hEfqvx4jqeJZSkzt/0ssLGje7fzX7duoOKhX1IXtrmJjOVUFqNu5VMHPVJ85Ss+FaquvXMzjSpz3&#10;gOS89CvwafKEOi/C0WCYo+gQ6GIfmNS4PKvw+iy79+AI556hmAQkEQIhW6jBCmFt2AzJi5AyFO/p&#10;PaPWZtwcIQTLd9yg97XvDuiirMnPbioTL1fK7fzXu4kSa+lH+5mN5Ha9t3xLpYyMYZUqtmnGFGOw&#10;KgcEgiI8fbMJ17iSKI+hII+x9+URuM9/gS0FvIu3vFGfTywT8+31AmmAbN9WovfmXv5WkkrSqap8&#10;dkAC3i/fyCx/E2pJ27M/KGNiSYAQy3T3O2oBY1oaFoDT1M6KVxADKQ0LS5M69b1ncDfmNFTlfVMU&#10;ReAYVOCYM1xmy9jjMQNLtZG05sSgzYEBv0pkEFnPCFzrMn19+27CtOkzOSPGfbrzPu4m7cGJJvQE&#10;VXLm7vq7/ut9FInW96nxahpzuz46v8V+p5GhSui5inOq60LBZ7dIJkmjmIy5jp9X4kPPyo3Kd2FE&#10;rA1c2D0zfT7t6eBe6G5ZwD/S7fNtNKbiyb2v/ivmjCDEpPC7XDbQdTXVkuR7+WloP+AUc2Cqr+3H&#10;8oI7e6731X+5Z7IJ0mlASjxJ8Y0zs9Z4UerTGNjbkhDhKDiUcqXPXjHvt/vEeM7qSFTNwkT6Lu0U&#10;BHa5TNoLIX3BRaBPQg0pNeRN6hFxeQuclxFIruZ8hRCw6b3Z4Mc/6FLbzKhOLOfHkLB0jkTZRrq3&#10;n9DHkXkXWtdyAo97hk/faBze4rqRbejISO8ZZ2ErQiDzyZB33ibUb92h99V/5c6Bb3ZWwZ9USIAD&#10;thMioL2VXnI/WLXtscqZxergyf2EMjj2jOSmVIjfJQO7z3kBtuJuAj+9D4yacO4Zr/EbQCD1wZ1j&#10;LDcXtlKfFEwhATbqWejzlWkQmbSLlccMc7x9JY24c55RJ1f4G30+PPx17Cm7Z4fecTN0E1KtGGti&#10;7tvXt//KfUYbrbIHc6dmzzjazCj/Rlvr6hyckbfz7ODQ/+Sl386C4hC1R0pJ8njdzn89RqFcU5sF&#10;EqLSwV1nPs8M/4GVXKr8JEZzzgy91wYYAQOVtmq7qdsukqcQE1QVquiz99V/5Xi5606Rz8EbxHTD&#10;31A9U0VDcdN4DI/bDrU0SouAAS01D+x9bWuE0QYX8kdlv2xrtLcH8TB3TqPY2vfevBOyvT10LVpT&#10;yPDDUzXrQQ41cUDQqh+S6yJ2dr+mBIP+KoZTNDA/DYOzYn2iUzyUcL/oucj48mzCg/EZ5KhNfbNn&#10;zBjrCvMILI+VxOS3vWKXPa+H7zBnaMumFrrvdisGWWqycjxnhMOb1cbxbzuMQplcBKadmpNSEVbv&#10;80E4KKnBq41vuc53p6n+yxQ2L247sndcLXWocXl3nZCywgysembgLySeStnUcp4EyyrSnksi2eGe&#10;JQ9f8Avc+K6iisPMNDJXG5u5aBt3bocBMxLo0xQmUXvueTv/uP8xCZI6cM2h23Weurdfz59U2EER&#10;P+kveKnwVGcvYoubsJ4ZSmTbwIPG0GviCLLJo8hf+qCZHekIkxUvQPbM+m6CC++IS4rSM3Jt65kl&#10;t2U5bqrxbHtf/Ze5P9CV2g/S4qJI8JwUW50V4tTz4zFR80QKCApBMtqRR267Q+DIgSLe4r+fuD9a&#10;7+wFSvA58XePMwOhIt0iOCH/DkqrmeFeKwsCOArcpzGNJYNQyhNY+OPMzj0TN7ZTUqn6PexIobsq&#10;ScGnkVGdXeFvVHQix+2B3fFg1c0qBegwKSz0YnWHxygZxf3r8V3PyzUmTAoFpJMojABrKSalHJge&#10;G8SJQFwu58wYMHHuVxtL0HgoetZtpG0jl2RZHjOMbWCwIPt65+PLOc8M3uOnEYLeDLQ3LLc+MMjA&#10;Xs/5+NGzaTzPK1kSvndLfVLCPlfK7fzX7bmk0j4rFQjCG9M555GCSW0ER5XbJWW0L9rIKk9GKTx4&#10;uB/raBEZL9/03JHHzM49H99dPs0FVskoJ6H88Pi2Z0JinhSVYkIPWD6NkyW1iMkQlscEtVJ/mYf6&#10;smeo3zRILjBKQSMU7qNFJOwMYfaM+M6sXIXL0LJyh/v69l9JHWS9Cz+YvEbG1dYzsUULxCcLJZI3&#10;qxVQaOCNxf4XWBVHFsAh5rtzUljsJdKej3FyuiIAc+bQv9AWkZ7Gp3EcOJadtoHhVyG70+NZlGJ5&#10;+7HP+ykkRoE+kOu8jNft/Df3RdWOilHrhmXzQ7c77uYqWIjvq2D1qgejN/kCNGS5pGN/jBZtqcW2&#10;cufSPR3BQuV/iPk9VSPdPldk9lSs1gpEiGVdRxQ8qs+y/8qVIqRXzk+J9E2wgG9VuekY2OGxrmCw&#10;rK3HP+0mKhPAGX+UvfqBB4u7O1Y3xmhfy/fdxEldOnqtSp2QpaIAwGbIuHsEVOap+oQpBAd/zOy4&#10;pkt9nJO6SS1y5SfEmv5GNeqeJUxbZR7nY2S5tbveV/9lup+XhHG6TPc1Z4Gda1IyLfqcl6o1387m&#10;sedVizgd+0VNOD1eRD0iNgd2t9pLJRtG7XfnnDFl5mo/2RW0VcKhuNldz0h5g1rFRdHfG0Og9uH0&#10;4x0eY4gUv6jHlz3jQiz/yHPOwEvmp59kQLh0ykvQc28obNVNDjxS3pZyhqGKbH62IbVM+nKD+iR3&#10;muq/krZXHRekmGJJjTuvLBRq28wVBLUvq8DTwJK94JGs9ZTyutG89wymzUhyIg74ArrY4IYXJwgR&#10;icEz8+I8I1FUwGDwAsLUeyEEot5lKOGNVuLMuiSgtFQ7Pd5G2/31Ys4E+Iy5xR2BcOpzxvFXUCAK&#10;Qimzr/W85OnrXoawZu5ouwXF0CM3nQr4S7F1ctGV2dt65iSZxVHERrYJj696VjVzl79TVDuz/cxJ&#10;AHkhUXI5pVP2gIGwdyxZrDa4o1f5GSpbQpx/7BSh6sQ5zp4FTPJjKCiM6fl4hQTgJnuhR7KzyiDN&#10;nhl/N++A7vxRPIx0f3ldl9WmTDH4oHwb5ptZPHerTaRONWHHnPHn6nLp9mnK6XvOKurdZRWRHqAl&#10;uSSgBQiN3e8zsDlU4uz5Ly556z2D63ISOr4Heu5zBoMm/ECMG0xbkMHdnCErZ7kyA+62HaOujSR+&#10;6nwrStUdYGJgILJnVi/9a5c9g8O141qO04iUzZ6FGsnNYCsEMFw3g5KbxYeUsRIqy6Nn62PBsYXl&#10;gihipYgrqb5mnEW389/ZHoiH29OLz67b+a/bA8swOoLQegZ1GJXbneQIODatXfaCh2snLI5iQuL5&#10;Iv6Bxvi0+apzM3YfOnmja2N5g7Twu1iawY/nHsCvjDAmYz+NlvmYgXsHGZluYYjV7LPsv7xSeAzN&#10;FRnGZpuDOWRJcmB4QuUrbbsPatCBHlDOkqPXPQu2bUOUW8B0A9X6aaL5ZS2yPL8Drllz/gVLTcQ8&#10;J5GI95ueARt5IyknJERi6xmxVuyazLLtlP9BTM94E7zDUmqu54w/zXWv+Afosn7KB7NPAsQUyMJs&#10;NWfkCEc/KAwMhZCR9z0j8W1ZYZ+qwuM6Z3LRCghDEqSq8i2P4Tg8ds//BaFz3zMoGRAJliO60aWt&#10;NkAYPp0UptjWpp0BjBSaeJwqqDPvunvwlxNtE/USsjDfhc1sfieVhptgKOL0bUng37yd44YgMj/x&#10;smd57vyubgZr+wxpg0TxwJ7gH+nl9pcR+hN/vd1nYpCUUvFyspGdSUWQKHtGgcoUf1MY6Y5Eu3Pc&#10;E1RxN2dudQaIFKstOzd0jfo0OpBWeGykTOhttTGXyssnH8kHXNFxn5vVUu9Wz4RhIEH37E/Px6uX&#10;r96+mzMa14RFVGRq+bRYqnt+xLVUp6oeywx5caqUZuJ9np6P2bOykbyRTxcHWP8ZRa/Hl3OGk8xY&#10;3sM9Qs5ZXcuhYoMbJ+FQOa0HD4g3465nasrADbycj1ieInlmFeTw7qE+uiu85Xx82TOcqQLdNepa&#10;bVXanEFGu4TmY0EcfDJeeozAEs9T9bRthUG06D+stqqxWbrPx3dzhvuh7Xm1HweW/4Hb048ftA0r&#10;ochZPi7H5KNn62OhjSCE0H390b+5An5HD+/t5Wyt9jbt6cXt/NffV9kuexlwppU95Hb+6/bgt6z8&#10;TgTP8v0jP0KVccE/4vgK8jRhKrZb5FCguKIWKIkaTblyhQF7rNy5Z5miXvUndgHIRNlsT2Abkanp&#10;OhKG654dAW3SDQDB3GEA3TJHocUt46f6sa4HvZJ07Kcw43tph4AvVQxf9ZZaDoubnEjHqCkeSpS0&#10;SqMQ6ws3Ls4VREqMGL18y6UnDioNPDQWRDlcelGlfgPHsTYkkRi27dXuYlMUE8Lo2irZwFZl5kS3&#10;sPQ+WxWc83GEPykMfqtSKOPZwVYVT+7ucLxMbFl2+0AT/0bHdXjipYcLYAIb6A+rAERbRtTfrLiJ&#10;C4Dda/oqnkvfEgh8+N1sYWuWMRN57MOpTOa5yHC4vrecghpybdDd3rI7PiJP6DJeH7kikqR2pQ55&#10;WyJVsKDwAV11C5U4W5rjMPj9QqtEZUEamxXhDt/UWLnbrKe+xRWT0iEbJDnGzhNw/2AoFMsYMq4N&#10;DAL3KQIaJCz8LTnDJtBOPSm8XOF78A4rK9RXX+EOZkkaZeEfgtzqbZjK/UHCRseK8KSe3Jm8pBmD&#10;KUd0DQxP6x8m+YHFO895l2Co5fZJgbz5Ed+lu5kLEbQiJP3do9yRY6g0WVlx7bAi1vmoWfxTICKS&#10;KyNhQnCvCJh6DjDC9HwdYJevHltS3/UsLx0WZVBwYZ5ru/BKTFXm8BjyLkRQwY4ve9bnajlZ7CbY&#10;OJOwvHqs5V45px7LN5Xj9uPLnmW4lf40Jrgey6Gg12N/upaEkcpP8z/1rAIspY0S7+icF6A0PrCa&#10;8/MxEfiKRmt57r1FVKMgDlijfnwa9Vtl8D+RAagibnT143cURqTOFZJOeiT3SYLU3z9dqz0u+fif&#10;e667JOj5sZF46wp/hVqcyzl7bo+Jdd4rkgTMcF5bLjwx86rAPDnJY2DgV5WFlZvxbrVbdF2ns58q&#10;5CRqX36ah6FB1ZyVjzD5LIR+5s5H7qlKlQ5oHHJs0KBUjykmVQbB7BmMag3sZb4JgRQ8q/603IKN&#10;VchkdFxruoNmzyBYy8kgE/jFPiNEK8HtIGaFG7XGQ3hiF9Lg89B6ctx4FF5o0Qi4BdcCqrM7lokW&#10;8HGTEOTY4x0EANAKfegYV3gz77gnZRlVFSk28mGuMJRfAgrEY4yZDWQkEE1xz3LdPXq2nE4LFshQ&#10;4VbRofMGFt5yO/91e+KJ1lEECgk33dL+SMEyN3xqpzFVhNLcikBYt6NFeTecDZ44h/oFd2YzKLXs&#10;d58OTSXRWl2TwO6HmqKRZY1NA/Kxpuc5cxSnimpKmHMGbOwlEWvZ6QjmNHVnU+Flz1SZKfDgw9qm&#10;BCCfNok+zw449sodnU6Au57lNytsIQpOj1/gu1+gUYfHunTMm/GWX3DTnm3uEyuaN88sSXe1GZJh&#10;pTsXC72cs5zmHjXWbjdEuQYJUVmPJRgaCyUi7wrPpOyJld9bKkrrKaUGIy984jUpknd9LRiffgis&#10;JqTr8d2cl7ukjp9mInVg69NzYKveUo8veyYmYwv74Dsj+39mHD0Vkwborcd3PWtzbIJPK6QmRV30&#10;mVpRCvt8jBVa/vhS9+96VinHqdvK89ZIiNM8WdyzZwVH67i/7RnNY9ptz56laJsxS9nqtE2cdLFD&#10;/PhyzjIG6tg8aJvACEX3kq0/84rF1epMlql82bNEq9nj8zyD9SG+6Z59YGufiVpPneczbW9Slbfw&#10;NvujRPfsNXA7/00pzKWCFRSdGiHzc7ujRMIxpC0KBULk3PM1QF1UEHfwi+2xZuOJi8zG48s1Xber&#10;3q1Fo8LXXPIi0Xo8jPTqWVt75JGeu33zUG5JBDTAR6WRvT1aRgnkUuB/WlPqhFF7zmv6YO9APgiH&#10;+bHV/jkzaLNioi/pVBH5UgdLWs5Ps6aGxEwxXo/lrZsnhHP6Qjcfjg0f+/KuzU+zmXV0n+oHCQRL&#10;MQJ79u7oCEgf/eVyVqWC2TNh5WKyT52KUoT4Df22NbLLntHHi/pxe3b/Au7kwsLJxuxZhEKTm6OM&#10;K4LuZfxyMTuuVD7cOCzVK0sxplCjoPGLu0WuXu8D8iPry19Nl9AcV8XESpGXvAcLqCdiPqLyFn22&#10;XJOChZTvElMtC6HzpP4rzix+FLIv/OojlIA+WfMpOKw3HyQHp8/vMtt7I0GlUb23lArKWtH1YcFZ&#10;/eEHVoNVxWrKbt+hQKhNrqJ0gx1PAIm7JdmXiIif4tpte0sGcrEdQazi6dXeYt1OcAlnKFAF1S2O&#10;mwp7Qefd+80dDr6lQteDsFhHTnzaW6zGcowri617HQERVkhUUO9OUqpTbNYMLkHwzVt3/vnVmi10&#10;Yp1ufng+JVaSOy8MyQufDTcyUdsqdu8wH0JmPl6HtSBSZ7p4u8iYELY5kTwbWAqKUqWcILjCStVs&#10;iXtYnoBdTLq4IykWx0b2LDZVH6aEeh0vfGQ94MkBooqlB4WH6Z45UiKJkrJ+lfhH04uZTtllp0Xm&#10;3NYGoR68ICkiCuZDVFTLsiQ1W+SK5e4T691Ogfxp92L3H6KWtupBSqkGwcLs/4EnW8s/POXE1wHC&#10;7olw6NXeYtAXUFtO9r57uKx8uaSKrgo9sA4KOq9uORERH7zrlqqMtjxI4NtAlgiYgmzhRVHO69Kt&#10;SgTYRwXcQZVnbtmFwHE+QFx8IIzU+mGApKZVCl6CnmlPuWzDHFseltigq9mqzKs1k/mqSYqIs2sZ&#10;L7U051PByuMUYPyqcsr9bFEi8wAJHdUNS5y/ru1Mtzh6W5wIcFYVG5RX+UXIBHc1GQE5YuKJ6Eaf&#10;FhkxH7Hbmq2Ak8nDZLC8oGShPWv3kPLdmU26AlcZ5qCItHaIyt8CwLpbhMYLty4ZLqUP6a7GHo0j&#10;c66CcdKVe9iAUL9g5INjv8SMS+MzO2foUMa6yMAuyn8uq6RDbriardAg1LxLu/6KknU3lhFlVEpV&#10;buqyt0yGvnI+MMruwta1vhZ8BNIRzUdK7nbbXyCAnTBPdUGNO8jfzfw3VEyEcVXhFQ6rWJKbnXQX&#10;cXlLcyKL7Oc6KdTOAoERgQcP056y0pYWXGM4TfveUf+VY0WaWxcDD7HdTqirHL2WiPqtKqKu9LRd&#10;+geW+4tzQgTjtxVenFYbLJr7gCvCxkpsFS/boDhjQVcPyvFi5zzJ/vHhAn+Hv/T7FpJo4IDrH9Ib&#10;9+bHtdTdNRG2Aa2O2Gop2JIwGf+lf4bdDovuKsyIOI4aJM+ZLk/d6oLFDO8CNwdP2LrVVYsZjiTN&#10;AqxC87jA6ZQKpsMvbRLfeS5L76ivJVfZuSJyf8nN+suxAVg/LmnEjRAYFn36FJpIlovE0w0gK30r&#10;/pvMHFnC2TqP8tgtAjO5G1kkLE47OIh/16UiHQP227uFMFP3ww9CUPhFtyPlNtZ1XNfRP4xcSJkI&#10;LAV4fV8LyCg1GkIZyJMx5Ad9H2fLEU4BoxIDuOLWZRTZZUaAKnLxqz8lLBmCWm7RBDJedQu119UR&#10;KiXeDTrgw8aB062AmGu3ZPfM2daQr7rFkLdHRKl+qhSwyAFSB40HRTaR5tq7VbnTEMVsBpz3xd6K&#10;Y9arijq2bnEPeZFxf22lclgmF0/5RlI+SHl0UKazPhYUiu64V3nZmiNKsqoT2ggRge/S6k9IkTto&#10;BguA7WDoazpsgL/qvzkY7t6jJMJozqJypr42J7dGals0RzRd3XYDC3BxPraY3JPG0ZhUXfhB4g7M&#10;Yl1/SMzZqLpqgXOY4+vnpU+Ke9XxjsQoGeM/P00KIEYWXBUVUQBjW4PeVyycrhJJa4Pw6Li6bqFW&#10;3ZqcNb/lc8Q31iYF9/S5BooA3OdmUihC6X7VhafoatsotzWg+a9ABtAc6TzIeqGD46TWl1AluiIN&#10;T5+fJLDVFTVJy3QV4EeVYnac1LnbcdHgoCosBPxpfbWoxxyKNDV/WLntKQDIpEiV2w3L4IrhYEaI&#10;UYxuQeLkhQP/7/9yg4mCJVIFiYvfvLEjRXQSJEiNMDiIj1mfX//lD4PzSyFN3Pl3V6T/P2VnsyNH&#10;bsPxVzF8XyA2sjsbY+3LLpJLDgvkCTrjicdA2zPobsTI2+f3F0mJVNXYKl/aNfUhkaL4TYqAQocW&#10;/E8mlHwhYMemjJJ2QIaV1cNJPK8tqx1oRNZUZzUkGikqh9cW/7nXR6RXO5LVhz3WthPNuMsCOaaO&#10;khQnByIQjaS2lIxtxorZXRS7apUjST0rhk1O793YaHUx65UtLWdLhupGwj4VvZmOiVe5x4uDaNDD&#10;602MpoAUnByQX+gxbrRxsAX9b8tnUdJCHyTpcEo0oJuf211kJILpdRL+Fdh8tkinqTaDDRyUhDdr&#10;ylLBPQw+G+Ixgjx5Zmm36nxWX9DxZlAKp1UGGe3cBJ8x24NjNqz4bIG5sAA1U4vPslONTPqEeDpm&#10;e+z8bxSuUBcRtXhMMg3pgNtAH4/VCeWb7PYDDDi9Scs6pYwnWZYmxLEsU/cNlD3PMxRHdEft2noO&#10;3GLCKysljckfYn9S1T+5aeETsbVJJVGtuWk4dUdWcUhXTjf5yVbm4w2rSRpOT6PauA4lP6Kx/vR0&#10;Hcn2vijLlwacYAAWeGga6h9UdXw9QCRRNvqPuuP+GB5tLKcvVCQ/6SzNsMJTnlY2k48QT+3CM3aq&#10;jI/ajCPtNxXYVZGc1gczTPbaHjy7Yw5qkiY4uVLHxsDMUn+/RDCoI4zTdqo6Nb5AE3tjIhyC81Jz&#10;gI+yfFbntfhnYejwmDQmLq/QPFgNVe3uwRk4NirhyOVQkhCHZMP6O/FU/MbTEUekkoPw3vz0Hjwq&#10;Kw/K6LMKtoQF8ybgYS9XKY8x4+FQmc7KUN+DZ29MlPpg+bJKq22GdhSOEh2MO42ZbhIfPDImS+Mr&#10;rsYH5vnrcLKojgS2uwp70rrBVcM5scw/0jv0Z2Dlp3XbxcoYh76x2I4vTAKrlwZI5eaYPiGaI+VX&#10;OmCoCyWOxSjGVFoJzh+caq/yzTvWMwzBClm9Mipl53WZDqeo7oKEOOJ8mLsZTkRGSGbMNIw2x2od&#10;pV7ZmOq+5gs83ozV//5Ndm2ofsfGRBIEj8EnIG6fiCrfhKFPnbTTmxxAfkAy588Kz4VMpAE4Eki+&#10;mOoZ05uwQ+8XsSSZYXShZBBZ4l+GM42JU3sKFyvCHzKQPfIm5ExdwcrjpONY91rUKfZxcNF4Kn59&#10;3cfqjY2d5F4dyd/BV9s5BeAUJo4N2G92BtQJKd3kQDWTDWs4HG/ikpyPGh1o2opWOEXQJ9glNrK+&#10;J/KbSPnC9NKeGKKkwzl2ExEYN3XX4Bw7mN2tDhBpT2A8hUok7dA8Fn1MfE2+D3Fj481dhjOxFFV1&#10;VuUDf51XeajB2tRuC/9wSF9ys/jO7piV4uC/IRU5u5TGf/5OPBW/RmsIG3DQ9BBKM2WCmgyNp/bo&#10;U/aB0ydtdlU9kHCYJPZfSByonvQkd8nd8/Dk0rohc0JAqhmX7dS+NI1FmTJF+6bJEZtoBWbwgtaz&#10;B2em7LcsTYEzsQ6sUTo/ZSSkTYqa5R6TJTjzm+Q8TfGCwT/x0s0xjHSz61FrY6Y3N4oqKlCYd1tV&#10;KXNeccOgnorNeuU8LvFsttoE5xgTxHouVF/sMVvqOKktcIqto9Sr7ZgbCw5i9IgbYQvswvbZGBMv&#10;VrhCOLPRW0mu4XbAiTicivTTZ3GUKzUpbaR8s5vrS2PmN+W/KHSbb8rbUuBM1Kc+aD1Hu2KzXm1k&#10;1ngz0Jf2ys7NIQXGzSU4kTXBkTFTpghLYrp/3XjMEh/CT6fOlMb1KmT1yuBMNsfW85tMma3jN3Fa&#10;UpuOBBEV5XC1aevYTeYgGe1KKEo0lPwk8IthR1fI6pXBOXqUygLSiVzps4rPuQpE/EElYOkmkIXM&#10;Ujkf0f093IZ8sdFwYPrZeGhyKLkh5+Kp+PWnWWsPgO0+vQcPnsZgYzj0SPLKUya/K06SxKQmAbRs&#10;CsLm0UoDHxm31yW/PG4h3eEprkjHtsBGjtI7dqVyisukFL3oAVFi8oGUCl69MgTRNDzycZT5MuWg&#10;4BuPahmGVcJkGTa5mu+QgOYTXtqPRP/D3lASYPUEotJHCAn/75xQPTy7nMeLX26XZvZARV5FjFz5&#10;gdUDk1zNHJY+547DdwK9fUIbOCvlkY7pZ9xCBUTzw+aMp+LXlgFKDrsdVXykxcRTe/Ak3xqHZfl5&#10;9UEwyWWHoogczAuXvFgqij/A0xILIWtk6iksc96VPVLXUTvymInhoXJ4TskGh3twJrWXakwlXyQW&#10;kng3SWqT5yzZ4C3vaJ13J1OQHraK3acx801M0UmfGzrkiHEtwZlEH/LdrYZYz6RbkSSng/LShJI9&#10;TBOAET6t2KxXvv2HtkKmu5/ZEWMS9QwPIRJJxdh5TLwx4aVg5gf2IUwlZNQ2WITNFV/FTW5aYswH&#10;0zL8P2IR66v5E6zNLRfoZepD9JMy78ysUelAHTLNlQrlYcFXXNarYKxxNgMmIIpplRMt+DG5dAPM&#10;pHbBOnTkCmhfoiBpjY4h/ClQRVmwpjXamFCmuWf7mDwfbx6zkuX4Clt3YwizW+OzW4s1aZCUsqgL&#10;2Cqcaaegb8xpLUNJhD9N8c/kKsC8dpJewm0y+GnnIemVNgMmH8g20xjroAb5sz2qXnZtVZbGHDY9&#10;xfPTObVD08N5I/JO0xlcGq/zEbE8lEAUH3lb00cxoOB0BiPsqbpgxmzeKDpowbsNjCHNbIdolr7x&#10;1GqPik9b/3gqfv3pFovV8LTP02lA9eG9LZihaU1BEjRkwpAL0z5HNnkNWo2AC9m0fgzBBpa9ARFs&#10;7rQkEDaphiPsR24j6l1G7RDWf4OSLBlzacChNnDsPLH+/FG2lOuTtOSZFABsOQ+kqBLigD9cZZLG&#10;J/AcuUEdPGSoUAgo6C5PZuh75HnRa8dXryKxLjheFFfXlFj4g2hSUstVmtS9C/HJOpBz6KGs4/ui&#10;6VaecNKLYTDMud7s2jjsWTlpRox1lHoVUqGnA9F0/a2dUxgIbEk7pmdiNtHno4wpszVuEoI9MCYa&#10;nhs0FETc1eQM0kCoHmkbQccITGOSNu2lI7gG/IDAJcLEElSejfYXzlE/j7HDSQTaQUFxnXveEtB1&#10;04CmyDpvcRm3ZAR6ZRV7aJNRymcNTjrPT2kdRMFVvaLZEu5RGHF1TJyEkcaKwPVT0ANO1FFCUfZZ&#10;eJapSP0mGh0OxjYmvNaCZEu4RWpFuQ9cTW2WEl/TKRS+bahUcl7Sx8QlEXCS9XXAOlVigdtkdNNj&#10;+cqYI3MZzzwWcLmpPzkS8IXbLluDExpyzYwmkyh/5bNg1n3XaiNZtRmoPA5DJ/nN0zrWxhy532Q0&#10;4SUpY8JuXQPFLTOVGNBRLfgVQfcjJ7WkJHWICY2ljCmLx6Qk2qdn9/f1VD694RYP05FC0CZm/LO4&#10;3uuho2TX46VupCmTYNJmsApcp1PpnBmWS7gl/RWebp+FiCzaEKCQ5BwZB2qjUaUHmV8kbvubMON9&#10;3he83jgtA0TurfpgU0ljezqeil9/GteHS0R60PlJA0AVT+3xcgXmncdx3IbnFHR4sKYCTZp9UaUo&#10;44JYDB4KCA7E3sjBw3Phb7KXy56gGb3qy8VSlG5QdUIOnKJnlt8kq2Xfqgh4HStK/je8y1/Y/QTx&#10;VPz2p0mu8BEUiJswvotDDDnnSI03Fb6CrhG+dPr5eE1dIFihca+0IOCPz8ZHq6PUK5unmtC74kkS&#10;gY6zT/yTlYyIFTmNflBGHxMqdcGFjuHRuSXax7yRxtyWBv+9ZW33z0JIzuiQsV7E128qw9qxitek&#10;Y7VCVq8czlHzBvOerKRcaQetVNseyg1vI45zpeivykO2bu/KdkeNTqFPKiqxFhsS4NDTkQfyQ7kz&#10;GCPNpfcGt5XiEH+4lO2DrOoP6LPUaFIsHVDFN/dwSEBOIWOtG14fGltkWiFlQfuo3WRpqu6EVzyK&#10;OniR/PZlHMKtxBLaZxFtVfXUtg6/C7ZtlXu024vTSlVfvJRtpxoQ5wuIZ+p4fZ6Blfg1mlKYNqzA&#10;X9Xed3p6D4fQD6TQ4CGfj12bccgpQRggfhPYymbEhYo5ZDfx9NtO3dDE7pj47aMOC7Fc6ZA2jpjh&#10;/lkUuFYTEfsNLfuXnz1iAXd4QUeasEI1YoTGceIjO78na+TTjiVUdv0KDhHICiaIJsC6jtVKPKs1&#10;8LabRH+qbkapRlS1NOXCZ1ZxVqGhqA/CbmPRRqUL23gofo0gOE9MsSJNjAyJfv5tPFTHsVdQGiQR&#10;7R2dwZ5h4SYZn87v2HslXoRvATlrBIEPZq22hOWIihkZhrNUipnG3PAGutkMn+6Gajy1D496fxjC&#10;AKzmFCF0kWJ28w5gC6yI1MjVp7Y5dl4do175LIk/30E3wjrtQMuGYgvDE21F4qNB2wyGtWrvpZBE&#10;HaJe+YDgTSJWA1LTXJQZOQBlH+/fQwaEmg5qFqiPjpqowLbGeGZCTYkFiF+fF8ywd1wYuRPx0C4o&#10;uO6UqNmm60jv+KHwCa3f8OrTHfdIX3HVKxZyiRUppVKxEA2Iel+pXW3+g3OQglO2NUm0vOh8Clpc&#10;wl473dNdkfC5H1A7EJHh3KaG82HD+/fx990ps8M8+YblKMwcqxvt1QjzFzS2XVrYH5FOQs4wNxSN&#10;2GcvNAjQcIsXlJRm3rOVxrwPSqpD1KtOVZsXBxmMj7KaZTun8V7wZZ+frg8mGp5Pt8fm1dd//nm9&#10;uYf/evvHw9OXD7+d3l2fzp8//v3z+dwu7h8fvjz8fr68+u/p/P716f7+4evt7WvdOp2fH0/2ZzQU&#10;ywuBLq/xRvtw+dj566tvjRRZ+PvT8/vX/zmfbu1bX580oEmWy/X2x+n6aF9u7xusXz7fHi4h3vj4&#10;t+fru+vzn5cPv+l//376+L8/L68ut/PvT0wU5J++3j8+Xd6/vr9d2orrqW/X5/bmp3efLs//iv9/&#10;+6T/nfjb6fnx8/0fp9spX7c33j28fXp8On98uHz4PwAAAP//AwBQSwMEFAAGAAgAAAAhAFES6ivi&#10;AAAADgEAAA8AAABkcnMvZG93bnJldi54bWxMj09rwkAQxe+FfodlCr3p5g9pNWYjIm1PUlALpbcx&#10;GZNgdjdk1yR++46ndk5vmMeb38vWk27FQL1rrFEQzgMQZApbNqZS8HV8ny1AOI+mxNYaUnAjB+v8&#10;8SHDtLSj2dNw8JXgEONSVFB736VSuqImjW5uOzJ8O9teo+e1r2TZ48jhupVRELxIjY3hDzV2tK2p&#10;uByuWsHHiOMmDt+G3eW8vf0ck8/vXUhKPT9NmxUIT5P/M8Mdn9EhZ6aTvZrSiVbBLErimL2sXiNu&#10;dbfwJCBOrJLFMgSZZ/J/jfwXAAD//wMAUEsBAi0AFAAGAAgAAAAhALaDOJL+AAAA4QEAABMAAAAA&#10;AAAAAAAAAAAAAAAAAFtDb250ZW50X1R5cGVzXS54bWxQSwECLQAUAAYACAAAACEAOP0h/9YAAACU&#10;AQAACwAAAAAAAAAAAAAAAAAvAQAAX3JlbHMvLnJlbHNQSwECLQAUAAYACAAAACEAhFXfv/jKBgCb&#10;3yYADgAAAAAAAAAAAAAAAAAuAgAAZHJzL2Uyb0RvYy54bWxQSwECLQAUAAYACAAAACEAURLqK+IA&#10;AAAOAQAADwAAAAAAAAAAAAAAAABSzQYAZHJzL2Rvd25yZXYueG1sUEsFBgAAAAAEAAQA8wAAAGHO&#10;BgAAAA==&#10;">
              <v:group id="Grupo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orma libre: Forma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o:spid="_x0000_s1030" style="position:absolute;left:8855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upo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orma libre: Forma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CA16E3">
      <w:rPr>
        <w:noProof/>
        <w:lang w:val="es-ES_tradnl"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294F5E6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C8C1798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686C39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6D431E4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9908F78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A6F142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2A84F0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CB000FE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A14DC1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480744E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1" w15:restartNumberingAfterBreak="0">
    <w:nsid w:val="0A6F63FD"/>
    <w:multiLevelType w:val="hybridMultilevel"/>
    <w:tmpl w:val="3B8E0DE4"/>
    <w:lvl w:ilvl="0" w:tplc="05B41AB6">
      <w:start w:val="9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BE639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428F2182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CFD069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31947593">
    <w:abstractNumId w:val="10"/>
  </w:num>
  <w:num w:numId="2" w16cid:durableId="1091857013">
    <w:abstractNumId w:val="12"/>
  </w:num>
  <w:num w:numId="3" w16cid:durableId="382294963">
    <w:abstractNumId w:val="9"/>
  </w:num>
  <w:num w:numId="4" w16cid:durableId="1295982912">
    <w:abstractNumId w:val="15"/>
  </w:num>
  <w:num w:numId="5" w16cid:durableId="1478959962">
    <w:abstractNumId w:val="13"/>
  </w:num>
  <w:num w:numId="6" w16cid:durableId="2033023705">
    <w:abstractNumId w:val="8"/>
  </w:num>
  <w:num w:numId="7" w16cid:durableId="915286096">
    <w:abstractNumId w:val="3"/>
  </w:num>
  <w:num w:numId="8" w16cid:durableId="869144176">
    <w:abstractNumId w:val="2"/>
  </w:num>
  <w:num w:numId="9" w16cid:durableId="527837561">
    <w:abstractNumId w:val="1"/>
  </w:num>
  <w:num w:numId="10" w16cid:durableId="1285959772">
    <w:abstractNumId w:val="0"/>
  </w:num>
  <w:num w:numId="11" w16cid:durableId="1539510460">
    <w:abstractNumId w:val="7"/>
  </w:num>
  <w:num w:numId="12" w16cid:durableId="1249194445">
    <w:abstractNumId w:val="6"/>
  </w:num>
  <w:num w:numId="13" w16cid:durableId="1684435038">
    <w:abstractNumId w:val="5"/>
  </w:num>
  <w:num w:numId="14" w16cid:durableId="121074517">
    <w:abstractNumId w:val="4"/>
  </w:num>
  <w:num w:numId="15" w16cid:durableId="518937137">
    <w:abstractNumId w:val="14"/>
  </w:num>
  <w:num w:numId="16" w16cid:durableId="1917397125">
    <w:abstractNumId w:val="9"/>
  </w:num>
  <w:num w:numId="17" w16cid:durableId="745689778">
    <w:abstractNumId w:val="9"/>
  </w:num>
  <w:num w:numId="18" w16cid:durableId="375004564">
    <w:abstractNumId w:val="9"/>
  </w:num>
  <w:num w:numId="19" w16cid:durableId="1149008811">
    <w:abstractNumId w:val="9"/>
  </w:num>
  <w:num w:numId="20" w16cid:durableId="1567179906">
    <w:abstractNumId w:val="9"/>
  </w:num>
  <w:num w:numId="21" w16cid:durableId="53896785">
    <w:abstractNumId w:val="11"/>
  </w:num>
  <w:num w:numId="22" w16cid:durableId="68132006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1FB"/>
    <w:rsid w:val="00060042"/>
    <w:rsid w:val="0008685D"/>
    <w:rsid w:val="00090860"/>
    <w:rsid w:val="00112FD7"/>
    <w:rsid w:val="00150ABD"/>
    <w:rsid w:val="001946FC"/>
    <w:rsid w:val="00222466"/>
    <w:rsid w:val="00247254"/>
    <w:rsid w:val="0024753C"/>
    <w:rsid w:val="00251E1A"/>
    <w:rsid w:val="00263464"/>
    <w:rsid w:val="0027285A"/>
    <w:rsid w:val="00276026"/>
    <w:rsid w:val="002B4549"/>
    <w:rsid w:val="00310F17"/>
    <w:rsid w:val="00322A46"/>
    <w:rsid w:val="003326CB"/>
    <w:rsid w:val="0034235C"/>
    <w:rsid w:val="00353B60"/>
    <w:rsid w:val="00376291"/>
    <w:rsid w:val="00380FD1"/>
    <w:rsid w:val="00383D02"/>
    <w:rsid w:val="00385DE7"/>
    <w:rsid w:val="003D1B71"/>
    <w:rsid w:val="003E73F9"/>
    <w:rsid w:val="004E158A"/>
    <w:rsid w:val="00565C77"/>
    <w:rsid w:val="0056708E"/>
    <w:rsid w:val="00570075"/>
    <w:rsid w:val="005801E5"/>
    <w:rsid w:val="00590471"/>
    <w:rsid w:val="005D01FA"/>
    <w:rsid w:val="006430F2"/>
    <w:rsid w:val="00653E17"/>
    <w:rsid w:val="00665F95"/>
    <w:rsid w:val="006A08E8"/>
    <w:rsid w:val="006A76DF"/>
    <w:rsid w:val="006D79A8"/>
    <w:rsid w:val="0072353B"/>
    <w:rsid w:val="007575B6"/>
    <w:rsid w:val="007721CF"/>
    <w:rsid w:val="007B3C81"/>
    <w:rsid w:val="007D01FB"/>
    <w:rsid w:val="007D67CA"/>
    <w:rsid w:val="007E668F"/>
    <w:rsid w:val="007F5B63"/>
    <w:rsid w:val="00803A0A"/>
    <w:rsid w:val="00846CB9"/>
    <w:rsid w:val="008566AA"/>
    <w:rsid w:val="00866186"/>
    <w:rsid w:val="008A1E6E"/>
    <w:rsid w:val="008C024F"/>
    <w:rsid w:val="008C2CFC"/>
    <w:rsid w:val="00912DC8"/>
    <w:rsid w:val="009209D5"/>
    <w:rsid w:val="009475DC"/>
    <w:rsid w:val="00952FA7"/>
    <w:rsid w:val="00967B93"/>
    <w:rsid w:val="009D090F"/>
    <w:rsid w:val="00A150E1"/>
    <w:rsid w:val="00A31464"/>
    <w:rsid w:val="00A31B16"/>
    <w:rsid w:val="00A33613"/>
    <w:rsid w:val="00A47A8D"/>
    <w:rsid w:val="00AA12E6"/>
    <w:rsid w:val="00AC6C7E"/>
    <w:rsid w:val="00B4158A"/>
    <w:rsid w:val="00B449C4"/>
    <w:rsid w:val="00B6466C"/>
    <w:rsid w:val="00BB1B5D"/>
    <w:rsid w:val="00BC22C7"/>
    <w:rsid w:val="00BD195A"/>
    <w:rsid w:val="00C07240"/>
    <w:rsid w:val="00C14078"/>
    <w:rsid w:val="00CA16E3"/>
    <w:rsid w:val="00CE1E3D"/>
    <w:rsid w:val="00D0373F"/>
    <w:rsid w:val="00D053FA"/>
    <w:rsid w:val="00D64360"/>
    <w:rsid w:val="00DC3F0A"/>
    <w:rsid w:val="00E26AED"/>
    <w:rsid w:val="00E73AB8"/>
    <w:rsid w:val="00E90A60"/>
    <w:rsid w:val="00ED47F7"/>
    <w:rsid w:val="00EE7E09"/>
    <w:rsid w:val="00F0223C"/>
    <w:rsid w:val="00F20161"/>
    <w:rsid w:val="00F3235D"/>
    <w:rsid w:val="00F32393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3F09F19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CA16E3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="Corbel" w:hAnsi="Corbel"/>
      <w:b/>
      <w:bCs/>
      <w:color w:val="2C567A" w:themeColor="accent1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CA16E3"/>
    <w:pPr>
      <w:kinsoku w:val="0"/>
      <w:overflowPunct w:val="0"/>
      <w:spacing w:before="360" w:after="120"/>
      <w:outlineLvl w:val="1"/>
    </w:pPr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A16E3"/>
    <w:pPr>
      <w:keepNext/>
      <w:keepLines/>
      <w:spacing w:before="40"/>
      <w:outlineLvl w:val="2"/>
    </w:pPr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6E3"/>
    <w:pPr>
      <w:keepNext/>
      <w:keepLines/>
      <w:spacing w:before="40"/>
      <w:outlineLvl w:val="3"/>
    </w:pPr>
    <w:rPr>
      <w:rFonts w:ascii="Corbel" w:eastAsiaTheme="majorEastAsia" w:hAnsi="Corbel" w:cstheme="majorBidi"/>
      <w:i/>
      <w:iCs/>
      <w:color w:val="21405B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A16E3"/>
    <w:pPr>
      <w:keepNext/>
      <w:keepLines/>
      <w:spacing w:before="40"/>
      <w:outlineLvl w:val="4"/>
    </w:pPr>
    <w:rPr>
      <w:rFonts w:ascii="Corbel" w:eastAsiaTheme="majorEastAsia" w:hAnsi="Corbel" w:cstheme="majorBidi"/>
      <w:color w:val="21405B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A16E3"/>
    <w:pPr>
      <w:keepNext/>
      <w:keepLines/>
      <w:spacing w:before="40"/>
      <w:outlineLvl w:val="5"/>
    </w:pPr>
    <w:rPr>
      <w:rFonts w:ascii="Corbel" w:eastAsiaTheme="majorEastAsia" w:hAnsi="Corbel" w:cstheme="majorBidi"/>
      <w:color w:val="162A3C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A16E3"/>
    <w:pPr>
      <w:keepNext/>
      <w:keepLines/>
      <w:spacing w:before="40"/>
      <w:outlineLvl w:val="6"/>
    </w:pPr>
    <w:rPr>
      <w:rFonts w:ascii="Corbel" w:eastAsiaTheme="majorEastAsia" w:hAnsi="Corbel" w:cstheme="majorBidi"/>
      <w:i/>
      <w:iCs/>
      <w:color w:val="162A3C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A16E3"/>
    <w:pPr>
      <w:keepNext/>
      <w:keepLines/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A16E3"/>
    <w:pPr>
      <w:keepNext/>
      <w:keepLines/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CA16E3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A16E3"/>
    <w:rPr>
      <w:rFonts w:ascii="Calibri" w:hAnsi="Calibri" w:cs="Calibri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CA16E3"/>
    <w:rPr>
      <w:rFonts w:ascii="Corbel" w:hAnsi="Corbel" w:cs="Calibri"/>
      <w:b/>
      <w:bCs/>
      <w:color w:val="2C567A" w:themeColor="accent1"/>
      <w:sz w:val="28"/>
      <w:szCs w:val="20"/>
    </w:rPr>
  </w:style>
  <w:style w:type="paragraph" w:styleId="Prrafodelista">
    <w:name w:val="List Paragraph"/>
    <w:basedOn w:val="Textoindependiente"/>
    <w:uiPriority w:val="1"/>
    <w:qFormat/>
    <w:rsid w:val="00CA16E3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semiHidden/>
    <w:rsid w:val="00CA16E3"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CA16E3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CA16E3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CA16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Textoindependiente"/>
    <w:next w:val="Normal"/>
    <w:link w:val="TtuloCar"/>
    <w:uiPriority w:val="10"/>
    <w:qFormat/>
    <w:rsid w:val="00CA16E3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="Corbel" w:hAnsi="Corbel"/>
      <w:b/>
      <w:bCs/>
      <w:color w:val="2C567A" w:themeColor="accent1"/>
      <w:sz w:val="48"/>
      <w:szCs w:val="42"/>
    </w:rPr>
  </w:style>
  <w:style w:type="character" w:customStyle="1" w:styleId="TtuloCar">
    <w:name w:val="Título Car"/>
    <w:basedOn w:val="Fuentedeprrafopredeter"/>
    <w:link w:val="Ttulo"/>
    <w:uiPriority w:val="10"/>
    <w:rsid w:val="00CA16E3"/>
    <w:rPr>
      <w:rFonts w:ascii="Corbel" w:hAnsi="Corbel" w:cs="Calibri"/>
      <w:b/>
      <w:bCs/>
      <w:color w:val="2C567A" w:themeColor="accent1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CA16E3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Fechas">
    <w:name w:val="Fechas"/>
    <w:basedOn w:val="Textoindependiente"/>
    <w:qFormat/>
    <w:rsid w:val="00CA16E3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CA16E3"/>
    <w:rPr>
      <w:rFonts w:ascii="Calibri" w:hAnsi="Calibri" w:cs="Calibri"/>
      <w:b/>
      <w:bCs/>
      <w:color w:val="666666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CA16E3"/>
    <w:rPr>
      <w:rFonts w:ascii="Calibri" w:hAnsi="Calibri" w:cs="Calibri"/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CA16E3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CA16E3"/>
    <w:rPr>
      <w:rFonts w:ascii="Calibri" w:hAnsi="Calibri" w:cs="Calibri"/>
    </w:rPr>
  </w:style>
  <w:style w:type="paragraph" w:styleId="Sinespaciado">
    <w:name w:val="No Spacing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CA16E3"/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CA16E3"/>
    <w:pPr>
      <w:widowControl/>
      <w:autoSpaceDE/>
      <w:autoSpaceDN/>
      <w:adjustRightInd/>
      <w:spacing w:after="200"/>
    </w:pPr>
    <w:rPr>
      <w:rFonts w:eastAsiaTheme="minorHAnsi"/>
      <w:szCs w:val="24"/>
    </w:rPr>
  </w:style>
  <w:style w:type="paragraph" w:styleId="Listaconvietas">
    <w:name w:val="List Bullet"/>
    <w:basedOn w:val="Normal"/>
    <w:uiPriority w:val="99"/>
    <w:rsid w:val="00CA16E3"/>
    <w:pPr>
      <w:numPr>
        <w:numId w:val="17"/>
      </w:numPr>
      <w:contextualSpacing/>
    </w:pPr>
  </w:style>
  <w:style w:type="paragraph" w:customStyle="1" w:styleId="Nombredelaescuela">
    <w:name w:val="Nombre de la escuela"/>
    <w:basedOn w:val="Normal"/>
    <w:uiPriority w:val="1"/>
    <w:rsid w:val="00CA16E3"/>
    <w:rPr>
      <w:b/>
    </w:rPr>
  </w:style>
  <w:style w:type="character" w:customStyle="1" w:styleId="Mencionar1">
    <w:name w:val="Mencionar1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CA16E3"/>
    <w:pPr>
      <w:numPr>
        <w:numId w:val="4"/>
      </w:numPr>
    </w:pPr>
  </w:style>
  <w:style w:type="numbering" w:styleId="1ai">
    <w:name w:val="Outline List 1"/>
    <w:basedOn w:val="Sinlista"/>
    <w:uiPriority w:val="99"/>
    <w:semiHidden/>
    <w:unhideWhenUsed/>
    <w:rsid w:val="00CA16E3"/>
    <w:pPr>
      <w:numPr>
        <w:numId w:val="5"/>
      </w:numPr>
    </w:pPr>
  </w:style>
  <w:style w:type="character" w:styleId="CdigoHTML">
    <w:name w:val="HTML Code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CA16E3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CA16E3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CA16E3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character" w:styleId="TecladoHTML">
    <w:name w:val="HTML Keyboard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A16E3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CA16E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CA16E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CA16E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CA16E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CA16E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CA16E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CA16E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CA16E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CA16E3"/>
    <w:pPr>
      <w:spacing w:after="100"/>
      <w:ind w:left="176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A16E3"/>
    <w:pPr>
      <w:keepNext/>
      <w:keepLines/>
      <w:pBdr>
        <w:top w:val="none" w:sz="0" w:space="0" w:color="auto"/>
      </w:pBdr>
      <w:kinsoku/>
      <w:overflowPunct/>
      <w:spacing w:after="0"/>
      <w:outlineLvl w:val="9"/>
    </w:pPr>
    <w:rPr>
      <w:rFonts w:eastAsiaTheme="majorEastAsia" w:cstheme="majorBidi"/>
      <w:b w:val="0"/>
      <w:bCs w:val="0"/>
      <w:color w:val="21405B" w:themeColor="accent1" w:themeShade="BF"/>
      <w:sz w:val="32"/>
      <w:szCs w:val="32"/>
    </w:rPr>
  </w:style>
  <w:style w:type="character" w:styleId="Referenciasutil">
    <w:name w:val="Subtle Reference"/>
    <w:basedOn w:val="Fuentedeprrafopredeter"/>
    <w:uiPriority w:val="31"/>
    <w:semiHidden/>
    <w:rsid w:val="00CA16E3"/>
    <w:rPr>
      <w:rFonts w:ascii="Calibri" w:hAnsi="Calibri" w:cs="Calibri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567A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shd w:val="clear" w:color="auto" w:fill="C0D5E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2C7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shd w:val="clear" w:color="auto" w:fill="B2DE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D1D51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shd w:val="clear" w:color="auto" w:fill="A6B7F0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shd w:val="clear" w:color="auto" w:fill="D9D9D9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76A6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shd w:val="clear" w:color="auto" w:fill="CBDDEC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E44BC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shd w:val="clear" w:color="auto" w:fill="C0CDF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567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567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567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5E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2C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2C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D1D5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D1D5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6B7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76A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76A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BDD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E44B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E44B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DF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5E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6B7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D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DF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  <w:insideV w:val="single" w:sz="8" w:space="0" w:color="4382B9" w:themeColor="accent1" w:themeTint="BF"/>
      </w:tblBorders>
    </w:tblPr>
    <w:tcPr>
      <w:shd w:val="clear" w:color="auto" w:fill="C0D5E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382B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  <w:insideV w:val="single" w:sz="8" w:space="0" w:color="169BFF" w:themeColor="accent2" w:themeTint="BF"/>
      </w:tblBorders>
    </w:tblPr>
    <w:tcPr>
      <w:shd w:val="clear" w:color="auto" w:fill="B2DE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9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  <w:insideV w:val="single" w:sz="8" w:space="0" w:color="1B3DAA" w:themeColor="accent3" w:themeTint="BF"/>
      </w:tblBorders>
    </w:tblPr>
    <w:tcPr>
      <w:shd w:val="clear" w:color="auto" w:fill="A6B7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B3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  <w:insideV w:val="single" w:sz="8" w:space="0" w:color="8C8C8C" w:themeColor="accent4" w:themeTint="BF"/>
      </w:tblBorders>
    </w:tblPr>
    <w:tcPr>
      <w:shd w:val="clear" w:color="auto" w:fill="D9D9D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  <w:insideV w:val="single" w:sz="8" w:space="0" w:color="6299C6" w:themeColor="accent5" w:themeTint="BF"/>
      </w:tblBorders>
    </w:tblPr>
    <w:tcPr>
      <w:shd w:val="clear" w:color="auto" w:fill="CBDD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299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  <w:insideV w:val="single" w:sz="8" w:space="0" w:color="4268E0" w:themeColor="accent6" w:themeTint="BF"/>
      </w:tblBorders>
    </w:tblPr>
    <w:tcPr>
      <w:shd w:val="clear" w:color="auto" w:fill="C0CDF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268E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cPr>
      <w:shd w:val="clear" w:color="auto" w:fill="C0D5E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E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DEC" w:themeFill="accent1" w:themeFillTint="33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tcBorders>
          <w:insideH w:val="single" w:sz="6" w:space="0" w:color="2C567A" w:themeColor="accent1"/>
          <w:insideV w:val="single" w:sz="6" w:space="0" w:color="2C567A" w:themeColor="accent1"/>
        </w:tcBorders>
        <w:shd w:val="clear" w:color="auto" w:fill="81ACD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cPr>
      <w:shd w:val="clear" w:color="auto" w:fill="B2DE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0F1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E4FF" w:themeFill="accent2" w:themeFillTint="33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tcBorders>
          <w:insideH w:val="single" w:sz="6" w:space="0" w:color="0072C7" w:themeColor="accent2"/>
          <w:insideV w:val="single" w:sz="6" w:space="0" w:color="0072C7" w:themeColor="accent2"/>
        </w:tcBorders>
        <w:shd w:val="clear" w:color="auto" w:fill="64B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cPr>
      <w:shd w:val="clear" w:color="auto" w:fill="A6B7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BE2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C5F3" w:themeFill="accent3" w:themeFillTint="33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tcBorders>
          <w:insideH w:val="single" w:sz="6" w:space="0" w:color="0D1D51" w:themeColor="accent3"/>
          <w:insideV w:val="single" w:sz="6" w:space="0" w:color="0D1D51" w:themeColor="accent3"/>
        </w:tcBorders>
        <w:shd w:val="clear" w:color="auto" w:fill="4C6FE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cPr>
      <w:shd w:val="clear" w:color="auto" w:fill="D9D9D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4" w:themeFillTint="33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tcBorders>
          <w:insideH w:val="single" w:sz="6" w:space="0" w:color="666666" w:themeColor="accent4"/>
          <w:insideV w:val="single" w:sz="6" w:space="0" w:color="666666" w:themeColor="accent4"/>
        </w:tcBorders>
        <w:shd w:val="clear" w:color="auto" w:fill="B2B2B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cPr>
      <w:shd w:val="clear" w:color="auto" w:fill="CBDD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AF1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3F0" w:themeFill="accent5" w:themeFillTint="33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tcBorders>
          <w:insideH w:val="single" w:sz="6" w:space="0" w:color="3C76A6" w:themeColor="accent5"/>
          <w:insideV w:val="single" w:sz="6" w:space="0" w:color="3C76A6" w:themeColor="accent5"/>
        </w:tcBorders>
        <w:shd w:val="clear" w:color="auto" w:fill="96BB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cPr>
      <w:shd w:val="clear" w:color="auto" w:fill="C0CDF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6EBF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6F7" w:themeFill="accent6" w:themeFillTint="33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tcBorders>
          <w:insideH w:val="single" w:sz="6" w:space="0" w:color="1E44BC" w:themeColor="accent6"/>
          <w:insideV w:val="single" w:sz="6" w:space="0" w:color="1E44BC" w:themeColor="accent6"/>
        </w:tcBorders>
        <w:shd w:val="clear" w:color="auto" w:fill="819AEB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5E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ACD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ACD1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C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6B7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C6FE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C6FE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D9D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BDD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6BB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6BBD9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DF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9AEB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9AEB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CA16E3"/>
  </w:style>
  <w:style w:type="character" w:styleId="Ttulodellibro">
    <w:name w:val="Book Title"/>
    <w:basedOn w:val="Fuentedeprrafopredeter"/>
    <w:uiPriority w:val="33"/>
    <w:semiHidden/>
    <w:rsid w:val="00CA16E3"/>
    <w:rPr>
      <w:rFonts w:ascii="Calibri" w:hAnsi="Calibri" w:cs="Calibri"/>
      <w:b/>
      <w:bCs/>
      <w:i/>
      <w:iCs/>
      <w:spacing w:val="5"/>
    </w:rPr>
  </w:style>
  <w:style w:type="character" w:customStyle="1" w:styleId="Hashtag1">
    <w:name w:val="Hashtag1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CA16E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orbel" w:eastAsiaTheme="majorEastAsia" w:hAnsi="Corbel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CA16E3"/>
    <w:rPr>
      <w:rFonts w:ascii="Corbel" w:eastAsiaTheme="majorEastAsia" w:hAnsi="Corbel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CA16E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CA16E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CA16E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CA16E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CA16E3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CA16E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CA16E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CA16E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CA16E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CA16E3"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CA16E3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CA16E3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CA16E3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CA16E3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CA16E3"/>
    <w:pPr>
      <w:numPr>
        <w:numId w:val="10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CA16E3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CA16E3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CA16E3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CA16E3"/>
    <w:pPr>
      <w:numPr>
        <w:numId w:val="14"/>
      </w:numPr>
      <w:contextualSpacing/>
    </w:pPr>
  </w:style>
  <w:style w:type="paragraph" w:styleId="Subttulo">
    <w:name w:val="Subtitle"/>
    <w:basedOn w:val="Normal"/>
    <w:next w:val="Normal"/>
    <w:link w:val="SubttuloCar"/>
    <w:uiPriority w:val="11"/>
    <w:semiHidden/>
    <w:rsid w:val="00CA16E3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CA16E3"/>
    <w:rPr>
      <w:rFonts w:ascii="Calibri" w:hAnsi="Calibri" w:cs="Calibri"/>
      <w:color w:val="5A5A5A" w:themeColor="text1" w:themeTint="A5"/>
      <w:spacing w:val="15"/>
    </w:rPr>
  </w:style>
  <w:style w:type="table" w:styleId="Tablaclsica1">
    <w:name w:val="Table Classic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CA16E3"/>
  </w:style>
  <w:style w:type="paragraph" w:styleId="Textomacro">
    <w:name w:val="macro"/>
    <w:link w:val="TextomacroCar"/>
    <w:uiPriority w:val="99"/>
    <w:semiHidden/>
    <w:unhideWhenUsed/>
    <w:rsid w:val="00CA16E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alibri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CA16E3"/>
    <w:rPr>
      <w:rFonts w:ascii="Corbel" w:eastAsiaTheme="majorEastAsia" w:hAnsi="Corbel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A16E3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CA16E3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CA16E3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CA16E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CA16E3"/>
    <w:rPr>
      <w:rFonts w:ascii="Calibri" w:hAnsi="Calibri" w:cs="Calibri"/>
      <w:i/>
      <w:iCs/>
    </w:rPr>
  </w:style>
  <w:style w:type="table" w:styleId="Listavistosa">
    <w:name w:val="Colorful List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E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0F1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DBE2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4" w:themeFillShade="CC"/>
      </w:tcPr>
    </w:tblStylePr>
    <w:tblStylePr w:type="lastRow">
      <w:rPr>
        <w:b/>
        <w:bCs/>
        <w:color w:val="51515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F0F0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A1740" w:themeFill="accent3" w:themeFillShade="CC"/>
      </w:tcPr>
    </w:tblStylePr>
    <w:tblStylePr w:type="lastRow">
      <w:rPr>
        <w:b/>
        <w:bCs/>
        <w:color w:val="0A17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AF1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83696" w:themeFill="accent6" w:themeFillShade="CC"/>
      </w:tcPr>
    </w:tblStylePr>
    <w:tblStylePr w:type="lastRow">
      <w:rPr>
        <w:b/>
        <w:bCs/>
        <w:color w:val="18369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BF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5E84" w:themeFill="accent5" w:themeFillShade="CC"/>
      </w:tcPr>
    </w:tblStylePr>
    <w:tblStylePr w:type="lastRow">
      <w:rPr>
        <w:b/>
        <w:bCs/>
        <w:color w:val="305E8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E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A33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A3348" w:themeColor="accent1" w:themeShade="99"/>
          <w:insideV w:val="nil"/>
        </w:tcBorders>
        <w:shd w:val="clear" w:color="auto" w:fill="1A33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3348" w:themeFill="accent1" w:themeFillShade="99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81ACD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1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47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477" w:themeColor="accent2" w:themeShade="99"/>
          <w:insideV w:val="nil"/>
        </w:tcBorders>
        <w:shd w:val="clear" w:color="auto" w:fill="00447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477" w:themeFill="accent2" w:themeFillShade="99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64B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666666" w:themeColor="accent4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2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711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71130" w:themeColor="accent3" w:themeShade="99"/>
          <w:insideV w:val="nil"/>
        </w:tcBorders>
        <w:shd w:val="clear" w:color="auto" w:fill="0711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1130" w:themeFill="accent3" w:themeFillShade="99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D1D51" w:themeColor="accent3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4" w:themeShade="99"/>
          <w:insideV w:val="nil"/>
        </w:tcBorders>
        <w:shd w:val="clear" w:color="auto" w:fill="3D3D3D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4" w:themeFillShade="99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B2B2B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1E44BC" w:themeColor="accent6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466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4663" w:themeColor="accent5" w:themeShade="99"/>
          <w:insideV w:val="nil"/>
        </w:tcBorders>
        <w:shd w:val="clear" w:color="auto" w:fill="24466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4663" w:themeFill="accent5" w:themeFillShade="99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96BB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3C76A6" w:themeColor="accent5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BF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87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870" w:themeColor="accent6" w:themeShade="99"/>
          <w:insideV w:val="nil"/>
        </w:tcBorders>
        <w:shd w:val="clear" w:color="auto" w:fill="12287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870" w:themeFill="accent6" w:themeFillShade="99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819AEB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</w:rPr>
      <w:tblPr/>
      <w:tcPr>
        <w:shd w:val="clear" w:color="auto" w:fill="99BCD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BCD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</w:rPr>
      <w:tblPr/>
      <w:tcPr>
        <w:shd w:val="clear" w:color="auto" w:fill="82C9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2C9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</w:rPr>
      <w:tblPr/>
      <w:tcPr>
        <w:shd w:val="clear" w:color="auto" w:fill="6F8BE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F8BE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</w:rPr>
      <w:tblPr/>
      <w:tcPr>
        <w:shd w:val="clear" w:color="auto" w:fill="C1C1C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</w:rPr>
      <w:tblPr/>
      <w:tcPr>
        <w:shd w:val="clear" w:color="auto" w:fill="ABC8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BC8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</w:rPr>
      <w:tblPr/>
      <w:tcPr>
        <w:shd w:val="clear" w:color="auto" w:fill="9AAEE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AAEE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16E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16E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16E3"/>
    <w:rPr>
      <w:rFonts w:ascii="Calibri" w:hAnsi="Calibri" w:cs="Calibri"/>
      <w:b/>
      <w:bCs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CA16E3"/>
    <w:rPr>
      <w:rFonts w:ascii="Calibri" w:hAnsi="Calibri" w:cs="Calibri"/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CA16E3"/>
    <w:pPr>
      <w:framePr w:w="7920" w:h="1980" w:hRule="exact" w:hSpace="180" w:wrap="auto" w:hAnchor="page" w:xAlign="center" w:yAlign="bottom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Textodebloque">
    <w:name w:val="Block Text"/>
    <w:basedOn w:val="Normal"/>
    <w:uiPriority w:val="99"/>
    <w:semiHidden/>
    <w:unhideWhenUsed/>
    <w:rsid w:val="00CA16E3"/>
    <w:pPr>
      <w:pBdr>
        <w:top w:val="single" w:sz="2" w:space="10" w:color="2C567A" w:themeColor="accent1"/>
        <w:left w:val="single" w:sz="2" w:space="10" w:color="2C567A" w:themeColor="accent1"/>
        <w:bottom w:val="single" w:sz="2" w:space="10" w:color="2C567A" w:themeColor="accent1"/>
        <w:right w:val="single" w:sz="2" w:space="10" w:color="2C567A" w:themeColor="accent1"/>
      </w:pBdr>
      <w:ind w:left="1152" w:right="1152"/>
    </w:pPr>
    <w:rPr>
      <w:i/>
      <w:iCs/>
      <w:color w:val="2C567A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6E3"/>
    <w:rPr>
      <w:rFonts w:ascii="Corbel" w:eastAsiaTheme="majorEastAsia" w:hAnsi="Corbel" w:cstheme="majorBidi"/>
      <w:i/>
      <w:iCs/>
      <w:color w:val="21405B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A16E3"/>
    <w:rPr>
      <w:rFonts w:ascii="Corbel" w:eastAsiaTheme="majorEastAsia" w:hAnsi="Corbel" w:cstheme="majorBidi"/>
      <w:color w:val="21405B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A16E3"/>
    <w:rPr>
      <w:rFonts w:ascii="Corbel" w:eastAsiaTheme="majorEastAsia" w:hAnsi="Corbel" w:cstheme="majorBidi"/>
      <w:i/>
      <w:iCs/>
      <w:color w:val="162A3C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A16E3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A16E3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numbering" w:styleId="ArtculoSeccin">
    <w:name w:val="Outline List 3"/>
    <w:basedOn w:val="Sinlista"/>
    <w:uiPriority w:val="99"/>
    <w:semiHidden/>
    <w:unhideWhenUsed/>
    <w:rsid w:val="00CA16E3"/>
    <w:pPr>
      <w:numPr>
        <w:numId w:val="15"/>
      </w:numPr>
    </w:pPr>
  </w:style>
  <w:style w:type="table" w:styleId="Tablanormal1">
    <w:name w:val="Plain Table 1"/>
    <w:basedOn w:val="Tablanormal"/>
    <w:uiPriority w:val="41"/>
    <w:rsid w:val="00CA16E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CA16E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CA16E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CA16E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CA16E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CA16E3"/>
    <w:rPr>
      <w:rFonts w:ascii="Calibri" w:hAnsi="Calibri" w:cs="Calibri"/>
      <w:b/>
      <w:bCs/>
      <w:smallCaps/>
      <w:color w:val="2C567A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CA16E3"/>
    <w:pPr>
      <w:pBdr>
        <w:top w:val="single" w:sz="4" w:space="10" w:color="2C567A" w:themeColor="accent1"/>
        <w:bottom w:val="single" w:sz="4" w:space="10" w:color="2C567A" w:themeColor="accent1"/>
      </w:pBdr>
      <w:spacing w:before="360" w:after="360"/>
      <w:ind w:left="864" w:right="864"/>
      <w:jc w:val="center"/>
    </w:pPr>
    <w:rPr>
      <w:i/>
      <w:iCs/>
      <w:color w:val="2C567A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A16E3"/>
    <w:rPr>
      <w:rFonts w:ascii="Calibri" w:hAnsi="Calibri" w:cs="Calibri"/>
      <w:i/>
      <w:iCs/>
      <w:color w:val="2C567A" w:themeColor="accent1"/>
    </w:rPr>
  </w:style>
  <w:style w:type="character" w:styleId="nfasisintenso">
    <w:name w:val="Intense Emphasis"/>
    <w:basedOn w:val="Fuentedeprrafopredeter"/>
    <w:uiPriority w:val="21"/>
    <w:semiHidden/>
    <w:rsid w:val="00CA16E3"/>
    <w:rPr>
      <w:rFonts w:ascii="Calibri" w:hAnsi="Calibri" w:cs="Calibri"/>
      <w:i/>
      <w:iCs/>
      <w:color w:val="2C567A" w:themeColor="accent1"/>
    </w:rPr>
  </w:style>
  <w:style w:type="paragraph" w:styleId="NormalWeb">
    <w:name w:val="Normal (Web)"/>
    <w:basedOn w:val="Normal"/>
    <w:uiPriority w:val="99"/>
    <w:semiHidden/>
    <w:unhideWhenUsed/>
    <w:rsid w:val="00CA16E3"/>
    <w:rPr>
      <w:rFonts w:ascii="Times New Roman" w:hAnsi="Times New Roman"/>
      <w:sz w:val="24"/>
      <w:szCs w:val="24"/>
    </w:rPr>
  </w:style>
  <w:style w:type="character" w:customStyle="1" w:styleId="Hipervnculointeligente1">
    <w:name w:val="Hipervínculo inteligente1"/>
    <w:basedOn w:val="Fuentedeprrafopredeter"/>
    <w:uiPriority w:val="99"/>
    <w:semiHidden/>
    <w:unhideWhenUsed/>
    <w:rsid w:val="00CA16E3"/>
    <w:rPr>
      <w:rFonts w:ascii="Calibri" w:hAnsi="Calibri" w:cs="Calibri"/>
      <w:u w:val="dotted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CA16E3"/>
    <w:rPr>
      <w:rFonts w:ascii="Calibri" w:hAnsi="Calibri" w:cs="Calibri"/>
      <w:color w:val="605E5C"/>
      <w:shd w:val="clear" w:color="auto" w:fill="E1DFDD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CA16E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CA16E3"/>
    <w:rPr>
      <w:rFonts w:ascii="Calibri" w:hAnsi="Calibri" w:cs="Calibri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A16E3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CA16E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CA16E3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CA16E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CA16E3"/>
    <w:rPr>
      <w:rFonts w:ascii="Calibri" w:hAnsi="Calibri" w:cs="Calibri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A16E3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CA16E3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CA16E3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CA16E3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CA16E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CA16E3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CA16E3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CA16E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1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  <w:shd w:val="clear" w:color="auto" w:fill="C0D5E8" w:themeFill="accent1" w:themeFillTint="3F"/>
      </w:tcPr>
    </w:tblStylePr>
    <w:tblStylePr w:type="band2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1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  <w:shd w:val="clear" w:color="auto" w:fill="B2DEFF" w:themeFill="accent2" w:themeFillTint="3F"/>
      </w:tcPr>
    </w:tblStylePr>
    <w:tblStylePr w:type="band2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1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  <w:shd w:val="clear" w:color="auto" w:fill="A6B7F0" w:themeFill="accent3" w:themeFillTint="3F"/>
      </w:tcPr>
    </w:tblStylePr>
    <w:tblStylePr w:type="band2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1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  <w:shd w:val="clear" w:color="auto" w:fill="D9D9D9" w:themeFill="accent4" w:themeFillTint="3F"/>
      </w:tcPr>
    </w:tblStylePr>
    <w:tblStylePr w:type="band2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1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  <w:shd w:val="clear" w:color="auto" w:fill="CBDDEC" w:themeFill="accent5" w:themeFillTint="3F"/>
      </w:tcPr>
    </w:tblStylePr>
    <w:tblStylePr w:type="band2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1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  <w:shd w:val="clear" w:color="auto" w:fill="C0CDF5" w:themeFill="accent6" w:themeFillTint="3F"/>
      </w:tcPr>
    </w:tblStylePr>
    <w:tblStylePr w:type="band2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62A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1405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86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59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60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915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3A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587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15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6328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2">
    <w:name w:val="List Table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9BC8" w:themeColor="accent1" w:themeTint="99"/>
        <w:bottom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44AFFF" w:themeColor="accent2" w:themeTint="99"/>
        <w:bottom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2752DC" w:themeColor="accent3" w:themeTint="99"/>
        <w:bottom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A3A3A3" w:themeColor="accent4" w:themeTint="99"/>
        <w:bottom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81ADD1" w:themeColor="accent5" w:themeTint="99"/>
        <w:bottom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86E6" w:themeColor="accent6" w:themeTint="99"/>
        <w:bottom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3">
    <w:name w:val="List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C567A" w:themeColor="accent1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567A" w:themeColor="accent1"/>
          <w:right w:val="single" w:sz="4" w:space="0" w:color="2C567A" w:themeColor="accent1"/>
        </w:tcBorders>
      </w:tcPr>
    </w:tblStylePr>
    <w:tblStylePr w:type="band1Horz">
      <w:tblPr/>
      <w:tcPr>
        <w:tcBorders>
          <w:top w:val="single" w:sz="4" w:space="0" w:color="2C567A" w:themeColor="accent1"/>
          <w:bottom w:val="single" w:sz="4" w:space="0" w:color="2C567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567A" w:themeColor="accent1"/>
          <w:left w:val="nil"/>
        </w:tcBorders>
      </w:tcPr>
    </w:tblStylePr>
    <w:tblStylePr w:type="swCell">
      <w:tblPr/>
      <w:tcPr>
        <w:tcBorders>
          <w:top w:val="double" w:sz="4" w:space="0" w:color="2C567A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7" w:themeColor="accent2"/>
          <w:right w:val="single" w:sz="4" w:space="0" w:color="0072C7" w:themeColor="accent2"/>
        </w:tcBorders>
      </w:tcPr>
    </w:tblStylePr>
    <w:tblStylePr w:type="band1Horz">
      <w:tblPr/>
      <w:tcPr>
        <w:tcBorders>
          <w:top w:val="single" w:sz="4" w:space="0" w:color="0072C7" w:themeColor="accent2"/>
          <w:bottom w:val="single" w:sz="4" w:space="0" w:color="0072C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7" w:themeColor="accent2"/>
          <w:left w:val="nil"/>
        </w:tcBorders>
      </w:tcPr>
    </w:tblStylePr>
    <w:tblStylePr w:type="swCell">
      <w:tblPr/>
      <w:tcPr>
        <w:tcBorders>
          <w:top w:val="double" w:sz="4" w:space="0" w:color="0072C7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D1D51" w:themeColor="accent3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D1D51" w:themeColor="accent3"/>
          <w:right w:val="single" w:sz="4" w:space="0" w:color="0D1D51" w:themeColor="accent3"/>
        </w:tcBorders>
      </w:tcPr>
    </w:tblStylePr>
    <w:tblStylePr w:type="band1Horz">
      <w:tblPr/>
      <w:tcPr>
        <w:tcBorders>
          <w:top w:val="single" w:sz="4" w:space="0" w:color="0D1D51" w:themeColor="accent3"/>
          <w:bottom w:val="single" w:sz="4" w:space="0" w:color="0D1D5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D1D51" w:themeColor="accent3"/>
          <w:left w:val="nil"/>
        </w:tcBorders>
      </w:tcPr>
    </w:tblStylePr>
    <w:tblStylePr w:type="swCell">
      <w:tblPr/>
      <w:tcPr>
        <w:tcBorders>
          <w:top w:val="double" w:sz="4" w:space="0" w:color="0D1D51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accent4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4"/>
          <w:right w:val="single" w:sz="4" w:space="0" w:color="666666" w:themeColor="accent4"/>
        </w:tcBorders>
      </w:tcPr>
    </w:tblStylePr>
    <w:tblStylePr w:type="band1Horz">
      <w:tblPr/>
      <w:tcPr>
        <w:tcBorders>
          <w:top w:val="single" w:sz="4" w:space="0" w:color="666666" w:themeColor="accent4"/>
          <w:bottom w:val="single" w:sz="4" w:space="0" w:color="66666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4"/>
          <w:left w:val="nil"/>
        </w:tcBorders>
      </w:tcPr>
    </w:tblStylePr>
    <w:tblStylePr w:type="swCell">
      <w:tblPr/>
      <w:tcPr>
        <w:tcBorders>
          <w:top w:val="double" w:sz="4" w:space="0" w:color="666666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3C76A6" w:themeColor="accent5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76A6" w:themeColor="accent5"/>
          <w:right w:val="single" w:sz="4" w:space="0" w:color="3C76A6" w:themeColor="accent5"/>
        </w:tcBorders>
      </w:tcPr>
    </w:tblStylePr>
    <w:tblStylePr w:type="band1Horz">
      <w:tblPr/>
      <w:tcPr>
        <w:tcBorders>
          <w:top w:val="single" w:sz="4" w:space="0" w:color="3C76A6" w:themeColor="accent5"/>
          <w:bottom w:val="single" w:sz="4" w:space="0" w:color="3C76A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76A6" w:themeColor="accent5"/>
          <w:left w:val="nil"/>
        </w:tcBorders>
      </w:tcPr>
    </w:tblStylePr>
    <w:tblStylePr w:type="swCell">
      <w:tblPr/>
      <w:tcPr>
        <w:tcBorders>
          <w:top w:val="double" w:sz="4" w:space="0" w:color="3C76A6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1E44BC" w:themeColor="accent6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E44BC" w:themeColor="accent6"/>
          <w:right w:val="single" w:sz="4" w:space="0" w:color="1E44BC" w:themeColor="accent6"/>
        </w:tcBorders>
      </w:tcPr>
    </w:tblStylePr>
    <w:tblStylePr w:type="band1Horz">
      <w:tblPr/>
      <w:tcPr>
        <w:tcBorders>
          <w:top w:val="single" w:sz="4" w:space="0" w:color="1E44BC" w:themeColor="accent6"/>
          <w:bottom w:val="single" w:sz="4" w:space="0" w:color="1E44B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E44BC" w:themeColor="accent6"/>
          <w:left w:val="nil"/>
        </w:tcBorders>
      </w:tcPr>
    </w:tblStylePr>
    <w:tblStylePr w:type="swCell">
      <w:tblPr/>
      <w:tcPr>
        <w:tcBorders>
          <w:top w:val="double" w:sz="4" w:space="0" w:color="1E44BC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2C567A" w:themeColor="accent1"/>
        <w:left w:val="single" w:sz="24" w:space="0" w:color="2C567A" w:themeColor="accent1"/>
        <w:bottom w:val="single" w:sz="24" w:space="0" w:color="2C567A" w:themeColor="accent1"/>
        <w:right w:val="single" w:sz="24" w:space="0" w:color="2C567A" w:themeColor="accent1"/>
      </w:tblBorders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72C7" w:themeColor="accent2"/>
        <w:left w:val="single" w:sz="24" w:space="0" w:color="0072C7" w:themeColor="accent2"/>
        <w:bottom w:val="single" w:sz="24" w:space="0" w:color="0072C7" w:themeColor="accent2"/>
        <w:right w:val="single" w:sz="24" w:space="0" w:color="0072C7" w:themeColor="accent2"/>
      </w:tblBorders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D1D51" w:themeColor="accent3"/>
        <w:left w:val="single" w:sz="24" w:space="0" w:color="0D1D51" w:themeColor="accent3"/>
        <w:bottom w:val="single" w:sz="24" w:space="0" w:color="0D1D51" w:themeColor="accent3"/>
        <w:right w:val="single" w:sz="24" w:space="0" w:color="0D1D51" w:themeColor="accent3"/>
      </w:tblBorders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666666" w:themeColor="accent4"/>
        <w:left w:val="single" w:sz="24" w:space="0" w:color="666666" w:themeColor="accent4"/>
        <w:bottom w:val="single" w:sz="24" w:space="0" w:color="666666" w:themeColor="accent4"/>
        <w:right w:val="single" w:sz="24" w:space="0" w:color="666666" w:themeColor="accent4"/>
      </w:tblBorders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3C76A6" w:themeColor="accent5"/>
        <w:left w:val="single" w:sz="24" w:space="0" w:color="3C76A6" w:themeColor="accent5"/>
        <w:bottom w:val="single" w:sz="24" w:space="0" w:color="3C76A6" w:themeColor="accent5"/>
        <w:right w:val="single" w:sz="24" w:space="0" w:color="3C76A6" w:themeColor="accent5"/>
      </w:tblBorders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1E44BC" w:themeColor="accent6"/>
        <w:left w:val="single" w:sz="24" w:space="0" w:color="1E44BC" w:themeColor="accent6"/>
        <w:bottom w:val="single" w:sz="24" w:space="0" w:color="1E44BC" w:themeColor="accent6"/>
        <w:right w:val="single" w:sz="24" w:space="0" w:color="1E44BC" w:themeColor="accent6"/>
      </w:tblBorders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2C567A" w:themeColor="accent1"/>
        <w:bottom w:val="single" w:sz="4" w:space="0" w:color="2C567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C567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0072C7" w:themeColor="accent2"/>
        <w:bottom w:val="single" w:sz="4" w:space="0" w:color="0072C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72C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0D1D51" w:themeColor="accent3"/>
        <w:bottom w:val="single" w:sz="4" w:space="0" w:color="0D1D5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D1D5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666666" w:themeColor="accent4"/>
        <w:bottom w:val="single" w:sz="4" w:space="0" w:color="66666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666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3C76A6" w:themeColor="accent5"/>
        <w:bottom w:val="single" w:sz="4" w:space="0" w:color="3C76A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76A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1E44BC" w:themeColor="accent6"/>
        <w:bottom w:val="single" w:sz="4" w:space="0" w:color="1E44B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E44B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567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567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567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567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2C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2C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2C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2C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D1D5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D1D5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D1D5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D1D5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76A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76A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76A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76A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E44B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E44B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E44B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E44B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CA16E3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CA16E3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CA16E3"/>
  </w:style>
  <w:style w:type="character" w:customStyle="1" w:styleId="SaludoCar">
    <w:name w:val="Saludo Car"/>
    <w:basedOn w:val="Fuentedeprrafopredeter"/>
    <w:link w:val="Saludo"/>
    <w:uiPriority w:val="99"/>
    <w:semiHidden/>
    <w:rsid w:val="00CA16E3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CA16E3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CA16E3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CA16E3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CA16E3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CA16E3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CA16E3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CA16E3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CA16E3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CA16E3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CA16E3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CA16E3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CA16E3"/>
    <w:rPr>
      <w:rFonts w:ascii="Corbel" w:eastAsiaTheme="majorEastAsia" w:hAnsi="Corbel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A16E3"/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A16E3"/>
    <w:rPr>
      <w:rFonts w:ascii="Consolas" w:hAnsi="Consolas" w:cs="Calibri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CA16E3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CA16E3"/>
    <w:rPr>
      <w:rFonts w:ascii="Calibri" w:hAnsi="Calibri" w:cs="Calibri"/>
    </w:rPr>
  </w:style>
  <w:style w:type="table" w:styleId="Tablaconcuadrcula1">
    <w:name w:val="Table Grid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CA16E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BCDA" w:themeColor="accent1" w:themeTint="66"/>
        <w:left w:val="single" w:sz="4" w:space="0" w:color="99BCDA" w:themeColor="accent1" w:themeTint="66"/>
        <w:bottom w:val="single" w:sz="4" w:space="0" w:color="99BCDA" w:themeColor="accent1" w:themeTint="66"/>
        <w:right w:val="single" w:sz="4" w:space="0" w:color="99BCDA" w:themeColor="accent1" w:themeTint="66"/>
        <w:insideH w:val="single" w:sz="4" w:space="0" w:color="99BCDA" w:themeColor="accent1" w:themeTint="66"/>
        <w:insideV w:val="single" w:sz="4" w:space="0" w:color="99BCD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82C9FF" w:themeColor="accent2" w:themeTint="66"/>
        <w:left w:val="single" w:sz="4" w:space="0" w:color="82C9FF" w:themeColor="accent2" w:themeTint="66"/>
        <w:bottom w:val="single" w:sz="4" w:space="0" w:color="82C9FF" w:themeColor="accent2" w:themeTint="66"/>
        <w:right w:val="single" w:sz="4" w:space="0" w:color="82C9FF" w:themeColor="accent2" w:themeTint="66"/>
        <w:insideH w:val="single" w:sz="4" w:space="0" w:color="82C9FF" w:themeColor="accent2" w:themeTint="66"/>
        <w:insideV w:val="single" w:sz="4" w:space="0" w:color="82C9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6F8BE8" w:themeColor="accent3" w:themeTint="66"/>
        <w:left w:val="single" w:sz="4" w:space="0" w:color="6F8BE8" w:themeColor="accent3" w:themeTint="66"/>
        <w:bottom w:val="single" w:sz="4" w:space="0" w:color="6F8BE8" w:themeColor="accent3" w:themeTint="66"/>
        <w:right w:val="single" w:sz="4" w:space="0" w:color="6F8BE8" w:themeColor="accent3" w:themeTint="66"/>
        <w:insideH w:val="single" w:sz="4" w:space="0" w:color="6F8BE8" w:themeColor="accent3" w:themeTint="66"/>
        <w:insideV w:val="single" w:sz="4" w:space="0" w:color="6F8BE8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C1C1C1" w:themeColor="accent4" w:themeTint="66"/>
        <w:left w:val="single" w:sz="4" w:space="0" w:color="C1C1C1" w:themeColor="accent4" w:themeTint="66"/>
        <w:bottom w:val="single" w:sz="4" w:space="0" w:color="C1C1C1" w:themeColor="accent4" w:themeTint="66"/>
        <w:right w:val="single" w:sz="4" w:space="0" w:color="C1C1C1" w:themeColor="accent4" w:themeTint="66"/>
        <w:insideH w:val="single" w:sz="4" w:space="0" w:color="C1C1C1" w:themeColor="accent4" w:themeTint="66"/>
        <w:insideV w:val="single" w:sz="4" w:space="0" w:color="C1C1C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ABC8E0" w:themeColor="accent5" w:themeTint="66"/>
        <w:left w:val="single" w:sz="4" w:space="0" w:color="ABC8E0" w:themeColor="accent5" w:themeTint="66"/>
        <w:bottom w:val="single" w:sz="4" w:space="0" w:color="ABC8E0" w:themeColor="accent5" w:themeTint="66"/>
        <w:right w:val="single" w:sz="4" w:space="0" w:color="ABC8E0" w:themeColor="accent5" w:themeTint="66"/>
        <w:insideH w:val="single" w:sz="4" w:space="0" w:color="ABC8E0" w:themeColor="accent5" w:themeTint="66"/>
        <w:insideV w:val="single" w:sz="4" w:space="0" w:color="ABC8E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AAEEF" w:themeColor="accent6" w:themeTint="66"/>
        <w:left w:val="single" w:sz="4" w:space="0" w:color="9AAEEF" w:themeColor="accent6" w:themeTint="66"/>
        <w:bottom w:val="single" w:sz="4" w:space="0" w:color="9AAEEF" w:themeColor="accent6" w:themeTint="66"/>
        <w:right w:val="single" w:sz="4" w:space="0" w:color="9AAEEF" w:themeColor="accent6" w:themeTint="66"/>
        <w:insideH w:val="single" w:sz="4" w:space="0" w:color="9AAEEF" w:themeColor="accent6" w:themeTint="66"/>
        <w:insideV w:val="single" w:sz="4" w:space="0" w:color="9AAEE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9BC8" w:themeColor="accent1" w:themeTint="99"/>
        <w:bottom w:val="single" w:sz="2" w:space="0" w:color="679BC8" w:themeColor="accent1" w:themeTint="99"/>
        <w:insideH w:val="single" w:sz="2" w:space="0" w:color="679BC8" w:themeColor="accent1" w:themeTint="99"/>
        <w:insideV w:val="single" w:sz="2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9BC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44AFFF" w:themeColor="accent2" w:themeTint="99"/>
        <w:bottom w:val="single" w:sz="2" w:space="0" w:color="44AFFF" w:themeColor="accent2" w:themeTint="99"/>
        <w:insideH w:val="single" w:sz="2" w:space="0" w:color="44AFFF" w:themeColor="accent2" w:themeTint="99"/>
        <w:insideV w:val="single" w:sz="2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4AF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2752DC" w:themeColor="accent3" w:themeTint="99"/>
        <w:bottom w:val="single" w:sz="2" w:space="0" w:color="2752DC" w:themeColor="accent3" w:themeTint="99"/>
        <w:insideH w:val="single" w:sz="2" w:space="0" w:color="2752DC" w:themeColor="accent3" w:themeTint="99"/>
        <w:insideV w:val="single" w:sz="2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752D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A3A3A3" w:themeColor="accent4" w:themeTint="99"/>
        <w:bottom w:val="single" w:sz="2" w:space="0" w:color="A3A3A3" w:themeColor="accent4" w:themeTint="99"/>
        <w:insideH w:val="single" w:sz="2" w:space="0" w:color="A3A3A3" w:themeColor="accent4" w:themeTint="99"/>
        <w:insideV w:val="single" w:sz="2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81ADD1" w:themeColor="accent5" w:themeTint="99"/>
        <w:bottom w:val="single" w:sz="2" w:space="0" w:color="81ADD1" w:themeColor="accent5" w:themeTint="99"/>
        <w:insideH w:val="single" w:sz="2" w:space="0" w:color="81ADD1" w:themeColor="accent5" w:themeTint="99"/>
        <w:insideV w:val="single" w:sz="2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AD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86E6" w:themeColor="accent6" w:themeTint="99"/>
        <w:bottom w:val="single" w:sz="2" w:space="0" w:color="6786E6" w:themeColor="accent6" w:themeTint="99"/>
        <w:insideH w:val="single" w:sz="2" w:space="0" w:color="6786E6" w:themeColor="accent6" w:themeTint="99"/>
        <w:insideV w:val="single" w:sz="2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86E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3">
    <w:name w:val="Grid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99BCDA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82C9FF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6F8BE8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C1C1C1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ABC8E0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9AAEEF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A16E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A16E3"/>
    <w:rPr>
      <w:rFonts w:ascii="Calibri" w:hAnsi="Calibri" w:cs="Calibri"/>
      <w:sz w:val="20"/>
      <w:szCs w:val="20"/>
    </w:rPr>
  </w:style>
  <w:style w:type="character" w:styleId="Nmerodelnea">
    <w:name w:val="lin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CA16E3"/>
    <w:rPr>
      <w:rFonts w:ascii="Calibri" w:hAnsi="Calibri" w:cs="Calibri"/>
      <w:color w:val="954F72" w:themeColor="followedHyperlink"/>
      <w:u w:val="single"/>
    </w:rPr>
  </w:style>
  <w:style w:type="character" w:styleId="Hipervnculo">
    <w:name w:val="Hyperlink"/>
    <w:basedOn w:val="Fuentedeprrafopredeter"/>
    <w:uiPriority w:val="99"/>
    <w:unhideWhenUsed/>
    <w:rsid w:val="00CA16E3"/>
    <w:rPr>
      <w:rFonts w:ascii="Calibri" w:hAnsi="Calibri" w:cs="Calibri"/>
      <w:color w:val="0563C1" w:themeColor="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A16E3"/>
    <w:pPr>
      <w:spacing w:after="200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A150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93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hyperlink" Target="https://scienti.minciencias.gov.co/cvlac/visualizador/generarCurriculoCv.do?cod_rh=0001734702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24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4.sv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-nn\AppData\Roaming\Microsoft\Templates\Curr&#237;culum%20v&#237;tae%20con%20esferas%20azule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4C90B7A8E8E4C6F97380965B4C54D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2440DF-2FE2-4241-A1FC-D2FA2C501174}"/>
      </w:docPartPr>
      <w:docPartBody>
        <w:p w:rsidR="005859FA" w:rsidRDefault="00000000">
          <w:pPr>
            <w:pStyle w:val="C4C90B7A8E8E4C6F97380965B4C54D60"/>
          </w:pPr>
          <w:r w:rsidRPr="00AC6C7E">
            <w:rPr>
              <w:lang w:bidi="es-ES"/>
            </w:rPr>
            <w:t>Experiencia</w:t>
          </w:r>
        </w:p>
      </w:docPartBody>
    </w:docPart>
    <w:docPart>
      <w:docPartPr>
        <w:name w:val="FCE5E83C2C84462293DEA3D55E14D5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7E45A8-A99C-47D3-BA07-3C9A600A6639}"/>
      </w:docPartPr>
      <w:docPartBody>
        <w:p w:rsidR="005859FA" w:rsidRDefault="00000000">
          <w:pPr>
            <w:pStyle w:val="FCE5E83C2C84462293DEA3D55E14D582"/>
          </w:pPr>
          <w:r w:rsidRPr="00F20161">
            <w:t>Formación</w:t>
          </w:r>
        </w:p>
      </w:docPartBody>
    </w:docPart>
    <w:docPart>
      <w:docPartPr>
        <w:name w:val="E499A660C95E49B18D0B2E93371968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E20F9D-8777-479F-9767-7DA5B36F0982}"/>
      </w:docPartPr>
      <w:docPartBody>
        <w:p w:rsidR="005859FA" w:rsidRDefault="00000000">
          <w:pPr>
            <w:pStyle w:val="E499A660C95E49B18D0B2E9337196848"/>
          </w:pPr>
          <w:r w:rsidRPr="00F20161">
            <w:t>Referencias</w:t>
          </w:r>
        </w:p>
      </w:docPartBody>
    </w:docPart>
    <w:docPart>
      <w:docPartPr>
        <w:name w:val="107B0A54732E49C1979C8663530A67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07B9D6-DFB7-4E11-BE63-9FEC0BF22DA5}"/>
      </w:docPartPr>
      <w:docPartBody>
        <w:p w:rsidR="005859FA" w:rsidRDefault="005B524F" w:rsidP="005B524F">
          <w:pPr>
            <w:pStyle w:val="107B0A54732E49C1979C8663530A6796"/>
          </w:pPr>
          <w:r w:rsidRPr="00F20161">
            <w:t>Formación</w:t>
          </w:r>
        </w:p>
      </w:docPartBody>
    </w:docPart>
    <w:docPart>
      <w:docPartPr>
        <w:name w:val="CA4A3D90E3E9407396E1AF744F771B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35F510-377F-444D-B668-7D111BD32DE1}"/>
      </w:docPartPr>
      <w:docPartBody>
        <w:p w:rsidR="004E3533" w:rsidRDefault="005859FA" w:rsidP="005859FA">
          <w:pPr>
            <w:pStyle w:val="CA4A3D90E3E9407396E1AF744F771BF1"/>
          </w:pPr>
          <w:r w:rsidRPr="00F20161">
            <w:t>Referencias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24F"/>
    <w:rsid w:val="0047433D"/>
    <w:rsid w:val="004E3533"/>
    <w:rsid w:val="005859FA"/>
    <w:rsid w:val="005B524F"/>
    <w:rsid w:val="0062710E"/>
    <w:rsid w:val="00A51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CO" w:eastAsia="es-CO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A4A3D90E3E9407396E1AF744F771BF1">
    <w:name w:val="CA4A3D90E3E9407396E1AF744F771BF1"/>
    <w:rsid w:val="005859FA"/>
  </w:style>
  <w:style w:type="paragraph" w:customStyle="1" w:styleId="C4C90B7A8E8E4C6F97380965B4C54D60">
    <w:name w:val="C4C90B7A8E8E4C6F97380965B4C54D60"/>
  </w:style>
  <w:style w:type="paragraph" w:customStyle="1" w:styleId="FCE5E83C2C84462293DEA3D55E14D582">
    <w:name w:val="FCE5E83C2C84462293DEA3D55E14D582"/>
  </w:style>
  <w:style w:type="paragraph" w:customStyle="1" w:styleId="E499A660C95E49B18D0B2E9337196848">
    <w:name w:val="E499A660C95E49B18D0B2E9337196848"/>
  </w:style>
  <w:style w:type="character" w:styleId="Textodelmarcadordeposicin">
    <w:name w:val="Placeholder Text"/>
    <w:basedOn w:val="Fuentedeprrafopredeter"/>
    <w:uiPriority w:val="99"/>
    <w:semiHidden/>
    <w:rPr>
      <w:rFonts w:ascii="Calibri" w:hAnsi="Calibri" w:cs="Calibri"/>
      <w:color w:val="808080"/>
    </w:rPr>
  </w:style>
  <w:style w:type="paragraph" w:customStyle="1" w:styleId="107B0A54732E49C1979C8663530A6796">
    <w:name w:val="107B0A54732E49C1979C8663530A6796"/>
    <w:rsid w:val="005B524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con esferas azules.dotx</Template>
  <TotalTime>0</TotalTime>
  <Pages>2</Pages>
  <Words>435</Words>
  <Characters>2395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2023-06-05T16:45:00Z</dcterms:created>
  <dcterms:modified xsi:type="dcterms:W3CDTF">2023-08-01T18:36:00Z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